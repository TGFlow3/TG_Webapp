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F7B291" w14:textId="77777777" w:rsidR="001947CF" w:rsidRDefault="001947CF" w:rsidP="00DA09ED">
      <w:pPr>
        <w:pStyle w:val="TitlePage"/>
        <w:rPr>
          <w:noProof/>
        </w:rPr>
      </w:pPr>
    </w:p>
    <w:p w14:paraId="6B8A4ED9" w14:textId="77777777" w:rsidR="00355A6C" w:rsidRDefault="00793D79" w:rsidP="00DA09ED">
      <w:pPr>
        <w:pStyle w:val="TitlePage"/>
        <w:rPr>
          <w:noProof/>
        </w:rPr>
      </w:pPr>
      <w:r>
        <w:rPr>
          <w:noProof/>
        </w:rPr>
        <w:drawing>
          <wp:anchor distT="0" distB="0" distL="114300" distR="114300" simplePos="0" relativeHeight="251658240" behindDoc="0" locked="1" layoutInCell="1" allowOverlap="1" wp14:anchorId="7ED2B009" wp14:editId="73B8444D">
            <wp:simplePos x="0" y="0"/>
            <wp:positionH relativeFrom="page">
              <wp:align>center</wp:align>
            </wp:positionH>
            <wp:positionV relativeFrom="page">
              <wp:posOffset>2286000</wp:posOffset>
            </wp:positionV>
            <wp:extent cx="2092325" cy="2092325"/>
            <wp:effectExtent l="0" t="0" r="0" b="0"/>
            <wp:wrapNone/>
            <wp:docPr id="133" name="Picture 2" descr="mission_icon_1inchx1i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ssion_icon_1inchx1in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4F4D">
        <w:rPr>
          <w:noProof/>
        </w:rPr>
        <w:t>A</w:t>
      </w:r>
      <w:r w:rsidR="009863A4">
        <w:rPr>
          <w:noProof/>
        </w:rPr>
        <w:t>CE</w:t>
      </w:r>
      <w:r w:rsidR="00764F4D">
        <w:rPr>
          <w:noProof/>
        </w:rPr>
        <w:t xml:space="preserve"> Data</w:t>
      </w:r>
      <w:r w:rsidR="009863A4">
        <w:rPr>
          <w:noProof/>
        </w:rPr>
        <w:t xml:space="preserve"> Center</w:t>
      </w:r>
    </w:p>
    <w:p w14:paraId="33FFC36F" w14:textId="77777777" w:rsidR="00355A6C" w:rsidRDefault="00355A6C" w:rsidP="00355A6C">
      <w:pPr>
        <w:pStyle w:val="TitlePage"/>
        <w:rPr>
          <w:noProof/>
        </w:rPr>
      </w:pPr>
      <w:r>
        <w:rPr>
          <w:noProof/>
        </w:rPr>
        <w:t xml:space="preserve">Policy, Standards &amp; </w:t>
      </w:r>
      <w:r w:rsidR="00217A10">
        <w:rPr>
          <w:noProof/>
        </w:rPr>
        <w:t>Procedures</w:t>
      </w:r>
    </w:p>
    <w:p w14:paraId="75F942AD" w14:textId="034BD701" w:rsidR="00D94D0C" w:rsidRDefault="00AE631B" w:rsidP="00D94D0C">
      <w:pPr>
        <w:pStyle w:val="TitlePageDetail"/>
      </w:pPr>
      <w:r>
        <w:t>April</w:t>
      </w:r>
      <w:r w:rsidR="47FF2B50">
        <w:t xml:space="preserve"> </w:t>
      </w:r>
      <w:r>
        <w:t>2025</w:t>
      </w:r>
    </w:p>
    <w:p w14:paraId="767FE061" w14:textId="77777777" w:rsidR="00527B23" w:rsidRPr="006B5DA8" w:rsidRDefault="00CB1055" w:rsidP="00527B23">
      <w:pPr>
        <w:rPr>
          <w:b/>
        </w:rPr>
      </w:pPr>
      <w:r w:rsidRPr="008F7F3A">
        <w:rPr>
          <w:b/>
          <w:sz w:val="28"/>
          <w:szCs w:val="28"/>
        </w:rPr>
        <w:br w:type="page"/>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6"/>
        <w:gridCol w:w="7902"/>
      </w:tblGrid>
      <w:tr w:rsidR="00527B23" w:rsidRPr="00B848C1" w14:paraId="1B137EA1" w14:textId="77777777" w:rsidTr="47FF2B50">
        <w:trPr>
          <w:trHeight w:val="284"/>
          <w:tblHeader/>
        </w:trPr>
        <w:tc>
          <w:tcPr>
            <w:tcW w:w="9468" w:type="dxa"/>
            <w:gridSpan w:val="2"/>
            <w:shd w:val="clear" w:color="auto" w:fill="0C0C0C"/>
          </w:tcPr>
          <w:p w14:paraId="22CFDB0E" w14:textId="77777777" w:rsidR="00527B23" w:rsidRPr="00B848C1" w:rsidRDefault="512F0B12" w:rsidP="512F0B12">
            <w:pPr>
              <w:jc w:val="center"/>
              <w:rPr>
                <w:b/>
                <w:bCs/>
                <w:color w:val="FFFFFF" w:themeColor="background1"/>
              </w:rPr>
            </w:pPr>
            <w:r w:rsidRPr="512F0B12">
              <w:rPr>
                <w:b/>
                <w:bCs/>
                <w:color w:val="FFFFFF" w:themeColor="background1"/>
              </w:rPr>
              <w:lastRenderedPageBreak/>
              <w:t>Revision History</w:t>
            </w:r>
          </w:p>
        </w:tc>
      </w:tr>
      <w:tr w:rsidR="00527B23" w:rsidRPr="00B848C1" w14:paraId="3C49244F" w14:textId="77777777" w:rsidTr="47FF2B50">
        <w:trPr>
          <w:trHeight w:val="284"/>
          <w:tblHeader/>
        </w:trPr>
        <w:tc>
          <w:tcPr>
            <w:tcW w:w="1566" w:type="dxa"/>
            <w:shd w:val="clear" w:color="auto" w:fill="auto"/>
          </w:tcPr>
          <w:p w14:paraId="55EDB875" w14:textId="77777777" w:rsidR="00527B23" w:rsidRPr="00B848C1" w:rsidRDefault="512F0B12" w:rsidP="512F0B12">
            <w:pPr>
              <w:rPr>
                <w:b/>
                <w:bCs/>
              </w:rPr>
            </w:pPr>
            <w:r w:rsidRPr="512F0B12">
              <w:rPr>
                <w:b/>
                <w:bCs/>
              </w:rPr>
              <w:t>Date</w:t>
            </w:r>
          </w:p>
        </w:tc>
        <w:tc>
          <w:tcPr>
            <w:tcW w:w="7902" w:type="dxa"/>
            <w:shd w:val="clear" w:color="auto" w:fill="auto"/>
          </w:tcPr>
          <w:p w14:paraId="1BCA55C5" w14:textId="77777777" w:rsidR="00527B23" w:rsidRPr="00B848C1" w:rsidRDefault="512F0B12" w:rsidP="512F0B12">
            <w:pPr>
              <w:rPr>
                <w:b/>
                <w:bCs/>
              </w:rPr>
            </w:pPr>
            <w:r w:rsidRPr="512F0B12">
              <w:rPr>
                <w:b/>
                <w:bCs/>
              </w:rPr>
              <w:t>Revision Summary</w:t>
            </w:r>
          </w:p>
        </w:tc>
      </w:tr>
      <w:tr w:rsidR="00527B23" w:rsidRPr="00B848C1" w14:paraId="22D726A9" w14:textId="77777777" w:rsidTr="47FF2B50">
        <w:trPr>
          <w:trHeight w:val="4185"/>
        </w:trPr>
        <w:tc>
          <w:tcPr>
            <w:tcW w:w="1566" w:type="dxa"/>
            <w:shd w:val="clear" w:color="auto" w:fill="auto"/>
          </w:tcPr>
          <w:p w14:paraId="5D02B7F3" w14:textId="77777777" w:rsidR="00A24A4C" w:rsidRDefault="512F0B12" w:rsidP="512F0B12">
            <w:pPr>
              <w:rPr>
                <w:lang w:val="en"/>
              </w:rPr>
            </w:pPr>
            <w:r w:rsidRPr="512F0B12">
              <w:rPr>
                <w:lang w:val="en"/>
              </w:rPr>
              <w:t>11/13/2015</w:t>
            </w:r>
          </w:p>
          <w:p w14:paraId="4C57C988" w14:textId="77777777" w:rsidR="00FC21B4" w:rsidRDefault="00FC21B4" w:rsidP="00527B23">
            <w:pPr>
              <w:rPr>
                <w:bCs/>
                <w:szCs w:val="22"/>
                <w:lang w:val="en"/>
              </w:rPr>
            </w:pPr>
          </w:p>
          <w:p w14:paraId="5EDB4198" w14:textId="77777777" w:rsidR="00FC21B4" w:rsidRDefault="512F0B12" w:rsidP="512F0B12">
            <w:pPr>
              <w:rPr>
                <w:lang w:val="en"/>
              </w:rPr>
            </w:pPr>
            <w:r w:rsidRPr="512F0B12">
              <w:rPr>
                <w:lang w:val="en"/>
              </w:rPr>
              <w:t>03/21/2015</w:t>
            </w:r>
          </w:p>
          <w:p w14:paraId="1C70403C" w14:textId="77777777" w:rsidR="00A24A4C" w:rsidRDefault="00A24A4C" w:rsidP="00527B23">
            <w:pPr>
              <w:rPr>
                <w:bCs/>
                <w:szCs w:val="22"/>
                <w:lang w:val="en"/>
              </w:rPr>
            </w:pPr>
          </w:p>
          <w:p w14:paraId="195CF360" w14:textId="77777777" w:rsidR="00EA6A6E" w:rsidRPr="00B848C1" w:rsidRDefault="512F0B12" w:rsidP="512F0B12">
            <w:pPr>
              <w:rPr>
                <w:lang w:val="en"/>
              </w:rPr>
            </w:pPr>
            <w:r w:rsidRPr="512F0B12">
              <w:rPr>
                <w:lang w:val="en"/>
              </w:rPr>
              <w:t>01/13/2015</w:t>
            </w:r>
          </w:p>
          <w:p w14:paraId="1DF1587C" w14:textId="77777777" w:rsidR="008329E6" w:rsidRDefault="008329E6" w:rsidP="00527B23">
            <w:pPr>
              <w:rPr>
                <w:szCs w:val="22"/>
              </w:rPr>
            </w:pPr>
          </w:p>
          <w:p w14:paraId="4EDC3FC6" w14:textId="77777777" w:rsidR="008329E6" w:rsidRDefault="512F0B12" w:rsidP="00527B23">
            <w:pPr>
              <w:rPr>
                <w:szCs w:val="22"/>
              </w:rPr>
            </w:pPr>
            <w:r>
              <w:t>10/09/2018</w:t>
            </w:r>
          </w:p>
          <w:p w14:paraId="728767A4" w14:textId="77777777" w:rsidR="0008050E" w:rsidRDefault="0008050E" w:rsidP="00527B23">
            <w:pPr>
              <w:rPr>
                <w:szCs w:val="22"/>
              </w:rPr>
            </w:pPr>
          </w:p>
          <w:p w14:paraId="631F165F" w14:textId="77777777" w:rsidR="00413474" w:rsidRDefault="512F0B12" w:rsidP="00527B23">
            <w:r>
              <w:t>09/09/2021</w:t>
            </w:r>
          </w:p>
          <w:p w14:paraId="2B57014C" w14:textId="77777777" w:rsidR="00267E89" w:rsidRDefault="00267E89" w:rsidP="00527B23"/>
          <w:p w14:paraId="4E37FA10" w14:textId="208DA127" w:rsidR="00267E89" w:rsidRDefault="00267E89" w:rsidP="00527B23">
            <w:r>
              <w:t>1</w:t>
            </w:r>
            <w:r w:rsidR="000D7232">
              <w:t>2</w:t>
            </w:r>
            <w:r>
              <w:t>/</w:t>
            </w:r>
            <w:r w:rsidR="000D7232">
              <w:t>06</w:t>
            </w:r>
            <w:r>
              <w:t>/2023</w:t>
            </w:r>
          </w:p>
          <w:p w14:paraId="7530551D" w14:textId="77777777" w:rsidR="000D7232" w:rsidRDefault="000D7232" w:rsidP="00527B23"/>
          <w:p w14:paraId="3AD6DD9C" w14:textId="77777777" w:rsidR="000D7232" w:rsidRDefault="00BA6DBD" w:rsidP="00527B23">
            <w:pPr>
              <w:rPr>
                <w:szCs w:val="22"/>
              </w:rPr>
            </w:pPr>
            <w:r>
              <w:rPr>
                <w:szCs w:val="22"/>
              </w:rPr>
              <w:t>03/25/2024</w:t>
            </w:r>
          </w:p>
          <w:p w14:paraId="0F26A5BD" w14:textId="77777777" w:rsidR="005945DD" w:rsidRDefault="005945DD" w:rsidP="00527B23">
            <w:pPr>
              <w:rPr>
                <w:szCs w:val="22"/>
              </w:rPr>
            </w:pPr>
          </w:p>
          <w:p w14:paraId="094E4B3C" w14:textId="19B113AE" w:rsidR="005945DD" w:rsidRDefault="00A40DB7" w:rsidP="00527B23">
            <w:pPr>
              <w:rPr>
                <w:szCs w:val="22"/>
              </w:rPr>
            </w:pPr>
            <w:r>
              <w:rPr>
                <w:szCs w:val="22"/>
              </w:rPr>
              <w:t>0</w:t>
            </w:r>
            <w:r w:rsidR="005945DD">
              <w:rPr>
                <w:szCs w:val="22"/>
              </w:rPr>
              <w:t>4/10/2024</w:t>
            </w:r>
          </w:p>
          <w:p w14:paraId="323E1BA5" w14:textId="77777777" w:rsidR="006B05D2" w:rsidRDefault="006B05D2" w:rsidP="00527B23">
            <w:pPr>
              <w:rPr>
                <w:szCs w:val="22"/>
              </w:rPr>
            </w:pPr>
          </w:p>
          <w:p w14:paraId="741D56D8" w14:textId="394CB5B4" w:rsidR="006B05D2" w:rsidRDefault="00A40DB7" w:rsidP="00527B23">
            <w:pPr>
              <w:rPr>
                <w:szCs w:val="22"/>
              </w:rPr>
            </w:pPr>
            <w:r>
              <w:rPr>
                <w:szCs w:val="22"/>
              </w:rPr>
              <w:t>0</w:t>
            </w:r>
            <w:r w:rsidR="006B05D2">
              <w:rPr>
                <w:szCs w:val="22"/>
              </w:rPr>
              <w:t>4/19/2024</w:t>
            </w:r>
          </w:p>
          <w:p w14:paraId="32087C3C" w14:textId="77777777" w:rsidR="007541D4" w:rsidRDefault="007541D4" w:rsidP="00527B23">
            <w:pPr>
              <w:rPr>
                <w:szCs w:val="22"/>
              </w:rPr>
            </w:pPr>
          </w:p>
          <w:p w14:paraId="6E09E517" w14:textId="4EE39CC5" w:rsidR="007541D4" w:rsidRDefault="00A40DB7" w:rsidP="00527B23">
            <w:pPr>
              <w:rPr>
                <w:szCs w:val="22"/>
              </w:rPr>
            </w:pPr>
            <w:r>
              <w:rPr>
                <w:szCs w:val="22"/>
              </w:rPr>
              <w:t>0</w:t>
            </w:r>
            <w:r w:rsidR="007541D4">
              <w:rPr>
                <w:szCs w:val="22"/>
              </w:rPr>
              <w:t>6/25/2024</w:t>
            </w:r>
          </w:p>
          <w:p w14:paraId="6D7092A1" w14:textId="77777777" w:rsidR="003611F6" w:rsidRDefault="003611F6" w:rsidP="00527B23">
            <w:pPr>
              <w:rPr>
                <w:szCs w:val="22"/>
              </w:rPr>
            </w:pPr>
          </w:p>
          <w:p w14:paraId="13267393" w14:textId="0D021E5E" w:rsidR="00AE631B" w:rsidRDefault="00A40DB7" w:rsidP="00527B23">
            <w:pPr>
              <w:rPr>
                <w:szCs w:val="22"/>
              </w:rPr>
            </w:pPr>
            <w:r>
              <w:rPr>
                <w:szCs w:val="22"/>
              </w:rPr>
              <w:t>0</w:t>
            </w:r>
            <w:r w:rsidR="003611F6">
              <w:rPr>
                <w:szCs w:val="22"/>
              </w:rPr>
              <w:t>8/14/2024</w:t>
            </w:r>
          </w:p>
          <w:p w14:paraId="1509EFDF" w14:textId="77777777" w:rsidR="00A40DB7" w:rsidRDefault="00A40DB7" w:rsidP="00527B23">
            <w:pPr>
              <w:rPr>
                <w:szCs w:val="22"/>
              </w:rPr>
            </w:pPr>
          </w:p>
          <w:p w14:paraId="1E10EEF3" w14:textId="55144180" w:rsidR="00583F37" w:rsidRDefault="00583F37" w:rsidP="00527B23">
            <w:pPr>
              <w:rPr>
                <w:szCs w:val="22"/>
              </w:rPr>
            </w:pPr>
            <w:r>
              <w:rPr>
                <w:szCs w:val="22"/>
              </w:rPr>
              <w:t>04/</w:t>
            </w:r>
            <w:r w:rsidR="00C4279E">
              <w:rPr>
                <w:szCs w:val="22"/>
              </w:rPr>
              <w:t>3</w:t>
            </w:r>
            <w:r>
              <w:rPr>
                <w:szCs w:val="22"/>
              </w:rPr>
              <w:t>0/2025</w:t>
            </w:r>
          </w:p>
          <w:p w14:paraId="4FA0012D" w14:textId="4799B05F" w:rsidR="00AE631B" w:rsidRPr="00B848C1" w:rsidRDefault="00AE631B" w:rsidP="00527B23">
            <w:pPr>
              <w:rPr>
                <w:szCs w:val="22"/>
              </w:rPr>
            </w:pPr>
          </w:p>
        </w:tc>
        <w:tc>
          <w:tcPr>
            <w:tcW w:w="7902" w:type="dxa"/>
            <w:shd w:val="clear" w:color="auto" w:fill="auto"/>
          </w:tcPr>
          <w:p w14:paraId="485A0C44" w14:textId="77777777" w:rsidR="00FC21B4" w:rsidRDefault="00FC21B4" w:rsidP="0008050E">
            <w:pPr>
              <w:pStyle w:val="NormalWeb"/>
              <w:spacing w:before="0" w:beforeAutospacing="0" w:after="0" w:afterAutospacing="0"/>
              <w:rPr>
                <w:sz w:val="22"/>
                <w:szCs w:val="22"/>
              </w:rPr>
            </w:pPr>
            <w:hyperlink r:id="rId13" w:history="1">
              <w:r w:rsidRPr="00E954DC">
                <w:rPr>
                  <w:rStyle w:val="Hyperlink"/>
                  <w:sz w:val="22"/>
                  <w:szCs w:val="22"/>
                </w:rPr>
                <w:t>Policy Standards and Procedures Ma</w:t>
              </w:r>
              <w:r>
                <w:rPr>
                  <w:rStyle w:val="Hyperlink"/>
                  <w:sz w:val="22"/>
                  <w:szCs w:val="22"/>
                </w:rPr>
                <w:t>y 2014 Working Copy V9 (November 13</w:t>
              </w:r>
              <w:r w:rsidRPr="00E954DC">
                <w:rPr>
                  <w:rStyle w:val="Hyperlink"/>
                  <w:sz w:val="22"/>
                  <w:szCs w:val="22"/>
                </w:rPr>
                <w:t>, 2015)</w:t>
              </w:r>
            </w:hyperlink>
          </w:p>
          <w:p w14:paraId="41955C47" w14:textId="77777777" w:rsidR="0008050E" w:rsidRDefault="0008050E" w:rsidP="0008050E">
            <w:pPr>
              <w:pStyle w:val="NormalWeb"/>
              <w:spacing w:before="0" w:beforeAutospacing="0" w:after="0" w:afterAutospacing="0"/>
              <w:rPr>
                <w:sz w:val="22"/>
                <w:szCs w:val="22"/>
              </w:rPr>
            </w:pPr>
          </w:p>
          <w:p w14:paraId="1A01E5E3" w14:textId="77777777" w:rsidR="00A24A4C" w:rsidRDefault="00E954DC" w:rsidP="0008050E">
            <w:pPr>
              <w:pStyle w:val="NormalWeb"/>
              <w:spacing w:before="0" w:beforeAutospacing="0" w:after="0" w:afterAutospacing="0"/>
              <w:rPr>
                <w:sz w:val="22"/>
                <w:szCs w:val="22"/>
              </w:rPr>
            </w:pPr>
            <w:hyperlink r:id="rId14" w:history="1">
              <w:r w:rsidRPr="00E954DC">
                <w:rPr>
                  <w:rStyle w:val="Hyperlink"/>
                  <w:sz w:val="22"/>
                  <w:szCs w:val="22"/>
                </w:rPr>
                <w:t>Policy Standards and Procedures May 2014 Working Copy V8 (March 21, 2015)</w:t>
              </w:r>
            </w:hyperlink>
            <w:r w:rsidRPr="00E954DC">
              <w:rPr>
                <w:sz w:val="22"/>
                <w:szCs w:val="22"/>
              </w:rPr>
              <w:t xml:space="preserve"> </w:t>
            </w:r>
          </w:p>
          <w:p w14:paraId="55DD03FD" w14:textId="77777777" w:rsidR="0008050E" w:rsidRDefault="0008050E" w:rsidP="0008050E">
            <w:pPr>
              <w:pStyle w:val="NormalWeb"/>
              <w:spacing w:before="0" w:beforeAutospacing="0" w:after="0" w:afterAutospacing="0"/>
              <w:rPr>
                <w:sz w:val="22"/>
                <w:szCs w:val="22"/>
              </w:rPr>
            </w:pPr>
          </w:p>
          <w:p w14:paraId="1AEEE88A" w14:textId="77777777" w:rsidR="005147C4" w:rsidRDefault="005147C4" w:rsidP="0008050E">
            <w:pPr>
              <w:pStyle w:val="NormalWeb"/>
              <w:spacing w:before="0" w:beforeAutospacing="0" w:after="0" w:afterAutospacing="0"/>
              <w:rPr>
                <w:sz w:val="22"/>
                <w:szCs w:val="22"/>
              </w:rPr>
            </w:pPr>
            <w:hyperlink r:id="rId15" w:history="1">
              <w:r w:rsidRPr="00F00C0E">
                <w:rPr>
                  <w:rStyle w:val="Hyperlink"/>
                  <w:sz w:val="22"/>
                  <w:szCs w:val="22"/>
                </w:rPr>
                <w:t>Policy Standards and Procedures May 2014 Working Copy V7 (January 13, 2015)</w:t>
              </w:r>
            </w:hyperlink>
          </w:p>
          <w:p w14:paraId="5A5BB1A0" w14:textId="77777777" w:rsidR="0008050E" w:rsidRDefault="0008050E" w:rsidP="0008050E">
            <w:pPr>
              <w:pStyle w:val="NormalWeb"/>
              <w:spacing w:before="0" w:beforeAutospacing="0" w:after="0" w:afterAutospacing="0"/>
              <w:rPr>
                <w:sz w:val="22"/>
                <w:szCs w:val="22"/>
              </w:rPr>
            </w:pPr>
          </w:p>
          <w:p w14:paraId="3783FE7F" w14:textId="34DEA92B" w:rsidR="00527B23" w:rsidRDefault="001B0580" w:rsidP="00527B23">
            <w:pPr>
              <w:rPr>
                <w:rFonts w:ascii="CIDFont+F3" w:hAnsi="CIDFont+F3" w:cs="CIDFont+F3"/>
                <w:color w:val="0000FF"/>
                <w:szCs w:val="22"/>
              </w:rPr>
            </w:pPr>
            <w:hyperlink r:id="rId16" w:history="1">
              <w:r w:rsidRPr="001B0580">
                <w:rPr>
                  <w:rStyle w:val="Hyperlink"/>
                  <w:rFonts w:ascii="CIDFont+F3" w:hAnsi="CIDFont+F3" w:cs="CIDFont+F3"/>
                  <w:szCs w:val="22"/>
                </w:rPr>
                <w:t xml:space="preserve">Policy Standards and Procedures </w:t>
              </w:r>
              <w:r w:rsidR="001F5293">
                <w:rPr>
                  <w:rStyle w:val="Hyperlink"/>
                  <w:rFonts w:ascii="CIDFont+F3" w:hAnsi="CIDFont+F3" w:cs="CIDFont+F3"/>
                  <w:szCs w:val="22"/>
                </w:rPr>
                <w:t>V4 (</w:t>
              </w:r>
              <w:r w:rsidRPr="001B0580">
                <w:rPr>
                  <w:rStyle w:val="Hyperlink"/>
                  <w:rFonts w:ascii="CIDFont+F3" w:hAnsi="CIDFont+F3" w:cs="CIDFont+F3"/>
                  <w:szCs w:val="22"/>
                </w:rPr>
                <w:t>Oct 2018</w:t>
              </w:r>
              <w:r w:rsidR="001F5293">
                <w:rPr>
                  <w:rStyle w:val="Hyperlink"/>
                  <w:rFonts w:ascii="CIDFont+F3" w:hAnsi="CIDFont+F3" w:cs="CIDFont+F3"/>
                  <w:szCs w:val="22"/>
                </w:rPr>
                <w:t>)</w:t>
              </w:r>
            </w:hyperlink>
          </w:p>
          <w:p w14:paraId="3CDF6D49" w14:textId="77777777" w:rsidR="001B0580" w:rsidRDefault="001B0580" w:rsidP="00527B23">
            <w:pPr>
              <w:rPr>
                <w:rFonts w:ascii="CIDFont+F3" w:hAnsi="CIDFont+F3" w:cs="CIDFont+F3"/>
                <w:color w:val="0000FF"/>
                <w:szCs w:val="22"/>
              </w:rPr>
            </w:pPr>
          </w:p>
          <w:p w14:paraId="7D170509" w14:textId="77777777" w:rsidR="001B0580" w:rsidRDefault="001B0580" w:rsidP="00527B23">
            <w:pPr>
              <w:rPr>
                <w:rStyle w:val="Hyperlink"/>
                <w:rFonts w:ascii="CIDFont+F3" w:hAnsi="CIDFont+F3" w:cs="CIDFont+F3"/>
                <w:szCs w:val="22"/>
              </w:rPr>
            </w:pPr>
            <w:hyperlink r:id="rId17" w:history="1">
              <w:r w:rsidRPr="001F5293">
                <w:rPr>
                  <w:rStyle w:val="Hyperlink"/>
                  <w:rFonts w:ascii="CIDFont+F3" w:hAnsi="CIDFont+F3" w:cs="CIDFont+F3"/>
                  <w:szCs w:val="22"/>
                </w:rPr>
                <w:t xml:space="preserve">Policy Standards and Procedures </w:t>
              </w:r>
              <w:r w:rsidR="001F5293" w:rsidRPr="001F5293">
                <w:rPr>
                  <w:rStyle w:val="Hyperlink"/>
                  <w:rFonts w:ascii="CIDFont+F3" w:hAnsi="CIDFont+F3" w:cs="CIDFont+F3"/>
                  <w:szCs w:val="22"/>
                </w:rPr>
                <w:t>V5 (</w:t>
              </w:r>
              <w:r w:rsidRPr="001F5293">
                <w:rPr>
                  <w:rStyle w:val="Hyperlink"/>
                  <w:rFonts w:ascii="CIDFont+F3" w:hAnsi="CIDFont+F3" w:cs="CIDFont+F3"/>
                  <w:szCs w:val="22"/>
                </w:rPr>
                <w:t>Feb 2021</w:t>
              </w:r>
              <w:r w:rsidR="001F5293" w:rsidRPr="001F5293">
                <w:rPr>
                  <w:rStyle w:val="Hyperlink"/>
                  <w:rFonts w:ascii="CIDFont+F3" w:hAnsi="CIDFont+F3" w:cs="CIDFont+F3"/>
                  <w:szCs w:val="22"/>
                </w:rPr>
                <w:t>)</w:t>
              </w:r>
            </w:hyperlink>
          </w:p>
          <w:p w14:paraId="498288AE" w14:textId="77777777" w:rsidR="00C81C20" w:rsidRDefault="00C81C20" w:rsidP="00527B23">
            <w:pPr>
              <w:rPr>
                <w:szCs w:val="22"/>
              </w:rPr>
            </w:pPr>
          </w:p>
          <w:p w14:paraId="1B5C17EE" w14:textId="77777777" w:rsidR="00C81C20" w:rsidRDefault="00103AE2" w:rsidP="00527B23">
            <w:pPr>
              <w:rPr>
                <w:rStyle w:val="Hyperlink"/>
                <w:sz w:val="20"/>
                <w:szCs w:val="20"/>
              </w:rPr>
            </w:pPr>
            <w:hyperlink r:id="rId18" w:history="1">
              <w:r w:rsidRPr="00103AE2">
                <w:rPr>
                  <w:rStyle w:val="Hyperlink"/>
                  <w:sz w:val="20"/>
                  <w:szCs w:val="20"/>
                </w:rPr>
                <w:t>Policy Standards and Procedures V7 (Sept 2023)</w:t>
              </w:r>
            </w:hyperlink>
          </w:p>
          <w:p w14:paraId="7082949B" w14:textId="77777777" w:rsidR="000D7232" w:rsidRDefault="000D7232" w:rsidP="00527B23">
            <w:pPr>
              <w:rPr>
                <w:sz w:val="20"/>
                <w:szCs w:val="20"/>
              </w:rPr>
            </w:pPr>
          </w:p>
          <w:p w14:paraId="32F7C946" w14:textId="77777777" w:rsidR="005945DD" w:rsidRDefault="000300BA" w:rsidP="00527B23">
            <w:pPr>
              <w:rPr>
                <w:rStyle w:val="Hyperlink"/>
                <w:sz w:val="20"/>
                <w:szCs w:val="20"/>
              </w:rPr>
            </w:pPr>
            <w:hyperlink r:id="rId19" w:history="1">
              <w:r>
                <w:rPr>
                  <w:rStyle w:val="Hyperlink"/>
                  <w:sz w:val="20"/>
                  <w:szCs w:val="20"/>
                </w:rPr>
                <w:t>Policy Standards and Procedures V7.3 (Dec 2023)</w:t>
              </w:r>
            </w:hyperlink>
          </w:p>
          <w:p w14:paraId="51B5F409" w14:textId="77777777" w:rsidR="005945DD" w:rsidRDefault="005945DD" w:rsidP="00527B23">
            <w:pPr>
              <w:rPr>
                <w:color w:val="0000FF"/>
                <w:sz w:val="20"/>
                <w:szCs w:val="20"/>
                <w:u w:val="single"/>
              </w:rPr>
            </w:pPr>
          </w:p>
          <w:p w14:paraId="1A3E4F07" w14:textId="77777777" w:rsidR="005945DD" w:rsidRDefault="005945DD" w:rsidP="00527B23">
            <w:pPr>
              <w:rPr>
                <w:rStyle w:val="Hyperlink"/>
                <w:sz w:val="20"/>
                <w:szCs w:val="20"/>
              </w:rPr>
            </w:pPr>
            <w:hyperlink r:id="rId20" w:history="1">
              <w:r>
                <w:rPr>
                  <w:rStyle w:val="Hyperlink"/>
                  <w:sz w:val="20"/>
                  <w:szCs w:val="20"/>
                </w:rPr>
                <w:t>Policy Standards and Procedures V7.5 (April 2024)</w:t>
              </w:r>
            </w:hyperlink>
          </w:p>
          <w:p w14:paraId="59552B3E" w14:textId="77777777" w:rsidR="006B05D2" w:rsidRDefault="006B05D2" w:rsidP="00527B23">
            <w:pPr>
              <w:rPr>
                <w:color w:val="0000FF"/>
                <w:sz w:val="20"/>
                <w:szCs w:val="20"/>
                <w:u w:val="single"/>
              </w:rPr>
            </w:pPr>
          </w:p>
          <w:p w14:paraId="34CB5977" w14:textId="77777777" w:rsidR="006B05D2" w:rsidRDefault="006B05D2" w:rsidP="00527B23">
            <w:pPr>
              <w:rPr>
                <w:rStyle w:val="Hyperlink"/>
                <w:sz w:val="20"/>
                <w:szCs w:val="20"/>
              </w:rPr>
            </w:pPr>
            <w:hyperlink r:id="rId21" w:history="1">
              <w:r w:rsidRPr="006B05D2">
                <w:rPr>
                  <w:rStyle w:val="Hyperlink"/>
                  <w:sz w:val="20"/>
                  <w:szCs w:val="20"/>
                </w:rPr>
                <w:t>Policy Standards and Procedures V7.6 (April 2024)</w:t>
              </w:r>
            </w:hyperlink>
          </w:p>
          <w:p w14:paraId="7E0E7DE6" w14:textId="77777777" w:rsidR="007541D4" w:rsidRDefault="007541D4" w:rsidP="00527B23">
            <w:pPr>
              <w:rPr>
                <w:rStyle w:val="Hyperlink"/>
              </w:rPr>
            </w:pPr>
          </w:p>
          <w:p w14:paraId="58F70AEA" w14:textId="77777777" w:rsidR="007541D4" w:rsidRDefault="007541D4" w:rsidP="00527B23">
            <w:pPr>
              <w:rPr>
                <w:rStyle w:val="Hyperlink"/>
                <w:sz w:val="20"/>
                <w:szCs w:val="20"/>
              </w:rPr>
            </w:pPr>
            <w:hyperlink r:id="rId22" w:history="1">
              <w:r w:rsidRPr="007541D4">
                <w:rPr>
                  <w:rStyle w:val="Hyperlink"/>
                  <w:sz w:val="20"/>
                  <w:szCs w:val="20"/>
                </w:rPr>
                <w:t>Policy Standards and Procedures V7.7 (June 2024)</w:t>
              </w:r>
            </w:hyperlink>
          </w:p>
          <w:p w14:paraId="4C819D4B" w14:textId="77777777" w:rsidR="003611F6" w:rsidRDefault="003611F6" w:rsidP="00527B23">
            <w:pPr>
              <w:rPr>
                <w:rStyle w:val="Hyperlink"/>
              </w:rPr>
            </w:pPr>
          </w:p>
          <w:p w14:paraId="70C16CDA" w14:textId="77777777" w:rsidR="00AE631B" w:rsidRDefault="005E53DE" w:rsidP="00AE631B">
            <w:hyperlink r:id="rId23" w:history="1">
              <w:r w:rsidRPr="005E53DE">
                <w:rPr>
                  <w:rStyle w:val="Hyperlink"/>
                  <w:sz w:val="20"/>
                  <w:szCs w:val="20"/>
                </w:rPr>
                <w:t>Policy Standards and Procedures V7.8 (August 2024)</w:t>
              </w:r>
            </w:hyperlink>
          </w:p>
          <w:p w14:paraId="2B24E06D" w14:textId="77777777" w:rsidR="00583F37" w:rsidRDefault="00583F37" w:rsidP="00AE631B"/>
          <w:p w14:paraId="0ABA2982" w14:textId="37A4E11E" w:rsidR="00583F37" w:rsidRPr="00AE631B" w:rsidRDefault="00C4279E" w:rsidP="00AE631B">
            <w:hyperlink r:id="rId24" w:history="1">
              <w:r w:rsidRPr="00C4279E">
                <w:rPr>
                  <w:rStyle w:val="Hyperlink"/>
                </w:rPr>
                <w:drawing>
                  <wp:inline distT="0" distB="0" distL="0" distR="0" wp14:anchorId="799EE690" wp14:editId="1842041F">
                    <wp:extent cx="152400" cy="152400"/>
                    <wp:effectExtent l="0" t="0" r="0" b="0"/>
                    <wp:docPr id="1561279758" name="Picture 2" descr="​docx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x icon"/>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4279E">
                <w:rPr>
                  <w:rStyle w:val="Hyperlink"/>
                </w:rPr>
                <w:t> DCS Policy Standards and Procedures 2025 V25.4.docx</w:t>
              </w:r>
            </w:hyperlink>
          </w:p>
        </w:tc>
      </w:tr>
    </w:tbl>
    <w:p w14:paraId="32F2F158" w14:textId="77777777" w:rsidR="007B27E7" w:rsidRPr="008F7F3A" w:rsidRDefault="00D94D0C" w:rsidP="512F0B12">
      <w:pPr>
        <w:rPr>
          <w:b/>
          <w:bCs/>
          <w:sz w:val="28"/>
          <w:szCs w:val="28"/>
        </w:rPr>
      </w:pPr>
      <w:r w:rsidRPr="512F0B12">
        <w:rPr>
          <w:sz w:val="28"/>
          <w:szCs w:val="28"/>
        </w:rPr>
        <w:br w:type="page"/>
      </w:r>
      <w:r w:rsidR="512F0B12" w:rsidRPr="512F0B12">
        <w:rPr>
          <w:b/>
          <w:bCs/>
          <w:sz w:val="28"/>
          <w:szCs w:val="28"/>
        </w:rPr>
        <w:lastRenderedPageBreak/>
        <w:t>Table of Contents</w:t>
      </w:r>
    </w:p>
    <w:p w14:paraId="2D218F8B" w14:textId="77777777" w:rsidR="007B27E7" w:rsidRDefault="007B27E7" w:rsidP="009D4249"/>
    <w:p w14:paraId="7B8C816A" w14:textId="77777777" w:rsidR="007B27E7" w:rsidRPr="00D671F5" w:rsidRDefault="007B27E7" w:rsidP="007B27E7">
      <w:pPr>
        <w:tabs>
          <w:tab w:val="right" w:pos="8640"/>
        </w:tabs>
        <w:rPr>
          <w:u w:val="single"/>
        </w:rPr>
      </w:pPr>
      <w:r>
        <w:tab/>
      </w:r>
      <w:r w:rsidRPr="00D671F5">
        <w:rPr>
          <w:u w:val="single"/>
        </w:rPr>
        <w:t>Page</w:t>
      </w:r>
    </w:p>
    <w:p w14:paraId="0CE89EF4" w14:textId="53FDA072" w:rsidR="00586630" w:rsidRDefault="00AD52D8">
      <w:pPr>
        <w:pStyle w:val="TOC1"/>
        <w:tabs>
          <w:tab w:val="right" w:leader="dot" w:pos="8630"/>
        </w:tabs>
        <w:rPr>
          <w:rFonts w:asciiTheme="minorHAnsi" w:eastAsiaTheme="minorEastAsia" w:hAnsiTheme="minorHAnsi" w:cstheme="minorBidi"/>
          <w:noProof/>
          <w:szCs w:val="22"/>
        </w:rPr>
      </w:pPr>
      <w:r>
        <w:fldChar w:fldCharType="begin"/>
      </w:r>
      <w:r>
        <w:instrText xml:space="preserve"> TOC \o "2-3" \h \z \t "Heading 1,1" </w:instrText>
      </w:r>
      <w:r>
        <w:fldChar w:fldCharType="separate"/>
      </w:r>
      <w:hyperlink w:anchor="_Toc82600852" w:history="1">
        <w:r w:rsidR="00586630" w:rsidRPr="006B083D">
          <w:rPr>
            <w:rStyle w:val="Hyperlink"/>
            <w:noProof/>
          </w:rPr>
          <w:t>Figures</w:t>
        </w:r>
        <w:r w:rsidR="00586630">
          <w:rPr>
            <w:noProof/>
            <w:webHidden/>
          </w:rPr>
          <w:tab/>
        </w:r>
        <w:r w:rsidR="00586630">
          <w:rPr>
            <w:noProof/>
            <w:webHidden/>
          </w:rPr>
          <w:fldChar w:fldCharType="begin"/>
        </w:r>
        <w:r w:rsidR="00586630">
          <w:rPr>
            <w:noProof/>
            <w:webHidden/>
          </w:rPr>
          <w:instrText xml:space="preserve"> PAGEREF _Toc82600852 \h </w:instrText>
        </w:r>
        <w:r w:rsidR="00586630">
          <w:rPr>
            <w:noProof/>
            <w:webHidden/>
          </w:rPr>
        </w:r>
        <w:r w:rsidR="00586630">
          <w:rPr>
            <w:noProof/>
            <w:webHidden/>
          </w:rPr>
          <w:fldChar w:fldCharType="separate"/>
        </w:r>
        <w:r w:rsidR="00586630">
          <w:rPr>
            <w:noProof/>
            <w:webHidden/>
          </w:rPr>
          <w:t>i</w:t>
        </w:r>
        <w:r w:rsidR="00586630">
          <w:rPr>
            <w:noProof/>
            <w:webHidden/>
          </w:rPr>
          <w:fldChar w:fldCharType="end"/>
        </w:r>
      </w:hyperlink>
    </w:p>
    <w:p w14:paraId="5326B0B6" w14:textId="25D7300C" w:rsidR="00586630" w:rsidRDefault="00586630">
      <w:pPr>
        <w:pStyle w:val="TOC1"/>
        <w:tabs>
          <w:tab w:val="right" w:leader="dot" w:pos="8630"/>
        </w:tabs>
        <w:rPr>
          <w:rFonts w:asciiTheme="minorHAnsi" w:eastAsiaTheme="minorEastAsia" w:hAnsiTheme="minorHAnsi" w:cstheme="minorBidi"/>
          <w:noProof/>
          <w:szCs w:val="22"/>
        </w:rPr>
      </w:pPr>
      <w:hyperlink w:anchor="_Toc82600853" w:history="1">
        <w:r w:rsidRPr="006B083D">
          <w:rPr>
            <w:rStyle w:val="Hyperlink"/>
            <w:noProof/>
          </w:rPr>
          <w:t>Overview</w:t>
        </w:r>
        <w:r>
          <w:rPr>
            <w:noProof/>
            <w:webHidden/>
          </w:rPr>
          <w:tab/>
        </w:r>
        <w:r>
          <w:rPr>
            <w:noProof/>
            <w:webHidden/>
          </w:rPr>
          <w:fldChar w:fldCharType="begin"/>
        </w:r>
        <w:r>
          <w:rPr>
            <w:noProof/>
            <w:webHidden/>
          </w:rPr>
          <w:instrText xml:space="preserve"> PAGEREF _Toc82600853 \h </w:instrText>
        </w:r>
        <w:r>
          <w:rPr>
            <w:noProof/>
            <w:webHidden/>
          </w:rPr>
        </w:r>
        <w:r>
          <w:rPr>
            <w:noProof/>
            <w:webHidden/>
          </w:rPr>
          <w:fldChar w:fldCharType="separate"/>
        </w:r>
        <w:r>
          <w:rPr>
            <w:noProof/>
            <w:webHidden/>
          </w:rPr>
          <w:t>1</w:t>
        </w:r>
        <w:r>
          <w:rPr>
            <w:noProof/>
            <w:webHidden/>
          </w:rPr>
          <w:fldChar w:fldCharType="end"/>
        </w:r>
      </w:hyperlink>
    </w:p>
    <w:p w14:paraId="0E560731" w14:textId="15D5753D" w:rsidR="00586630" w:rsidRDefault="00586630">
      <w:pPr>
        <w:pStyle w:val="TOC1"/>
        <w:tabs>
          <w:tab w:val="right" w:leader="dot" w:pos="8630"/>
        </w:tabs>
        <w:rPr>
          <w:rFonts w:asciiTheme="minorHAnsi" w:eastAsiaTheme="minorEastAsia" w:hAnsiTheme="minorHAnsi" w:cstheme="minorBidi"/>
          <w:noProof/>
          <w:szCs w:val="22"/>
        </w:rPr>
      </w:pPr>
      <w:hyperlink w:anchor="_Toc82600854" w:history="1">
        <w:r w:rsidRPr="006B083D">
          <w:rPr>
            <w:rStyle w:val="Hyperlink"/>
            <w:noProof/>
          </w:rPr>
          <w:t>Vision</w:t>
        </w:r>
        <w:r>
          <w:rPr>
            <w:noProof/>
            <w:webHidden/>
          </w:rPr>
          <w:tab/>
        </w:r>
        <w:r>
          <w:rPr>
            <w:noProof/>
            <w:webHidden/>
          </w:rPr>
          <w:fldChar w:fldCharType="begin"/>
        </w:r>
        <w:r>
          <w:rPr>
            <w:noProof/>
            <w:webHidden/>
          </w:rPr>
          <w:instrText xml:space="preserve"> PAGEREF _Toc82600854 \h </w:instrText>
        </w:r>
        <w:r>
          <w:rPr>
            <w:noProof/>
            <w:webHidden/>
          </w:rPr>
        </w:r>
        <w:r>
          <w:rPr>
            <w:noProof/>
            <w:webHidden/>
          </w:rPr>
          <w:fldChar w:fldCharType="separate"/>
        </w:r>
        <w:r>
          <w:rPr>
            <w:noProof/>
            <w:webHidden/>
          </w:rPr>
          <w:t>2</w:t>
        </w:r>
        <w:r>
          <w:rPr>
            <w:noProof/>
            <w:webHidden/>
          </w:rPr>
          <w:fldChar w:fldCharType="end"/>
        </w:r>
      </w:hyperlink>
    </w:p>
    <w:p w14:paraId="155EAACF" w14:textId="56F00CAB" w:rsidR="00586630" w:rsidRDefault="00586630">
      <w:pPr>
        <w:pStyle w:val="TOC1"/>
        <w:tabs>
          <w:tab w:val="right" w:leader="dot" w:pos="8630"/>
        </w:tabs>
        <w:rPr>
          <w:rFonts w:asciiTheme="minorHAnsi" w:eastAsiaTheme="minorEastAsia" w:hAnsiTheme="minorHAnsi" w:cstheme="minorBidi"/>
          <w:noProof/>
          <w:szCs w:val="22"/>
        </w:rPr>
      </w:pPr>
      <w:hyperlink w:anchor="_Toc82600855" w:history="1">
        <w:r w:rsidRPr="006B083D">
          <w:rPr>
            <w:rStyle w:val="Hyperlink"/>
            <w:noProof/>
          </w:rPr>
          <w:t>Mission</w:t>
        </w:r>
        <w:r>
          <w:rPr>
            <w:noProof/>
            <w:webHidden/>
          </w:rPr>
          <w:tab/>
        </w:r>
        <w:r>
          <w:rPr>
            <w:noProof/>
            <w:webHidden/>
          </w:rPr>
          <w:fldChar w:fldCharType="begin"/>
        </w:r>
        <w:r>
          <w:rPr>
            <w:noProof/>
            <w:webHidden/>
          </w:rPr>
          <w:instrText xml:space="preserve"> PAGEREF _Toc82600855 \h </w:instrText>
        </w:r>
        <w:r>
          <w:rPr>
            <w:noProof/>
            <w:webHidden/>
          </w:rPr>
        </w:r>
        <w:r>
          <w:rPr>
            <w:noProof/>
            <w:webHidden/>
          </w:rPr>
          <w:fldChar w:fldCharType="separate"/>
        </w:r>
        <w:r>
          <w:rPr>
            <w:noProof/>
            <w:webHidden/>
          </w:rPr>
          <w:t>2</w:t>
        </w:r>
        <w:r>
          <w:rPr>
            <w:noProof/>
            <w:webHidden/>
          </w:rPr>
          <w:fldChar w:fldCharType="end"/>
        </w:r>
      </w:hyperlink>
    </w:p>
    <w:p w14:paraId="6BCB9007" w14:textId="72454AC3" w:rsidR="00586630" w:rsidRDefault="00586630">
      <w:pPr>
        <w:pStyle w:val="TOC1"/>
        <w:tabs>
          <w:tab w:val="right" w:leader="dot" w:pos="8630"/>
        </w:tabs>
        <w:rPr>
          <w:rFonts w:asciiTheme="minorHAnsi" w:eastAsiaTheme="minorEastAsia" w:hAnsiTheme="minorHAnsi" w:cstheme="minorBidi"/>
          <w:noProof/>
          <w:szCs w:val="22"/>
        </w:rPr>
      </w:pPr>
      <w:hyperlink w:anchor="_Toc82600856" w:history="1">
        <w:r w:rsidRPr="006B083D">
          <w:rPr>
            <w:rStyle w:val="Hyperlink"/>
            <w:noProof/>
          </w:rPr>
          <w:t>Scope</w:t>
        </w:r>
        <w:r>
          <w:rPr>
            <w:noProof/>
            <w:webHidden/>
          </w:rPr>
          <w:tab/>
        </w:r>
        <w:r>
          <w:rPr>
            <w:noProof/>
            <w:webHidden/>
          </w:rPr>
          <w:fldChar w:fldCharType="begin"/>
        </w:r>
        <w:r>
          <w:rPr>
            <w:noProof/>
            <w:webHidden/>
          </w:rPr>
          <w:instrText xml:space="preserve"> PAGEREF _Toc82600856 \h </w:instrText>
        </w:r>
        <w:r>
          <w:rPr>
            <w:noProof/>
            <w:webHidden/>
          </w:rPr>
        </w:r>
        <w:r>
          <w:rPr>
            <w:noProof/>
            <w:webHidden/>
          </w:rPr>
          <w:fldChar w:fldCharType="separate"/>
        </w:r>
        <w:r>
          <w:rPr>
            <w:noProof/>
            <w:webHidden/>
          </w:rPr>
          <w:t>2</w:t>
        </w:r>
        <w:r>
          <w:rPr>
            <w:noProof/>
            <w:webHidden/>
          </w:rPr>
          <w:fldChar w:fldCharType="end"/>
        </w:r>
      </w:hyperlink>
    </w:p>
    <w:p w14:paraId="7B614BA9" w14:textId="68125B26" w:rsidR="00586630" w:rsidRDefault="00586630">
      <w:pPr>
        <w:pStyle w:val="TOC1"/>
        <w:tabs>
          <w:tab w:val="right" w:leader="dot" w:pos="8630"/>
        </w:tabs>
        <w:rPr>
          <w:rFonts w:asciiTheme="minorHAnsi" w:eastAsiaTheme="minorEastAsia" w:hAnsiTheme="minorHAnsi" w:cstheme="minorBidi"/>
          <w:noProof/>
          <w:szCs w:val="22"/>
        </w:rPr>
      </w:pPr>
      <w:hyperlink w:anchor="_Toc82600857" w:history="1">
        <w:r w:rsidRPr="006B083D">
          <w:rPr>
            <w:rStyle w:val="Hyperlink"/>
            <w:noProof/>
          </w:rPr>
          <w:t>Data Center Quality of Work Policy</w:t>
        </w:r>
        <w:r>
          <w:rPr>
            <w:noProof/>
            <w:webHidden/>
          </w:rPr>
          <w:tab/>
        </w:r>
        <w:r>
          <w:rPr>
            <w:noProof/>
            <w:webHidden/>
          </w:rPr>
          <w:fldChar w:fldCharType="begin"/>
        </w:r>
        <w:r>
          <w:rPr>
            <w:noProof/>
            <w:webHidden/>
          </w:rPr>
          <w:instrText xml:space="preserve"> PAGEREF _Toc82600857 \h </w:instrText>
        </w:r>
        <w:r>
          <w:rPr>
            <w:noProof/>
            <w:webHidden/>
          </w:rPr>
        </w:r>
        <w:r>
          <w:rPr>
            <w:noProof/>
            <w:webHidden/>
          </w:rPr>
          <w:fldChar w:fldCharType="separate"/>
        </w:r>
        <w:r>
          <w:rPr>
            <w:noProof/>
            <w:webHidden/>
          </w:rPr>
          <w:t>2</w:t>
        </w:r>
        <w:r>
          <w:rPr>
            <w:noProof/>
            <w:webHidden/>
          </w:rPr>
          <w:fldChar w:fldCharType="end"/>
        </w:r>
      </w:hyperlink>
    </w:p>
    <w:p w14:paraId="5EA07A9E" w14:textId="78EA7600" w:rsidR="00586630" w:rsidRDefault="00586630">
      <w:pPr>
        <w:pStyle w:val="TOC1"/>
        <w:tabs>
          <w:tab w:val="right" w:leader="dot" w:pos="8630"/>
        </w:tabs>
        <w:rPr>
          <w:rFonts w:asciiTheme="minorHAnsi" w:eastAsiaTheme="minorEastAsia" w:hAnsiTheme="minorHAnsi" w:cstheme="minorBidi"/>
          <w:noProof/>
          <w:szCs w:val="22"/>
        </w:rPr>
      </w:pPr>
      <w:hyperlink w:anchor="_Toc82600858" w:history="1">
        <w:r w:rsidRPr="006B083D">
          <w:rPr>
            <w:rStyle w:val="Hyperlink"/>
            <w:noProof/>
          </w:rPr>
          <w:t>Training Requirements</w:t>
        </w:r>
        <w:r>
          <w:rPr>
            <w:noProof/>
            <w:webHidden/>
          </w:rPr>
          <w:tab/>
        </w:r>
        <w:r>
          <w:rPr>
            <w:noProof/>
            <w:webHidden/>
          </w:rPr>
          <w:fldChar w:fldCharType="begin"/>
        </w:r>
        <w:r>
          <w:rPr>
            <w:noProof/>
            <w:webHidden/>
          </w:rPr>
          <w:instrText xml:space="preserve"> PAGEREF _Toc82600858 \h </w:instrText>
        </w:r>
        <w:r>
          <w:rPr>
            <w:noProof/>
            <w:webHidden/>
          </w:rPr>
        </w:r>
        <w:r>
          <w:rPr>
            <w:noProof/>
            <w:webHidden/>
          </w:rPr>
          <w:fldChar w:fldCharType="separate"/>
        </w:r>
        <w:r>
          <w:rPr>
            <w:noProof/>
            <w:webHidden/>
          </w:rPr>
          <w:t>2</w:t>
        </w:r>
        <w:r>
          <w:rPr>
            <w:noProof/>
            <w:webHidden/>
          </w:rPr>
          <w:fldChar w:fldCharType="end"/>
        </w:r>
      </w:hyperlink>
    </w:p>
    <w:p w14:paraId="4D8CF2B6" w14:textId="13E3AD8E" w:rsidR="00586630" w:rsidRDefault="00586630">
      <w:pPr>
        <w:pStyle w:val="TOC1"/>
        <w:tabs>
          <w:tab w:val="right" w:leader="dot" w:pos="8630"/>
        </w:tabs>
        <w:rPr>
          <w:rFonts w:asciiTheme="minorHAnsi" w:eastAsiaTheme="minorEastAsia" w:hAnsiTheme="minorHAnsi" w:cstheme="minorBidi"/>
          <w:noProof/>
          <w:szCs w:val="22"/>
        </w:rPr>
      </w:pPr>
      <w:hyperlink w:anchor="_Toc82600859" w:history="1">
        <w:r w:rsidRPr="006B083D">
          <w:rPr>
            <w:rStyle w:val="Hyperlink"/>
            <w:noProof/>
          </w:rPr>
          <w:t>Data Center Basic Operational Standards</w:t>
        </w:r>
        <w:r>
          <w:rPr>
            <w:noProof/>
            <w:webHidden/>
          </w:rPr>
          <w:tab/>
        </w:r>
        <w:r>
          <w:rPr>
            <w:noProof/>
            <w:webHidden/>
          </w:rPr>
          <w:fldChar w:fldCharType="begin"/>
        </w:r>
        <w:r>
          <w:rPr>
            <w:noProof/>
            <w:webHidden/>
          </w:rPr>
          <w:instrText xml:space="preserve"> PAGEREF _Toc82600859 \h </w:instrText>
        </w:r>
        <w:r>
          <w:rPr>
            <w:noProof/>
            <w:webHidden/>
          </w:rPr>
        </w:r>
        <w:r>
          <w:rPr>
            <w:noProof/>
            <w:webHidden/>
          </w:rPr>
          <w:fldChar w:fldCharType="separate"/>
        </w:r>
        <w:r>
          <w:rPr>
            <w:noProof/>
            <w:webHidden/>
          </w:rPr>
          <w:t>3</w:t>
        </w:r>
        <w:r>
          <w:rPr>
            <w:noProof/>
            <w:webHidden/>
          </w:rPr>
          <w:fldChar w:fldCharType="end"/>
        </w:r>
      </w:hyperlink>
    </w:p>
    <w:p w14:paraId="33481EDD" w14:textId="0DFCD0CB" w:rsidR="00586630" w:rsidRDefault="00586630">
      <w:pPr>
        <w:pStyle w:val="TOC1"/>
        <w:tabs>
          <w:tab w:val="right" w:leader="dot" w:pos="8630"/>
        </w:tabs>
        <w:rPr>
          <w:rFonts w:asciiTheme="minorHAnsi" w:eastAsiaTheme="minorEastAsia" w:hAnsiTheme="minorHAnsi" w:cstheme="minorBidi"/>
          <w:noProof/>
          <w:szCs w:val="22"/>
        </w:rPr>
      </w:pPr>
      <w:hyperlink w:anchor="_Toc82600860" w:history="1">
        <w:r w:rsidRPr="006B083D">
          <w:rPr>
            <w:rStyle w:val="Hyperlink"/>
            <w:noProof/>
          </w:rPr>
          <w:t>Access</w:t>
        </w:r>
        <w:r>
          <w:rPr>
            <w:noProof/>
            <w:webHidden/>
          </w:rPr>
          <w:tab/>
        </w:r>
        <w:r>
          <w:rPr>
            <w:noProof/>
            <w:webHidden/>
          </w:rPr>
          <w:fldChar w:fldCharType="begin"/>
        </w:r>
        <w:r>
          <w:rPr>
            <w:noProof/>
            <w:webHidden/>
          </w:rPr>
          <w:instrText xml:space="preserve"> PAGEREF _Toc82600860 \h </w:instrText>
        </w:r>
        <w:r>
          <w:rPr>
            <w:noProof/>
            <w:webHidden/>
          </w:rPr>
        </w:r>
        <w:r>
          <w:rPr>
            <w:noProof/>
            <w:webHidden/>
          </w:rPr>
          <w:fldChar w:fldCharType="separate"/>
        </w:r>
        <w:r>
          <w:rPr>
            <w:noProof/>
            <w:webHidden/>
          </w:rPr>
          <w:t>3</w:t>
        </w:r>
        <w:r>
          <w:rPr>
            <w:noProof/>
            <w:webHidden/>
          </w:rPr>
          <w:fldChar w:fldCharType="end"/>
        </w:r>
      </w:hyperlink>
    </w:p>
    <w:p w14:paraId="70D4C997" w14:textId="2FAE5C6D" w:rsidR="00586630" w:rsidRDefault="00586630">
      <w:pPr>
        <w:pStyle w:val="TOC2"/>
        <w:tabs>
          <w:tab w:val="right" w:leader="dot" w:pos="8630"/>
        </w:tabs>
        <w:rPr>
          <w:rFonts w:asciiTheme="minorHAnsi" w:eastAsiaTheme="minorEastAsia" w:hAnsiTheme="minorHAnsi" w:cstheme="minorBidi"/>
          <w:noProof/>
          <w:szCs w:val="22"/>
        </w:rPr>
      </w:pPr>
      <w:hyperlink w:anchor="_Toc82600861" w:history="1">
        <w:r w:rsidRPr="006B083D">
          <w:rPr>
            <w:rStyle w:val="Hyperlink"/>
            <w:noProof/>
          </w:rPr>
          <w:t>Access Policy</w:t>
        </w:r>
        <w:r>
          <w:rPr>
            <w:noProof/>
            <w:webHidden/>
          </w:rPr>
          <w:tab/>
        </w:r>
        <w:r>
          <w:rPr>
            <w:noProof/>
            <w:webHidden/>
          </w:rPr>
          <w:fldChar w:fldCharType="begin"/>
        </w:r>
        <w:r>
          <w:rPr>
            <w:noProof/>
            <w:webHidden/>
          </w:rPr>
          <w:instrText xml:space="preserve"> PAGEREF _Toc82600861 \h </w:instrText>
        </w:r>
        <w:r>
          <w:rPr>
            <w:noProof/>
            <w:webHidden/>
          </w:rPr>
        </w:r>
        <w:r>
          <w:rPr>
            <w:noProof/>
            <w:webHidden/>
          </w:rPr>
          <w:fldChar w:fldCharType="separate"/>
        </w:r>
        <w:r>
          <w:rPr>
            <w:noProof/>
            <w:webHidden/>
          </w:rPr>
          <w:t>3</w:t>
        </w:r>
        <w:r>
          <w:rPr>
            <w:noProof/>
            <w:webHidden/>
          </w:rPr>
          <w:fldChar w:fldCharType="end"/>
        </w:r>
      </w:hyperlink>
    </w:p>
    <w:p w14:paraId="2E46A6BC" w14:textId="303EA122" w:rsidR="00586630" w:rsidRDefault="00586630">
      <w:pPr>
        <w:pStyle w:val="TOC2"/>
        <w:tabs>
          <w:tab w:val="right" w:leader="dot" w:pos="8630"/>
        </w:tabs>
        <w:rPr>
          <w:rFonts w:asciiTheme="minorHAnsi" w:eastAsiaTheme="minorEastAsia" w:hAnsiTheme="minorHAnsi" w:cstheme="minorBidi"/>
          <w:noProof/>
          <w:szCs w:val="22"/>
        </w:rPr>
      </w:pPr>
      <w:hyperlink w:anchor="_Toc82600862" w:history="1">
        <w:r w:rsidRPr="006B083D">
          <w:rPr>
            <w:rStyle w:val="Hyperlink"/>
            <w:noProof/>
          </w:rPr>
          <w:t>Data Center Access Standards</w:t>
        </w:r>
        <w:r>
          <w:rPr>
            <w:noProof/>
            <w:webHidden/>
          </w:rPr>
          <w:tab/>
        </w:r>
        <w:r>
          <w:rPr>
            <w:noProof/>
            <w:webHidden/>
          </w:rPr>
          <w:fldChar w:fldCharType="begin"/>
        </w:r>
        <w:r>
          <w:rPr>
            <w:noProof/>
            <w:webHidden/>
          </w:rPr>
          <w:instrText xml:space="preserve"> PAGEREF _Toc82600862 \h </w:instrText>
        </w:r>
        <w:r>
          <w:rPr>
            <w:noProof/>
            <w:webHidden/>
          </w:rPr>
        </w:r>
        <w:r>
          <w:rPr>
            <w:noProof/>
            <w:webHidden/>
          </w:rPr>
          <w:fldChar w:fldCharType="separate"/>
        </w:r>
        <w:r>
          <w:rPr>
            <w:noProof/>
            <w:webHidden/>
          </w:rPr>
          <w:t>3</w:t>
        </w:r>
        <w:r>
          <w:rPr>
            <w:noProof/>
            <w:webHidden/>
          </w:rPr>
          <w:fldChar w:fldCharType="end"/>
        </w:r>
      </w:hyperlink>
    </w:p>
    <w:p w14:paraId="67773DF4" w14:textId="085A6A74" w:rsidR="00586630" w:rsidRDefault="00586630">
      <w:pPr>
        <w:pStyle w:val="TOC2"/>
        <w:tabs>
          <w:tab w:val="right" w:leader="dot" w:pos="8630"/>
        </w:tabs>
        <w:rPr>
          <w:rFonts w:asciiTheme="minorHAnsi" w:eastAsiaTheme="minorEastAsia" w:hAnsiTheme="minorHAnsi" w:cstheme="minorBidi"/>
          <w:noProof/>
          <w:szCs w:val="22"/>
        </w:rPr>
      </w:pPr>
      <w:hyperlink w:anchor="_Toc82600863" w:history="1">
        <w:r w:rsidRPr="006B083D">
          <w:rPr>
            <w:rStyle w:val="Hyperlink"/>
            <w:noProof/>
          </w:rPr>
          <w:t>Procedure for Requesting Data Center Cardkey Access</w:t>
        </w:r>
        <w:r>
          <w:rPr>
            <w:noProof/>
            <w:webHidden/>
          </w:rPr>
          <w:tab/>
        </w:r>
        <w:r>
          <w:rPr>
            <w:noProof/>
            <w:webHidden/>
          </w:rPr>
          <w:fldChar w:fldCharType="begin"/>
        </w:r>
        <w:r>
          <w:rPr>
            <w:noProof/>
            <w:webHidden/>
          </w:rPr>
          <w:instrText xml:space="preserve"> PAGEREF _Toc82600863 \h </w:instrText>
        </w:r>
        <w:r>
          <w:rPr>
            <w:noProof/>
            <w:webHidden/>
          </w:rPr>
        </w:r>
        <w:r>
          <w:rPr>
            <w:noProof/>
            <w:webHidden/>
          </w:rPr>
          <w:fldChar w:fldCharType="separate"/>
        </w:r>
        <w:r>
          <w:rPr>
            <w:noProof/>
            <w:webHidden/>
          </w:rPr>
          <w:t>4</w:t>
        </w:r>
        <w:r>
          <w:rPr>
            <w:noProof/>
            <w:webHidden/>
          </w:rPr>
          <w:fldChar w:fldCharType="end"/>
        </w:r>
      </w:hyperlink>
    </w:p>
    <w:p w14:paraId="6490BAAA" w14:textId="0A0A1B1A" w:rsidR="00586630" w:rsidRDefault="00586630">
      <w:pPr>
        <w:pStyle w:val="TOC1"/>
        <w:tabs>
          <w:tab w:val="right" w:leader="dot" w:pos="8630"/>
        </w:tabs>
        <w:rPr>
          <w:rFonts w:asciiTheme="minorHAnsi" w:eastAsiaTheme="minorEastAsia" w:hAnsiTheme="minorHAnsi" w:cstheme="minorBidi"/>
          <w:noProof/>
          <w:szCs w:val="22"/>
        </w:rPr>
      </w:pPr>
      <w:hyperlink w:anchor="_Toc82600864" w:history="1">
        <w:r w:rsidRPr="006B083D">
          <w:rPr>
            <w:rStyle w:val="Hyperlink"/>
            <w:noProof/>
          </w:rPr>
          <w:t>Procedure to Access ACE Data Centers</w:t>
        </w:r>
        <w:r>
          <w:rPr>
            <w:noProof/>
            <w:webHidden/>
          </w:rPr>
          <w:tab/>
        </w:r>
        <w:r>
          <w:rPr>
            <w:noProof/>
            <w:webHidden/>
          </w:rPr>
          <w:fldChar w:fldCharType="begin"/>
        </w:r>
        <w:r>
          <w:rPr>
            <w:noProof/>
            <w:webHidden/>
          </w:rPr>
          <w:instrText xml:space="preserve"> PAGEREF _Toc82600864 \h </w:instrText>
        </w:r>
        <w:r>
          <w:rPr>
            <w:noProof/>
            <w:webHidden/>
          </w:rPr>
        </w:r>
        <w:r>
          <w:rPr>
            <w:noProof/>
            <w:webHidden/>
          </w:rPr>
          <w:fldChar w:fldCharType="separate"/>
        </w:r>
        <w:r>
          <w:rPr>
            <w:noProof/>
            <w:webHidden/>
          </w:rPr>
          <w:t>5</w:t>
        </w:r>
        <w:r>
          <w:rPr>
            <w:noProof/>
            <w:webHidden/>
          </w:rPr>
          <w:fldChar w:fldCharType="end"/>
        </w:r>
      </w:hyperlink>
    </w:p>
    <w:p w14:paraId="1F5603B8" w14:textId="57DDC55D" w:rsidR="00586630" w:rsidRDefault="00586630">
      <w:pPr>
        <w:pStyle w:val="TOC2"/>
        <w:tabs>
          <w:tab w:val="right" w:leader="dot" w:pos="8630"/>
        </w:tabs>
        <w:rPr>
          <w:rFonts w:asciiTheme="minorHAnsi" w:eastAsiaTheme="minorEastAsia" w:hAnsiTheme="minorHAnsi" w:cstheme="minorBidi"/>
          <w:noProof/>
          <w:szCs w:val="22"/>
        </w:rPr>
      </w:pPr>
      <w:hyperlink w:anchor="_Toc82600865" w:history="1">
        <w:r w:rsidRPr="006B083D">
          <w:rPr>
            <w:rStyle w:val="Hyperlink"/>
            <w:noProof/>
          </w:rPr>
          <w:t>AO Data Center</w:t>
        </w:r>
        <w:r>
          <w:rPr>
            <w:noProof/>
            <w:webHidden/>
          </w:rPr>
          <w:tab/>
        </w:r>
        <w:r>
          <w:rPr>
            <w:noProof/>
            <w:webHidden/>
          </w:rPr>
          <w:fldChar w:fldCharType="begin"/>
        </w:r>
        <w:r>
          <w:rPr>
            <w:noProof/>
            <w:webHidden/>
          </w:rPr>
          <w:instrText xml:space="preserve"> PAGEREF _Toc82600865 \h </w:instrText>
        </w:r>
        <w:r>
          <w:rPr>
            <w:noProof/>
            <w:webHidden/>
          </w:rPr>
        </w:r>
        <w:r>
          <w:rPr>
            <w:noProof/>
            <w:webHidden/>
          </w:rPr>
          <w:fldChar w:fldCharType="separate"/>
        </w:r>
        <w:r>
          <w:rPr>
            <w:noProof/>
            <w:webHidden/>
          </w:rPr>
          <w:t>5</w:t>
        </w:r>
        <w:r>
          <w:rPr>
            <w:noProof/>
            <w:webHidden/>
          </w:rPr>
          <w:fldChar w:fldCharType="end"/>
        </w:r>
      </w:hyperlink>
    </w:p>
    <w:p w14:paraId="41D97C44" w14:textId="7F54B4BB" w:rsidR="00586630" w:rsidRDefault="00586630">
      <w:pPr>
        <w:pStyle w:val="TOC2"/>
        <w:tabs>
          <w:tab w:val="right" w:leader="dot" w:pos="8630"/>
        </w:tabs>
        <w:rPr>
          <w:rFonts w:asciiTheme="minorHAnsi" w:eastAsiaTheme="minorEastAsia" w:hAnsiTheme="minorHAnsi" w:cstheme="minorBidi"/>
          <w:noProof/>
          <w:szCs w:val="22"/>
        </w:rPr>
      </w:pPr>
      <w:hyperlink w:anchor="_Toc82600866" w:history="1">
        <w:r w:rsidRPr="006B083D">
          <w:rPr>
            <w:rStyle w:val="Hyperlink"/>
            <w:noProof/>
          </w:rPr>
          <w:t>LAHQ Data Center</w:t>
        </w:r>
        <w:r>
          <w:rPr>
            <w:noProof/>
            <w:webHidden/>
          </w:rPr>
          <w:tab/>
        </w:r>
        <w:r>
          <w:rPr>
            <w:noProof/>
            <w:webHidden/>
          </w:rPr>
          <w:fldChar w:fldCharType="begin"/>
        </w:r>
        <w:r>
          <w:rPr>
            <w:noProof/>
            <w:webHidden/>
          </w:rPr>
          <w:instrText xml:space="preserve"> PAGEREF _Toc82600866 \h </w:instrText>
        </w:r>
        <w:r>
          <w:rPr>
            <w:noProof/>
            <w:webHidden/>
          </w:rPr>
        </w:r>
        <w:r>
          <w:rPr>
            <w:noProof/>
            <w:webHidden/>
          </w:rPr>
          <w:fldChar w:fldCharType="separate"/>
        </w:r>
        <w:r>
          <w:rPr>
            <w:noProof/>
            <w:webHidden/>
          </w:rPr>
          <w:t>6</w:t>
        </w:r>
        <w:r>
          <w:rPr>
            <w:noProof/>
            <w:webHidden/>
          </w:rPr>
          <w:fldChar w:fldCharType="end"/>
        </w:r>
      </w:hyperlink>
    </w:p>
    <w:p w14:paraId="4F810F0C" w14:textId="733B2DC6" w:rsidR="00586630" w:rsidRDefault="00586630">
      <w:pPr>
        <w:pStyle w:val="TOC2"/>
        <w:tabs>
          <w:tab w:val="right" w:leader="dot" w:pos="8630"/>
        </w:tabs>
        <w:rPr>
          <w:rFonts w:asciiTheme="minorHAnsi" w:eastAsiaTheme="minorEastAsia" w:hAnsiTheme="minorHAnsi" w:cstheme="minorBidi"/>
          <w:noProof/>
          <w:szCs w:val="22"/>
        </w:rPr>
      </w:pPr>
      <w:hyperlink w:anchor="_Toc82600867" w:history="1">
        <w:r w:rsidRPr="006B083D">
          <w:rPr>
            <w:rStyle w:val="Hyperlink"/>
            <w:noProof/>
          </w:rPr>
          <w:t>TXRAO Data Center</w:t>
        </w:r>
        <w:r>
          <w:rPr>
            <w:noProof/>
            <w:webHidden/>
          </w:rPr>
          <w:tab/>
        </w:r>
        <w:r>
          <w:rPr>
            <w:noProof/>
            <w:webHidden/>
          </w:rPr>
          <w:fldChar w:fldCharType="begin"/>
        </w:r>
        <w:r>
          <w:rPr>
            <w:noProof/>
            <w:webHidden/>
          </w:rPr>
          <w:instrText xml:space="preserve"> PAGEREF _Toc82600867 \h </w:instrText>
        </w:r>
        <w:r>
          <w:rPr>
            <w:noProof/>
            <w:webHidden/>
          </w:rPr>
        </w:r>
        <w:r>
          <w:rPr>
            <w:noProof/>
            <w:webHidden/>
          </w:rPr>
          <w:fldChar w:fldCharType="separate"/>
        </w:r>
        <w:r>
          <w:rPr>
            <w:noProof/>
            <w:webHidden/>
          </w:rPr>
          <w:t>7</w:t>
        </w:r>
        <w:r>
          <w:rPr>
            <w:noProof/>
            <w:webHidden/>
          </w:rPr>
          <w:fldChar w:fldCharType="end"/>
        </w:r>
      </w:hyperlink>
    </w:p>
    <w:p w14:paraId="252B311A" w14:textId="23B3181B" w:rsidR="00586630" w:rsidRDefault="00586630">
      <w:pPr>
        <w:pStyle w:val="TOC1"/>
        <w:tabs>
          <w:tab w:val="right" w:leader="dot" w:pos="8630"/>
        </w:tabs>
        <w:rPr>
          <w:rFonts w:asciiTheme="minorHAnsi" w:eastAsiaTheme="minorEastAsia" w:hAnsiTheme="minorHAnsi" w:cstheme="minorBidi"/>
          <w:noProof/>
          <w:szCs w:val="22"/>
        </w:rPr>
      </w:pPr>
      <w:hyperlink w:anchor="_Toc82600868" w:history="1">
        <w:r w:rsidRPr="006B083D">
          <w:rPr>
            <w:rStyle w:val="Hyperlink"/>
            <w:noProof/>
          </w:rPr>
          <w:t>ACE Data Center Cleanliness</w:t>
        </w:r>
        <w:r>
          <w:rPr>
            <w:noProof/>
            <w:webHidden/>
          </w:rPr>
          <w:tab/>
        </w:r>
        <w:r>
          <w:rPr>
            <w:noProof/>
            <w:webHidden/>
          </w:rPr>
          <w:fldChar w:fldCharType="begin"/>
        </w:r>
        <w:r>
          <w:rPr>
            <w:noProof/>
            <w:webHidden/>
          </w:rPr>
          <w:instrText xml:space="preserve"> PAGEREF _Toc82600868 \h </w:instrText>
        </w:r>
        <w:r>
          <w:rPr>
            <w:noProof/>
            <w:webHidden/>
          </w:rPr>
        </w:r>
        <w:r>
          <w:rPr>
            <w:noProof/>
            <w:webHidden/>
          </w:rPr>
          <w:fldChar w:fldCharType="separate"/>
        </w:r>
        <w:r>
          <w:rPr>
            <w:noProof/>
            <w:webHidden/>
          </w:rPr>
          <w:t>8</w:t>
        </w:r>
        <w:r>
          <w:rPr>
            <w:noProof/>
            <w:webHidden/>
          </w:rPr>
          <w:fldChar w:fldCharType="end"/>
        </w:r>
      </w:hyperlink>
    </w:p>
    <w:p w14:paraId="050781F3" w14:textId="24863EA5" w:rsidR="00586630" w:rsidRDefault="00586630">
      <w:pPr>
        <w:pStyle w:val="TOC2"/>
        <w:tabs>
          <w:tab w:val="right" w:leader="dot" w:pos="8630"/>
        </w:tabs>
        <w:rPr>
          <w:rFonts w:asciiTheme="minorHAnsi" w:eastAsiaTheme="minorEastAsia" w:hAnsiTheme="minorHAnsi" w:cstheme="minorBidi"/>
          <w:noProof/>
          <w:szCs w:val="22"/>
        </w:rPr>
      </w:pPr>
      <w:hyperlink w:anchor="_Toc82600869" w:history="1">
        <w:r w:rsidRPr="006B083D">
          <w:rPr>
            <w:rStyle w:val="Hyperlink"/>
            <w:noProof/>
          </w:rPr>
          <w:t>Food and Drink</w:t>
        </w:r>
        <w:r>
          <w:rPr>
            <w:noProof/>
            <w:webHidden/>
          </w:rPr>
          <w:tab/>
        </w:r>
        <w:r>
          <w:rPr>
            <w:noProof/>
            <w:webHidden/>
          </w:rPr>
          <w:fldChar w:fldCharType="begin"/>
        </w:r>
        <w:r>
          <w:rPr>
            <w:noProof/>
            <w:webHidden/>
          </w:rPr>
          <w:instrText xml:space="preserve"> PAGEREF _Toc82600869 \h </w:instrText>
        </w:r>
        <w:r>
          <w:rPr>
            <w:noProof/>
            <w:webHidden/>
          </w:rPr>
        </w:r>
        <w:r>
          <w:rPr>
            <w:noProof/>
            <w:webHidden/>
          </w:rPr>
          <w:fldChar w:fldCharType="separate"/>
        </w:r>
        <w:r>
          <w:rPr>
            <w:noProof/>
            <w:webHidden/>
          </w:rPr>
          <w:t>8</w:t>
        </w:r>
        <w:r>
          <w:rPr>
            <w:noProof/>
            <w:webHidden/>
          </w:rPr>
          <w:fldChar w:fldCharType="end"/>
        </w:r>
      </w:hyperlink>
    </w:p>
    <w:p w14:paraId="0C10F00B" w14:textId="23762F78" w:rsidR="00586630" w:rsidRDefault="00586630">
      <w:pPr>
        <w:pStyle w:val="TOC2"/>
        <w:tabs>
          <w:tab w:val="right" w:leader="dot" w:pos="8630"/>
        </w:tabs>
        <w:rPr>
          <w:rFonts w:asciiTheme="minorHAnsi" w:eastAsiaTheme="minorEastAsia" w:hAnsiTheme="minorHAnsi" w:cstheme="minorBidi"/>
          <w:noProof/>
          <w:szCs w:val="22"/>
        </w:rPr>
      </w:pPr>
      <w:hyperlink w:anchor="_Toc82600870" w:history="1">
        <w:r w:rsidRPr="006B083D">
          <w:rPr>
            <w:rStyle w:val="Hyperlink"/>
            <w:noProof/>
          </w:rPr>
          <w:t>Storage</w:t>
        </w:r>
        <w:r>
          <w:rPr>
            <w:noProof/>
            <w:webHidden/>
          </w:rPr>
          <w:tab/>
        </w:r>
        <w:r>
          <w:rPr>
            <w:noProof/>
            <w:webHidden/>
          </w:rPr>
          <w:fldChar w:fldCharType="begin"/>
        </w:r>
        <w:r>
          <w:rPr>
            <w:noProof/>
            <w:webHidden/>
          </w:rPr>
          <w:instrText xml:space="preserve"> PAGEREF _Toc82600870 \h </w:instrText>
        </w:r>
        <w:r>
          <w:rPr>
            <w:noProof/>
            <w:webHidden/>
          </w:rPr>
        </w:r>
        <w:r>
          <w:rPr>
            <w:noProof/>
            <w:webHidden/>
          </w:rPr>
          <w:fldChar w:fldCharType="separate"/>
        </w:r>
        <w:r>
          <w:rPr>
            <w:noProof/>
            <w:webHidden/>
          </w:rPr>
          <w:t>8</w:t>
        </w:r>
        <w:r>
          <w:rPr>
            <w:noProof/>
            <w:webHidden/>
          </w:rPr>
          <w:fldChar w:fldCharType="end"/>
        </w:r>
      </w:hyperlink>
    </w:p>
    <w:p w14:paraId="00D58248" w14:textId="71C9956D" w:rsidR="00586630" w:rsidRDefault="00586630">
      <w:pPr>
        <w:pStyle w:val="TOC2"/>
        <w:tabs>
          <w:tab w:val="right" w:leader="dot" w:pos="8630"/>
        </w:tabs>
        <w:rPr>
          <w:rFonts w:asciiTheme="minorHAnsi" w:eastAsiaTheme="minorEastAsia" w:hAnsiTheme="minorHAnsi" w:cstheme="minorBidi"/>
          <w:noProof/>
          <w:szCs w:val="22"/>
        </w:rPr>
      </w:pPr>
      <w:hyperlink w:anchor="_Toc82600871" w:history="1">
        <w:r w:rsidRPr="006B083D">
          <w:rPr>
            <w:rStyle w:val="Hyperlink"/>
            <w:noProof/>
          </w:rPr>
          <w:t>Vendor Areas</w:t>
        </w:r>
        <w:r>
          <w:rPr>
            <w:noProof/>
            <w:webHidden/>
          </w:rPr>
          <w:tab/>
        </w:r>
        <w:r>
          <w:rPr>
            <w:noProof/>
            <w:webHidden/>
          </w:rPr>
          <w:fldChar w:fldCharType="begin"/>
        </w:r>
        <w:r>
          <w:rPr>
            <w:noProof/>
            <w:webHidden/>
          </w:rPr>
          <w:instrText xml:space="preserve"> PAGEREF _Toc82600871 \h </w:instrText>
        </w:r>
        <w:r>
          <w:rPr>
            <w:noProof/>
            <w:webHidden/>
          </w:rPr>
        </w:r>
        <w:r>
          <w:rPr>
            <w:noProof/>
            <w:webHidden/>
          </w:rPr>
          <w:fldChar w:fldCharType="separate"/>
        </w:r>
        <w:r>
          <w:rPr>
            <w:noProof/>
            <w:webHidden/>
          </w:rPr>
          <w:t>9</w:t>
        </w:r>
        <w:r>
          <w:rPr>
            <w:noProof/>
            <w:webHidden/>
          </w:rPr>
          <w:fldChar w:fldCharType="end"/>
        </w:r>
      </w:hyperlink>
    </w:p>
    <w:p w14:paraId="19F3C50C" w14:textId="7DC25891" w:rsidR="00586630" w:rsidRDefault="00586630">
      <w:pPr>
        <w:pStyle w:val="TOC2"/>
        <w:tabs>
          <w:tab w:val="right" w:leader="dot" w:pos="8630"/>
        </w:tabs>
        <w:rPr>
          <w:rFonts w:asciiTheme="minorHAnsi" w:eastAsiaTheme="minorEastAsia" w:hAnsiTheme="minorHAnsi" w:cstheme="minorBidi"/>
          <w:noProof/>
          <w:szCs w:val="22"/>
        </w:rPr>
      </w:pPr>
      <w:hyperlink w:anchor="_Toc82600872" w:history="1">
        <w:r w:rsidRPr="006B083D">
          <w:rPr>
            <w:rStyle w:val="Hyperlink"/>
            <w:noProof/>
          </w:rPr>
          <w:t>Paper / Cardboard / Packing Material</w:t>
        </w:r>
        <w:r>
          <w:rPr>
            <w:noProof/>
            <w:webHidden/>
          </w:rPr>
          <w:tab/>
        </w:r>
        <w:r>
          <w:rPr>
            <w:noProof/>
            <w:webHidden/>
          </w:rPr>
          <w:fldChar w:fldCharType="begin"/>
        </w:r>
        <w:r>
          <w:rPr>
            <w:noProof/>
            <w:webHidden/>
          </w:rPr>
          <w:instrText xml:space="preserve"> PAGEREF _Toc82600872 \h </w:instrText>
        </w:r>
        <w:r>
          <w:rPr>
            <w:noProof/>
            <w:webHidden/>
          </w:rPr>
        </w:r>
        <w:r>
          <w:rPr>
            <w:noProof/>
            <w:webHidden/>
          </w:rPr>
          <w:fldChar w:fldCharType="separate"/>
        </w:r>
        <w:r>
          <w:rPr>
            <w:noProof/>
            <w:webHidden/>
          </w:rPr>
          <w:t>9</w:t>
        </w:r>
        <w:r>
          <w:rPr>
            <w:noProof/>
            <w:webHidden/>
          </w:rPr>
          <w:fldChar w:fldCharType="end"/>
        </w:r>
      </w:hyperlink>
    </w:p>
    <w:p w14:paraId="37DB1C60" w14:textId="7A416007" w:rsidR="00586630" w:rsidRDefault="00586630">
      <w:pPr>
        <w:pStyle w:val="TOC2"/>
        <w:tabs>
          <w:tab w:val="right" w:leader="dot" w:pos="8630"/>
        </w:tabs>
        <w:rPr>
          <w:rFonts w:asciiTheme="minorHAnsi" w:eastAsiaTheme="minorEastAsia" w:hAnsiTheme="minorHAnsi" w:cstheme="minorBidi"/>
          <w:noProof/>
          <w:szCs w:val="22"/>
        </w:rPr>
      </w:pPr>
      <w:hyperlink w:anchor="_Toc82600873" w:history="1">
        <w:r w:rsidRPr="006B083D">
          <w:rPr>
            <w:rStyle w:val="Hyperlink"/>
            <w:noProof/>
          </w:rPr>
          <w:t>Work Time Windows</w:t>
        </w:r>
        <w:r>
          <w:rPr>
            <w:noProof/>
            <w:webHidden/>
          </w:rPr>
          <w:tab/>
        </w:r>
        <w:r>
          <w:rPr>
            <w:noProof/>
            <w:webHidden/>
          </w:rPr>
          <w:fldChar w:fldCharType="begin"/>
        </w:r>
        <w:r>
          <w:rPr>
            <w:noProof/>
            <w:webHidden/>
          </w:rPr>
          <w:instrText xml:space="preserve"> PAGEREF _Toc82600873 \h </w:instrText>
        </w:r>
        <w:r>
          <w:rPr>
            <w:noProof/>
            <w:webHidden/>
          </w:rPr>
        </w:r>
        <w:r>
          <w:rPr>
            <w:noProof/>
            <w:webHidden/>
          </w:rPr>
          <w:fldChar w:fldCharType="separate"/>
        </w:r>
        <w:r>
          <w:rPr>
            <w:noProof/>
            <w:webHidden/>
          </w:rPr>
          <w:t>9</w:t>
        </w:r>
        <w:r>
          <w:rPr>
            <w:noProof/>
            <w:webHidden/>
          </w:rPr>
          <w:fldChar w:fldCharType="end"/>
        </w:r>
      </w:hyperlink>
    </w:p>
    <w:p w14:paraId="6BDC6AFF" w14:textId="427A9528" w:rsidR="00586630" w:rsidRDefault="00586630">
      <w:pPr>
        <w:pStyle w:val="TOC2"/>
        <w:tabs>
          <w:tab w:val="right" w:leader="dot" w:pos="8630"/>
        </w:tabs>
        <w:rPr>
          <w:rFonts w:asciiTheme="minorHAnsi" w:eastAsiaTheme="minorEastAsia" w:hAnsiTheme="minorHAnsi" w:cstheme="minorBidi"/>
          <w:noProof/>
          <w:szCs w:val="22"/>
        </w:rPr>
      </w:pPr>
      <w:hyperlink w:anchor="_Toc82600874" w:history="1">
        <w:r w:rsidRPr="006B083D">
          <w:rPr>
            <w:rStyle w:val="Hyperlink"/>
            <w:noProof/>
          </w:rPr>
          <w:t>Under Floor Work Standard</w:t>
        </w:r>
        <w:r>
          <w:rPr>
            <w:noProof/>
            <w:webHidden/>
          </w:rPr>
          <w:tab/>
        </w:r>
        <w:r>
          <w:rPr>
            <w:noProof/>
            <w:webHidden/>
          </w:rPr>
          <w:fldChar w:fldCharType="begin"/>
        </w:r>
        <w:r>
          <w:rPr>
            <w:noProof/>
            <w:webHidden/>
          </w:rPr>
          <w:instrText xml:space="preserve"> PAGEREF _Toc82600874 \h </w:instrText>
        </w:r>
        <w:r>
          <w:rPr>
            <w:noProof/>
            <w:webHidden/>
          </w:rPr>
        </w:r>
        <w:r>
          <w:rPr>
            <w:noProof/>
            <w:webHidden/>
          </w:rPr>
          <w:fldChar w:fldCharType="separate"/>
        </w:r>
        <w:r>
          <w:rPr>
            <w:noProof/>
            <w:webHidden/>
          </w:rPr>
          <w:t>10</w:t>
        </w:r>
        <w:r>
          <w:rPr>
            <w:noProof/>
            <w:webHidden/>
          </w:rPr>
          <w:fldChar w:fldCharType="end"/>
        </w:r>
      </w:hyperlink>
    </w:p>
    <w:p w14:paraId="0201B22D" w14:textId="3D6E12F0" w:rsidR="00586630" w:rsidRDefault="00586630">
      <w:pPr>
        <w:pStyle w:val="TOC1"/>
        <w:tabs>
          <w:tab w:val="right" w:leader="dot" w:pos="8630"/>
        </w:tabs>
        <w:rPr>
          <w:rFonts w:asciiTheme="minorHAnsi" w:eastAsiaTheme="minorEastAsia" w:hAnsiTheme="minorHAnsi" w:cstheme="minorBidi"/>
          <w:noProof/>
          <w:szCs w:val="22"/>
        </w:rPr>
      </w:pPr>
      <w:hyperlink w:anchor="_Toc82600875" w:history="1">
        <w:r w:rsidRPr="006B083D">
          <w:rPr>
            <w:rStyle w:val="Hyperlink"/>
            <w:noProof/>
          </w:rPr>
          <w:t>Data Center Process Standards</w:t>
        </w:r>
        <w:r>
          <w:rPr>
            <w:noProof/>
            <w:webHidden/>
          </w:rPr>
          <w:tab/>
        </w:r>
        <w:r>
          <w:rPr>
            <w:noProof/>
            <w:webHidden/>
          </w:rPr>
          <w:fldChar w:fldCharType="begin"/>
        </w:r>
        <w:r>
          <w:rPr>
            <w:noProof/>
            <w:webHidden/>
          </w:rPr>
          <w:instrText xml:space="preserve"> PAGEREF _Toc82600875 \h </w:instrText>
        </w:r>
        <w:r>
          <w:rPr>
            <w:noProof/>
            <w:webHidden/>
          </w:rPr>
        </w:r>
        <w:r>
          <w:rPr>
            <w:noProof/>
            <w:webHidden/>
          </w:rPr>
          <w:fldChar w:fldCharType="separate"/>
        </w:r>
        <w:r>
          <w:rPr>
            <w:noProof/>
            <w:webHidden/>
          </w:rPr>
          <w:t>10</w:t>
        </w:r>
        <w:r>
          <w:rPr>
            <w:noProof/>
            <w:webHidden/>
          </w:rPr>
          <w:fldChar w:fldCharType="end"/>
        </w:r>
      </w:hyperlink>
    </w:p>
    <w:p w14:paraId="161D0D71" w14:textId="00D0B974" w:rsidR="00586630" w:rsidRDefault="00586630">
      <w:pPr>
        <w:pStyle w:val="TOC2"/>
        <w:tabs>
          <w:tab w:val="right" w:leader="dot" w:pos="8630"/>
        </w:tabs>
        <w:rPr>
          <w:rFonts w:asciiTheme="minorHAnsi" w:eastAsiaTheme="minorEastAsia" w:hAnsiTheme="minorHAnsi" w:cstheme="minorBidi"/>
          <w:noProof/>
          <w:szCs w:val="22"/>
        </w:rPr>
      </w:pPr>
      <w:hyperlink w:anchor="_Toc82600876" w:history="1">
        <w:r w:rsidRPr="006B083D">
          <w:rPr>
            <w:rStyle w:val="Hyperlink"/>
            <w:noProof/>
          </w:rPr>
          <w:t>Change Request (CRQ) Process</w:t>
        </w:r>
        <w:r>
          <w:rPr>
            <w:noProof/>
            <w:webHidden/>
          </w:rPr>
          <w:tab/>
        </w:r>
        <w:r>
          <w:rPr>
            <w:noProof/>
            <w:webHidden/>
          </w:rPr>
          <w:fldChar w:fldCharType="begin"/>
        </w:r>
        <w:r>
          <w:rPr>
            <w:noProof/>
            <w:webHidden/>
          </w:rPr>
          <w:instrText xml:space="preserve"> PAGEREF _Toc82600876 \h </w:instrText>
        </w:r>
        <w:r>
          <w:rPr>
            <w:noProof/>
            <w:webHidden/>
          </w:rPr>
        </w:r>
        <w:r>
          <w:rPr>
            <w:noProof/>
            <w:webHidden/>
          </w:rPr>
          <w:fldChar w:fldCharType="separate"/>
        </w:r>
        <w:r>
          <w:rPr>
            <w:noProof/>
            <w:webHidden/>
          </w:rPr>
          <w:t>10</w:t>
        </w:r>
        <w:r>
          <w:rPr>
            <w:noProof/>
            <w:webHidden/>
          </w:rPr>
          <w:fldChar w:fldCharType="end"/>
        </w:r>
      </w:hyperlink>
    </w:p>
    <w:p w14:paraId="73995827" w14:textId="5F835E1B" w:rsidR="00586630" w:rsidRDefault="00130E38">
      <w:pPr>
        <w:pStyle w:val="TOC2"/>
        <w:tabs>
          <w:tab w:val="right" w:leader="dot" w:pos="8630"/>
        </w:tabs>
        <w:rPr>
          <w:rFonts w:asciiTheme="minorHAnsi" w:eastAsiaTheme="minorEastAsia" w:hAnsiTheme="minorHAnsi" w:cstheme="minorBidi"/>
          <w:noProof/>
          <w:szCs w:val="22"/>
        </w:rPr>
      </w:pPr>
      <w:hyperlink w:anchor="_Toc82600877" w:history="1">
        <w:r>
          <w:rPr>
            <w:rStyle w:val="Hyperlink"/>
            <w:noProof/>
          </w:rPr>
          <w:t>Inventory</w:t>
        </w:r>
        <w:r w:rsidR="00586630" w:rsidRPr="006B083D">
          <w:rPr>
            <w:rStyle w:val="Hyperlink"/>
            <w:noProof/>
          </w:rPr>
          <w:t xml:space="preserve"> Process</w:t>
        </w:r>
        <w:r w:rsidR="00586630">
          <w:rPr>
            <w:noProof/>
            <w:webHidden/>
          </w:rPr>
          <w:tab/>
        </w:r>
        <w:r w:rsidR="00586630">
          <w:rPr>
            <w:noProof/>
            <w:webHidden/>
          </w:rPr>
          <w:fldChar w:fldCharType="begin"/>
        </w:r>
        <w:r w:rsidR="00586630">
          <w:rPr>
            <w:noProof/>
            <w:webHidden/>
          </w:rPr>
          <w:instrText xml:space="preserve"> PAGEREF _Toc82600877 \h </w:instrText>
        </w:r>
        <w:r w:rsidR="00586630">
          <w:rPr>
            <w:noProof/>
            <w:webHidden/>
          </w:rPr>
        </w:r>
        <w:r w:rsidR="00586630">
          <w:rPr>
            <w:noProof/>
            <w:webHidden/>
          </w:rPr>
          <w:fldChar w:fldCharType="separate"/>
        </w:r>
        <w:r w:rsidR="00586630">
          <w:rPr>
            <w:noProof/>
            <w:webHidden/>
          </w:rPr>
          <w:t>11</w:t>
        </w:r>
        <w:r w:rsidR="00586630">
          <w:rPr>
            <w:noProof/>
            <w:webHidden/>
          </w:rPr>
          <w:fldChar w:fldCharType="end"/>
        </w:r>
      </w:hyperlink>
    </w:p>
    <w:p w14:paraId="5CD7D889" w14:textId="36E522F1" w:rsidR="00586630" w:rsidRDefault="00586630">
      <w:pPr>
        <w:pStyle w:val="TOC2"/>
        <w:tabs>
          <w:tab w:val="right" w:leader="dot" w:pos="8630"/>
        </w:tabs>
        <w:rPr>
          <w:rFonts w:asciiTheme="minorHAnsi" w:eastAsiaTheme="minorEastAsia" w:hAnsiTheme="minorHAnsi" w:cstheme="minorBidi"/>
          <w:noProof/>
          <w:szCs w:val="22"/>
        </w:rPr>
      </w:pPr>
      <w:hyperlink w:anchor="_Toc82600878" w:history="1">
        <w:r w:rsidRPr="006B083D">
          <w:rPr>
            <w:rStyle w:val="Hyperlink"/>
            <w:noProof/>
          </w:rPr>
          <w:t>Asset Management</w:t>
        </w:r>
        <w:r>
          <w:rPr>
            <w:noProof/>
            <w:webHidden/>
          </w:rPr>
          <w:tab/>
        </w:r>
        <w:r>
          <w:rPr>
            <w:noProof/>
            <w:webHidden/>
          </w:rPr>
          <w:fldChar w:fldCharType="begin"/>
        </w:r>
        <w:r>
          <w:rPr>
            <w:noProof/>
            <w:webHidden/>
          </w:rPr>
          <w:instrText xml:space="preserve"> PAGEREF _Toc82600878 \h </w:instrText>
        </w:r>
        <w:r>
          <w:rPr>
            <w:noProof/>
            <w:webHidden/>
          </w:rPr>
        </w:r>
        <w:r>
          <w:rPr>
            <w:noProof/>
            <w:webHidden/>
          </w:rPr>
          <w:fldChar w:fldCharType="separate"/>
        </w:r>
        <w:r>
          <w:rPr>
            <w:noProof/>
            <w:webHidden/>
          </w:rPr>
          <w:t>11</w:t>
        </w:r>
        <w:r>
          <w:rPr>
            <w:noProof/>
            <w:webHidden/>
          </w:rPr>
          <w:fldChar w:fldCharType="end"/>
        </w:r>
      </w:hyperlink>
    </w:p>
    <w:p w14:paraId="5F9AF016" w14:textId="07187EF7" w:rsidR="00586630" w:rsidRDefault="00586630">
      <w:pPr>
        <w:pStyle w:val="TOC1"/>
        <w:tabs>
          <w:tab w:val="right" w:leader="dot" w:pos="8630"/>
        </w:tabs>
        <w:rPr>
          <w:rFonts w:asciiTheme="minorHAnsi" w:eastAsiaTheme="minorEastAsia" w:hAnsiTheme="minorHAnsi" w:cstheme="minorBidi"/>
          <w:noProof/>
          <w:szCs w:val="22"/>
        </w:rPr>
      </w:pPr>
      <w:hyperlink w:anchor="_Toc82600879" w:history="1">
        <w:r w:rsidRPr="006B083D">
          <w:rPr>
            <w:rStyle w:val="Hyperlink"/>
            <w:noProof/>
          </w:rPr>
          <w:t>Cabling Standards</w:t>
        </w:r>
        <w:r>
          <w:rPr>
            <w:noProof/>
            <w:webHidden/>
          </w:rPr>
          <w:tab/>
        </w:r>
        <w:r>
          <w:rPr>
            <w:noProof/>
            <w:webHidden/>
          </w:rPr>
          <w:fldChar w:fldCharType="begin"/>
        </w:r>
        <w:r>
          <w:rPr>
            <w:noProof/>
            <w:webHidden/>
          </w:rPr>
          <w:instrText xml:space="preserve"> PAGEREF _Toc82600879 \h </w:instrText>
        </w:r>
        <w:r>
          <w:rPr>
            <w:noProof/>
            <w:webHidden/>
          </w:rPr>
        </w:r>
        <w:r>
          <w:rPr>
            <w:noProof/>
            <w:webHidden/>
          </w:rPr>
          <w:fldChar w:fldCharType="separate"/>
        </w:r>
        <w:r>
          <w:rPr>
            <w:noProof/>
            <w:webHidden/>
          </w:rPr>
          <w:t>12</w:t>
        </w:r>
        <w:r>
          <w:rPr>
            <w:noProof/>
            <w:webHidden/>
          </w:rPr>
          <w:fldChar w:fldCharType="end"/>
        </w:r>
      </w:hyperlink>
    </w:p>
    <w:p w14:paraId="55F9608C" w14:textId="1A2C6110" w:rsidR="00586630" w:rsidRDefault="00586630">
      <w:pPr>
        <w:pStyle w:val="TOC2"/>
        <w:tabs>
          <w:tab w:val="right" w:leader="dot" w:pos="8630"/>
        </w:tabs>
        <w:rPr>
          <w:rFonts w:asciiTheme="minorHAnsi" w:eastAsiaTheme="minorEastAsia" w:hAnsiTheme="minorHAnsi" w:cstheme="minorBidi"/>
          <w:noProof/>
          <w:szCs w:val="22"/>
        </w:rPr>
      </w:pPr>
      <w:hyperlink w:anchor="_Toc82600880" w:history="1">
        <w:r w:rsidRPr="006B083D">
          <w:rPr>
            <w:rStyle w:val="Hyperlink"/>
            <w:noProof/>
          </w:rPr>
          <w:t>Network Cable Standard</w:t>
        </w:r>
        <w:r>
          <w:rPr>
            <w:noProof/>
            <w:webHidden/>
          </w:rPr>
          <w:tab/>
        </w:r>
        <w:r>
          <w:rPr>
            <w:noProof/>
            <w:webHidden/>
          </w:rPr>
          <w:fldChar w:fldCharType="begin"/>
        </w:r>
        <w:r>
          <w:rPr>
            <w:noProof/>
            <w:webHidden/>
          </w:rPr>
          <w:instrText xml:space="preserve"> PAGEREF _Toc82600880 \h </w:instrText>
        </w:r>
        <w:r>
          <w:rPr>
            <w:noProof/>
            <w:webHidden/>
          </w:rPr>
        </w:r>
        <w:r>
          <w:rPr>
            <w:noProof/>
            <w:webHidden/>
          </w:rPr>
          <w:fldChar w:fldCharType="separate"/>
        </w:r>
        <w:r>
          <w:rPr>
            <w:noProof/>
            <w:webHidden/>
          </w:rPr>
          <w:t>12</w:t>
        </w:r>
        <w:r>
          <w:rPr>
            <w:noProof/>
            <w:webHidden/>
          </w:rPr>
          <w:fldChar w:fldCharType="end"/>
        </w:r>
      </w:hyperlink>
    </w:p>
    <w:p w14:paraId="5AF9AB8E" w14:textId="3EC99CC9" w:rsidR="00586630" w:rsidRDefault="00586630">
      <w:pPr>
        <w:pStyle w:val="TOC2"/>
        <w:tabs>
          <w:tab w:val="right" w:leader="dot" w:pos="8630"/>
        </w:tabs>
        <w:rPr>
          <w:rFonts w:asciiTheme="minorHAnsi" w:eastAsiaTheme="minorEastAsia" w:hAnsiTheme="minorHAnsi" w:cstheme="minorBidi"/>
          <w:noProof/>
          <w:szCs w:val="22"/>
        </w:rPr>
      </w:pPr>
      <w:hyperlink w:anchor="_Toc82600881" w:history="1">
        <w:r w:rsidRPr="006B083D">
          <w:rPr>
            <w:rStyle w:val="Hyperlink"/>
            <w:noProof/>
          </w:rPr>
          <w:t>Network Cable Testing Standard</w:t>
        </w:r>
        <w:r>
          <w:rPr>
            <w:noProof/>
            <w:webHidden/>
          </w:rPr>
          <w:tab/>
        </w:r>
        <w:r>
          <w:rPr>
            <w:noProof/>
            <w:webHidden/>
          </w:rPr>
          <w:fldChar w:fldCharType="begin"/>
        </w:r>
        <w:r>
          <w:rPr>
            <w:noProof/>
            <w:webHidden/>
          </w:rPr>
          <w:instrText xml:space="preserve"> PAGEREF _Toc82600881 \h </w:instrText>
        </w:r>
        <w:r>
          <w:rPr>
            <w:noProof/>
            <w:webHidden/>
          </w:rPr>
        </w:r>
        <w:r>
          <w:rPr>
            <w:noProof/>
            <w:webHidden/>
          </w:rPr>
          <w:fldChar w:fldCharType="separate"/>
        </w:r>
        <w:r>
          <w:rPr>
            <w:noProof/>
            <w:webHidden/>
          </w:rPr>
          <w:t>12</w:t>
        </w:r>
        <w:r>
          <w:rPr>
            <w:noProof/>
            <w:webHidden/>
          </w:rPr>
          <w:fldChar w:fldCharType="end"/>
        </w:r>
      </w:hyperlink>
    </w:p>
    <w:p w14:paraId="3737587A" w14:textId="4E88C34D" w:rsidR="00586630" w:rsidRDefault="00586630">
      <w:pPr>
        <w:pStyle w:val="TOC2"/>
        <w:tabs>
          <w:tab w:val="right" w:leader="dot" w:pos="8630"/>
        </w:tabs>
        <w:rPr>
          <w:rFonts w:asciiTheme="minorHAnsi" w:eastAsiaTheme="minorEastAsia" w:hAnsiTheme="minorHAnsi" w:cstheme="minorBidi"/>
          <w:noProof/>
          <w:szCs w:val="22"/>
        </w:rPr>
      </w:pPr>
      <w:hyperlink w:anchor="_Toc82600882" w:history="1">
        <w:r w:rsidRPr="006B083D">
          <w:rPr>
            <w:rStyle w:val="Hyperlink"/>
            <w:noProof/>
          </w:rPr>
          <w:t>Network Cable Labeling Standard</w:t>
        </w:r>
        <w:r>
          <w:rPr>
            <w:noProof/>
            <w:webHidden/>
          </w:rPr>
          <w:tab/>
        </w:r>
        <w:r>
          <w:rPr>
            <w:noProof/>
            <w:webHidden/>
          </w:rPr>
          <w:fldChar w:fldCharType="begin"/>
        </w:r>
        <w:r>
          <w:rPr>
            <w:noProof/>
            <w:webHidden/>
          </w:rPr>
          <w:instrText xml:space="preserve"> PAGEREF _Toc82600882 \h </w:instrText>
        </w:r>
        <w:r>
          <w:rPr>
            <w:noProof/>
            <w:webHidden/>
          </w:rPr>
        </w:r>
        <w:r>
          <w:rPr>
            <w:noProof/>
            <w:webHidden/>
          </w:rPr>
          <w:fldChar w:fldCharType="separate"/>
        </w:r>
        <w:r>
          <w:rPr>
            <w:noProof/>
            <w:webHidden/>
          </w:rPr>
          <w:t>12</w:t>
        </w:r>
        <w:r>
          <w:rPr>
            <w:noProof/>
            <w:webHidden/>
          </w:rPr>
          <w:fldChar w:fldCharType="end"/>
        </w:r>
      </w:hyperlink>
    </w:p>
    <w:p w14:paraId="614A1DC1" w14:textId="773302E9" w:rsidR="00586630" w:rsidRDefault="00586630">
      <w:pPr>
        <w:pStyle w:val="TOC2"/>
        <w:tabs>
          <w:tab w:val="right" w:leader="dot" w:pos="8630"/>
        </w:tabs>
        <w:rPr>
          <w:rFonts w:asciiTheme="minorHAnsi" w:eastAsiaTheme="minorEastAsia" w:hAnsiTheme="minorHAnsi" w:cstheme="minorBidi"/>
          <w:noProof/>
          <w:szCs w:val="22"/>
        </w:rPr>
      </w:pPr>
      <w:hyperlink w:anchor="_Toc82600883" w:history="1">
        <w:r w:rsidRPr="006B083D">
          <w:rPr>
            <w:rStyle w:val="Hyperlink"/>
            <w:noProof/>
          </w:rPr>
          <w:t>Cable Color Code Standards</w:t>
        </w:r>
        <w:r>
          <w:rPr>
            <w:noProof/>
            <w:webHidden/>
          </w:rPr>
          <w:tab/>
        </w:r>
        <w:r>
          <w:rPr>
            <w:noProof/>
            <w:webHidden/>
          </w:rPr>
          <w:fldChar w:fldCharType="begin"/>
        </w:r>
        <w:r>
          <w:rPr>
            <w:noProof/>
            <w:webHidden/>
          </w:rPr>
          <w:instrText xml:space="preserve"> PAGEREF _Toc82600883 \h </w:instrText>
        </w:r>
        <w:r>
          <w:rPr>
            <w:noProof/>
            <w:webHidden/>
          </w:rPr>
        </w:r>
        <w:r>
          <w:rPr>
            <w:noProof/>
            <w:webHidden/>
          </w:rPr>
          <w:fldChar w:fldCharType="separate"/>
        </w:r>
        <w:r>
          <w:rPr>
            <w:noProof/>
            <w:webHidden/>
          </w:rPr>
          <w:t>14</w:t>
        </w:r>
        <w:r>
          <w:rPr>
            <w:noProof/>
            <w:webHidden/>
          </w:rPr>
          <w:fldChar w:fldCharType="end"/>
        </w:r>
      </w:hyperlink>
    </w:p>
    <w:p w14:paraId="7364625B" w14:textId="60A55677" w:rsidR="00586630" w:rsidRDefault="00586630">
      <w:pPr>
        <w:pStyle w:val="TOC2"/>
        <w:tabs>
          <w:tab w:val="right" w:leader="dot" w:pos="8630"/>
        </w:tabs>
        <w:rPr>
          <w:rFonts w:asciiTheme="minorHAnsi" w:eastAsiaTheme="minorEastAsia" w:hAnsiTheme="minorHAnsi" w:cstheme="minorBidi"/>
          <w:noProof/>
          <w:szCs w:val="22"/>
        </w:rPr>
      </w:pPr>
      <w:hyperlink w:anchor="_Toc82600884" w:history="1">
        <w:r w:rsidRPr="006B083D">
          <w:rPr>
            <w:rStyle w:val="Hyperlink"/>
            <w:noProof/>
          </w:rPr>
          <w:t>Network Cable Labeling Standards</w:t>
        </w:r>
        <w:r>
          <w:rPr>
            <w:noProof/>
            <w:webHidden/>
          </w:rPr>
          <w:tab/>
        </w:r>
        <w:r>
          <w:rPr>
            <w:noProof/>
            <w:webHidden/>
          </w:rPr>
          <w:fldChar w:fldCharType="begin"/>
        </w:r>
        <w:r>
          <w:rPr>
            <w:noProof/>
            <w:webHidden/>
          </w:rPr>
          <w:instrText xml:space="preserve"> PAGEREF _Toc82600884 \h </w:instrText>
        </w:r>
        <w:r>
          <w:rPr>
            <w:noProof/>
            <w:webHidden/>
          </w:rPr>
        </w:r>
        <w:r>
          <w:rPr>
            <w:noProof/>
            <w:webHidden/>
          </w:rPr>
          <w:fldChar w:fldCharType="separate"/>
        </w:r>
        <w:r>
          <w:rPr>
            <w:noProof/>
            <w:webHidden/>
          </w:rPr>
          <w:t>15</w:t>
        </w:r>
        <w:r>
          <w:rPr>
            <w:noProof/>
            <w:webHidden/>
          </w:rPr>
          <w:fldChar w:fldCharType="end"/>
        </w:r>
      </w:hyperlink>
    </w:p>
    <w:p w14:paraId="6D1E36D1" w14:textId="3C53219C" w:rsidR="00586630" w:rsidRDefault="00586630">
      <w:pPr>
        <w:pStyle w:val="TOC2"/>
        <w:tabs>
          <w:tab w:val="right" w:leader="dot" w:pos="8630"/>
        </w:tabs>
        <w:rPr>
          <w:rFonts w:asciiTheme="minorHAnsi" w:eastAsiaTheme="minorEastAsia" w:hAnsiTheme="minorHAnsi" w:cstheme="minorBidi"/>
          <w:noProof/>
          <w:szCs w:val="22"/>
        </w:rPr>
      </w:pPr>
      <w:hyperlink w:anchor="_Toc82600885" w:history="1">
        <w:r w:rsidRPr="006B083D">
          <w:rPr>
            <w:rStyle w:val="Hyperlink"/>
            <w:noProof/>
          </w:rPr>
          <w:t>Cable Label Naming Standards</w:t>
        </w:r>
        <w:r>
          <w:rPr>
            <w:noProof/>
            <w:webHidden/>
          </w:rPr>
          <w:tab/>
        </w:r>
        <w:r>
          <w:rPr>
            <w:noProof/>
            <w:webHidden/>
          </w:rPr>
          <w:fldChar w:fldCharType="begin"/>
        </w:r>
        <w:r>
          <w:rPr>
            <w:noProof/>
            <w:webHidden/>
          </w:rPr>
          <w:instrText xml:space="preserve"> PAGEREF _Toc82600885 \h </w:instrText>
        </w:r>
        <w:r>
          <w:rPr>
            <w:noProof/>
            <w:webHidden/>
          </w:rPr>
        </w:r>
        <w:r>
          <w:rPr>
            <w:noProof/>
            <w:webHidden/>
          </w:rPr>
          <w:fldChar w:fldCharType="separate"/>
        </w:r>
        <w:r>
          <w:rPr>
            <w:noProof/>
            <w:webHidden/>
          </w:rPr>
          <w:t>16</w:t>
        </w:r>
        <w:r>
          <w:rPr>
            <w:noProof/>
            <w:webHidden/>
          </w:rPr>
          <w:fldChar w:fldCharType="end"/>
        </w:r>
      </w:hyperlink>
    </w:p>
    <w:p w14:paraId="3B29D036" w14:textId="5D7B4C6F" w:rsidR="00586630" w:rsidRDefault="00586630">
      <w:pPr>
        <w:pStyle w:val="TOC2"/>
        <w:tabs>
          <w:tab w:val="right" w:leader="dot" w:pos="8630"/>
        </w:tabs>
        <w:rPr>
          <w:rFonts w:asciiTheme="minorHAnsi" w:eastAsiaTheme="minorEastAsia" w:hAnsiTheme="minorHAnsi" w:cstheme="minorBidi"/>
          <w:noProof/>
          <w:szCs w:val="22"/>
        </w:rPr>
      </w:pPr>
      <w:hyperlink w:anchor="_Toc82600886" w:history="1">
        <w:r w:rsidRPr="006B083D">
          <w:rPr>
            <w:rStyle w:val="Hyperlink"/>
            <w:noProof/>
          </w:rPr>
          <w:t>Network Cable Routing Standards</w:t>
        </w:r>
        <w:r>
          <w:rPr>
            <w:noProof/>
            <w:webHidden/>
          </w:rPr>
          <w:tab/>
        </w:r>
        <w:r>
          <w:rPr>
            <w:noProof/>
            <w:webHidden/>
          </w:rPr>
          <w:fldChar w:fldCharType="begin"/>
        </w:r>
        <w:r>
          <w:rPr>
            <w:noProof/>
            <w:webHidden/>
          </w:rPr>
          <w:instrText xml:space="preserve"> PAGEREF _Toc82600886 \h </w:instrText>
        </w:r>
        <w:r>
          <w:rPr>
            <w:noProof/>
            <w:webHidden/>
          </w:rPr>
        </w:r>
        <w:r>
          <w:rPr>
            <w:noProof/>
            <w:webHidden/>
          </w:rPr>
          <w:fldChar w:fldCharType="separate"/>
        </w:r>
        <w:r>
          <w:rPr>
            <w:noProof/>
            <w:webHidden/>
          </w:rPr>
          <w:t>19</w:t>
        </w:r>
        <w:r>
          <w:rPr>
            <w:noProof/>
            <w:webHidden/>
          </w:rPr>
          <w:fldChar w:fldCharType="end"/>
        </w:r>
      </w:hyperlink>
    </w:p>
    <w:p w14:paraId="4E256AD4" w14:textId="7407D7D2" w:rsidR="00586630" w:rsidRDefault="00586630">
      <w:pPr>
        <w:pStyle w:val="TOC2"/>
        <w:tabs>
          <w:tab w:val="right" w:leader="dot" w:pos="8630"/>
        </w:tabs>
        <w:rPr>
          <w:rFonts w:asciiTheme="minorHAnsi" w:eastAsiaTheme="minorEastAsia" w:hAnsiTheme="minorHAnsi" w:cstheme="minorBidi"/>
          <w:noProof/>
          <w:szCs w:val="22"/>
        </w:rPr>
      </w:pPr>
      <w:hyperlink w:anchor="_Toc82600887" w:history="1">
        <w:r w:rsidRPr="006B083D">
          <w:rPr>
            <w:rStyle w:val="Hyperlink"/>
            <w:noProof/>
          </w:rPr>
          <w:t>Network Cable Guides Standards</w:t>
        </w:r>
        <w:r>
          <w:rPr>
            <w:noProof/>
            <w:webHidden/>
          </w:rPr>
          <w:tab/>
        </w:r>
        <w:r>
          <w:rPr>
            <w:noProof/>
            <w:webHidden/>
          </w:rPr>
          <w:fldChar w:fldCharType="begin"/>
        </w:r>
        <w:r>
          <w:rPr>
            <w:noProof/>
            <w:webHidden/>
          </w:rPr>
          <w:instrText xml:space="preserve"> PAGEREF _Toc82600887 \h </w:instrText>
        </w:r>
        <w:r>
          <w:rPr>
            <w:noProof/>
            <w:webHidden/>
          </w:rPr>
        </w:r>
        <w:r>
          <w:rPr>
            <w:noProof/>
            <w:webHidden/>
          </w:rPr>
          <w:fldChar w:fldCharType="separate"/>
        </w:r>
        <w:r>
          <w:rPr>
            <w:noProof/>
            <w:webHidden/>
          </w:rPr>
          <w:t>19</w:t>
        </w:r>
        <w:r>
          <w:rPr>
            <w:noProof/>
            <w:webHidden/>
          </w:rPr>
          <w:fldChar w:fldCharType="end"/>
        </w:r>
      </w:hyperlink>
    </w:p>
    <w:p w14:paraId="0C801E3C" w14:textId="23A5792C" w:rsidR="00586630" w:rsidRDefault="00586630">
      <w:pPr>
        <w:pStyle w:val="TOC2"/>
        <w:tabs>
          <w:tab w:val="right" w:leader="dot" w:pos="8630"/>
        </w:tabs>
        <w:rPr>
          <w:rFonts w:asciiTheme="minorHAnsi" w:eastAsiaTheme="minorEastAsia" w:hAnsiTheme="minorHAnsi" w:cstheme="minorBidi"/>
          <w:noProof/>
          <w:szCs w:val="22"/>
        </w:rPr>
      </w:pPr>
      <w:hyperlink w:anchor="_Toc82600888" w:history="1">
        <w:r w:rsidRPr="006B083D">
          <w:rPr>
            <w:rStyle w:val="Hyperlink"/>
            <w:noProof/>
          </w:rPr>
          <w:t>Correct Cabling Illustration</w:t>
        </w:r>
        <w:r>
          <w:rPr>
            <w:noProof/>
            <w:webHidden/>
          </w:rPr>
          <w:tab/>
        </w:r>
        <w:r>
          <w:rPr>
            <w:noProof/>
            <w:webHidden/>
          </w:rPr>
          <w:fldChar w:fldCharType="begin"/>
        </w:r>
        <w:r>
          <w:rPr>
            <w:noProof/>
            <w:webHidden/>
          </w:rPr>
          <w:instrText xml:space="preserve"> PAGEREF _Toc82600888 \h </w:instrText>
        </w:r>
        <w:r>
          <w:rPr>
            <w:noProof/>
            <w:webHidden/>
          </w:rPr>
        </w:r>
        <w:r>
          <w:rPr>
            <w:noProof/>
            <w:webHidden/>
          </w:rPr>
          <w:fldChar w:fldCharType="separate"/>
        </w:r>
        <w:r>
          <w:rPr>
            <w:noProof/>
            <w:webHidden/>
          </w:rPr>
          <w:t>20</w:t>
        </w:r>
        <w:r>
          <w:rPr>
            <w:noProof/>
            <w:webHidden/>
          </w:rPr>
          <w:fldChar w:fldCharType="end"/>
        </w:r>
      </w:hyperlink>
    </w:p>
    <w:p w14:paraId="2A14A7C2" w14:textId="540E1D3E" w:rsidR="00586630" w:rsidRDefault="00586630">
      <w:pPr>
        <w:pStyle w:val="TOC2"/>
        <w:tabs>
          <w:tab w:val="right" w:leader="dot" w:pos="8630"/>
        </w:tabs>
        <w:rPr>
          <w:rFonts w:asciiTheme="minorHAnsi" w:eastAsiaTheme="minorEastAsia" w:hAnsiTheme="minorHAnsi" w:cstheme="minorBidi"/>
          <w:noProof/>
          <w:szCs w:val="22"/>
        </w:rPr>
      </w:pPr>
      <w:hyperlink w:anchor="_Toc82600889" w:history="1">
        <w:r w:rsidRPr="006B083D">
          <w:rPr>
            <w:rStyle w:val="Hyperlink"/>
            <w:noProof/>
          </w:rPr>
          <w:t>Cable Ties Standards</w:t>
        </w:r>
        <w:r>
          <w:rPr>
            <w:noProof/>
            <w:webHidden/>
          </w:rPr>
          <w:tab/>
        </w:r>
        <w:r>
          <w:rPr>
            <w:noProof/>
            <w:webHidden/>
          </w:rPr>
          <w:fldChar w:fldCharType="begin"/>
        </w:r>
        <w:r>
          <w:rPr>
            <w:noProof/>
            <w:webHidden/>
          </w:rPr>
          <w:instrText xml:space="preserve"> PAGEREF _Toc82600889 \h </w:instrText>
        </w:r>
        <w:r>
          <w:rPr>
            <w:noProof/>
            <w:webHidden/>
          </w:rPr>
        </w:r>
        <w:r>
          <w:rPr>
            <w:noProof/>
            <w:webHidden/>
          </w:rPr>
          <w:fldChar w:fldCharType="separate"/>
        </w:r>
        <w:r>
          <w:rPr>
            <w:noProof/>
            <w:webHidden/>
          </w:rPr>
          <w:t>20</w:t>
        </w:r>
        <w:r>
          <w:rPr>
            <w:noProof/>
            <w:webHidden/>
          </w:rPr>
          <w:fldChar w:fldCharType="end"/>
        </w:r>
      </w:hyperlink>
    </w:p>
    <w:p w14:paraId="75748DA6" w14:textId="119735EB" w:rsidR="00586630" w:rsidRDefault="00586630">
      <w:pPr>
        <w:pStyle w:val="TOC2"/>
        <w:tabs>
          <w:tab w:val="right" w:leader="dot" w:pos="8630"/>
        </w:tabs>
        <w:rPr>
          <w:rFonts w:asciiTheme="minorHAnsi" w:eastAsiaTheme="minorEastAsia" w:hAnsiTheme="minorHAnsi" w:cstheme="minorBidi"/>
          <w:noProof/>
          <w:szCs w:val="22"/>
        </w:rPr>
      </w:pPr>
      <w:hyperlink w:anchor="_Toc82600890" w:history="1">
        <w:r w:rsidRPr="006B083D">
          <w:rPr>
            <w:rStyle w:val="Hyperlink"/>
            <w:noProof/>
          </w:rPr>
          <w:t>Under Floor Cabling Standards</w:t>
        </w:r>
        <w:r>
          <w:rPr>
            <w:noProof/>
            <w:webHidden/>
          </w:rPr>
          <w:tab/>
        </w:r>
        <w:r>
          <w:rPr>
            <w:noProof/>
            <w:webHidden/>
          </w:rPr>
          <w:fldChar w:fldCharType="begin"/>
        </w:r>
        <w:r>
          <w:rPr>
            <w:noProof/>
            <w:webHidden/>
          </w:rPr>
          <w:instrText xml:space="preserve"> PAGEREF _Toc82600890 \h </w:instrText>
        </w:r>
        <w:r>
          <w:rPr>
            <w:noProof/>
            <w:webHidden/>
          </w:rPr>
        </w:r>
        <w:r>
          <w:rPr>
            <w:noProof/>
            <w:webHidden/>
          </w:rPr>
          <w:fldChar w:fldCharType="separate"/>
        </w:r>
        <w:r>
          <w:rPr>
            <w:noProof/>
            <w:webHidden/>
          </w:rPr>
          <w:t>21</w:t>
        </w:r>
        <w:r>
          <w:rPr>
            <w:noProof/>
            <w:webHidden/>
          </w:rPr>
          <w:fldChar w:fldCharType="end"/>
        </w:r>
      </w:hyperlink>
    </w:p>
    <w:p w14:paraId="136B00C9" w14:textId="20862E3A" w:rsidR="00586630" w:rsidRDefault="00586630">
      <w:pPr>
        <w:pStyle w:val="TOC2"/>
        <w:tabs>
          <w:tab w:val="right" w:leader="dot" w:pos="8630"/>
        </w:tabs>
        <w:rPr>
          <w:rFonts w:asciiTheme="minorHAnsi" w:eastAsiaTheme="minorEastAsia" w:hAnsiTheme="minorHAnsi" w:cstheme="minorBidi"/>
          <w:noProof/>
          <w:szCs w:val="22"/>
        </w:rPr>
      </w:pPr>
      <w:hyperlink w:anchor="_Toc82600891" w:history="1">
        <w:r w:rsidRPr="006B083D">
          <w:rPr>
            <w:rStyle w:val="Hyperlink"/>
            <w:noProof/>
          </w:rPr>
          <w:t>Top of Racks Cable Run Standards</w:t>
        </w:r>
        <w:r>
          <w:rPr>
            <w:noProof/>
            <w:webHidden/>
          </w:rPr>
          <w:tab/>
        </w:r>
        <w:r>
          <w:rPr>
            <w:noProof/>
            <w:webHidden/>
          </w:rPr>
          <w:fldChar w:fldCharType="begin"/>
        </w:r>
        <w:r>
          <w:rPr>
            <w:noProof/>
            <w:webHidden/>
          </w:rPr>
          <w:instrText xml:space="preserve"> PAGEREF _Toc82600891 \h </w:instrText>
        </w:r>
        <w:r>
          <w:rPr>
            <w:noProof/>
            <w:webHidden/>
          </w:rPr>
        </w:r>
        <w:r>
          <w:rPr>
            <w:noProof/>
            <w:webHidden/>
          </w:rPr>
          <w:fldChar w:fldCharType="separate"/>
        </w:r>
        <w:r>
          <w:rPr>
            <w:noProof/>
            <w:webHidden/>
          </w:rPr>
          <w:t>21</w:t>
        </w:r>
        <w:r>
          <w:rPr>
            <w:noProof/>
            <w:webHidden/>
          </w:rPr>
          <w:fldChar w:fldCharType="end"/>
        </w:r>
      </w:hyperlink>
    </w:p>
    <w:p w14:paraId="0B09CCA8" w14:textId="7987E94A" w:rsidR="00586630" w:rsidRDefault="00586630">
      <w:pPr>
        <w:pStyle w:val="TOC2"/>
        <w:tabs>
          <w:tab w:val="right" w:leader="dot" w:pos="8630"/>
        </w:tabs>
        <w:rPr>
          <w:rFonts w:asciiTheme="minorHAnsi" w:eastAsiaTheme="minorEastAsia" w:hAnsiTheme="minorHAnsi" w:cstheme="minorBidi"/>
          <w:noProof/>
          <w:szCs w:val="22"/>
        </w:rPr>
      </w:pPr>
      <w:hyperlink w:anchor="_Toc82600892" w:history="1">
        <w:r w:rsidRPr="006B083D">
          <w:rPr>
            <w:rStyle w:val="Hyperlink"/>
            <w:noProof/>
          </w:rPr>
          <w:t>Length of Cables Standard</w:t>
        </w:r>
        <w:r>
          <w:rPr>
            <w:noProof/>
            <w:webHidden/>
          </w:rPr>
          <w:tab/>
        </w:r>
        <w:r>
          <w:rPr>
            <w:noProof/>
            <w:webHidden/>
          </w:rPr>
          <w:fldChar w:fldCharType="begin"/>
        </w:r>
        <w:r>
          <w:rPr>
            <w:noProof/>
            <w:webHidden/>
          </w:rPr>
          <w:instrText xml:space="preserve"> PAGEREF _Toc82600892 \h </w:instrText>
        </w:r>
        <w:r>
          <w:rPr>
            <w:noProof/>
            <w:webHidden/>
          </w:rPr>
        </w:r>
        <w:r>
          <w:rPr>
            <w:noProof/>
            <w:webHidden/>
          </w:rPr>
          <w:fldChar w:fldCharType="separate"/>
        </w:r>
        <w:r>
          <w:rPr>
            <w:noProof/>
            <w:webHidden/>
          </w:rPr>
          <w:t>21</w:t>
        </w:r>
        <w:r>
          <w:rPr>
            <w:noProof/>
            <w:webHidden/>
          </w:rPr>
          <w:fldChar w:fldCharType="end"/>
        </w:r>
      </w:hyperlink>
    </w:p>
    <w:p w14:paraId="11FCEDE6" w14:textId="75E8AA14" w:rsidR="00586630" w:rsidRDefault="00586630">
      <w:pPr>
        <w:pStyle w:val="TOC2"/>
        <w:tabs>
          <w:tab w:val="right" w:leader="dot" w:pos="8630"/>
        </w:tabs>
        <w:rPr>
          <w:rFonts w:asciiTheme="minorHAnsi" w:eastAsiaTheme="minorEastAsia" w:hAnsiTheme="minorHAnsi" w:cstheme="minorBidi"/>
          <w:noProof/>
          <w:szCs w:val="22"/>
        </w:rPr>
      </w:pPr>
      <w:hyperlink w:anchor="_Toc82600893" w:history="1">
        <w:r w:rsidRPr="006B083D">
          <w:rPr>
            <w:rStyle w:val="Hyperlink"/>
            <w:noProof/>
          </w:rPr>
          <w:t>Removal of Old Cables Standard</w:t>
        </w:r>
        <w:r>
          <w:rPr>
            <w:noProof/>
            <w:webHidden/>
          </w:rPr>
          <w:tab/>
        </w:r>
        <w:r>
          <w:rPr>
            <w:noProof/>
            <w:webHidden/>
          </w:rPr>
          <w:fldChar w:fldCharType="begin"/>
        </w:r>
        <w:r>
          <w:rPr>
            <w:noProof/>
            <w:webHidden/>
          </w:rPr>
          <w:instrText xml:space="preserve"> PAGEREF _Toc82600893 \h </w:instrText>
        </w:r>
        <w:r>
          <w:rPr>
            <w:noProof/>
            <w:webHidden/>
          </w:rPr>
        </w:r>
        <w:r>
          <w:rPr>
            <w:noProof/>
            <w:webHidden/>
          </w:rPr>
          <w:fldChar w:fldCharType="separate"/>
        </w:r>
        <w:r>
          <w:rPr>
            <w:noProof/>
            <w:webHidden/>
          </w:rPr>
          <w:t>21</w:t>
        </w:r>
        <w:r>
          <w:rPr>
            <w:noProof/>
            <w:webHidden/>
          </w:rPr>
          <w:fldChar w:fldCharType="end"/>
        </w:r>
      </w:hyperlink>
    </w:p>
    <w:p w14:paraId="2F3F521E" w14:textId="1FD18D26" w:rsidR="00586630" w:rsidRDefault="00586630">
      <w:pPr>
        <w:pStyle w:val="TOC1"/>
        <w:tabs>
          <w:tab w:val="right" w:leader="dot" w:pos="8630"/>
        </w:tabs>
        <w:rPr>
          <w:rFonts w:asciiTheme="minorHAnsi" w:eastAsiaTheme="minorEastAsia" w:hAnsiTheme="minorHAnsi" w:cstheme="minorBidi"/>
          <w:noProof/>
          <w:szCs w:val="22"/>
        </w:rPr>
      </w:pPr>
      <w:hyperlink w:anchor="_Toc82600894" w:history="1">
        <w:r w:rsidRPr="006B083D">
          <w:rPr>
            <w:rStyle w:val="Hyperlink"/>
            <w:noProof/>
          </w:rPr>
          <w:t>Power Standards</w:t>
        </w:r>
        <w:r>
          <w:rPr>
            <w:noProof/>
            <w:webHidden/>
          </w:rPr>
          <w:tab/>
        </w:r>
        <w:r>
          <w:rPr>
            <w:noProof/>
            <w:webHidden/>
          </w:rPr>
          <w:fldChar w:fldCharType="begin"/>
        </w:r>
        <w:r>
          <w:rPr>
            <w:noProof/>
            <w:webHidden/>
          </w:rPr>
          <w:instrText xml:space="preserve"> PAGEREF _Toc82600894 \h </w:instrText>
        </w:r>
        <w:r>
          <w:rPr>
            <w:noProof/>
            <w:webHidden/>
          </w:rPr>
        </w:r>
        <w:r>
          <w:rPr>
            <w:noProof/>
            <w:webHidden/>
          </w:rPr>
          <w:fldChar w:fldCharType="separate"/>
        </w:r>
        <w:r>
          <w:rPr>
            <w:noProof/>
            <w:webHidden/>
          </w:rPr>
          <w:t>22</w:t>
        </w:r>
        <w:r>
          <w:rPr>
            <w:noProof/>
            <w:webHidden/>
          </w:rPr>
          <w:fldChar w:fldCharType="end"/>
        </w:r>
      </w:hyperlink>
    </w:p>
    <w:p w14:paraId="2B3E2044" w14:textId="1C1F4366" w:rsidR="00586630" w:rsidRDefault="00586630">
      <w:pPr>
        <w:pStyle w:val="TOC2"/>
        <w:tabs>
          <w:tab w:val="right" w:leader="dot" w:pos="8630"/>
        </w:tabs>
        <w:rPr>
          <w:rFonts w:asciiTheme="minorHAnsi" w:eastAsiaTheme="minorEastAsia" w:hAnsiTheme="minorHAnsi" w:cstheme="minorBidi"/>
          <w:noProof/>
          <w:szCs w:val="22"/>
        </w:rPr>
      </w:pPr>
      <w:hyperlink w:anchor="_Toc82600895" w:history="1">
        <w:r w:rsidRPr="006B083D">
          <w:rPr>
            <w:rStyle w:val="Hyperlink"/>
            <w:noProof/>
          </w:rPr>
          <w:t>Device Power Supply Standard</w:t>
        </w:r>
        <w:r>
          <w:rPr>
            <w:noProof/>
            <w:webHidden/>
          </w:rPr>
          <w:tab/>
        </w:r>
        <w:r>
          <w:rPr>
            <w:noProof/>
            <w:webHidden/>
          </w:rPr>
          <w:fldChar w:fldCharType="begin"/>
        </w:r>
        <w:r>
          <w:rPr>
            <w:noProof/>
            <w:webHidden/>
          </w:rPr>
          <w:instrText xml:space="preserve"> PAGEREF _Toc82600895 \h </w:instrText>
        </w:r>
        <w:r>
          <w:rPr>
            <w:noProof/>
            <w:webHidden/>
          </w:rPr>
        </w:r>
        <w:r>
          <w:rPr>
            <w:noProof/>
            <w:webHidden/>
          </w:rPr>
          <w:fldChar w:fldCharType="separate"/>
        </w:r>
        <w:r>
          <w:rPr>
            <w:noProof/>
            <w:webHidden/>
          </w:rPr>
          <w:t>22</w:t>
        </w:r>
        <w:r>
          <w:rPr>
            <w:noProof/>
            <w:webHidden/>
          </w:rPr>
          <w:fldChar w:fldCharType="end"/>
        </w:r>
      </w:hyperlink>
    </w:p>
    <w:p w14:paraId="0968A29A" w14:textId="5F001943" w:rsidR="00586630" w:rsidRDefault="00586630">
      <w:pPr>
        <w:pStyle w:val="TOC2"/>
        <w:tabs>
          <w:tab w:val="right" w:leader="dot" w:pos="8630"/>
        </w:tabs>
        <w:rPr>
          <w:rFonts w:asciiTheme="minorHAnsi" w:eastAsiaTheme="minorEastAsia" w:hAnsiTheme="minorHAnsi" w:cstheme="minorBidi"/>
          <w:noProof/>
          <w:szCs w:val="22"/>
        </w:rPr>
      </w:pPr>
      <w:hyperlink w:anchor="_Toc82600896" w:history="1">
        <w:r w:rsidRPr="006B083D">
          <w:rPr>
            <w:rStyle w:val="Hyperlink"/>
            <w:noProof/>
          </w:rPr>
          <w:t>Power Cord Labeling Standards</w:t>
        </w:r>
        <w:r>
          <w:rPr>
            <w:noProof/>
            <w:webHidden/>
          </w:rPr>
          <w:tab/>
        </w:r>
        <w:r>
          <w:rPr>
            <w:noProof/>
            <w:webHidden/>
          </w:rPr>
          <w:fldChar w:fldCharType="begin"/>
        </w:r>
        <w:r>
          <w:rPr>
            <w:noProof/>
            <w:webHidden/>
          </w:rPr>
          <w:instrText xml:space="preserve"> PAGEREF _Toc82600896 \h </w:instrText>
        </w:r>
        <w:r>
          <w:rPr>
            <w:noProof/>
            <w:webHidden/>
          </w:rPr>
        </w:r>
        <w:r>
          <w:rPr>
            <w:noProof/>
            <w:webHidden/>
          </w:rPr>
          <w:fldChar w:fldCharType="separate"/>
        </w:r>
        <w:r>
          <w:rPr>
            <w:noProof/>
            <w:webHidden/>
          </w:rPr>
          <w:t>22</w:t>
        </w:r>
        <w:r>
          <w:rPr>
            <w:noProof/>
            <w:webHidden/>
          </w:rPr>
          <w:fldChar w:fldCharType="end"/>
        </w:r>
      </w:hyperlink>
    </w:p>
    <w:p w14:paraId="0E32B5E1" w14:textId="100F4878" w:rsidR="00586630" w:rsidRDefault="00586630">
      <w:pPr>
        <w:pStyle w:val="TOC2"/>
        <w:tabs>
          <w:tab w:val="right" w:leader="dot" w:pos="8630"/>
        </w:tabs>
        <w:rPr>
          <w:rFonts w:asciiTheme="minorHAnsi" w:eastAsiaTheme="minorEastAsia" w:hAnsiTheme="minorHAnsi" w:cstheme="minorBidi"/>
          <w:noProof/>
          <w:szCs w:val="22"/>
        </w:rPr>
      </w:pPr>
      <w:hyperlink w:anchor="_Toc82600897" w:history="1">
        <w:r w:rsidRPr="006B083D">
          <w:rPr>
            <w:rStyle w:val="Hyperlink"/>
            <w:noProof/>
          </w:rPr>
          <w:t>Data Center Power Information</w:t>
        </w:r>
        <w:r>
          <w:rPr>
            <w:noProof/>
            <w:webHidden/>
          </w:rPr>
          <w:tab/>
        </w:r>
        <w:r>
          <w:rPr>
            <w:noProof/>
            <w:webHidden/>
          </w:rPr>
          <w:fldChar w:fldCharType="begin"/>
        </w:r>
        <w:r>
          <w:rPr>
            <w:noProof/>
            <w:webHidden/>
          </w:rPr>
          <w:instrText xml:space="preserve"> PAGEREF _Toc82600897 \h </w:instrText>
        </w:r>
        <w:r>
          <w:rPr>
            <w:noProof/>
            <w:webHidden/>
          </w:rPr>
        </w:r>
        <w:r>
          <w:rPr>
            <w:noProof/>
            <w:webHidden/>
          </w:rPr>
          <w:fldChar w:fldCharType="separate"/>
        </w:r>
        <w:r>
          <w:rPr>
            <w:noProof/>
            <w:webHidden/>
          </w:rPr>
          <w:t>24</w:t>
        </w:r>
        <w:r>
          <w:rPr>
            <w:noProof/>
            <w:webHidden/>
          </w:rPr>
          <w:fldChar w:fldCharType="end"/>
        </w:r>
      </w:hyperlink>
    </w:p>
    <w:p w14:paraId="4A783A9A" w14:textId="57FB4748" w:rsidR="00586630" w:rsidRDefault="00586630">
      <w:pPr>
        <w:pStyle w:val="TOC2"/>
        <w:tabs>
          <w:tab w:val="right" w:leader="dot" w:pos="8630"/>
        </w:tabs>
        <w:rPr>
          <w:rFonts w:asciiTheme="minorHAnsi" w:eastAsiaTheme="minorEastAsia" w:hAnsiTheme="minorHAnsi" w:cstheme="minorBidi"/>
          <w:noProof/>
          <w:szCs w:val="22"/>
        </w:rPr>
      </w:pPr>
      <w:hyperlink w:anchor="_Toc82600898" w:history="1">
        <w:r w:rsidRPr="006B083D">
          <w:rPr>
            <w:rStyle w:val="Hyperlink"/>
            <w:noProof/>
          </w:rPr>
          <w:t>UPS Description</w:t>
        </w:r>
        <w:r>
          <w:rPr>
            <w:noProof/>
            <w:webHidden/>
          </w:rPr>
          <w:tab/>
        </w:r>
        <w:r>
          <w:rPr>
            <w:noProof/>
            <w:webHidden/>
          </w:rPr>
          <w:fldChar w:fldCharType="begin"/>
        </w:r>
        <w:r>
          <w:rPr>
            <w:noProof/>
            <w:webHidden/>
          </w:rPr>
          <w:instrText xml:space="preserve"> PAGEREF _Toc82600898 \h </w:instrText>
        </w:r>
        <w:r>
          <w:rPr>
            <w:noProof/>
            <w:webHidden/>
          </w:rPr>
        </w:r>
        <w:r>
          <w:rPr>
            <w:noProof/>
            <w:webHidden/>
          </w:rPr>
          <w:fldChar w:fldCharType="separate"/>
        </w:r>
        <w:r>
          <w:rPr>
            <w:noProof/>
            <w:webHidden/>
          </w:rPr>
          <w:t>24</w:t>
        </w:r>
        <w:r>
          <w:rPr>
            <w:noProof/>
            <w:webHidden/>
          </w:rPr>
          <w:fldChar w:fldCharType="end"/>
        </w:r>
      </w:hyperlink>
    </w:p>
    <w:p w14:paraId="016CF2D3" w14:textId="297ABAFA" w:rsidR="00586630" w:rsidRDefault="00586630">
      <w:pPr>
        <w:pStyle w:val="TOC2"/>
        <w:tabs>
          <w:tab w:val="right" w:leader="dot" w:pos="8630"/>
        </w:tabs>
        <w:rPr>
          <w:rFonts w:asciiTheme="minorHAnsi" w:eastAsiaTheme="minorEastAsia" w:hAnsiTheme="minorHAnsi" w:cstheme="minorBidi"/>
          <w:noProof/>
          <w:szCs w:val="22"/>
        </w:rPr>
      </w:pPr>
      <w:hyperlink w:anchor="_Toc82600899" w:history="1">
        <w:r w:rsidRPr="006B083D">
          <w:rPr>
            <w:rStyle w:val="Hyperlink"/>
            <w:noProof/>
          </w:rPr>
          <w:t>UPS Standard</w:t>
        </w:r>
        <w:r>
          <w:rPr>
            <w:noProof/>
            <w:webHidden/>
          </w:rPr>
          <w:tab/>
        </w:r>
        <w:r>
          <w:rPr>
            <w:noProof/>
            <w:webHidden/>
          </w:rPr>
          <w:fldChar w:fldCharType="begin"/>
        </w:r>
        <w:r>
          <w:rPr>
            <w:noProof/>
            <w:webHidden/>
          </w:rPr>
          <w:instrText xml:space="preserve"> PAGEREF _Toc82600899 \h </w:instrText>
        </w:r>
        <w:r>
          <w:rPr>
            <w:noProof/>
            <w:webHidden/>
          </w:rPr>
        </w:r>
        <w:r>
          <w:rPr>
            <w:noProof/>
            <w:webHidden/>
          </w:rPr>
          <w:fldChar w:fldCharType="separate"/>
        </w:r>
        <w:r>
          <w:rPr>
            <w:noProof/>
            <w:webHidden/>
          </w:rPr>
          <w:t>24</w:t>
        </w:r>
        <w:r>
          <w:rPr>
            <w:noProof/>
            <w:webHidden/>
          </w:rPr>
          <w:fldChar w:fldCharType="end"/>
        </w:r>
      </w:hyperlink>
    </w:p>
    <w:p w14:paraId="4BAC4A10" w14:textId="0D153F85" w:rsidR="00586630" w:rsidRDefault="00586630">
      <w:pPr>
        <w:pStyle w:val="TOC2"/>
        <w:tabs>
          <w:tab w:val="right" w:leader="dot" w:pos="8630"/>
        </w:tabs>
        <w:rPr>
          <w:rFonts w:asciiTheme="minorHAnsi" w:eastAsiaTheme="minorEastAsia" w:hAnsiTheme="minorHAnsi" w:cstheme="minorBidi"/>
          <w:noProof/>
          <w:szCs w:val="22"/>
        </w:rPr>
      </w:pPr>
      <w:hyperlink w:anchor="_Toc82600900" w:history="1">
        <w:r w:rsidRPr="006B083D">
          <w:rPr>
            <w:rStyle w:val="Hyperlink"/>
            <w:noProof/>
          </w:rPr>
          <w:t>PDU Description</w:t>
        </w:r>
        <w:r>
          <w:rPr>
            <w:noProof/>
            <w:webHidden/>
          </w:rPr>
          <w:tab/>
        </w:r>
        <w:r>
          <w:rPr>
            <w:noProof/>
            <w:webHidden/>
          </w:rPr>
          <w:fldChar w:fldCharType="begin"/>
        </w:r>
        <w:r>
          <w:rPr>
            <w:noProof/>
            <w:webHidden/>
          </w:rPr>
          <w:instrText xml:space="preserve"> PAGEREF _Toc82600900 \h </w:instrText>
        </w:r>
        <w:r>
          <w:rPr>
            <w:noProof/>
            <w:webHidden/>
          </w:rPr>
        </w:r>
        <w:r>
          <w:rPr>
            <w:noProof/>
            <w:webHidden/>
          </w:rPr>
          <w:fldChar w:fldCharType="separate"/>
        </w:r>
        <w:r>
          <w:rPr>
            <w:noProof/>
            <w:webHidden/>
          </w:rPr>
          <w:t>24</w:t>
        </w:r>
        <w:r>
          <w:rPr>
            <w:noProof/>
            <w:webHidden/>
          </w:rPr>
          <w:fldChar w:fldCharType="end"/>
        </w:r>
      </w:hyperlink>
    </w:p>
    <w:p w14:paraId="2BA2379C" w14:textId="6DFCFE34" w:rsidR="00586630" w:rsidRDefault="00586630">
      <w:pPr>
        <w:pStyle w:val="TOC2"/>
        <w:tabs>
          <w:tab w:val="right" w:leader="dot" w:pos="8630"/>
        </w:tabs>
        <w:rPr>
          <w:rFonts w:asciiTheme="minorHAnsi" w:eastAsiaTheme="minorEastAsia" w:hAnsiTheme="minorHAnsi" w:cstheme="minorBidi"/>
          <w:noProof/>
          <w:szCs w:val="22"/>
        </w:rPr>
      </w:pPr>
      <w:hyperlink w:anchor="_Toc82600901" w:history="1">
        <w:r w:rsidRPr="006B083D">
          <w:rPr>
            <w:rStyle w:val="Hyperlink"/>
            <w:noProof/>
          </w:rPr>
          <w:t>Power Distribution Panel Description</w:t>
        </w:r>
        <w:r>
          <w:rPr>
            <w:noProof/>
            <w:webHidden/>
          </w:rPr>
          <w:tab/>
        </w:r>
        <w:r>
          <w:rPr>
            <w:noProof/>
            <w:webHidden/>
          </w:rPr>
          <w:fldChar w:fldCharType="begin"/>
        </w:r>
        <w:r>
          <w:rPr>
            <w:noProof/>
            <w:webHidden/>
          </w:rPr>
          <w:instrText xml:space="preserve"> PAGEREF _Toc82600901 \h </w:instrText>
        </w:r>
        <w:r>
          <w:rPr>
            <w:noProof/>
            <w:webHidden/>
          </w:rPr>
        </w:r>
        <w:r>
          <w:rPr>
            <w:noProof/>
            <w:webHidden/>
          </w:rPr>
          <w:fldChar w:fldCharType="separate"/>
        </w:r>
        <w:r>
          <w:rPr>
            <w:noProof/>
            <w:webHidden/>
          </w:rPr>
          <w:t>25</w:t>
        </w:r>
        <w:r>
          <w:rPr>
            <w:noProof/>
            <w:webHidden/>
          </w:rPr>
          <w:fldChar w:fldCharType="end"/>
        </w:r>
      </w:hyperlink>
    </w:p>
    <w:p w14:paraId="093C1AEA" w14:textId="047DC956" w:rsidR="00586630" w:rsidRDefault="00586630">
      <w:pPr>
        <w:pStyle w:val="TOC2"/>
        <w:tabs>
          <w:tab w:val="right" w:leader="dot" w:pos="8630"/>
        </w:tabs>
        <w:rPr>
          <w:rFonts w:asciiTheme="minorHAnsi" w:eastAsiaTheme="minorEastAsia" w:hAnsiTheme="minorHAnsi" w:cstheme="minorBidi"/>
          <w:noProof/>
          <w:szCs w:val="22"/>
        </w:rPr>
      </w:pPr>
      <w:hyperlink w:anchor="_Toc82600902" w:history="1">
        <w:r w:rsidRPr="006B083D">
          <w:rPr>
            <w:rStyle w:val="Hyperlink"/>
            <w:noProof/>
          </w:rPr>
          <w:t>Cabinet Mounted PDU</w:t>
        </w:r>
        <w:r>
          <w:rPr>
            <w:noProof/>
            <w:webHidden/>
          </w:rPr>
          <w:tab/>
        </w:r>
        <w:r>
          <w:rPr>
            <w:noProof/>
            <w:webHidden/>
          </w:rPr>
          <w:fldChar w:fldCharType="begin"/>
        </w:r>
        <w:r>
          <w:rPr>
            <w:noProof/>
            <w:webHidden/>
          </w:rPr>
          <w:instrText xml:space="preserve"> PAGEREF _Toc82600902 \h </w:instrText>
        </w:r>
        <w:r>
          <w:rPr>
            <w:noProof/>
            <w:webHidden/>
          </w:rPr>
        </w:r>
        <w:r>
          <w:rPr>
            <w:noProof/>
            <w:webHidden/>
          </w:rPr>
          <w:fldChar w:fldCharType="separate"/>
        </w:r>
        <w:r>
          <w:rPr>
            <w:noProof/>
            <w:webHidden/>
          </w:rPr>
          <w:t>26</w:t>
        </w:r>
        <w:r>
          <w:rPr>
            <w:noProof/>
            <w:webHidden/>
          </w:rPr>
          <w:fldChar w:fldCharType="end"/>
        </w:r>
      </w:hyperlink>
    </w:p>
    <w:p w14:paraId="61E1422C" w14:textId="13FA8C9B" w:rsidR="00586630" w:rsidRDefault="00586630">
      <w:pPr>
        <w:pStyle w:val="TOC2"/>
        <w:tabs>
          <w:tab w:val="right" w:leader="dot" w:pos="8630"/>
        </w:tabs>
        <w:rPr>
          <w:rFonts w:asciiTheme="minorHAnsi" w:eastAsiaTheme="minorEastAsia" w:hAnsiTheme="minorHAnsi" w:cstheme="minorBidi"/>
          <w:noProof/>
          <w:szCs w:val="22"/>
        </w:rPr>
      </w:pPr>
      <w:hyperlink w:anchor="_Toc82600903" w:history="1">
        <w:r w:rsidRPr="006B083D">
          <w:rPr>
            <w:rStyle w:val="Hyperlink"/>
            <w:noProof/>
          </w:rPr>
          <w:t>Cabinet Row Power Distribution Standard</w:t>
        </w:r>
        <w:r>
          <w:rPr>
            <w:noProof/>
            <w:webHidden/>
          </w:rPr>
          <w:tab/>
        </w:r>
        <w:r>
          <w:rPr>
            <w:noProof/>
            <w:webHidden/>
          </w:rPr>
          <w:fldChar w:fldCharType="begin"/>
        </w:r>
        <w:r>
          <w:rPr>
            <w:noProof/>
            <w:webHidden/>
          </w:rPr>
          <w:instrText xml:space="preserve"> PAGEREF _Toc82600903 \h </w:instrText>
        </w:r>
        <w:r>
          <w:rPr>
            <w:noProof/>
            <w:webHidden/>
          </w:rPr>
        </w:r>
        <w:r>
          <w:rPr>
            <w:noProof/>
            <w:webHidden/>
          </w:rPr>
          <w:fldChar w:fldCharType="separate"/>
        </w:r>
        <w:r>
          <w:rPr>
            <w:noProof/>
            <w:webHidden/>
          </w:rPr>
          <w:t>28</w:t>
        </w:r>
        <w:r>
          <w:rPr>
            <w:noProof/>
            <w:webHidden/>
          </w:rPr>
          <w:fldChar w:fldCharType="end"/>
        </w:r>
      </w:hyperlink>
    </w:p>
    <w:p w14:paraId="19B4708C" w14:textId="5719B235" w:rsidR="00586630" w:rsidRDefault="00586630">
      <w:pPr>
        <w:pStyle w:val="TOC2"/>
        <w:tabs>
          <w:tab w:val="right" w:leader="dot" w:pos="8630"/>
        </w:tabs>
        <w:rPr>
          <w:rFonts w:asciiTheme="minorHAnsi" w:eastAsiaTheme="minorEastAsia" w:hAnsiTheme="minorHAnsi" w:cstheme="minorBidi"/>
          <w:noProof/>
          <w:szCs w:val="22"/>
        </w:rPr>
      </w:pPr>
      <w:hyperlink w:anchor="_Toc82600904" w:history="1">
        <w:r w:rsidRPr="006B083D">
          <w:rPr>
            <w:rStyle w:val="Hyperlink"/>
            <w:noProof/>
          </w:rPr>
          <w:t>Cabinet Power Distribution Unit (CPDU) Standard</w:t>
        </w:r>
        <w:r>
          <w:rPr>
            <w:noProof/>
            <w:webHidden/>
          </w:rPr>
          <w:tab/>
        </w:r>
        <w:r>
          <w:rPr>
            <w:noProof/>
            <w:webHidden/>
          </w:rPr>
          <w:fldChar w:fldCharType="begin"/>
        </w:r>
        <w:r>
          <w:rPr>
            <w:noProof/>
            <w:webHidden/>
          </w:rPr>
          <w:instrText xml:space="preserve"> PAGEREF _Toc82600904 \h </w:instrText>
        </w:r>
        <w:r>
          <w:rPr>
            <w:noProof/>
            <w:webHidden/>
          </w:rPr>
        </w:r>
        <w:r>
          <w:rPr>
            <w:noProof/>
            <w:webHidden/>
          </w:rPr>
          <w:fldChar w:fldCharType="separate"/>
        </w:r>
        <w:r>
          <w:rPr>
            <w:noProof/>
            <w:webHidden/>
          </w:rPr>
          <w:t>28</w:t>
        </w:r>
        <w:r>
          <w:rPr>
            <w:noProof/>
            <w:webHidden/>
          </w:rPr>
          <w:fldChar w:fldCharType="end"/>
        </w:r>
      </w:hyperlink>
    </w:p>
    <w:p w14:paraId="3A4E672D" w14:textId="00FFB46E" w:rsidR="00586630" w:rsidRDefault="00586630">
      <w:pPr>
        <w:pStyle w:val="TOC2"/>
        <w:tabs>
          <w:tab w:val="right" w:leader="dot" w:pos="8630"/>
        </w:tabs>
        <w:rPr>
          <w:rFonts w:asciiTheme="minorHAnsi" w:eastAsiaTheme="minorEastAsia" w:hAnsiTheme="minorHAnsi" w:cstheme="minorBidi"/>
          <w:noProof/>
          <w:szCs w:val="22"/>
        </w:rPr>
      </w:pPr>
      <w:hyperlink w:anchor="_Toc82600905" w:history="1">
        <w:r w:rsidRPr="006B083D">
          <w:rPr>
            <w:rStyle w:val="Hyperlink"/>
            <w:noProof/>
          </w:rPr>
          <w:t>Power Circuits Documentation Standard</w:t>
        </w:r>
        <w:r>
          <w:rPr>
            <w:noProof/>
            <w:webHidden/>
          </w:rPr>
          <w:tab/>
        </w:r>
        <w:r>
          <w:rPr>
            <w:noProof/>
            <w:webHidden/>
          </w:rPr>
          <w:fldChar w:fldCharType="begin"/>
        </w:r>
        <w:r>
          <w:rPr>
            <w:noProof/>
            <w:webHidden/>
          </w:rPr>
          <w:instrText xml:space="preserve"> PAGEREF _Toc82600905 \h </w:instrText>
        </w:r>
        <w:r>
          <w:rPr>
            <w:noProof/>
            <w:webHidden/>
          </w:rPr>
        </w:r>
        <w:r>
          <w:rPr>
            <w:noProof/>
            <w:webHidden/>
          </w:rPr>
          <w:fldChar w:fldCharType="separate"/>
        </w:r>
        <w:r>
          <w:rPr>
            <w:noProof/>
            <w:webHidden/>
          </w:rPr>
          <w:t>28</w:t>
        </w:r>
        <w:r>
          <w:rPr>
            <w:noProof/>
            <w:webHidden/>
          </w:rPr>
          <w:fldChar w:fldCharType="end"/>
        </w:r>
      </w:hyperlink>
    </w:p>
    <w:p w14:paraId="6CD90BA7" w14:textId="61A8E30E" w:rsidR="00586630" w:rsidRDefault="00586630">
      <w:pPr>
        <w:pStyle w:val="TOC2"/>
        <w:tabs>
          <w:tab w:val="right" w:leader="dot" w:pos="8630"/>
        </w:tabs>
        <w:rPr>
          <w:rFonts w:asciiTheme="minorHAnsi" w:eastAsiaTheme="minorEastAsia" w:hAnsiTheme="minorHAnsi" w:cstheme="minorBidi"/>
          <w:noProof/>
          <w:szCs w:val="22"/>
        </w:rPr>
      </w:pPr>
      <w:hyperlink w:anchor="_Toc82600906" w:history="1">
        <w:r w:rsidRPr="006B083D">
          <w:rPr>
            <w:rStyle w:val="Hyperlink"/>
            <w:noProof/>
          </w:rPr>
          <w:t>Equipment Power Requirement Documentation Standard</w:t>
        </w:r>
        <w:r>
          <w:rPr>
            <w:noProof/>
            <w:webHidden/>
          </w:rPr>
          <w:tab/>
        </w:r>
        <w:r>
          <w:rPr>
            <w:noProof/>
            <w:webHidden/>
          </w:rPr>
          <w:fldChar w:fldCharType="begin"/>
        </w:r>
        <w:r>
          <w:rPr>
            <w:noProof/>
            <w:webHidden/>
          </w:rPr>
          <w:instrText xml:space="preserve"> PAGEREF _Toc82600906 \h </w:instrText>
        </w:r>
        <w:r>
          <w:rPr>
            <w:noProof/>
            <w:webHidden/>
          </w:rPr>
        </w:r>
        <w:r>
          <w:rPr>
            <w:noProof/>
            <w:webHidden/>
          </w:rPr>
          <w:fldChar w:fldCharType="separate"/>
        </w:r>
        <w:r>
          <w:rPr>
            <w:noProof/>
            <w:webHidden/>
          </w:rPr>
          <w:t>28</w:t>
        </w:r>
        <w:r>
          <w:rPr>
            <w:noProof/>
            <w:webHidden/>
          </w:rPr>
          <w:fldChar w:fldCharType="end"/>
        </w:r>
      </w:hyperlink>
    </w:p>
    <w:p w14:paraId="5DA0EB7E" w14:textId="7805A70B" w:rsidR="00586630" w:rsidRDefault="00586630">
      <w:pPr>
        <w:pStyle w:val="TOC2"/>
        <w:tabs>
          <w:tab w:val="right" w:leader="dot" w:pos="8630"/>
        </w:tabs>
        <w:rPr>
          <w:rFonts w:asciiTheme="minorHAnsi" w:eastAsiaTheme="minorEastAsia" w:hAnsiTheme="minorHAnsi" w:cstheme="minorBidi"/>
          <w:noProof/>
          <w:szCs w:val="22"/>
        </w:rPr>
      </w:pPr>
      <w:hyperlink w:anchor="_Toc82600907" w:history="1">
        <w:r w:rsidRPr="006B083D">
          <w:rPr>
            <w:rStyle w:val="Hyperlink"/>
            <w:noProof/>
          </w:rPr>
          <w:t>Equipment Cooling Requirements Standard</w:t>
        </w:r>
        <w:r>
          <w:rPr>
            <w:noProof/>
            <w:webHidden/>
          </w:rPr>
          <w:tab/>
        </w:r>
        <w:r>
          <w:rPr>
            <w:noProof/>
            <w:webHidden/>
          </w:rPr>
          <w:fldChar w:fldCharType="begin"/>
        </w:r>
        <w:r>
          <w:rPr>
            <w:noProof/>
            <w:webHidden/>
          </w:rPr>
          <w:instrText xml:space="preserve"> PAGEREF _Toc82600907 \h </w:instrText>
        </w:r>
        <w:r>
          <w:rPr>
            <w:noProof/>
            <w:webHidden/>
          </w:rPr>
        </w:r>
        <w:r>
          <w:rPr>
            <w:noProof/>
            <w:webHidden/>
          </w:rPr>
          <w:fldChar w:fldCharType="separate"/>
        </w:r>
        <w:r>
          <w:rPr>
            <w:noProof/>
            <w:webHidden/>
          </w:rPr>
          <w:t>28</w:t>
        </w:r>
        <w:r>
          <w:rPr>
            <w:noProof/>
            <w:webHidden/>
          </w:rPr>
          <w:fldChar w:fldCharType="end"/>
        </w:r>
      </w:hyperlink>
    </w:p>
    <w:p w14:paraId="01773B49" w14:textId="62CA9DE9" w:rsidR="00586630" w:rsidRDefault="00586630">
      <w:pPr>
        <w:pStyle w:val="TOC1"/>
        <w:tabs>
          <w:tab w:val="right" w:leader="dot" w:pos="8630"/>
        </w:tabs>
        <w:rPr>
          <w:rFonts w:asciiTheme="minorHAnsi" w:eastAsiaTheme="minorEastAsia" w:hAnsiTheme="minorHAnsi" w:cstheme="minorBidi"/>
          <w:noProof/>
          <w:szCs w:val="22"/>
        </w:rPr>
      </w:pPr>
      <w:hyperlink w:anchor="_Toc82600908" w:history="1">
        <w:r w:rsidRPr="006B083D">
          <w:rPr>
            <w:rStyle w:val="Hyperlink"/>
            <w:noProof/>
          </w:rPr>
          <w:t>Installation of Equipment</w:t>
        </w:r>
        <w:r>
          <w:rPr>
            <w:noProof/>
            <w:webHidden/>
          </w:rPr>
          <w:tab/>
        </w:r>
        <w:r>
          <w:rPr>
            <w:noProof/>
            <w:webHidden/>
          </w:rPr>
          <w:fldChar w:fldCharType="begin"/>
        </w:r>
        <w:r>
          <w:rPr>
            <w:noProof/>
            <w:webHidden/>
          </w:rPr>
          <w:instrText xml:space="preserve"> PAGEREF _Toc82600908 \h </w:instrText>
        </w:r>
        <w:r>
          <w:rPr>
            <w:noProof/>
            <w:webHidden/>
          </w:rPr>
        </w:r>
        <w:r>
          <w:rPr>
            <w:noProof/>
            <w:webHidden/>
          </w:rPr>
          <w:fldChar w:fldCharType="separate"/>
        </w:r>
        <w:r>
          <w:rPr>
            <w:noProof/>
            <w:webHidden/>
          </w:rPr>
          <w:t>29</w:t>
        </w:r>
        <w:r>
          <w:rPr>
            <w:noProof/>
            <w:webHidden/>
          </w:rPr>
          <w:fldChar w:fldCharType="end"/>
        </w:r>
      </w:hyperlink>
    </w:p>
    <w:p w14:paraId="562A1252" w14:textId="7EA76814" w:rsidR="00586630" w:rsidRDefault="00586630">
      <w:pPr>
        <w:pStyle w:val="TOC2"/>
        <w:tabs>
          <w:tab w:val="right" w:leader="dot" w:pos="8630"/>
        </w:tabs>
        <w:rPr>
          <w:rFonts w:asciiTheme="minorHAnsi" w:eastAsiaTheme="minorEastAsia" w:hAnsiTheme="minorHAnsi" w:cstheme="minorBidi"/>
          <w:noProof/>
          <w:szCs w:val="22"/>
        </w:rPr>
      </w:pPr>
      <w:hyperlink w:anchor="_Toc82600909" w:history="1">
        <w:r w:rsidRPr="006B083D">
          <w:rPr>
            <w:rStyle w:val="Hyperlink"/>
            <w:noProof/>
          </w:rPr>
          <w:t>Installation Standards</w:t>
        </w:r>
        <w:r>
          <w:rPr>
            <w:noProof/>
            <w:webHidden/>
          </w:rPr>
          <w:tab/>
        </w:r>
        <w:r>
          <w:rPr>
            <w:noProof/>
            <w:webHidden/>
          </w:rPr>
          <w:fldChar w:fldCharType="begin"/>
        </w:r>
        <w:r>
          <w:rPr>
            <w:noProof/>
            <w:webHidden/>
          </w:rPr>
          <w:instrText xml:space="preserve"> PAGEREF _Toc82600909 \h </w:instrText>
        </w:r>
        <w:r>
          <w:rPr>
            <w:noProof/>
            <w:webHidden/>
          </w:rPr>
        </w:r>
        <w:r>
          <w:rPr>
            <w:noProof/>
            <w:webHidden/>
          </w:rPr>
          <w:fldChar w:fldCharType="separate"/>
        </w:r>
        <w:r>
          <w:rPr>
            <w:noProof/>
            <w:webHidden/>
          </w:rPr>
          <w:t>29</w:t>
        </w:r>
        <w:r>
          <w:rPr>
            <w:noProof/>
            <w:webHidden/>
          </w:rPr>
          <w:fldChar w:fldCharType="end"/>
        </w:r>
      </w:hyperlink>
    </w:p>
    <w:p w14:paraId="270DB37A" w14:textId="405B2261" w:rsidR="00586630" w:rsidRDefault="00586630">
      <w:pPr>
        <w:pStyle w:val="TOC1"/>
        <w:tabs>
          <w:tab w:val="right" w:leader="dot" w:pos="8630"/>
        </w:tabs>
        <w:rPr>
          <w:rFonts w:asciiTheme="minorHAnsi" w:eastAsiaTheme="minorEastAsia" w:hAnsiTheme="minorHAnsi" w:cstheme="minorBidi"/>
          <w:noProof/>
          <w:szCs w:val="22"/>
        </w:rPr>
      </w:pPr>
      <w:hyperlink w:anchor="_Toc82600910" w:history="1">
        <w:r w:rsidRPr="006B083D">
          <w:rPr>
            <w:rStyle w:val="Hyperlink"/>
            <w:noProof/>
          </w:rPr>
          <w:t>Equipment Removal Standards</w:t>
        </w:r>
        <w:r>
          <w:rPr>
            <w:noProof/>
            <w:webHidden/>
          </w:rPr>
          <w:tab/>
        </w:r>
        <w:r>
          <w:rPr>
            <w:noProof/>
            <w:webHidden/>
          </w:rPr>
          <w:fldChar w:fldCharType="begin"/>
        </w:r>
        <w:r>
          <w:rPr>
            <w:noProof/>
            <w:webHidden/>
          </w:rPr>
          <w:instrText xml:space="preserve"> PAGEREF _Toc82600910 \h </w:instrText>
        </w:r>
        <w:r>
          <w:rPr>
            <w:noProof/>
            <w:webHidden/>
          </w:rPr>
        </w:r>
        <w:r>
          <w:rPr>
            <w:noProof/>
            <w:webHidden/>
          </w:rPr>
          <w:fldChar w:fldCharType="separate"/>
        </w:r>
        <w:r>
          <w:rPr>
            <w:noProof/>
            <w:webHidden/>
          </w:rPr>
          <w:t>30</w:t>
        </w:r>
        <w:r>
          <w:rPr>
            <w:noProof/>
            <w:webHidden/>
          </w:rPr>
          <w:fldChar w:fldCharType="end"/>
        </w:r>
      </w:hyperlink>
    </w:p>
    <w:p w14:paraId="53AB0C89" w14:textId="7B4A0D79" w:rsidR="00586630" w:rsidRDefault="00586630">
      <w:pPr>
        <w:pStyle w:val="TOC2"/>
        <w:tabs>
          <w:tab w:val="right" w:leader="dot" w:pos="8630"/>
        </w:tabs>
        <w:rPr>
          <w:rFonts w:asciiTheme="minorHAnsi" w:eastAsiaTheme="minorEastAsia" w:hAnsiTheme="minorHAnsi" w:cstheme="minorBidi"/>
          <w:noProof/>
          <w:szCs w:val="22"/>
        </w:rPr>
      </w:pPr>
      <w:hyperlink w:anchor="_Toc82600911" w:history="1">
        <w:r w:rsidRPr="006B083D">
          <w:rPr>
            <w:rStyle w:val="Hyperlink"/>
            <w:noProof/>
          </w:rPr>
          <w:t>Physical Removal of Equipment Standards</w:t>
        </w:r>
        <w:r>
          <w:rPr>
            <w:noProof/>
            <w:webHidden/>
          </w:rPr>
          <w:tab/>
        </w:r>
        <w:r>
          <w:rPr>
            <w:noProof/>
            <w:webHidden/>
          </w:rPr>
          <w:fldChar w:fldCharType="begin"/>
        </w:r>
        <w:r>
          <w:rPr>
            <w:noProof/>
            <w:webHidden/>
          </w:rPr>
          <w:instrText xml:space="preserve"> PAGEREF _Toc82600911 \h </w:instrText>
        </w:r>
        <w:r>
          <w:rPr>
            <w:noProof/>
            <w:webHidden/>
          </w:rPr>
        </w:r>
        <w:r>
          <w:rPr>
            <w:noProof/>
            <w:webHidden/>
          </w:rPr>
          <w:fldChar w:fldCharType="separate"/>
        </w:r>
        <w:r>
          <w:rPr>
            <w:noProof/>
            <w:webHidden/>
          </w:rPr>
          <w:t>30</w:t>
        </w:r>
        <w:r>
          <w:rPr>
            <w:noProof/>
            <w:webHidden/>
          </w:rPr>
          <w:fldChar w:fldCharType="end"/>
        </w:r>
      </w:hyperlink>
    </w:p>
    <w:p w14:paraId="640CCCF8" w14:textId="7A983B3A" w:rsidR="00586630" w:rsidRDefault="00586630">
      <w:pPr>
        <w:pStyle w:val="TOC2"/>
        <w:tabs>
          <w:tab w:val="right" w:leader="dot" w:pos="8630"/>
        </w:tabs>
        <w:rPr>
          <w:rFonts w:asciiTheme="minorHAnsi" w:eastAsiaTheme="minorEastAsia" w:hAnsiTheme="minorHAnsi" w:cstheme="minorBidi"/>
          <w:noProof/>
          <w:szCs w:val="22"/>
        </w:rPr>
      </w:pPr>
      <w:hyperlink w:anchor="_Toc82600912" w:history="1">
        <w:r w:rsidRPr="006B083D">
          <w:rPr>
            <w:rStyle w:val="Hyperlink"/>
            <w:noProof/>
          </w:rPr>
          <w:t>Retired Equipment Standards</w:t>
        </w:r>
        <w:r>
          <w:rPr>
            <w:noProof/>
            <w:webHidden/>
          </w:rPr>
          <w:tab/>
        </w:r>
        <w:r>
          <w:rPr>
            <w:noProof/>
            <w:webHidden/>
          </w:rPr>
          <w:fldChar w:fldCharType="begin"/>
        </w:r>
        <w:r>
          <w:rPr>
            <w:noProof/>
            <w:webHidden/>
          </w:rPr>
          <w:instrText xml:space="preserve"> PAGEREF _Toc82600912 \h </w:instrText>
        </w:r>
        <w:r>
          <w:rPr>
            <w:noProof/>
            <w:webHidden/>
          </w:rPr>
        </w:r>
        <w:r>
          <w:rPr>
            <w:noProof/>
            <w:webHidden/>
          </w:rPr>
          <w:fldChar w:fldCharType="separate"/>
        </w:r>
        <w:r>
          <w:rPr>
            <w:noProof/>
            <w:webHidden/>
          </w:rPr>
          <w:t>30</w:t>
        </w:r>
        <w:r>
          <w:rPr>
            <w:noProof/>
            <w:webHidden/>
          </w:rPr>
          <w:fldChar w:fldCharType="end"/>
        </w:r>
      </w:hyperlink>
    </w:p>
    <w:p w14:paraId="5A2020D5" w14:textId="2C18111B" w:rsidR="00586630" w:rsidRDefault="00586630">
      <w:pPr>
        <w:pStyle w:val="TOC2"/>
        <w:tabs>
          <w:tab w:val="right" w:leader="dot" w:pos="8630"/>
        </w:tabs>
        <w:rPr>
          <w:rFonts w:asciiTheme="minorHAnsi" w:eastAsiaTheme="minorEastAsia" w:hAnsiTheme="minorHAnsi" w:cstheme="minorBidi"/>
          <w:noProof/>
          <w:szCs w:val="22"/>
        </w:rPr>
      </w:pPr>
      <w:hyperlink w:anchor="_Toc82600913" w:history="1">
        <w:r w:rsidRPr="006B083D">
          <w:rPr>
            <w:rStyle w:val="Hyperlink"/>
            <w:noProof/>
          </w:rPr>
          <w:t>Asset Management Standards</w:t>
        </w:r>
        <w:r>
          <w:rPr>
            <w:noProof/>
            <w:webHidden/>
          </w:rPr>
          <w:tab/>
        </w:r>
        <w:r>
          <w:rPr>
            <w:noProof/>
            <w:webHidden/>
          </w:rPr>
          <w:fldChar w:fldCharType="begin"/>
        </w:r>
        <w:r>
          <w:rPr>
            <w:noProof/>
            <w:webHidden/>
          </w:rPr>
          <w:instrText xml:space="preserve"> PAGEREF _Toc82600913 \h </w:instrText>
        </w:r>
        <w:r>
          <w:rPr>
            <w:noProof/>
            <w:webHidden/>
          </w:rPr>
        </w:r>
        <w:r>
          <w:rPr>
            <w:noProof/>
            <w:webHidden/>
          </w:rPr>
          <w:fldChar w:fldCharType="separate"/>
        </w:r>
        <w:r>
          <w:rPr>
            <w:noProof/>
            <w:webHidden/>
          </w:rPr>
          <w:t>30</w:t>
        </w:r>
        <w:r>
          <w:rPr>
            <w:noProof/>
            <w:webHidden/>
          </w:rPr>
          <w:fldChar w:fldCharType="end"/>
        </w:r>
      </w:hyperlink>
    </w:p>
    <w:p w14:paraId="1D9863F2" w14:textId="332AF8FB" w:rsidR="00586630" w:rsidRDefault="00586630">
      <w:pPr>
        <w:pStyle w:val="TOC1"/>
        <w:tabs>
          <w:tab w:val="right" w:leader="dot" w:pos="8630"/>
        </w:tabs>
        <w:rPr>
          <w:rFonts w:asciiTheme="minorHAnsi" w:eastAsiaTheme="minorEastAsia" w:hAnsiTheme="minorHAnsi" w:cstheme="minorBidi"/>
          <w:noProof/>
          <w:szCs w:val="22"/>
        </w:rPr>
      </w:pPr>
      <w:hyperlink w:anchor="_Toc82600914" w:history="1">
        <w:r w:rsidRPr="006B083D">
          <w:rPr>
            <w:rStyle w:val="Hyperlink"/>
            <w:noProof/>
          </w:rPr>
          <w:t>Data Center Services’ Engineering Standards</w:t>
        </w:r>
        <w:r>
          <w:rPr>
            <w:noProof/>
            <w:webHidden/>
          </w:rPr>
          <w:tab/>
        </w:r>
        <w:r>
          <w:rPr>
            <w:noProof/>
            <w:webHidden/>
          </w:rPr>
          <w:fldChar w:fldCharType="begin"/>
        </w:r>
        <w:r>
          <w:rPr>
            <w:noProof/>
            <w:webHidden/>
          </w:rPr>
          <w:instrText xml:space="preserve"> PAGEREF _Toc82600914 \h </w:instrText>
        </w:r>
        <w:r>
          <w:rPr>
            <w:noProof/>
            <w:webHidden/>
          </w:rPr>
        </w:r>
        <w:r>
          <w:rPr>
            <w:noProof/>
            <w:webHidden/>
          </w:rPr>
          <w:fldChar w:fldCharType="separate"/>
        </w:r>
        <w:r>
          <w:rPr>
            <w:noProof/>
            <w:webHidden/>
          </w:rPr>
          <w:t>31</w:t>
        </w:r>
        <w:r>
          <w:rPr>
            <w:noProof/>
            <w:webHidden/>
          </w:rPr>
          <w:fldChar w:fldCharType="end"/>
        </w:r>
      </w:hyperlink>
    </w:p>
    <w:p w14:paraId="7A3F0936" w14:textId="2555CA1E" w:rsidR="00586630" w:rsidRDefault="00586630">
      <w:pPr>
        <w:pStyle w:val="TOC2"/>
        <w:tabs>
          <w:tab w:val="right" w:leader="dot" w:pos="8630"/>
        </w:tabs>
        <w:rPr>
          <w:rFonts w:asciiTheme="minorHAnsi" w:eastAsiaTheme="minorEastAsia" w:hAnsiTheme="minorHAnsi" w:cstheme="minorBidi"/>
          <w:noProof/>
          <w:szCs w:val="22"/>
        </w:rPr>
      </w:pPr>
      <w:hyperlink w:anchor="_Toc82600915" w:history="1">
        <w:r w:rsidRPr="006B083D">
          <w:rPr>
            <w:rStyle w:val="Hyperlink"/>
            <w:noProof/>
          </w:rPr>
          <w:t>Floor Space Planning</w:t>
        </w:r>
        <w:r>
          <w:rPr>
            <w:noProof/>
            <w:webHidden/>
          </w:rPr>
          <w:tab/>
        </w:r>
        <w:r>
          <w:rPr>
            <w:noProof/>
            <w:webHidden/>
          </w:rPr>
          <w:fldChar w:fldCharType="begin"/>
        </w:r>
        <w:r>
          <w:rPr>
            <w:noProof/>
            <w:webHidden/>
          </w:rPr>
          <w:instrText xml:space="preserve"> PAGEREF _Toc82600915 \h </w:instrText>
        </w:r>
        <w:r>
          <w:rPr>
            <w:noProof/>
            <w:webHidden/>
          </w:rPr>
        </w:r>
        <w:r>
          <w:rPr>
            <w:noProof/>
            <w:webHidden/>
          </w:rPr>
          <w:fldChar w:fldCharType="separate"/>
        </w:r>
        <w:r>
          <w:rPr>
            <w:noProof/>
            <w:webHidden/>
          </w:rPr>
          <w:t>31</w:t>
        </w:r>
        <w:r>
          <w:rPr>
            <w:noProof/>
            <w:webHidden/>
          </w:rPr>
          <w:fldChar w:fldCharType="end"/>
        </w:r>
      </w:hyperlink>
    </w:p>
    <w:p w14:paraId="5F5155B3" w14:textId="5EE7A0A3" w:rsidR="00586630" w:rsidRDefault="00586630">
      <w:pPr>
        <w:pStyle w:val="TOC3"/>
        <w:tabs>
          <w:tab w:val="right" w:leader="dot" w:pos="8630"/>
        </w:tabs>
        <w:rPr>
          <w:rFonts w:asciiTheme="minorHAnsi" w:eastAsiaTheme="minorEastAsia" w:hAnsiTheme="minorHAnsi" w:cstheme="minorBidi"/>
          <w:noProof/>
          <w:szCs w:val="22"/>
        </w:rPr>
      </w:pPr>
      <w:hyperlink w:anchor="_Toc82600916" w:history="1">
        <w:r w:rsidRPr="006B083D">
          <w:rPr>
            <w:rStyle w:val="Hyperlink"/>
            <w:noProof/>
          </w:rPr>
          <w:t>Allocation of Cabinet or Rack Space</w:t>
        </w:r>
        <w:r>
          <w:rPr>
            <w:noProof/>
            <w:webHidden/>
          </w:rPr>
          <w:tab/>
        </w:r>
        <w:r>
          <w:rPr>
            <w:noProof/>
            <w:webHidden/>
          </w:rPr>
          <w:fldChar w:fldCharType="begin"/>
        </w:r>
        <w:r>
          <w:rPr>
            <w:noProof/>
            <w:webHidden/>
          </w:rPr>
          <w:instrText xml:space="preserve"> PAGEREF _Toc82600916 \h </w:instrText>
        </w:r>
        <w:r>
          <w:rPr>
            <w:noProof/>
            <w:webHidden/>
          </w:rPr>
        </w:r>
        <w:r>
          <w:rPr>
            <w:noProof/>
            <w:webHidden/>
          </w:rPr>
          <w:fldChar w:fldCharType="separate"/>
        </w:r>
        <w:r>
          <w:rPr>
            <w:noProof/>
            <w:webHidden/>
          </w:rPr>
          <w:t>31</w:t>
        </w:r>
        <w:r>
          <w:rPr>
            <w:noProof/>
            <w:webHidden/>
          </w:rPr>
          <w:fldChar w:fldCharType="end"/>
        </w:r>
      </w:hyperlink>
    </w:p>
    <w:p w14:paraId="4E51A23F" w14:textId="11C8414A" w:rsidR="00586630" w:rsidRDefault="00586630">
      <w:pPr>
        <w:pStyle w:val="TOC3"/>
        <w:tabs>
          <w:tab w:val="right" w:leader="dot" w:pos="8630"/>
        </w:tabs>
        <w:rPr>
          <w:rFonts w:asciiTheme="minorHAnsi" w:eastAsiaTheme="minorEastAsia" w:hAnsiTheme="minorHAnsi" w:cstheme="minorBidi"/>
          <w:noProof/>
          <w:szCs w:val="22"/>
        </w:rPr>
      </w:pPr>
      <w:hyperlink w:anchor="_Toc82600917" w:history="1">
        <w:r w:rsidRPr="006B083D">
          <w:rPr>
            <w:rStyle w:val="Hyperlink"/>
            <w:noProof/>
          </w:rPr>
          <w:t>Floor Tile</w:t>
        </w:r>
        <w:r>
          <w:rPr>
            <w:noProof/>
            <w:webHidden/>
          </w:rPr>
          <w:tab/>
        </w:r>
        <w:r>
          <w:rPr>
            <w:noProof/>
            <w:webHidden/>
          </w:rPr>
          <w:fldChar w:fldCharType="begin"/>
        </w:r>
        <w:r>
          <w:rPr>
            <w:noProof/>
            <w:webHidden/>
          </w:rPr>
          <w:instrText xml:space="preserve"> PAGEREF _Toc82600917 \h </w:instrText>
        </w:r>
        <w:r>
          <w:rPr>
            <w:noProof/>
            <w:webHidden/>
          </w:rPr>
        </w:r>
        <w:r>
          <w:rPr>
            <w:noProof/>
            <w:webHidden/>
          </w:rPr>
          <w:fldChar w:fldCharType="separate"/>
        </w:r>
        <w:r>
          <w:rPr>
            <w:noProof/>
            <w:webHidden/>
          </w:rPr>
          <w:t>31</w:t>
        </w:r>
        <w:r>
          <w:rPr>
            <w:noProof/>
            <w:webHidden/>
          </w:rPr>
          <w:fldChar w:fldCharType="end"/>
        </w:r>
      </w:hyperlink>
    </w:p>
    <w:p w14:paraId="2CCA2C25" w14:textId="2A6E2AF6" w:rsidR="00586630" w:rsidRDefault="00586630">
      <w:pPr>
        <w:pStyle w:val="TOC3"/>
        <w:tabs>
          <w:tab w:val="right" w:leader="dot" w:pos="8630"/>
        </w:tabs>
        <w:rPr>
          <w:rFonts w:asciiTheme="minorHAnsi" w:eastAsiaTheme="minorEastAsia" w:hAnsiTheme="minorHAnsi" w:cstheme="minorBidi"/>
          <w:noProof/>
          <w:szCs w:val="22"/>
        </w:rPr>
      </w:pPr>
      <w:hyperlink w:anchor="_Toc82600918" w:history="1">
        <w:r w:rsidRPr="006B083D">
          <w:rPr>
            <w:rStyle w:val="Hyperlink"/>
            <w:noProof/>
          </w:rPr>
          <w:t>Vented Floor Tile</w:t>
        </w:r>
        <w:r>
          <w:rPr>
            <w:noProof/>
            <w:webHidden/>
          </w:rPr>
          <w:tab/>
        </w:r>
        <w:r>
          <w:rPr>
            <w:noProof/>
            <w:webHidden/>
          </w:rPr>
          <w:fldChar w:fldCharType="begin"/>
        </w:r>
        <w:r>
          <w:rPr>
            <w:noProof/>
            <w:webHidden/>
          </w:rPr>
          <w:instrText xml:space="preserve"> PAGEREF _Toc82600918 \h </w:instrText>
        </w:r>
        <w:r>
          <w:rPr>
            <w:noProof/>
            <w:webHidden/>
          </w:rPr>
        </w:r>
        <w:r>
          <w:rPr>
            <w:noProof/>
            <w:webHidden/>
          </w:rPr>
          <w:fldChar w:fldCharType="separate"/>
        </w:r>
        <w:r>
          <w:rPr>
            <w:noProof/>
            <w:webHidden/>
          </w:rPr>
          <w:t>31</w:t>
        </w:r>
        <w:r>
          <w:rPr>
            <w:noProof/>
            <w:webHidden/>
          </w:rPr>
          <w:fldChar w:fldCharType="end"/>
        </w:r>
      </w:hyperlink>
    </w:p>
    <w:p w14:paraId="630C5870" w14:textId="05808629" w:rsidR="00586630" w:rsidRDefault="00586630">
      <w:pPr>
        <w:pStyle w:val="TOC2"/>
        <w:tabs>
          <w:tab w:val="right" w:leader="dot" w:pos="8630"/>
        </w:tabs>
        <w:rPr>
          <w:rFonts w:asciiTheme="minorHAnsi" w:eastAsiaTheme="minorEastAsia" w:hAnsiTheme="minorHAnsi" w:cstheme="minorBidi"/>
          <w:noProof/>
          <w:szCs w:val="22"/>
        </w:rPr>
      </w:pPr>
      <w:hyperlink w:anchor="_Toc82600919" w:history="1">
        <w:r w:rsidRPr="006B083D">
          <w:rPr>
            <w:rStyle w:val="Hyperlink"/>
            <w:noProof/>
          </w:rPr>
          <w:t>Mainframe Systems</w:t>
        </w:r>
        <w:r>
          <w:rPr>
            <w:noProof/>
            <w:webHidden/>
          </w:rPr>
          <w:tab/>
        </w:r>
        <w:r>
          <w:rPr>
            <w:noProof/>
            <w:webHidden/>
          </w:rPr>
          <w:fldChar w:fldCharType="begin"/>
        </w:r>
        <w:r>
          <w:rPr>
            <w:noProof/>
            <w:webHidden/>
          </w:rPr>
          <w:instrText xml:space="preserve"> PAGEREF _Toc82600919 \h </w:instrText>
        </w:r>
        <w:r>
          <w:rPr>
            <w:noProof/>
            <w:webHidden/>
          </w:rPr>
        </w:r>
        <w:r>
          <w:rPr>
            <w:noProof/>
            <w:webHidden/>
          </w:rPr>
          <w:fldChar w:fldCharType="separate"/>
        </w:r>
        <w:r>
          <w:rPr>
            <w:noProof/>
            <w:webHidden/>
          </w:rPr>
          <w:t>31</w:t>
        </w:r>
        <w:r>
          <w:rPr>
            <w:noProof/>
            <w:webHidden/>
          </w:rPr>
          <w:fldChar w:fldCharType="end"/>
        </w:r>
      </w:hyperlink>
    </w:p>
    <w:p w14:paraId="6BA9A816" w14:textId="18AA328A" w:rsidR="00586630" w:rsidRDefault="00586630">
      <w:pPr>
        <w:pStyle w:val="TOC2"/>
        <w:tabs>
          <w:tab w:val="right" w:leader="dot" w:pos="8630"/>
        </w:tabs>
        <w:rPr>
          <w:rFonts w:asciiTheme="minorHAnsi" w:eastAsiaTheme="minorEastAsia" w:hAnsiTheme="minorHAnsi" w:cstheme="minorBidi"/>
          <w:noProof/>
          <w:szCs w:val="22"/>
        </w:rPr>
      </w:pPr>
      <w:hyperlink w:anchor="_Toc82600920" w:history="1">
        <w:r w:rsidRPr="006B083D">
          <w:rPr>
            <w:rStyle w:val="Hyperlink"/>
            <w:noProof/>
          </w:rPr>
          <w:t>Server and Storage</w:t>
        </w:r>
        <w:r>
          <w:rPr>
            <w:noProof/>
            <w:webHidden/>
          </w:rPr>
          <w:tab/>
        </w:r>
        <w:r>
          <w:rPr>
            <w:noProof/>
            <w:webHidden/>
          </w:rPr>
          <w:fldChar w:fldCharType="begin"/>
        </w:r>
        <w:r>
          <w:rPr>
            <w:noProof/>
            <w:webHidden/>
          </w:rPr>
          <w:instrText xml:space="preserve"> PAGEREF _Toc82600920 \h </w:instrText>
        </w:r>
        <w:r>
          <w:rPr>
            <w:noProof/>
            <w:webHidden/>
          </w:rPr>
        </w:r>
        <w:r>
          <w:rPr>
            <w:noProof/>
            <w:webHidden/>
          </w:rPr>
          <w:fldChar w:fldCharType="separate"/>
        </w:r>
        <w:r>
          <w:rPr>
            <w:noProof/>
            <w:webHidden/>
          </w:rPr>
          <w:t>32</w:t>
        </w:r>
        <w:r>
          <w:rPr>
            <w:noProof/>
            <w:webHidden/>
          </w:rPr>
          <w:fldChar w:fldCharType="end"/>
        </w:r>
      </w:hyperlink>
    </w:p>
    <w:p w14:paraId="66A2474E" w14:textId="7B62BD46" w:rsidR="00586630" w:rsidRDefault="00586630">
      <w:pPr>
        <w:pStyle w:val="TOC2"/>
        <w:tabs>
          <w:tab w:val="right" w:leader="dot" w:pos="8630"/>
        </w:tabs>
        <w:rPr>
          <w:rFonts w:asciiTheme="minorHAnsi" w:eastAsiaTheme="minorEastAsia" w:hAnsiTheme="minorHAnsi" w:cstheme="minorBidi"/>
          <w:noProof/>
          <w:szCs w:val="22"/>
        </w:rPr>
      </w:pPr>
      <w:hyperlink w:anchor="_Toc82600921" w:history="1">
        <w:r w:rsidRPr="006B083D">
          <w:rPr>
            <w:rStyle w:val="Hyperlink"/>
            <w:noProof/>
          </w:rPr>
          <w:t>Network and Telecomm</w:t>
        </w:r>
        <w:r>
          <w:rPr>
            <w:noProof/>
            <w:webHidden/>
          </w:rPr>
          <w:tab/>
        </w:r>
        <w:r>
          <w:rPr>
            <w:noProof/>
            <w:webHidden/>
          </w:rPr>
          <w:fldChar w:fldCharType="begin"/>
        </w:r>
        <w:r>
          <w:rPr>
            <w:noProof/>
            <w:webHidden/>
          </w:rPr>
          <w:instrText xml:space="preserve"> PAGEREF _Toc82600921 \h </w:instrText>
        </w:r>
        <w:r>
          <w:rPr>
            <w:noProof/>
            <w:webHidden/>
          </w:rPr>
        </w:r>
        <w:r>
          <w:rPr>
            <w:noProof/>
            <w:webHidden/>
          </w:rPr>
          <w:fldChar w:fldCharType="separate"/>
        </w:r>
        <w:r>
          <w:rPr>
            <w:noProof/>
            <w:webHidden/>
          </w:rPr>
          <w:t>32</w:t>
        </w:r>
        <w:r>
          <w:rPr>
            <w:noProof/>
            <w:webHidden/>
          </w:rPr>
          <w:fldChar w:fldCharType="end"/>
        </w:r>
      </w:hyperlink>
    </w:p>
    <w:p w14:paraId="7A966A27" w14:textId="7A2A52EB" w:rsidR="00586630" w:rsidRDefault="00586630">
      <w:pPr>
        <w:pStyle w:val="TOC2"/>
        <w:tabs>
          <w:tab w:val="right" w:leader="dot" w:pos="8630"/>
        </w:tabs>
        <w:rPr>
          <w:rFonts w:asciiTheme="minorHAnsi" w:eastAsiaTheme="minorEastAsia" w:hAnsiTheme="minorHAnsi" w:cstheme="minorBidi"/>
          <w:noProof/>
          <w:szCs w:val="22"/>
        </w:rPr>
      </w:pPr>
      <w:hyperlink w:anchor="_Toc82600922" w:history="1">
        <w:r w:rsidRPr="006B083D">
          <w:rPr>
            <w:rStyle w:val="Hyperlink"/>
            <w:noProof/>
          </w:rPr>
          <w:t>Row Configuration Standards</w:t>
        </w:r>
        <w:r>
          <w:rPr>
            <w:noProof/>
            <w:webHidden/>
          </w:rPr>
          <w:tab/>
        </w:r>
        <w:r>
          <w:rPr>
            <w:noProof/>
            <w:webHidden/>
          </w:rPr>
          <w:fldChar w:fldCharType="begin"/>
        </w:r>
        <w:r>
          <w:rPr>
            <w:noProof/>
            <w:webHidden/>
          </w:rPr>
          <w:instrText xml:space="preserve"> PAGEREF _Toc82600922 \h </w:instrText>
        </w:r>
        <w:r>
          <w:rPr>
            <w:noProof/>
            <w:webHidden/>
          </w:rPr>
        </w:r>
        <w:r>
          <w:rPr>
            <w:noProof/>
            <w:webHidden/>
          </w:rPr>
          <w:fldChar w:fldCharType="separate"/>
        </w:r>
        <w:r>
          <w:rPr>
            <w:noProof/>
            <w:webHidden/>
          </w:rPr>
          <w:t>32</w:t>
        </w:r>
        <w:r>
          <w:rPr>
            <w:noProof/>
            <w:webHidden/>
          </w:rPr>
          <w:fldChar w:fldCharType="end"/>
        </w:r>
      </w:hyperlink>
    </w:p>
    <w:p w14:paraId="77734CCE" w14:textId="0B73329B" w:rsidR="00586630" w:rsidRDefault="00586630">
      <w:pPr>
        <w:pStyle w:val="TOC3"/>
        <w:tabs>
          <w:tab w:val="right" w:leader="dot" w:pos="8630"/>
        </w:tabs>
        <w:rPr>
          <w:rFonts w:asciiTheme="minorHAnsi" w:eastAsiaTheme="minorEastAsia" w:hAnsiTheme="minorHAnsi" w:cstheme="minorBidi"/>
          <w:noProof/>
          <w:szCs w:val="22"/>
        </w:rPr>
      </w:pPr>
      <w:hyperlink w:anchor="_Toc82600923" w:history="1">
        <w:r w:rsidRPr="006B083D">
          <w:rPr>
            <w:rStyle w:val="Hyperlink"/>
            <w:noProof/>
          </w:rPr>
          <w:t>Cabinet Drawing Updates</w:t>
        </w:r>
        <w:r>
          <w:rPr>
            <w:noProof/>
            <w:webHidden/>
          </w:rPr>
          <w:tab/>
        </w:r>
        <w:r>
          <w:rPr>
            <w:noProof/>
            <w:webHidden/>
          </w:rPr>
          <w:fldChar w:fldCharType="begin"/>
        </w:r>
        <w:r>
          <w:rPr>
            <w:noProof/>
            <w:webHidden/>
          </w:rPr>
          <w:instrText xml:space="preserve"> PAGEREF _Toc82600923 \h </w:instrText>
        </w:r>
        <w:r>
          <w:rPr>
            <w:noProof/>
            <w:webHidden/>
          </w:rPr>
        </w:r>
        <w:r>
          <w:rPr>
            <w:noProof/>
            <w:webHidden/>
          </w:rPr>
          <w:fldChar w:fldCharType="separate"/>
        </w:r>
        <w:r>
          <w:rPr>
            <w:noProof/>
            <w:webHidden/>
          </w:rPr>
          <w:t>32</w:t>
        </w:r>
        <w:r>
          <w:rPr>
            <w:noProof/>
            <w:webHidden/>
          </w:rPr>
          <w:fldChar w:fldCharType="end"/>
        </w:r>
      </w:hyperlink>
    </w:p>
    <w:p w14:paraId="1D5677BE" w14:textId="4AEF434C" w:rsidR="00586630" w:rsidRDefault="00586630">
      <w:pPr>
        <w:pStyle w:val="TOC2"/>
        <w:tabs>
          <w:tab w:val="right" w:leader="dot" w:pos="8630"/>
        </w:tabs>
        <w:rPr>
          <w:rFonts w:asciiTheme="minorHAnsi" w:eastAsiaTheme="minorEastAsia" w:hAnsiTheme="minorHAnsi" w:cstheme="minorBidi"/>
          <w:noProof/>
          <w:szCs w:val="22"/>
        </w:rPr>
      </w:pPr>
      <w:hyperlink w:anchor="_Toc82600924" w:history="1">
        <w:r w:rsidRPr="006B083D">
          <w:rPr>
            <w:rStyle w:val="Hyperlink"/>
            <w:noProof/>
          </w:rPr>
          <w:t>Cabinet and Rack Standards</w:t>
        </w:r>
        <w:r>
          <w:rPr>
            <w:noProof/>
            <w:webHidden/>
          </w:rPr>
          <w:tab/>
        </w:r>
        <w:r>
          <w:rPr>
            <w:noProof/>
            <w:webHidden/>
          </w:rPr>
          <w:fldChar w:fldCharType="begin"/>
        </w:r>
        <w:r>
          <w:rPr>
            <w:noProof/>
            <w:webHidden/>
          </w:rPr>
          <w:instrText xml:space="preserve"> PAGEREF _Toc82600924 \h </w:instrText>
        </w:r>
        <w:r>
          <w:rPr>
            <w:noProof/>
            <w:webHidden/>
          </w:rPr>
        </w:r>
        <w:r>
          <w:rPr>
            <w:noProof/>
            <w:webHidden/>
          </w:rPr>
          <w:fldChar w:fldCharType="separate"/>
        </w:r>
        <w:r>
          <w:rPr>
            <w:noProof/>
            <w:webHidden/>
          </w:rPr>
          <w:t>32</w:t>
        </w:r>
        <w:r>
          <w:rPr>
            <w:noProof/>
            <w:webHidden/>
          </w:rPr>
          <w:fldChar w:fldCharType="end"/>
        </w:r>
      </w:hyperlink>
    </w:p>
    <w:p w14:paraId="193C8613" w14:textId="6BE1BDDA" w:rsidR="00586630" w:rsidRDefault="00586630">
      <w:pPr>
        <w:pStyle w:val="TOC3"/>
        <w:tabs>
          <w:tab w:val="right" w:leader="dot" w:pos="8630"/>
        </w:tabs>
        <w:rPr>
          <w:rFonts w:asciiTheme="minorHAnsi" w:eastAsiaTheme="minorEastAsia" w:hAnsiTheme="minorHAnsi" w:cstheme="minorBidi"/>
          <w:noProof/>
          <w:szCs w:val="22"/>
        </w:rPr>
      </w:pPr>
      <w:hyperlink w:anchor="_Toc82600925" w:history="1">
        <w:r w:rsidRPr="006B083D">
          <w:rPr>
            <w:rStyle w:val="Hyperlink"/>
            <w:noProof/>
          </w:rPr>
          <w:t>Network Cabinet Illustration</w:t>
        </w:r>
        <w:r>
          <w:rPr>
            <w:noProof/>
            <w:webHidden/>
          </w:rPr>
          <w:tab/>
        </w:r>
        <w:r>
          <w:rPr>
            <w:noProof/>
            <w:webHidden/>
          </w:rPr>
          <w:fldChar w:fldCharType="begin"/>
        </w:r>
        <w:r>
          <w:rPr>
            <w:noProof/>
            <w:webHidden/>
          </w:rPr>
          <w:instrText xml:space="preserve"> PAGEREF _Toc82600925 \h </w:instrText>
        </w:r>
        <w:r>
          <w:rPr>
            <w:noProof/>
            <w:webHidden/>
          </w:rPr>
        </w:r>
        <w:r>
          <w:rPr>
            <w:noProof/>
            <w:webHidden/>
          </w:rPr>
          <w:fldChar w:fldCharType="separate"/>
        </w:r>
        <w:r>
          <w:rPr>
            <w:noProof/>
            <w:webHidden/>
          </w:rPr>
          <w:t>33</w:t>
        </w:r>
        <w:r>
          <w:rPr>
            <w:noProof/>
            <w:webHidden/>
          </w:rPr>
          <w:fldChar w:fldCharType="end"/>
        </w:r>
      </w:hyperlink>
    </w:p>
    <w:p w14:paraId="41F03668" w14:textId="6C61150C" w:rsidR="00586630" w:rsidRDefault="00586630">
      <w:pPr>
        <w:pStyle w:val="TOC1"/>
        <w:tabs>
          <w:tab w:val="right" w:leader="dot" w:pos="8630"/>
        </w:tabs>
        <w:rPr>
          <w:rFonts w:asciiTheme="minorHAnsi" w:eastAsiaTheme="minorEastAsia" w:hAnsiTheme="minorHAnsi" w:cstheme="minorBidi"/>
          <w:noProof/>
          <w:szCs w:val="22"/>
        </w:rPr>
      </w:pPr>
      <w:hyperlink w:anchor="_Toc82600926" w:history="1">
        <w:r w:rsidRPr="006B083D">
          <w:rPr>
            <w:rStyle w:val="Hyperlink"/>
            <w:noProof/>
          </w:rPr>
          <w:t>Site Specific Policies and Procedures</w:t>
        </w:r>
        <w:r>
          <w:rPr>
            <w:noProof/>
            <w:webHidden/>
          </w:rPr>
          <w:tab/>
        </w:r>
        <w:r>
          <w:rPr>
            <w:noProof/>
            <w:webHidden/>
          </w:rPr>
          <w:fldChar w:fldCharType="begin"/>
        </w:r>
        <w:r>
          <w:rPr>
            <w:noProof/>
            <w:webHidden/>
          </w:rPr>
          <w:instrText xml:space="preserve"> PAGEREF _Toc82600926 \h </w:instrText>
        </w:r>
        <w:r>
          <w:rPr>
            <w:noProof/>
            <w:webHidden/>
          </w:rPr>
        </w:r>
        <w:r>
          <w:rPr>
            <w:noProof/>
            <w:webHidden/>
          </w:rPr>
          <w:fldChar w:fldCharType="separate"/>
        </w:r>
        <w:r>
          <w:rPr>
            <w:noProof/>
            <w:webHidden/>
          </w:rPr>
          <w:t>34</w:t>
        </w:r>
        <w:r>
          <w:rPr>
            <w:noProof/>
            <w:webHidden/>
          </w:rPr>
          <w:fldChar w:fldCharType="end"/>
        </w:r>
      </w:hyperlink>
    </w:p>
    <w:p w14:paraId="376413C4" w14:textId="56D71C27" w:rsidR="00586630" w:rsidRDefault="00586630">
      <w:pPr>
        <w:pStyle w:val="TOC2"/>
        <w:tabs>
          <w:tab w:val="right" w:leader="dot" w:pos="8630"/>
        </w:tabs>
        <w:rPr>
          <w:rFonts w:asciiTheme="minorHAnsi" w:eastAsiaTheme="minorEastAsia" w:hAnsiTheme="minorHAnsi" w:cstheme="minorBidi"/>
          <w:noProof/>
          <w:szCs w:val="22"/>
        </w:rPr>
      </w:pPr>
      <w:hyperlink w:anchor="_Toc82600927" w:history="1">
        <w:r w:rsidRPr="006B083D">
          <w:rPr>
            <w:rStyle w:val="Hyperlink"/>
            <w:noProof/>
          </w:rPr>
          <w:t>Sign-In Requirement (all sites)</w:t>
        </w:r>
        <w:r>
          <w:rPr>
            <w:noProof/>
            <w:webHidden/>
          </w:rPr>
          <w:tab/>
        </w:r>
        <w:r>
          <w:rPr>
            <w:noProof/>
            <w:webHidden/>
          </w:rPr>
          <w:fldChar w:fldCharType="begin"/>
        </w:r>
        <w:r>
          <w:rPr>
            <w:noProof/>
            <w:webHidden/>
          </w:rPr>
          <w:instrText xml:space="preserve"> PAGEREF _Toc82600927 \h </w:instrText>
        </w:r>
        <w:r>
          <w:rPr>
            <w:noProof/>
            <w:webHidden/>
          </w:rPr>
        </w:r>
        <w:r>
          <w:rPr>
            <w:noProof/>
            <w:webHidden/>
          </w:rPr>
          <w:fldChar w:fldCharType="separate"/>
        </w:r>
        <w:r>
          <w:rPr>
            <w:noProof/>
            <w:webHidden/>
          </w:rPr>
          <w:t>34</w:t>
        </w:r>
        <w:r>
          <w:rPr>
            <w:noProof/>
            <w:webHidden/>
          </w:rPr>
          <w:fldChar w:fldCharType="end"/>
        </w:r>
      </w:hyperlink>
    </w:p>
    <w:p w14:paraId="155713D5" w14:textId="5E7564CD" w:rsidR="00586630" w:rsidRDefault="00586630">
      <w:pPr>
        <w:pStyle w:val="TOC2"/>
        <w:tabs>
          <w:tab w:val="right" w:leader="dot" w:pos="8630"/>
        </w:tabs>
        <w:rPr>
          <w:rFonts w:asciiTheme="minorHAnsi" w:eastAsiaTheme="minorEastAsia" w:hAnsiTheme="minorHAnsi" w:cstheme="minorBidi"/>
          <w:noProof/>
          <w:szCs w:val="22"/>
        </w:rPr>
      </w:pPr>
      <w:hyperlink w:anchor="_Toc82600928" w:history="1">
        <w:r w:rsidRPr="006B083D">
          <w:rPr>
            <w:rStyle w:val="Hyperlink"/>
            <w:noProof/>
          </w:rPr>
          <w:t>Manned Server Room (AO Data Center)</w:t>
        </w:r>
        <w:r>
          <w:rPr>
            <w:noProof/>
            <w:webHidden/>
          </w:rPr>
          <w:tab/>
        </w:r>
        <w:r>
          <w:rPr>
            <w:noProof/>
            <w:webHidden/>
          </w:rPr>
          <w:fldChar w:fldCharType="begin"/>
        </w:r>
        <w:r>
          <w:rPr>
            <w:noProof/>
            <w:webHidden/>
          </w:rPr>
          <w:instrText xml:space="preserve"> PAGEREF _Toc82600928 \h </w:instrText>
        </w:r>
        <w:r>
          <w:rPr>
            <w:noProof/>
            <w:webHidden/>
          </w:rPr>
        </w:r>
        <w:r>
          <w:rPr>
            <w:noProof/>
            <w:webHidden/>
          </w:rPr>
          <w:fldChar w:fldCharType="separate"/>
        </w:r>
        <w:r>
          <w:rPr>
            <w:noProof/>
            <w:webHidden/>
          </w:rPr>
          <w:t>34</w:t>
        </w:r>
        <w:r>
          <w:rPr>
            <w:noProof/>
            <w:webHidden/>
          </w:rPr>
          <w:fldChar w:fldCharType="end"/>
        </w:r>
      </w:hyperlink>
    </w:p>
    <w:p w14:paraId="48A08CBF" w14:textId="5AE3357D" w:rsidR="00586630" w:rsidRDefault="00586630">
      <w:pPr>
        <w:pStyle w:val="TOC2"/>
        <w:tabs>
          <w:tab w:val="right" w:leader="dot" w:pos="8630"/>
        </w:tabs>
        <w:rPr>
          <w:rFonts w:asciiTheme="minorHAnsi" w:eastAsiaTheme="minorEastAsia" w:hAnsiTheme="minorHAnsi" w:cstheme="minorBidi"/>
          <w:noProof/>
          <w:szCs w:val="22"/>
        </w:rPr>
      </w:pPr>
      <w:hyperlink w:anchor="_Toc82600929" w:history="1">
        <w:r w:rsidRPr="006B083D">
          <w:rPr>
            <w:rStyle w:val="Hyperlink"/>
            <w:noProof/>
          </w:rPr>
          <w:t>Tape Room (all sites)</w:t>
        </w:r>
        <w:r>
          <w:rPr>
            <w:noProof/>
            <w:webHidden/>
          </w:rPr>
          <w:tab/>
        </w:r>
        <w:r>
          <w:rPr>
            <w:noProof/>
            <w:webHidden/>
          </w:rPr>
          <w:fldChar w:fldCharType="begin"/>
        </w:r>
        <w:r>
          <w:rPr>
            <w:noProof/>
            <w:webHidden/>
          </w:rPr>
          <w:instrText xml:space="preserve"> PAGEREF _Toc82600929 \h </w:instrText>
        </w:r>
        <w:r>
          <w:rPr>
            <w:noProof/>
            <w:webHidden/>
          </w:rPr>
        </w:r>
        <w:r>
          <w:rPr>
            <w:noProof/>
            <w:webHidden/>
          </w:rPr>
          <w:fldChar w:fldCharType="separate"/>
        </w:r>
        <w:r>
          <w:rPr>
            <w:noProof/>
            <w:webHidden/>
          </w:rPr>
          <w:t>34</w:t>
        </w:r>
        <w:r>
          <w:rPr>
            <w:noProof/>
            <w:webHidden/>
          </w:rPr>
          <w:fldChar w:fldCharType="end"/>
        </w:r>
      </w:hyperlink>
    </w:p>
    <w:p w14:paraId="52446855" w14:textId="73C3D88A" w:rsidR="00586630" w:rsidRDefault="00586630">
      <w:pPr>
        <w:pStyle w:val="TOC2"/>
        <w:tabs>
          <w:tab w:val="right" w:leader="dot" w:pos="8630"/>
        </w:tabs>
        <w:rPr>
          <w:rFonts w:asciiTheme="minorHAnsi" w:eastAsiaTheme="minorEastAsia" w:hAnsiTheme="minorHAnsi" w:cstheme="minorBidi"/>
          <w:noProof/>
          <w:szCs w:val="22"/>
        </w:rPr>
      </w:pPr>
      <w:hyperlink w:anchor="_Toc82600930" w:history="1">
        <w:r w:rsidRPr="006B083D">
          <w:rPr>
            <w:rStyle w:val="Hyperlink"/>
            <w:noProof/>
          </w:rPr>
          <w:t>Network Lab (all sites)</w:t>
        </w:r>
        <w:r>
          <w:rPr>
            <w:noProof/>
            <w:webHidden/>
          </w:rPr>
          <w:tab/>
        </w:r>
        <w:r>
          <w:rPr>
            <w:noProof/>
            <w:webHidden/>
          </w:rPr>
          <w:fldChar w:fldCharType="begin"/>
        </w:r>
        <w:r>
          <w:rPr>
            <w:noProof/>
            <w:webHidden/>
          </w:rPr>
          <w:instrText xml:space="preserve"> PAGEREF _Toc82600930 \h </w:instrText>
        </w:r>
        <w:r>
          <w:rPr>
            <w:noProof/>
            <w:webHidden/>
          </w:rPr>
        </w:r>
        <w:r>
          <w:rPr>
            <w:noProof/>
            <w:webHidden/>
          </w:rPr>
          <w:fldChar w:fldCharType="separate"/>
        </w:r>
        <w:r>
          <w:rPr>
            <w:noProof/>
            <w:webHidden/>
          </w:rPr>
          <w:t>34</w:t>
        </w:r>
        <w:r>
          <w:rPr>
            <w:noProof/>
            <w:webHidden/>
          </w:rPr>
          <w:fldChar w:fldCharType="end"/>
        </w:r>
      </w:hyperlink>
    </w:p>
    <w:p w14:paraId="256362C4" w14:textId="55BAB649" w:rsidR="00586630" w:rsidRDefault="00586630">
      <w:pPr>
        <w:pStyle w:val="TOC2"/>
        <w:tabs>
          <w:tab w:val="right" w:leader="dot" w:pos="8630"/>
        </w:tabs>
        <w:rPr>
          <w:rFonts w:asciiTheme="minorHAnsi" w:eastAsiaTheme="minorEastAsia" w:hAnsiTheme="minorHAnsi" w:cstheme="minorBidi"/>
          <w:noProof/>
          <w:szCs w:val="22"/>
        </w:rPr>
      </w:pPr>
      <w:hyperlink w:anchor="_Toc82600931" w:history="1">
        <w:r w:rsidRPr="006B083D">
          <w:rPr>
            <w:rStyle w:val="Hyperlink"/>
            <w:noProof/>
          </w:rPr>
          <w:t>Telecomm Room (all sites)</w:t>
        </w:r>
        <w:r>
          <w:rPr>
            <w:noProof/>
            <w:webHidden/>
          </w:rPr>
          <w:tab/>
        </w:r>
        <w:r>
          <w:rPr>
            <w:noProof/>
            <w:webHidden/>
          </w:rPr>
          <w:fldChar w:fldCharType="begin"/>
        </w:r>
        <w:r>
          <w:rPr>
            <w:noProof/>
            <w:webHidden/>
          </w:rPr>
          <w:instrText xml:space="preserve"> PAGEREF _Toc82600931 \h </w:instrText>
        </w:r>
        <w:r>
          <w:rPr>
            <w:noProof/>
            <w:webHidden/>
          </w:rPr>
        </w:r>
        <w:r>
          <w:rPr>
            <w:noProof/>
            <w:webHidden/>
          </w:rPr>
          <w:fldChar w:fldCharType="separate"/>
        </w:r>
        <w:r>
          <w:rPr>
            <w:noProof/>
            <w:webHidden/>
          </w:rPr>
          <w:t>34</w:t>
        </w:r>
        <w:r>
          <w:rPr>
            <w:noProof/>
            <w:webHidden/>
          </w:rPr>
          <w:fldChar w:fldCharType="end"/>
        </w:r>
      </w:hyperlink>
    </w:p>
    <w:p w14:paraId="70D0C388" w14:textId="6ACE6CED" w:rsidR="00586630" w:rsidRDefault="00586630">
      <w:pPr>
        <w:pStyle w:val="TOC1"/>
        <w:tabs>
          <w:tab w:val="right" w:leader="dot" w:pos="8630"/>
        </w:tabs>
        <w:rPr>
          <w:rFonts w:asciiTheme="minorHAnsi" w:eastAsiaTheme="minorEastAsia" w:hAnsiTheme="minorHAnsi" w:cstheme="minorBidi"/>
          <w:noProof/>
          <w:szCs w:val="22"/>
        </w:rPr>
      </w:pPr>
      <w:hyperlink w:anchor="_Toc82600932" w:history="1">
        <w:r w:rsidRPr="006B083D">
          <w:rPr>
            <w:rStyle w:val="Hyperlink"/>
            <w:noProof/>
          </w:rPr>
          <w:t>AO Evacuation Procedures</w:t>
        </w:r>
        <w:r>
          <w:rPr>
            <w:noProof/>
            <w:webHidden/>
          </w:rPr>
          <w:tab/>
        </w:r>
        <w:r>
          <w:rPr>
            <w:noProof/>
            <w:webHidden/>
          </w:rPr>
          <w:fldChar w:fldCharType="begin"/>
        </w:r>
        <w:r>
          <w:rPr>
            <w:noProof/>
            <w:webHidden/>
          </w:rPr>
          <w:instrText xml:space="preserve"> PAGEREF _Toc82600932 \h </w:instrText>
        </w:r>
        <w:r>
          <w:rPr>
            <w:noProof/>
            <w:webHidden/>
          </w:rPr>
        </w:r>
        <w:r>
          <w:rPr>
            <w:noProof/>
            <w:webHidden/>
          </w:rPr>
          <w:fldChar w:fldCharType="separate"/>
        </w:r>
        <w:r>
          <w:rPr>
            <w:noProof/>
            <w:webHidden/>
          </w:rPr>
          <w:t>35</w:t>
        </w:r>
        <w:r>
          <w:rPr>
            <w:noProof/>
            <w:webHidden/>
          </w:rPr>
          <w:fldChar w:fldCharType="end"/>
        </w:r>
      </w:hyperlink>
    </w:p>
    <w:p w14:paraId="13EA1971" w14:textId="1C5B43F1" w:rsidR="00586630" w:rsidRDefault="00586630">
      <w:pPr>
        <w:pStyle w:val="TOC2"/>
        <w:tabs>
          <w:tab w:val="right" w:leader="dot" w:pos="8630"/>
        </w:tabs>
        <w:rPr>
          <w:rFonts w:asciiTheme="minorHAnsi" w:eastAsiaTheme="minorEastAsia" w:hAnsiTheme="minorHAnsi" w:cstheme="minorBidi"/>
          <w:noProof/>
          <w:szCs w:val="22"/>
        </w:rPr>
      </w:pPr>
      <w:hyperlink w:anchor="_Toc82600933" w:history="1">
        <w:r w:rsidRPr="006B083D">
          <w:rPr>
            <w:rStyle w:val="Hyperlink"/>
            <w:noProof/>
          </w:rPr>
          <w:t>Evacuation Sites</w:t>
        </w:r>
        <w:r>
          <w:rPr>
            <w:noProof/>
            <w:webHidden/>
          </w:rPr>
          <w:tab/>
        </w:r>
        <w:r>
          <w:rPr>
            <w:noProof/>
            <w:webHidden/>
          </w:rPr>
          <w:fldChar w:fldCharType="begin"/>
        </w:r>
        <w:r>
          <w:rPr>
            <w:noProof/>
            <w:webHidden/>
          </w:rPr>
          <w:instrText xml:space="preserve"> PAGEREF _Toc82600933 \h </w:instrText>
        </w:r>
        <w:r>
          <w:rPr>
            <w:noProof/>
            <w:webHidden/>
          </w:rPr>
        </w:r>
        <w:r>
          <w:rPr>
            <w:noProof/>
            <w:webHidden/>
          </w:rPr>
          <w:fldChar w:fldCharType="separate"/>
        </w:r>
        <w:r>
          <w:rPr>
            <w:noProof/>
            <w:webHidden/>
          </w:rPr>
          <w:t>35</w:t>
        </w:r>
        <w:r>
          <w:rPr>
            <w:noProof/>
            <w:webHidden/>
          </w:rPr>
          <w:fldChar w:fldCharType="end"/>
        </w:r>
      </w:hyperlink>
    </w:p>
    <w:p w14:paraId="16DEC039" w14:textId="47BBD297" w:rsidR="00586630" w:rsidRDefault="00586630">
      <w:pPr>
        <w:pStyle w:val="TOC1"/>
        <w:tabs>
          <w:tab w:val="right" w:leader="dot" w:pos="8630"/>
        </w:tabs>
        <w:rPr>
          <w:rFonts w:asciiTheme="minorHAnsi" w:eastAsiaTheme="minorEastAsia" w:hAnsiTheme="minorHAnsi" w:cstheme="minorBidi"/>
          <w:noProof/>
          <w:szCs w:val="22"/>
        </w:rPr>
      </w:pPr>
      <w:hyperlink w:anchor="_Toc82600934" w:history="1">
        <w:r w:rsidRPr="006B083D">
          <w:rPr>
            <w:rStyle w:val="Hyperlink"/>
            <w:noProof/>
          </w:rPr>
          <w:t>TXRAO Evacuation Procedures</w:t>
        </w:r>
        <w:r>
          <w:rPr>
            <w:noProof/>
            <w:webHidden/>
          </w:rPr>
          <w:tab/>
        </w:r>
        <w:r>
          <w:rPr>
            <w:noProof/>
            <w:webHidden/>
          </w:rPr>
          <w:fldChar w:fldCharType="begin"/>
        </w:r>
        <w:r>
          <w:rPr>
            <w:noProof/>
            <w:webHidden/>
          </w:rPr>
          <w:instrText xml:space="preserve"> PAGEREF _Toc82600934 \h </w:instrText>
        </w:r>
        <w:r>
          <w:rPr>
            <w:noProof/>
            <w:webHidden/>
          </w:rPr>
        </w:r>
        <w:r>
          <w:rPr>
            <w:noProof/>
            <w:webHidden/>
          </w:rPr>
          <w:fldChar w:fldCharType="separate"/>
        </w:r>
        <w:r>
          <w:rPr>
            <w:noProof/>
            <w:webHidden/>
          </w:rPr>
          <w:t>38</w:t>
        </w:r>
        <w:r>
          <w:rPr>
            <w:noProof/>
            <w:webHidden/>
          </w:rPr>
          <w:fldChar w:fldCharType="end"/>
        </w:r>
      </w:hyperlink>
    </w:p>
    <w:p w14:paraId="7A80F8B6" w14:textId="522BD308" w:rsidR="00586630" w:rsidRDefault="00586630">
      <w:pPr>
        <w:pStyle w:val="TOC2"/>
        <w:tabs>
          <w:tab w:val="right" w:leader="dot" w:pos="8630"/>
        </w:tabs>
        <w:rPr>
          <w:rFonts w:asciiTheme="minorHAnsi" w:eastAsiaTheme="minorEastAsia" w:hAnsiTheme="minorHAnsi" w:cstheme="minorBidi"/>
          <w:noProof/>
          <w:szCs w:val="22"/>
        </w:rPr>
      </w:pPr>
      <w:hyperlink w:anchor="_Toc82600935" w:history="1">
        <w:r w:rsidRPr="006B083D">
          <w:rPr>
            <w:rStyle w:val="Hyperlink"/>
            <w:noProof/>
          </w:rPr>
          <w:t>Evacuation Sites</w:t>
        </w:r>
        <w:r>
          <w:rPr>
            <w:noProof/>
            <w:webHidden/>
          </w:rPr>
          <w:tab/>
        </w:r>
        <w:r>
          <w:rPr>
            <w:noProof/>
            <w:webHidden/>
          </w:rPr>
          <w:fldChar w:fldCharType="begin"/>
        </w:r>
        <w:r>
          <w:rPr>
            <w:noProof/>
            <w:webHidden/>
          </w:rPr>
          <w:instrText xml:space="preserve"> PAGEREF _Toc82600935 \h </w:instrText>
        </w:r>
        <w:r>
          <w:rPr>
            <w:noProof/>
            <w:webHidden/>
          </w:rPr>
        </w:r>
        <w:r>
          <w:rPr>
            <w:noProof/>
            <w:webHidden/>
          </w:rPr>
          <w:fldChar w:fldCharType="separate"/>
        </w:r>
        <w:r>
          <w:rPr>
            <w:noProof/>
            <w:webHidden/>
          </w:rPr>
          <w:t>38</w:t>
        </w:r>
        <w:r>
          <w:rPr>
            <w:noProof/>
            <w:webHidden/>
          </w:rPr>
          <w:fldChar w:fldCharType="end"/>
        </w:r>
      </w:hyperlink>
    </w:p>
    <w:p w14:paraId="40D24C30" w14:textId="360124D7" w:rsidR="00586630" w:rsidRDefault="00586630">
      <w:pPr>
        <w:pStyle w:val="TOC1"/>
        <w:tabs>
          <w:tab w:val="right" w:leader="dot" w:pos="8630"/>
        </w:tabs>
        <w:rPr>
          <w:rFonts w:asciiTheme="minorHAnsi" w:eastAsiaTheme="minorEastAsia" w:hAnsiTheme="minorHAnsi" w:cstheme="minorBidi"/>
          <w:noProof/>
          <w:szCs w:val="22"/>
        </w:rPr>
      </w:pPr>
      <w:hyperlink w:anchor="_Toc82600936" w:history="1">
        <w:r w:rsidRPr="006B083D">
          <w:rPr>
            <w:rStyle w:val="Hyperlink"/>
            <w:noProof/>
          </w:rPr>
          <w:t>Data Center Safety Requirements</w:t>
        </w:r>
        <w:r>
          <w:rPr>
            <w:noProof/>
            <w:webHidden/>
          </w:rPr>
          <w:tab/>
        </w:r>
        <w:r>
          <w:rPr>
            <w:noProof/>
            <w:webHidden/>
          </w:rPr>
          <w:fldChar w:fldCharType="begin"/>
        </w:r>
        <w:r>
          <w:rPr>
            <w:noProof/>
            <w:webHidden/>
          </w:rPr>
          <w:instrText xml:space="preserve"> PAGEREF _Toc82600936 \h </w:instrText>
        </w:r>
        <w:r>
          <w:rPr>
            <w:noProof/>
            <w:webHidden/>
          </w:rPr>
        </w:r>
        <w:r>
          <w:rPr>
            <w:noProof/>
            <w:webHidden/>
          </w:rPr>
          <w:fldChar w:fldCharType="separate"/>
        </w:r>
        <w:r>
          <w:rPr>
            <w:noProof/>
            <w:webHidden/>
          </w:rPr>
          <w:t>39</w:t>
        </w:r>
        <w:r>
          <w:rPr>
            <w:noProof/>
            <w:webHidden/>
          </w:rPr>
          <w:fldChar w:fldCharType="end"/>
        </w:r>
      </w:hyperlink>
    </w:p>
    <w:p w14:paraId="5EC1A0D5" w14:textId="042F44D2" w:rsidR="00586630" w:rsidRDefault="00586630">
      <w:pPr>
        <w:pStyle w:val="TOC2"/>
        <w:tabs>
          <w:tab w:val="right" w:leader="dot" w:pos="8630"/>
        </w:tabs>
        <w:rPr>
          <w:rFonts w:asciiTheme="minorHAnsi" w:eastAsiaTheme="minorEastAsia" w:hAnsiTheme="minorHAnsi" w:cstheme="minorBidi"/>
          <w:noProof/>
          <w:szCs w:val="22"/>
        </w:rPr>
      </w:pPr>
      <w:hyperlink w:anchor="_Toc82600937" w:history="1">
        <w:r w:rsidRPr="006B083D">
          <w:rPr>
            <w:rStyle w:val="Hyperlink"/>
            <w:noProof/>
          </w:rPr>
          <w:t>First Aid Supplies</w:t>
        </w:r>
        <w:r>
          <w:rPr>
            <w:noProof/>
            <w:webHidden/>
          </w:rPr>
          <w:tab/>
        </w:r>
        <w:r>
          <w:rPr>
            <w:noProof/>
            <w:webHidden/>
          </w:rPr>
          <w:fldChar w:fldCharType="begin"/>
        </w:r>
        <w:r>
          <w:rPr>
            <w:noProof/>
            <w:webHidden/>
          </w:rPr>
          <w:instrText xml:space="preserve"> PAGEREF _Toc82600937 \h </w:instrText>
        </w:r>
        <w:r>
          <w:rPr>
            <w:noProof/>
            <w:webHidden/>
          </w:rPr>
        </w:r>
        <w:r>
          <w:rPr>
            <w:noProof/>
            <w:webHidden/>
          </w:rPr>
          <w:fldChar w:fldCharType="separate"/>
        </w:r>
        <w:r>
          <w:rPr>
            <w:noProof/>
            <w:webHidden/>
          </w:rPr>
          <w:t>39</w:t>
        </w:r>
        <w:r>
          <w:rPr>
            <w:noProof/>
            <w:webHidden/>
          </w:rPr>
          <w:fldChar w:fldCharType="end"/>
        </w:r>
      </w:hyperlink>
    </w:p>
    <w:p w14:paraId="4543EB96" w14:textId="3BD81F0A" w:rsidR="00586630" w:rsidRDefault="00586630">
      <w:pPr>
        <w:pStyle w:val="TOC2"/>
        <w:tabs>
          <w:tab w:val="right" w:leader="dot" w:pos="8630"/>
        </w:tabs>
        <w:rPr>
          <w:rFonts w:asciiTheme="minorHAnsi" w:eastAsiaTheme="minorEastAsia" w:hAnsiTheme="minorHAnsi" w:cstheme="minorBidi"/>
          <w:noProof/>
          <w:szCs w:val="22"/>
        </w:rPr>
      </w:pPr>
      <w:hyperlink w:anchor="_Toc82600938" w:history="1">
        <w:r w:rsidRPr="006B083D">
          <w:rPr>
            <w:rStyle w:val="Hyperlink"/>
            <w:noProof/>
          </w:rPr>
          <w:t>Card Access/Egress</w:t>
        </w:r>
        <w:r>
          <w:rPr>
            <w:noProof/>
            <w:webHidden/>
          </w:rPr>
          <w:tab/>
        </w:r>
        <w:r>
          <w:rPr>
            <w:noProof/>
            <w:webHidden/>
          </w:rPr>
          <w:fldChar w:fldCharType="begin"/>
        </w:r>
        <w:r>
          <w:rPr>
            <w:noProof/>
            <w:webHidden/>
          </w:rPr>
          <w:instrText xml:space="preserve"> PAGEREF _Toc82600938 \h </w:instrText>
        </w:r>
        <w:r>
          <w:rPr>
            <w:noProof/>
            <w:webHidden/>
          </w:rPr>
        </w:r>
        <w:r>
          <w:rPr>
            <w:noProof/>
            <w:webHidden/>
          </w:rPr>
          <w:fldChar w:fldCharType="separate"/>
        </w:r>
        <w:r>
          <w:rPr>
            <w:noProof/>
            <w:webHidden/>
          </w:rPr>
          <w:t>39</w:t>
        </w:r>
        <w:r>
          <w:rPr>
            <w:noProof/>
            <w:webHidden/>
          </w:rPr>
          <w:fldChar w:fldCharType="end"/>
        </w:r>
      </w:hyperlink>
    </w:p>
    <w:p w14:paraId="59B1BC06" w14:textId="31EA8F5F" w:rsidR="00586630" w:rsidRDefault="00586630">
      <w:pPr>
        <w:pStyle w:val="TOC2"/>
        <w:tabs>
          <w:tab w:val="right" w:leader="dot" w:pos="8630"/>
        </w:tabs>
        <w:rPr>
          <w:rFonts w:asciiTheme="minorHAnsi" w:eastAsiaTheme="minorEastAsia" w:hAnsiTheme="minorHAnsi" w:cstheme="minorBidi"/>
          <w:noProof/>
          <w:szCs w:val="22"/>
        </w:rPr>
      </w:pPr>
      <w:hyperlink w:anchor="_Toc82600939" w:history="1">
        <w:r w:rsidRPr="006B083D">
          <w:rPr>
            <w:rStyle w:val="Hyperlink"/>
            <w:noProof/>
          </w:rPr>
          <w:t>Fire Alarms/Fire Alarm Pull Stations</w:t>
        </w:r>
        <w:r>
          <w:rPr>
            <w:noProof/>
            <w:webHidden/>
          </w:rPr>
          <w:tab/>
        </w:r>
        <w:r>
          <w:rPr>
            <w:noProof/>
            <w:webHidden/>
          </w:rPr>
          <w:fldChar w:fldCharType="begin"/>
        </w:r>
        <w:r>
          <w:rPr>
            <w:noProof/>
            <w:webHidden/>
          </w:rPr>
          <w:instrText xml:space="preserve"> PAGEREF _Toc82600939 \h </w:instrText>
        </w:r>
        <w:r>
          <w:rPr>
            <w:noProof/>
            <w:webHidden/>
          </w:rPr>
        </w:r>
        <w:r>
          <w:rPr>
            <w:noProof/>
            <w:webHidden/>
          </w:rPr>
          <w:fldChar w:fldCharType="separate"/>
        </w:r>
        <w:r>
          <w:rPr>
            <w:noProof/>
            <w:webHidden/>
          </w:rPr>
          <w:t>40</w:t>
        </w:r>
        <w:r>
          <w:rPr>
            <w:noProof/>
            <w:webHidden/>
          </w:rPr>
          <w:fldChar w:fldCharType="end"/>
        </w:r>
      </w:hyperlink>
    </w:p>
    <w:p w14:paraId="1287068D" w14:textId="0D41E95E" w:rsidR="00586630" w:rsidRDefault="00586630">
      <w:pPr>
        <w:pStyle w:val="TOC2"/>
        <w:tabs>
          <w:tab w:val="right" w:leader="dot" w:pos="8630"/>
        </w:tabs>
        <w:rPr>
          <w:rFonts w:asciiTheme="minorHAnsi" w:eastAsiaTheme="minorEastAsia" w:hAnsiTheme="minorHAnsi" w:cstheme="minorBidi"/>
          <w:noProof/>
          <w:szCs w:val="22"/>
        </w:rPr>
      </w:pPr>
      <w:hyperlink w:anchor="_Toc82600940" w:history="1">
        <w:r w:rsidRPr="006B083D">
          <w:rPr>
            <w:rStyle w:val="Hyperlink"/>
            <w:noProof/>
          </w:rPr>
          <w:t>Fire Extinguishers</w:t>
        </w:r>
        <w:r>
          <w:rPr>
            <w:noProof/>
            <w:webHidden/>
          </w:rPr>
          <w:tab/>
        </w:r>
        <w:r>
          <w:rPr>
            <w:noProof/>
            <w:webHidden/>
          </w:rPr>
          <w:fldChar w:fldCharType="begin"/>
        </w:r>
        <w:r>
          <w:rPr>
            <w:noProof/>
            <w:webHidden/>
          </w:rPr>
          <w:instrText xml:space="preserve"> PAGEREF _Toc82600940 \h </w:instrText>
        </w:r>
        <w:r>
          <w:rPr>
            <w:noProof/>
            <w:webHidden/>
          </w:rPr>
        </w:r>
        <w:r>
          <w:rPr>
            <w:noProof/>
            <w:webHidden/>
          </w:rPr>
          <w:fldChar w:fldCharType="separate"/>
        </w:r>
        <w:r>
          <w:rPr>
            <w:noProof/>
            <w:webHidden/>
          </w:rPr>
          <w:t>40</w:t>
        </w:r>
        <w:r>
          <w:rPr>
            <w:noProof/>
            <w:webHidden/>
          </w:rPr>
          <w:fldChar w:fldCharType="end"/>
        </w:r>
      </w:hyperlink>
    </w:p>
    <w:p w14:paraId="611316ED" w14:textId="1CE56982" w:rsidR="00586630" w:rsidRDefault="00586630">
      <w:pPr>
        <w:pStyle w:val="TOC3"/>
        <w:tabs>
          <w:tab w:val="right" w:leader="dot" w:pos="8630"/>
        </w:tabs>
        <w:rPr>
          <w:rFonts w:asciiTheme="minorHAnsi" w:eastAsiaTheme="minorEastAsia" w:hAnsiTheme="minorHAnsi" w:cstheme="minorBidi"/>
          <w:noProof/>
          <w:szCs w:val="22"/>
        </w:rPr>
      </w:pPr>
      <w:hyperlink w:anchor="_Toc82600941" w:history="1">
        <w:r w:rsidRPr="006B083D">
          <w:rPr>
            <w:rStyle w:val="Hyperlink"/>
            <w:noProof/>
          </w:rPr>
          <w:t>ABC Type Fire Extinguishers</w:t>
        </w:r>
        <w:r>
          <w:rPr>
            <w:noProof/>
            <w:webHidden/>
          </w:rPr>
          <w:tab/>
        </w:r>
        <w:r>
          <w:rPr>
            <w:noProof/>
            <w:webHidden/>
          </w:rPr>
          <w:fldChar w:fldCharType="begin"/>
        </w:r>
        <w:r>
          <w:rPr>
            <w:noProof/>
            <w:webHidden/>
          </w:rPr>
          <w:instrText xml:space="preserve"> PAGEREF _Toc82600941 \h </w:instrText>
        </w:r>
        <w:r>
          <w:rPr>
            <w:noProof/>
            <w:webHidden/>
          </w:rPr>
        </w:r>
        <w:r>
          <w:rPr>
            <w:noProof/>
            <w:webHidden/>
          </w:rPr>
          <w:fldChar w:fldCharType="separate"/>
        </w:r>
        <w:r>
          <w:rPr>
            <w:noProof/>
            <w:webHidden/>
          </w:rPr>
          <w:t>40</w:t>
        </w:r>
        <w:r>
          <w:rPr>
            <w:noProof/>
            <w:webHidden/>
          </w:rPr>
          <w:fldChar w:fldCharType="end"/>
        </w:r>
      </w:hyperlink>
    </w:p>
    <w:p w14:paraId="34637BC8" w14:textId="38C1F975" w:rsidR="00586630" w:rsidRDefault="00586630">
      <w:pPr>
        <w:pStyle w:val="TOC2"/>
        <w:tabs>
          <w:tab w:val="right" w:leader="dot" w:pos="8630"/>
        </w:tabs>
        <w:rPr>
          <w:rFonts w:asciiTheme="minorHAnsi" w:eastAsiaTheme="minorEastAsia" w:hAnsiTheme="minorHAnsi" w:cstheme="minorBidi"/>
          <w:noProof/>
          <w:szCs w:val="22"/>
        </w:rPr>
      </w:pPr>
      <w:hyperlink w:anchor="_Toc82600942" w:history="1">
        <w:r w:rsidRPr="006B083D">
          <w:rPr>
            <w:rStyle w:val="Hyperlink"/>
            <w:noProof/>
          </w:rPr>
          <w:t>Leak Detection Systems (AO Data Center)</w:t>
        </w:r>
        <w:r>
          <w:rPr>
            <w:noProof/>
            <w:webHidden/>
          </w:rPr>
          <w:tab/>
        </w:r>
        <w:r>
          <w:rPr>
            <w:noProof/>
            <w:webHidden/>
          </w:rPr>
          <w:fldChar w:fldCharType="begin"/>
        </w:r>
        <w:r>
          <w:rPr>
            <w:noProof/>
            <w:webHidden/>
          </w:rPr>
          <w:instrText xml:space="preserve"> PAGEREF _Toc82600942 \h </w:instrText>
        </w:r>
        <w:r>
          <w:rPr>
            <w:noProof/>
            <w:webHidden/>
          </w:rPr>
        </w:r>
        <w:r>
          <w:rPr>
            <w:noProof/>
            <w:webHidden/>
          </w:rPr>
          <w:fldChar w:fldCharType="separate"/>
        </w:r>
        <w:r>
          <w:rPr>
            <w:noProof/>
            <w:webHidden/>
          </w:rPr>
          <w:t>41</w:t>
        </w:r>
        <w:r>
          <w:rPr>
            <w:noProof/>
            <w:webHidden/>
          </w:rPr>
          <w:fldChar w:fldCharType="end"/>
        </w:r>
      </w:hyperlink>
    </w:p>
    <w:p w14:paraId="679080E5" w14:textId="0B362E9F" w:rsidR="00586630" w:rsidRDefault="00586630">
      <w:pPr>
        <w:pStyle w:val="TOC2"/>
        <w:tabs>
          <w:tab w:val="right" w:leader="dot" w:pos="8630"/>
        </w:tabs>
        <w:rPr>
          <w:rFonts w:asciiTheme="minorHAnsi" w:eastAsiaTheme="minorEastAsia" w:hAnsiTheme="minorHAnsi" w:cstheme="minorBidi"/>
          <w:noProof/>
          <w:szCs w:val="22"/>
        </w:rPr>
      </w:pPr>
      <w:hyperlink w:anchor="_Toc82600943" w:history="1">
        <w:r w:rsidRPr="006B083D">
          <w:rPr>
            <w:rStyle w:val="Hyperlink"/>
            <w:noProof/>
          </w:rPr>
          <w:t>AO / TXRAO Water Sprinkler System / Electronic Deluge Switch (Overhead Water)</w:t>
        </w:r>
        <w:r>
          <w:rPr>
            <w:noProof/>
            <w:webHidden/>
          </w:rPr>
          <w:tab/>
        </w:r>
        <w:r>
          <w:rPr>
            <w:noProof/>
            <w:webHidden/>
          </w:rPr>
          <w:fldChar w:fldCharType="begin"/>
        </w:r>
        <w:r>
          <w:rPr>
            <w:noProof/>
            <w:webHidden/>
          </w:rPr>
          <w:instrText xml:space="preserve"> PAGEREF _Toc82600943 \h </w:instrText>
        </w:r>
        <w:r>
          <w:rPr>
            <w:noProof/>
            <w:webHidden/>
          </w:rPr>
        </w:r>
        <w:r>
          <w:rPr>
            <w:noProof/>
            <w:webHidden/>
          </w:rPr>
          <w:fldChar w:fldCharType="separate"/>
        </w:r>
        <w:r>
          <w:rPr>
            <w:noProof/>
            <w:webHidden/>
          </w:rPr>
          <w:t>42</w:t>
        </w:r>
        <w:r>
          <w:rPr>
            <w:noProof/>
            <w:webHidden/>
          </w:rPr>
          <w:fldChar w:fldCharType="end"/>
        </w:r>
      </w:hyperlink>
    </w:p>
    <w:p w14:paraId="2DADB7D8" w14:textId="0B4FD541" w:rsidR="00586630" w:rsidRDefault="00586630">
      <w:pPr>
        <w:pStyle w:val="TOC2"/>
        <w:tabs>
          <w:tab w:val="right" w:leader="dot" w:pos="8630"/>
        </w:tabs>
        <w:rPr>
          <w:rFonts w:asciiTheme="minorHAnsi" w:eastAsiaTheme="minorEastAsia" w:hAnsiTheme="minorHAnsi" w:cstheme="minorBidi"/>
          <w:noProof/>
          <w:szCs w:val="22"/>
        </w:rPr>
      </w:pPr>
      <w:hyperlink w:anchor="_Toc82600944" w:history="1">
        <w:r w:rsidRPr="006B083D">
          <w:rPr>
            <w:rStyle w:val="Hyperlink"/>
            <w:noProof/>
          </w:rPr>
          <w:t>Halon and Inergen Fire Suppression</w:t>
        </w:r>
        <w:r>
          <w:rPr>
            <w:noProof/>
            <w:webHidden/>
          </w:rPr>
          <w:tab/>
        </w:r>
        <w:r>
          <w:rPr>
            <w:noProof/>
            <w:webHidden/>
          </w:rPr>
          <w:fldChar w:fldCharType="begin"/>
        </w:r>
        <w:r>
          <w:rPr>
            <w:noProof/>
            <w:webHidden/>
          </w:rPr>
          <w:instrText xml:space="preserve"> PAGEREF _Toc82600944 \h </w:instrText>
        </w:r>
        <w:r>
          <w:rPr>
            <w:noProof/>
            <w:webHidden/>
          </w:rPr>
        </w:r>
        <w:r>
          <w:rPr>
            <w:noProof/>
            <w:webHidden/>
          </w:rPr>
          <w:fldChar w:fldCharType="separate"/>
        </w:r>
        <w:r>
          <w:rPr>
            <w:noProof/>
            <w:webHidden/>
          </w:rPr>
          <w:t>43</w:t>
        </w:r>
        <w:r>
          <w:rPr>
            <w:noProof/>
            <w:webHidden/>
          </w:rPr>
          <w:fldChar w:fldCharType="end"/>
        </w:r>
      </w:hyperlink>
    </w:p>
    <w:p w14:paraId="7C72AD76" w14:textId="6B18966B" w:rsidR="00586630" w:rsidRDefault="00586630">
      <w:pPr>
        <w:pStyle w:val="TOC2"/>
        <w:tabs>
          <w:tab w:val="right" w:leader="dot" w:pos="8630"/>
        </w:tabs>
        <w:rPr>
          <w:rFonts w:asciiTheme="minorHAnsi" w:eastAsiaTheme="minorEastAsia" w:hAnsiTheme="minorHAnsi" w:cstheme="minorBidi"/>
          <w:noProof/>
          <w:szCs w:val="22"/>
        </w:rPr>
      </w:pPr>
      <w:hyperlink w:anchor="_Toc82600945" w:history="1">
        <w:r w:rsidRPr="006B083D">
          <w:rPr>
            <w:rStyle w:val="Hyperlink"/>
            <w:noProof/>
          </w:rPr>
          <w:t>Halon/Inergen Sequence of Operations</w:t>
        </w:r>
        <w:r>
          <w:rPr>
            <w:noProof/>
            <w:webHidden/>
          </w:rPr>
          <w:tab/>
        </w:r>
        <w:r>
          <w:rPr>
            <w:noProof/>
            <w:webHidden/>
          </w:rPr>
          <w:fldChar w:fldCharType="begin"/>
        </w:r>
        <w:r>
          <w:rPr>
            <w:noProof/>
            <w:webHidden/>
          </w:rPr>
          <w:instrText xml:space="preserve"> PAGEREF _Toc82600945 \h </w:instrText>
        </w:r>
        <w:r>
          <w:rPr>
            <w:noProof/>
            <w:webHidden/>
          </w:rPr>
        </w:r>
        <w:r>
          <w:rPr>
            <w:noProof/>
            <w:webHidden/>
          </w:rPr>
          <w:fldChar w:fldCharType="separate"/>
        </w:r>
        <w:r>
          <w:rPr>
            <w:noProof/>
            <w:webHidden/>
          </w:rPr>
          <w:t>44</w:t>
        </w:r>
        <w:r>
          <w:rPr>
            <w:noProof/>
            <w:webHidden/>
          </w:rPr>
          <w:fldChar w:fldCharType="end"/>
        </w:r>
      </w:hyperlink>
    </w:p>
    <w:p w14:paraId="56757975" w14:textId="7B2EB5B9" w:rsidR="00586630" w:rsidRDefault="00586630">
      <w:pPr>
        <w:pStyle w:val="TOC3"/>
        <w:tabs>
          <w:tab w:val="right" w:leader="dot" w:pos="8630"/>
        </w:tabs>
        <w:rPr>
          <w:rFonts w:asciiTheme="minorHAnsi" w:eastAsiaTheme="minorEastAsia" w:hAnsiTheme="minorHAnsi" w:cstheme="minorBidi"/>
          <w:noProof/>
          <w:szCs w:val="22"/>
        </w:rPr>
      </w:pPr>
      <w:hyperlink w:anchor="_Toc82600946" w:history="1">
        <w:r w:rsidRPr="006B083D">
          <w:rPr>
            <w:rStyle w:val="Hyperlink"/>
            <w:noProof/>
          </w:rPr>
          <w:t>Stage 1 Alarm</w:t>
        </w:r>
        <w:r>
          <w:rPr>
            <w:noProof/>
            <w:webHidden/>
          </w:rPr>
          <w:tab/>
        </w:r>
        <w:r>
          <w:rPr>
            <w:noProof/>
            <w:webHidden/>
          </w:rPr>
          <w:fldChar w:fldCharType="begin"/>
        </w:r>
        <w:r>
          <w:rPr>
            <w:noProof/>
            <w:webHidden/>
          </w:rPr>
          <w:instrText xml:space="preserve"> PAGEREF _Toc82600946 \h </w:instrText>
        </w:r>
        <w:r>
          <w:rPr>
            <w:noProof/>
            <w:webHidden/>
          </w:rPr>
        </w:r>
        <w:r>
          <w:rPr>
            <w:noProof/>
            <w:webHidden/>
          </w:rPr>
          <w:fldChar w:fldCharType="separate"/>
        </w:r>
        <w:r>
          <w:rPr>
            <w:noProof/>
            <w:webHidden/>
          </w:rPr>
          <w:t>44</w:t>
        </w:r>
        <w:r>
          <w:rPr>
            <w:noProof/>
            <w:webHidden/>
          </w:rPr>
          <w:fldChar w:fldCharType="end"/>
        </w:r>
      </w:hyperlink>
    </w:p>
    <w:p w14:paraId="73C1656D" w14:textId="44B1FA3E" w:rsidR="00586630" w:rsidRDefault="00586630">
      <w:pPr>
        <w:pStyle w:val="TOC3"/>
        <w:tabs>
          <w:tab w:val="right" w:leader="dot" w:pos="8630"/>
        </w:tabs>
        <w:rPr>
          <w:rFonts w:asciiTheme="minorHAnsi" w:eastAsiaTheme="minorEastAsia" w:hAnsiTheme="minorHAnsi" w:cstheme="minorBidi"/>
          <w:noProof/>
          <w:szCs w:val="22"/>
        </w:rPr>
      </w:pPr>
      <w:hyperlink w:anchor="_Toc82600947" w:history="1">
        <w:r w:rsidRPr="006B083D">
          <w:rPr>
            <w:rStyle w:val="Hyperlink"/>
            <w:noProof/>
          </w:rPr>
          <w:t>Stage 2 Alarm</w:t>
        </w:r>
        <w:r>
          <w:rPr>
            <w:noProof/>
            <w:webHidden/>
          </w:rPr>
          <w:tab/>
        </w:r>
        <w:r>
          <w:rPr>
            <w:noProof/>
            <w:webHidden/>
          </w:rPr>
          <w:fldChar w:fldCharType="begin"/>
        </w:r>
        <w:r>
          <w:rPr>
            <w:noProof/>
            <w:webHidden/>
          </w:rPr>
          <w:instrText xml:space="preserve"> PAGEREF _Toc82600947 \h </w:instrText>
        </w:r>
        <w:r>
          <w:rPr>
            <w:noProof/>
            <w:webHidden/>
          </w:rPr>
        </w:r>
        <w:r>
          <w:rPr>
            <w:noProof/>
            <w:webHidden/>
          </w:rPr>
          <w:fldChar w:fldCharType="separate"/>
        </w:r>
        <w:r>
          <w:rPr>
            <w:noProof/>
            <w:webHidden/>
          </w:rPr>
          <w:t>44</w:t>
        </w:r>
        <w:r>
          <w:rPr>
            <w:noProof/>
            <w:webHidden/>
          </w:rPr>
          <w:fldChar w:fldCharType="end"/>
        </w:r>
      </w:hyperlink>
    </w:p>
    <w:p w14:paraId="5D5D0453" w14:textId="020F3205" w:rsidR="00586630" w:rsidRDefault="00586630">
      <w:pPr>
        <w:pStyle w:val="TOC3"/>
        <w:tabs>
          <w:tab w:val="right" w:leader="dot" w:pos="8630"/>
        </w:tabs>
        <w:rPr>
          <w:rFonts w:asciiTheme="minorHAnsi" w:eastAsiaTheme="minorEastAsia" w:hAnsiTheme="minorHAnsi" w:cstheme="minorBidi"/>
          <w:noProof/>
          <w:szCs w:val="22"/>
        </w:rPr>
      </w:pPr>
      <w:hyperlink w:anchor="_Toc82600948" w:history="1">
        <w:r w:rsidRPr="006B083D">
          <w:rPr>
            <w:rStyle w:val="Hyperlink"/>
            <w:noProof/>
          </w:rPr>
          <w:t>Halon Dump Sequence</w:t>
        </w:r>
        <w:r>
          <w:rPr>
            <w:noProof/>
            <w:webHidden/>
          </w:rPr>
          <w:tab/>
        </w:r>
        <w:r>
          <w:rPr>
            <w:noProof/>
            <w:webHidden/>
          </w:rPr>
          <w:fldChar w:fldCharType="begin"/>
        </w:r>
        <w:r>
          <w:rPr>
            <w:noProof/>
            <w:webHidden/>
          </w:rPr>
          <w:instrText xml:space="preserve"> PAGEREF _Toc82600948 \h </w:instrText>
        </w:r>
        <w:r>
          <w:rPr>
            <w:noProof/>
            <w:webHidden/>
          </w:rPr>
        </w:r>
        <w:r>
          <w:rPr>
            <w:noProof/>
            <w:webHidden/>
          </w:rPr>
          <w:fldChar w:fldCharType="separate"/>
        </w:r>
        <w:r>
          <w:rPr>
            <w:noProof/>
            <w:webHidden/>
          </w:rPr>
          <w:t>44</w:t>
        </w:r>
        <w:r>
          <w:rPr>
            <w:noProof/>
            <w:webHidden/>
          </w:rPr>
          <w:fldChar w:fldCharType="end"/>
        </w:r>
      </w:hyperlink>
    </w:p>
    <w:p w14:paraId="547BDC90" w14:textId="353464BA" w:rsidR="00586630" w:rsidRDefault="00586630">
      <w:pPr>
        <w:pStyle w:val="TOC3"/>
        <w:tabs>
          <w:tab w:val="right" w:leader="dot" w:pos="8630"/>
        </w:tabs>
        <w:rPr>
          <w:rFonts w:asciiTheme="minorHAnsi" w:eastAsiaTheme="minorEastAsia" w:hAnsiTheme="minorHAnsi" w:cstheme="minorBidi"/>
          <w:noProof/>
          <w:szCs w:val="22"/>
        </w:rPr>
      </w:pPr>
      <w:hyperlink w:anchor="_Toc82600949" w:history="1">
        <w:r w:rsidRPr="006B083D">
          <w:rPr>
            <w:rStyle w:val="Hyperlink"/>
            <w:noProof/>
          </w:rPr>
          <w:t>Manual Dump Pull Stations</w:t>
        </w:r>
        <w:r>
          <w:rPr>
            <w:noProof/>
            <w:webHidden/>
          </w:rPr>
          <w:tab/>
        </w:r>
        <w:r>
          <w:rPr>
            <w:noProof/>
            <w:webHidden/>
          </w:rPr>
          <w:fldChar w:fldCharType="begin"/>
        </w:r>
        <w:r>
          <w:rPr>
            <w:noProof/>
            <w:webHidden/>
          </w:rPr>
          <w:instrText xml:space="preserve"> PAGEREF _Toc82600949 \h </w:instrText>
        </w:r>
        <w:r>
          <w:rPr>
            <w:noProof/>
            <w:webHidden/>
          </w:rPr>
        </w:r>
        <w:r>
          <w:rPr>
            <w:noProof/>
            <w:webHidden/>
          </w:rPr>
          <w:fldChar w:fldCharType="separate"/>
        </w:r>
        <w:r>
          <w:rPr>
            <w:noProof/>
            <w:webHidden/>
          </w:rPr>
          <w:t>44</w:t>
        </w:r>
        <w:r>
          <w:rPr>
            <w:noProof/>
            <w:webHidden/>
          </w:rPr>
          <w:fldChar w:fldCharType="end"/>
        </w:r>
      </w:hyperlink>
    </w:p>
    <w:p w14:paraId="2EC9562F" w14:textId="6015EE19" w:rsidR="00586630" w:rsidRDefault="00586630">
      <w:pPr>
        <w:pStyle w:val="TOC3"/>
        <w:tabs>
          <w:tab w:val="right" w:leader="dot" w:pos="8630"/>
        </w:tabs>
        <w:rPr>
          <w:rFonts w:asciiTheme="minorHAnsi" w:eastAsiaTheme="minorEastAsia" w:hAnsiTheme="minorHAnsi" w:cstheme="minorBidi"/>
          <w:noProof/>
          <w:szCs w:val="22"/>
        </w:rPr>
      </w:pPr>
      <w:hyperlink w:anchor="_Toc82600950" w:history="1">
        <w:r w:rsidRPr="006B083D">
          <w:rPr>
            <w:rStyle w:val="Hyperlink"/>
            <w:noProof/>
          </w:rPr>
          <w:t>In Case of False Alarm</w:t>
        </w:r>
        <w:r>
          <w:rPr>
            <w:noProof/>
            <w:webHidden/>
          </w:rPr>
          <w:tab/>
        </w:r>
        <w:r>
          <w:rPr>
            <w:noProof/>
            <w:webHidden/>
          </w:rPr>
          <w:fldChar w:fldCharType="begin"/>
        </w:r>
        <w:r>
          <w:rPr>
            <w:noProof/>
            <w:webHidden/>
          </w:rPr>
          <w:instrText xml:space="preserve"> PAGEREF _Toc82600950 \h </w:instrText>
        </w:r>
        <w:r>
          <w:rPr>
            <w:noProof/>
            <w:webHidden/>
          </w:rPr>
        </w:r>
        <w:r>
          <w:rPr>
            <w:noProof/>
            <w:webHidden/>
          </w:rPr>
          <w:fldChar w:fldCharType="separate"/>
        </w:r>
        <w:r>
          <w:rPr>
            <w:noProof/>
            <w:webHidden/>
          </w:rPr>
          <w:t>44</w:t>
        </w:r>
        <w:r>
          <w:rPr>
            <w:noProof/>
            <w:webHidden/>
          </w:rPr>
          <w:fldChar w:fldCharType="end"/>
        </w:r>
      </w:hyperlink>
    </w:p>
    <w:p w14:paraId="7CFC02B1" w14:textId="310908D1" w:rsidR="00586630" w:rsidRDefault="00586630">
      <w:pPr>
        <w:pStyle w:val="TOC3"/>
        <w:tabs>
          <w:tab w:val="right" w:leader="dot" w:pos="8630"/>
        </w:tabs>
        <w:rPr>
          <w:rFonts w:asciiTheme="minorHAnsi" w:eastAsiaTheme="minorEastAsia" w:hAnsiTheme="minorHAnsi" w:cstheme="minorBidi"/>
          <w:noProof/>
          <w:szCs w:val="22"/>
        </w:rPr>
      </w:pPr>
      <w:hyperlink w:anchor="_Toc82600951" w:history="1">
        <w:r w:rsidRPr="006B083D">
          <w:rPr>
            <w:rStyle w:val="Hyperlink"/>
            <w:noProof/>
          </w:rPr>
          <w:t>Halon Release Stations:</w:t>
        </w:r>
        <w:r>
          <w:rPr>
            <w:noProof/>
            <w:webHidden/>
          </w:rPr>
          <w:tab/>
        </w:r>
        <w:r>
          <w:rPr>
            <w:noProof/>
            <w:webHidden/>
          </w:rPr>
          <w:fldChar w:fldCharType="begin"/>
        </w:r>
        <w:r>
          <w:rPr>
            <w:noProof/>
            <w:webHidden/>
          </w:rPr>
          <w:instrText xml:space="preserve"> PAGEREF _Toc82600951 \h </w:instrText>
        </w:r>
        <w:r>
          <w:rPr>
            <w:noProof/>
            <w:webHidden/>
          </w:rPr>
        </w:r>
        <w:r>
          <w:rPr>
            <w:noProof/>
            <w:webHidden/>
          </w:rPr>
          <w:fldChar w:fldCharType="separate"/>
        </w:r>
        <w:r>
          <w:rPr>
            <w:noProof/>
            <w:webHidden/>
          </w:rPr>
          <w:t>44</w:t>
        </w:r>
        <w:r>
          <w:rPr>
            <w:noProof/>
            <w:webHidden/>
          </w:rPr>
          <w:fldChar w:fldCharType="end"/>
        </w:r>
      </w:hyperlink>
    </w:p>
    <w:p w14:paraId="6B00344A" w14:textId="0FA58EC7" w:rsidR="00586630" w:rsidRDefault="00586630">
      <w:pPr>
        <w:pStyle w:val="TOC2"/>
        <w:tabs>
          <w:tab w:val="right" w:leader="dot" w:pos="8630"/>
        </w:tabs>
        <w:rPr>
          <w:rFonts w:asciiTheme="minorHAnsi" w:eastAsiaTheme="minorEastAsia" w:hAnsiTheme="minorHAnsi" w:cstheme="minorBidi"/>
          <w:noProof/>
          <w:szCs w:val="22"/>
        </w:rPr>
      </w:pPr>
      <w:hyperlink w:anchor="_Toc82600952" w:history="1">
        <w:r w:rsidRPr="006B083D">
          <w:rPr>
            <w:rStyle w:val="Hyperlink"/>
            <w:noProof/>
            <w:lang w:val="en"/>
          </w:rPr>
          <w:t>Halon/Inergen Abort Button</w:t>
        </w:r>
        <w:r>
          <w:rPr>
            <w:noProof/>
            <w:webHidden/>
          </w:rPr>
          <w:tab/>
        </w:r>
        <w:r>
          <w:rPr>
            <w:noProof/>
            <w:webHidden/>
          </w:rPr>
          <w:fldChar w:fldCharType="begin"/>
        </w:r>
        <w:r>
          <w:rPr>
            <w:noProof/>
            <w:webHidden/>
          </w:rPr>
          <w:instrText xml:space="preserve"> PAGEREF _Toc82600952 \h </w:instrText>
        </w:r>
        <w:r>
          <w:rPr>
            <w:noProof/>
            <w:webHidden/>
          </w:rPr>
        </w:r>
        <w:r>
          <w:rPr>
            <w:noProof/>
            <w:webHidden/>
          </w:rPr>
          <w:fldChar w:fldCharType="separate"/>
        </w:r>
        <w:r>
          <w:rPr>
            <w:noProof/>
            <w:webHidden/>
          </w:rPr>
          <w:t>45</w:t>
        </w:r>
        <w:r>
          <w:rPr>
            <w:noProof/>
            <w:webHidden/>
          </w:rPr>
          <w:fldChar w:fldCharType="end"/>
        </w:r>
      </w:hyperlink>
    </w:p>
    <w:p w14:paraId="01E2DB9F" w14:textId="0C17D35A" w:rsidR="00586630" w:rsidRDefault="00586630">
      <w:pPr>
        <w:pStyle w:val="TOC2"/>
        <w:tabs>
          <w:tab w:val="right" w:leader="dot" w:pos="8630"/>
        </w:tabs>
        <w:rPr>
          <w:rFonts w:asciiTheme="minorHAnsi" w:eastAsiaTheme="minorEastAsia" w:hAnsiTheme="minorHAnsi" w:cstheme="minorBidi"/>
          <w:noProof/>
          <w:szCs w:val="22"/>
        </w:rPr>
      </w:pPr>
      <w:hyperlink w:anchor="_Toc82600953" w:history="1">
        <w:r w:rsidRPr="006B083D">
          <w:rPr>
            <w:rStyle w:val="Hyperlink"/>
            <w:noProof/>
          </w:rPr>
          <w:t>Electrical Safety</w:t>
        </w:r>
        <w:r>
          <w:rPr>
            <w:noProof/>
            <w:webHidden/>
          </w:rPr>
          <w:tab/>
        </w:r>
        <w:r>
          <w:rPr>
            <w:noProof/>
            <w:webHidden/>
          </w:rPr>
          <w:fldChar w:fldCharType="begin"/>
        </w:r>
        <w:r>
          <w:rPr>
            <w:noProof/>
            <w:webHidden/>
          </w:rPr>
          <w:instrText xml:space="preserve"> PAGEREF _Toc82600953 \h </w:instrText>
        </w:r>
        <w:r>
          <w:rPr>
            <w:noProof/>
            <w:webHidden/>
          </w:rPr>
        </w:r>
        <w:r>
          <w:rPr>
            <w:noProof/>
            <w:webHidden/>
          </w:rPr>
          <w:fldChar w:fldCharType="separate"/>
        </w:r>
        <w:r>
          <w:rPr>
            <w:noProof/>
            <w:webHidden/>
          </w:rPr>
          <w:t>45</w:t>
        </w:r>
        <w:r>
          <w:rPr>
            <w:noProof/>
            <w:webHidden/>
          </w:rPr>
          <w:fldChar w:fldCharType="end"/>
        </w:r>
      </w:hyperlink>
    </w:p>
    <w:p w14:paraId="7710030E" w14:textId="7C131294" w:rsidR="00586630" w:rsidRDefault="00586630">
      <w:pPr>
        <w:pStyle w:val="TOC2"/>
        <w:tabs>
          <w:tab w:val="right" w:leader="dot" w:pos="8630"/>
        </w:tabs>
        <w:rPr>
          <w:rFonts w:asciiTheme="minorHAnsi" w:eastAsiaTheme="minorEastAsia" w:hAnsiTheme="minorHAnsi" w:cstheme="minorBidi"/>
          <w:noProof/>
          <w:szCs w:val="22"/>
        </w:rPr>
      </w:pPr>
      <w:hyperlink w:anchor="_Toc82600954" w:history="1">
        <w:r w:rsidRPr="006B083D">
          <w:rPr>
            <w:rStyle w:val="Hyperlink"/>
            <w:noProof/>
          </w:rPr>
          <w:t>Heat Sensors</w:t>
        </w:r>
        <w:r>
          <w:rPr>
            <w:noProof/>
            <w:webHidden/>
          </w:rPr>
          <w:tab/>
        </w:r>
        <w:r>
          <w:rPr>
            <w:noProof/>
            <w:webHidden/>
          </w:rPr>
          <w:fldChar w:fldCharType="begin"/>
        </w:r>
        <w:r>
          <w:rPr>
            <w:noProof/>
            <w:webHidden/>
          </w:rPr>
          <w:instrText xml:space="preserve"> PAGEREF _Toc82600954 \h </w:instrText>
        </w:r>
        <w:r>
          <w:rPr>
            <w:noProof/>
            <w:webHidden/>
          </w:rPr>
        </w:r>
        <w:r>
          <w:rPr>
            <w:noProof/>
            <w:webHidden/>
          </w:rPr>
          <w:fldChar w:fldCharType="separate"/>
        </w:r>
        <w:r>
          <w:rPr>
            <w:noProof/>
            <w:webHidden/>
          </w:rPr>
          <w:t>45</w:t>
        </w:r>
        <w:r>
          <w:rPr>
            <w:noProof/>
            <w:webHidden/>
          </w:rPr>
          <w:fldChar w:fldCharType="end"/>
        </w:r>
      </w:hyperlink>
    </w:p>
    <w:p w14:paraId="3C5214F1" w14:textId="711FD1CB" w:rsidR="00586630" w:rsidRDefault="00586630">
      <w:pPr>
        <w:pStyle w:val="TOC2"/>
        <w:tabs>
          <w:tab w:val="right" w:leader="dot" w:pos="8630"/>
        </w:tabs>
        <w:rPr>
          <w:rFonts w:asciiTheme="minorHAnsi" w:eastAsiaTheme="minorEastAsia" w:hAnsiTheme="minorHAnsi" w:cstheme="minorBidi"/>
          <w:noProof/>
          <w:szCs w:val="22"/>
        </w:rPr>
      </w:pPr>
      <w:hyperlink w:anchor="_Toc82600955" w:history="1">
        <w:r w:rsidRPr="006B083D">
          <w:rPr>
            <w:rStyle w:val="Hyperlink"/>
            <w:noProof/>
          </w:rPr>
          <w:t>Emergency Power-Off Switches</w:t>
        </w:r>
        <w:r>
          <w:rPr>
            <w:noProof/>
            <w:webHidden/>
          </w:rPr>
          <w:tab/>
        </w:r>
        <w:r>
          <w:rPr>
            <w:noProof/>
            <w:webHidden/>
          </w:rPr>
          <w:fldChar w:fldCharType="begin"/>
        </w:r>
        <w:r>
          <w:rPr>
            <w:noProof/>
            <w:webHidden/>
          </w:rPr>
          <w:instrText xml:space="preserve"> PAGEREF _Toc82600955 \h </w:instrText>
        </w:r>
        <w:r>
          <w:rPr>
            <w:noProof/>
            <w:webHidden/>
          </w:rPr>
        </w:r>
        <w:r>
          <w:rPr>
            <w:noProof/>
            <w:webHidden/>
          </w:rPr>
          <w:fldChar w:fldCharType="separate"/>
        </w:r>
        <w:r>
          <w:rPr>
            <w:noProof/>
            <w:webHidden/>
          </w:rPr>
          <w:t>46</w:t>
        </w:r>
        <w:r>
          <w:rPr>
            <w:noProof/>
            <w:webHidden/>
          </w:rPr>
          <w:fldChar w:fldCharType="end"/>
        </w:r>
      </w:hyperlink>
    </w:p>
    <w:p w14:paraId="33FA3ED6" w14:textId="05525AEB" w:rsidR="00586630" w:rsidRDefault="00586630">
      <w:pPr>
        <w:pStyle w:val="TOC2"/>
        <w:tabs>
          <w:tab w:val="right" w:leader="dot" w:pos="8630"/>
        </w:tabs>
        <w:rPr>
          <w:rFonts w:asciiTheme="minorHAnsi" w:eastAsiaTheme="minorEastAsia" w:hAnsiTheme="minorHAnsi" w:cstheme="minorBidi"/>
          <w:noProof/>
          <w:szCs w:val="22"/>
        </w:rPr>
      </w:pPr>
      <w:hyperlink w:anchor="_Toc82600956" w:history="1">
        <w:r w:rsidRPr="006B083D">
          <w:rPr>
            <w:rStyle w:val="Hyperlink"/>
            <w:noProof/>
          </w:rPr>
          <w:t>EPO Reset Switch</w:t>
        </w:r>
        <w:r>
          <w:rPr>
            <w:noProof/>
            <w:webHidden/>
          </w:rPr>
          <w:tab/>
        </w:r>
        <w:r>
          <w:rPr>
            <w:noProof/>
            <w:webHidden/>
          </w:rPr>
          <w:fldChar w:fldCharType="begin"/>
        </w:r>
        <w:r>
          <w:rPr>
            <w:noProof/>
            <w:webHidden/>
          </w:rPr>
          <w:instrText xml:space="preserve"> PAGEREF _Toc82600956 \h </w:instrText>
        </w:r>
        <w:r>
          <w:rPr>
            <w:noProof/>
            <w:webHidden/>
          </w:rPr>
        </w:r>
        <w:r>
          <w:rPr>
            <w:noProof/>
            <w:webHidden/>
          </w:rPr>
          <w:fldChar w:fldCharType="separate"/>
        </w:r>
        <w:r>
          <w:rPr>
            <w:noProof/>
            <w:webHidden/>
          </w:rPr>
          <w:t>46</w:t>
        </w:r>
        <w:r>
          <w:rPr>
            <w:noProof/>
            <w:webHidden/>
          </w:rPr>
          <w:fldChar w:fldCharType="end"/>
        </w:r>
      </w:hyperlink>
    </w:p>
    <w:p w14:paraId="2249770E" w14:textId="3CD65659" w:rsidR="00586630" w:rsidRDefault="00586630">
      <w:pPr>
        <w:pStyle w:val="TOC2"/>
        <w:tabs>
          <w:tab w:val="right" w:leader="dot" w:pos="8630"/>
        </w:tabs>
        <w:rPr>
          <w:rFonts w:asciiTheme="minorHAnsi" w:eastAsiaTheme="minorEastAsia" w:hAnsiTheme="minorHAnsi" w:cstheme="minorBidi"/>
          <w:noProof/>
          <w:szCs w:val="22"/>
        </w:rPr>
      </w:pPr>
      <w:hyperlink w:anchor="_Toc82600957" w:history="1">
        <w:r w:rsidRPr="006B083D">
          <w:rPr>
            <w:rStyle w:val="Hyperlink"/>
            <w:noProof/>
          </w:rPr>
          <w:t>Emergency Light</w:t>
        </w:r>
        <w:r>
          <w:rPr>
            <w:noProof/>
            <w:webHidden/>
          </w:rPr>
          <w:tab/>
        </w:r>
        <w:r>
          <w:rPr>
            <w:noProof/>
            <w:webHidden/>
          </w:rPr>
          <w:fldChar w:fldCharType="begin"/>
        </w:r>
        <w:r>
          <w:rPr>
            <w:noProof/>
            <w:webHidden/>
          </w:rPr>
          <w:instrText xml:space="preserve"> PAGEREF _Toc82600957 \h </w:instrText>
        </w:r>
        <w:r>
          <w:rPr>
            <w:noProof/>
            <w:webHidden/>
          </w:rPr>
        </w:r>
        <w:r>
          <w:rPr>
            <w:noProof/>
            <w:webHidden/>
          </w:rPr>
          <w:fldChar w:fldCharType="separate"/>
        </w:r>
        <w:r>
          <w:rPr>
            <w:noProof/>
            <w:webHidden/>
          </w:rPr>
          <w:t>46</w:t>
        </w:r>
        <w:r>
          <w:rPr>
            <w:noProof/>
            <w:webHidden/>
          </w:rPr>
          <w:fldChar w:fldCharType="end"/>
        </w:r>
      </w:hyperlink>
    </w:p>
    <w:p w14:paraId="7769095B" w14:textId="2E2B6157" w:rsidR="00586630" w:rsidRDefault="00586630">
      <w:pPr>
        <w:pStyle w:val="TOC2"/>
        <w:tabs>
          <w:tab w:val="right" w:leader="dot" w:pos="8630"/>
        </w:tabs>
        <w:rPr>
          <w:rFonts w:asciiTheme="minorHAnsi" w:eastAsiaTheme="minorEastAsia" w:hAnsiTheme="minorHAnsi" w:cstheme="minorBidi"/>
          <w:noProof/>
          <w:szCs w:val="22"/>
        </w:rPr>
      </w:pPr>
      <w:hyperlink w:anchor="_Toc82600958" w:history="1">
        <w:r w:rsidRPr="006B083D">
          <w:rPr>
            <w:rStyle w:val="Hyperlink"/>
            <w:noProof/>
          </w:rPr>
          <w:t>Exit Signs</w:t>
        </w:r>
        <w:r>
          <w:rPr>
            <w:noProof/>
            <w:webHidden/>
          </w:rPr>
          <w:tab/>
        </w:r>
        <w:r>
          <w:rPr>
            <w:noProof/>
            <w:webHidden/>
          </w:rPr>
          <w:fldChar w:fldCharType="begin"/>
        </w:r>
        <w:r>
          <w:rPr>
            <w:noProof/>
            <w:webHidden/>
          </w:rPr>
          <w:instrText xml:space="preserve"> PAGEREF _Toc82600958 \h </w:instrText>
        </w:r>
        <w:r>
          <w:rPr>
            <w:noProof/>
            <w:webHidden/>
          </w:rPr>
        </w:r>
        <w:r>
          <w:rPr>
            <w:noProof/>
            <w:webHidden/>
          </w:rPr>
          <w:fldChar w:fldCharType="separate"/>
        </w:r>
        <w:r>
          <w:rPr>
            <w:noProof/>
            <w:webHidden/>
          </w:rPr>
          <w:t>47</w:t>
        </w:r>
        <w:r>
          <w:rPr>
            <w:noProof/>
            <w:webHidden/>
          </w:rPr>
          <w:fldChar w:fldCharType="end"/>
        </w:r>
      </w:hyperlink>
    </w:p>
    <w:p w14:paraId="1398EDE2" w14:textId="6CA03CA4" w:rsidR="00586630" w:rsidRDefault="00586630">
      <w:pPr>
        <w:pStyle w:val="TOC1"/>
        <w:tabs>
          <w:tab w:val="right" w:leader="dot" w:pos="8630"/>
        </w:tabs>
        <w:rPr>
          <w:rFonts w:asciiTheme="minorHAnsi" w:eastAsiaTheme="minorEastAsia" w:hAnsiTheme="minorHAnsi" w:cstheme="minorBidi"/>
          <w:noProof/>
          <w:szCs w:val="22"/>
        </w:rPr>
      </w:pPr>
      <w:hyperlink w:anchor="_Toc82600959" w:history="1">
        <w:r w:rsidRPr="006B083D">
          <w:rPr>
            <w:rStyle w:val="Hyperlink"/>
            <w:noProof/>
          </w:rPr>
          <w:t>Appendix – AO Floor Plans</w:t>
        </w:r>
        <w:r>
          <w:rPr>
            <w:noProof/>
            <w:webHidden/>
          </w:rPr>
          <w:tab/>
        </w:r>
        <w:r>
          <w:rPr>
            <w:noProof/>
            <w:webHidden/>
          </w:rPr>
          <w:fldChar w:fldCharType="begin"/>
        </w:r>
        <w:r>
          <w:rPr>
            <w:noProof/>
            <w:webHidden/>
          </w:rPr>
          <w:instrText xml:space="preserve"> PAGEREF _Toc82600959 \h </w:instrText>
        </w:r>
        <w:r>
          <w:rPr>
            <w:noProof/>
            <w:webHidden/>
          </w:rPr>
        </w:r>
        <w:r>
          <w:rPr>
            <w:noProof/>
            <w:webHidden/>
          </w:rPr>
          <w:fldChar w:fldCharType="separate"/>
        </w:r>
        <w:r>
          <w:rPr>
            <w:noProof/>
            <w:webHidden/>
          </w:rPr>
          <w:t>48</w:t>
        </w:r>
        <w:r>
          <w:rPr>
            <w:noProof/>
            <w:webHidden/>
          </w:rPr>
          <w:fldChar w:fldCharType="end"/>
        </w:r>
      </w:hyperlink>
    </w:p>
    <w:p w14:paraId="6CEABA76" w14:textId="2E9C5469" w:rsidR="00586630" w:rsidRDefault="00586630">
      <w:pPr>
        <w:pStyle w:val="TOC2"/>
        <w:tabs>
          <w:tab w:val="right" w:leader="dot" w:pos="8630"/>
        </w:tabs>
        <w:rPr>
          <w:rFonts w:asciiTheme="minorHAnsi" w:eastAsiaTheme="minorEastAsia" w:hAnsiTheme="minorHAnsi" w:cstheme="minorBidi"/>
          <w:noProof/>
          <w:szCs w:val="22"/>
        </w:rPr>
      </w:pPr>
      <w:hyperlink w:anchor="_Toc82600960" w:history="1">
        <w:r w:rsidRPr="006B083D">
          <w:rPr>
            <w:rStyle w:val="Hyperlink"/>
            <w:noProof/>
          </w:rPr>
          <w:t>AO Data Center</w:t>
        </w:r>
        <w:r>
          <w:rPr>
            <w:noProof/>
            <w:webHidden/>
          </w:rPr>
          <w:tab/>
        </w:r>
        <w:r>
          <w:rPr>
            <w:noProof/>
            <w:webHidden/>
          </w:rPr>
          <w:fldChar w:fldCharType="begin"/>
        </w:r>
        <w:r>
          <w:rPr>
            <w:noProof/>
            <w:webHidden/>
          </w:rPr>
          <w:instrText xml:space="preserve"> PAGEREF _Toc82600960 \h </w:instrText>
        </w:r>
        <w:r>
          <w:rPr>
            <w:noProof/>
            <w:webHidden/>
          </w:rPr>
        </w:r>
        <w:r>
          <w:rPr>
            <w:noProof/>
            <w:webHidden/>
          </w:rPr>
          <w:fldChar w:fldCharType="separate"/>
        </w:r>
        <w:r>
          <w:rPr>
            <w:noProof/>
            <w:webHidden/>
          </w:rPr>
          <w:t>48</w:t>
        </w:r>
        <w:r>
          <w:rPr>
            <w:noProof/>
            <w:webHidden/>
          </w:rPr>
          <w:fldChar w:fldCharType="end"/>
        </w:r>
      </w:hyperlink>
    </w:p>
    <w:p w14:paraId="04002606" w14:textId="60A1422D" w:rsidR="00586630" w:rsidRDefault="00586630">
      <w:pPr>
        <w:pStyle w:val="TOC2"/>
        <w:tabs>
          <w:tab w:val="right" w:leader="dot" w:pos="8630"/>
        </w:tabs>
        <w:rPr>
          <w:rFonts w:asciiTheme="minorHAnsi" w:eastAsiaTheme="minorEastAsia" w:hAnsiTheme="minorHAnsi" w:cstheme="minorBidi"/>
          <w:noProof/>
          <w:szCs w:val="22"/>
        </w:rPr>
      </w:pPr>
      <w:hyperlink w:anchor="_Toc82600961" w:history="1">
        <w:r w:rsidRPr="006B083D">
          <w:rPr>
            <w:rStyle w:val="Hyperlink"/>
            <w:noProof/>
          </w:rPr>
          <w:t>AO Unmanned Data Room</w:t>
        </w:r>
        <w:r>
          <w:rPr>
            <w:noProof/>
            <w:webHidden/>
          </w:rPr>
          <w:tab/>
        </w:r>
        <w:r>
          <w:rPr>
            <w:noProof/>
            <w:webHidden/>
          </w:rPr>
          <w:fldChar w:fldCharType="begin"/>
        </w:r>
        <w:r>
          <w:rPr>
            <w:noProof/>
            <w:webHidden/>
          </w:rPr>
          <w:instrText xml:space="preserve"> PAGEREF _Toc82600961 \h </w:instrText>
        </w:r>
        <w:r>
          <w:rPr>
            <w:noProof/>
            <w:webHidden/>
          </w:rPr>
        </w:r>
        <w:r>
          <w:rPr>
            <w:noProof/>
            <w:webHidden/>
          </w:rPr>
          <w:fldChar w:fldCharType="separate"/>
        </w:r>
        <w:r>
          <w:rPr>
            <w:noProof/>
            <w:webHidden/>
          </w:rPr>
          <w:t>49</w:t>
        </w:r>
        <w:r>
          <w:rPr>
            <w:noProof/>
            <w:webHidden/>
          </w:rPr>
          <w:fldChar w:fldCharType="end"/>
        </w:r>
      </w:hyperlink>
    </w:p>
    <w:p w14:paraId="14BF700D" w14:textId="16E9E554" w:rsidR="00586630" w:rsidRDefault="00586630">
      <w:pPr>
        <w:pStyle w:val="TOC2"/>
        <w:tabs>
          <w:tab w:val="right" w:leader="dot" w:pos="8630"/>
        </w:tabs>
        <w:rPr>
          <w:rFonts w:asciiTheme="minorHAnsi" w:eastAsiaTheme="minorEastAsia" w:hAnsiTheme="minorHAnsi" w:cstheme="minorBidi"/>
          <w:noProof/>
          <w:szCs w:val="22"/>
        </w:rPr>
      </w:pPr>
      <w:hyperlink w:anchor="_Toc82600962" w:history="1">
        <w:r w:rsidRPr="006B083D">
          <w:rPr>
            <w:rStyle w:val="Hyperlink"/>
            <w:noProof/>
          </w:rPr>
          <w:t>AO Manned Data Center</w:t>
        </w:r>
        <w:r>
          <w:rPr>
            <w:noProof/>
            <w:webHidden/>
          </w:rPr>
          <w:tab/>
        </w:r>
        <w:r>
          <w:rPr>
            <w:noProof/>
            <w:webHidden/>
          </w:rPr>
          <w:fldChar w:fldCharType="begin"/>
        </w:r>
        <w:r>
          <w:rPr>
            <w:noProof/>
            <w:webHidden/>
          </w:rPr>
          <w:instrText xml:space="preserve"> PAGEREF _Toc82600962 \h </w:instrText>
        </w:r>
        <w:r>
          <w:rPr>
            <w:noProof/>
            <w:webHidden/>
          </w:rPr>
        </w:r>
        <w:r>
          <w:rPr>
            <w:noProof/>
            <w:webHidden/>
          </w:rPr>
          <w:fldChar w:fldCharType="separate"/>
        </w:r>
        <w:r>
          <w:rPr>
            <w:noProof/>
            <w:webHidden/>
          </w:rPr>
          <w:t>50</w:t>
        </w:r>
        <w:r>
          <w:rPr>
            <w:noProof/>
            <w:webHidden/>
          </w:rPr>
          <w:fldChar w:fldCharType="end"/>
        </w:r>
      </w:hyperlink>
    </w:p>
    <w:p w14:paraId="0F3A5B39" w14:textId="49B836EB" w:rsidR="00586630" w:rsidRDefault="00586630">
      <w:pPr>
        <w:pStyle w:val="TOC2"/>
        <w:tabs>
          <w:tab w:val="right" w:leader="dot" w:pos="8630"/>
        </w:tabs>
        <w:rPr>
          <w:rFonts w:asciiTheme="minorHAnsi" w:eastAsiaTheme="minorEastAsia" w:hAnsiTheme="minorHAnsi" w:cstheme="minorBidi"/>
          <w:noProof/>
          <w:szCs w:val="22"/>
        </w:rPr>
      </w:pPr>
      <w:hyperlink w:anchor="_Toc82600963" w:history="1">
        <w:r w:rsidRPr="006B083D">
          <w:rPr>
            <w:rStyle w:val="Hyperlink"/>
            <w:noProof/>
          </w:rPr>
          <w:t>AO PBX Room</w:t>
        </w:r>
        <w:r>
          <w:rPr>
            <w:noProof/>
            <w:webHidden/>
          </w:rPr>
          <w:tab/>
        </w:r>
        <w:r>
          <w:rPr>
            <w:noProof/>
            <w:webHidden/>
          </w:rPr>
          <w:fldChar w:fldCharType="begin"/>
        </w:r>
        <w:r>
          <w:rPr>
            <w:noProof/>
            <w:webHidden/>
          </w:rPr>
          <w:instrText xml:space="preserve"> PAGEREF _Toc82600963 \h </w:instrText>
        </w:r>
        <w:r>
          <w:rPr>
            <w:noProof/>
            <w:webHidden/>
          </w:rPr>
        </w:r>
        <w:r>
          <w:rPr>
            <w:noProof/>
            <w:webHidden/>
          </w:rPr>
          <w:fldChar w:fldCharType="separate"/>
        </w:r>
        <w:r>
          <w:rPr>
            <w:noProof/>
            <w:webHidden/>
          </w:rPr>
          <w:t>51</w:t>
        </w:r>
        <w:r>
          <w:rPr>
            <w:noProof/>
            <w:webHidden/>
          </w:rPr>
          <w:fldChar w:fldCharType="end"/>
        </w:r>
      </w:hyperlink>
    </w:p>
    <w:p w14:paraId="4CCA4B89" w14:textId="0DEE65DD" w:rsidR="00586630" w:rsidRDefault="00586630">
      <w:pPr>
        <w:pStyle w:val="TOC2"/>
        <w:tabs>
          <w:tab w:val="right" w:leader="dot" w:pos="8630"/>
        </w:tabs>
        <w:rPr>
          <w:rFonts w:asciiTheme="minorHAnsi" w:eastAsiaTheme="minorEastAsia" w:hAnsiTheme="minorHAnsi" w:cstheme="minorBidi"/>
          <w:noProof/>
          <w:szCs w:val="22"/>
        </w:rPr>
      </w:pPr>
      <w:hyperlink w:anchor="_Toc82600964" w:history="1">
        <w:r w:rsidRPr="006B083D">
          <w:rPr>
            <w:rStyle w:val="Hyperlink"/>
            <w:noProof/>
          </w:rPr>
          <w:t>AO Tape Library</w:t>
        </w:r>
        <w:r>
          <w:rPr>
            <w:noProof/>
            <w:webHidden/>
          </w:rPr>
          <w:tab/>
        </w:r>
        <w:r>
          <w:rPr>
            <w:noProof/>
            <w:webHidden/>
          </w:rPr>
          <w:fldChar w:fldCharType="begin"/>
        </w:r>
        <w:r>
          <w:rPr>
            <w:noProof/>
            <w:webHidden/>
          </w:rPr>
          <w:instrText xml:space="preserve"> PAGEREF _Toc82600964 \h </w:instrText>
        </w:r>
        <w:r>
          <w:rPr>
            <w:noProof/>
            <w:webHidden/>
          </w:rPr>
        </w:r>
        <w:r>
          <w:rPr>
            <w:noProof/>
            <w:webHidden/>
          </w:rPr>
          <w:fldChar w:fldCharType="separate"/>
        </w:r>
        <w:r>
          <w:rPr>
            <w:noProof/>
            <w:webHidden/>
          </w:rPr>
          <w:t>52</w:t>
        </w:r>
        <w:r>
          <w:rPr>
            <w:noProof/>
            <w:webHidden/>
          </w:rPr>
          <w:fldChar w:fldCharType="end"/>
        </w:r>
      </w:hyperlink>
    </w:p>
    <w:p w14:paraId="07C09898" w14:textId="4C6591DA" w:rsidR="00586630" w:rsidRDefault="00586630">
      <w:pPr>
        <w:pStyle w:val="TOC2"/>
        <w:tabs>
          <w:tab w:val="right" w:leader="dot" w:pos="8630"/>
        </w:tabs>
        <w:rPr>
          <w:rFonts w:asciiTheme="minorHAnsi" w:eastAsiaTheme="minorEastAsia" w:hAnsiTheme="minorHAnsi" w:cstheme="minorBidi"/>
          <w:noProof/>
          <w:szCs w:val="22"/>
        </w:rPr>
      </w:pPr>
      <w:hyperlink w:anchor="_Toc82600965" w:history="1">
        <w:r w:rsidRPr="006B083D">
          <w:rPr>
            <w:rStyle w:val="Hyperlink"/>
            <w:noProof/>
          </w:rPr>
          <w:t>AO Network Lab</w:t>
        </w:r>
        <w:r>
          <w:rPr>
            <w:noProof/>
            <w:webHidden/>
          </w:rPr>
          <w:tab/>
        </w:r>
        <w:r>
          <w:rPr>
            <w:noProof/>
            <w:webHidden/>
          </w:rPr>
          <w:fldChar w:fldCharType="begin"/>
        </w:r>
        <w:r>
          <w:rPr>
            <w:noProof/>
            <w:webHidden/>
          </w:rPr>
          <w:instrText xml:space="preserve"> PAGEREF _Toc82600965 \h </w:instrText>
        </w:r>
        <w:r>
          <w:rPr>
            <w:noProof/>
            <w:webHidden/>
          </w:rPr>
        </w:r>
        <w:r>
          <w:rPr>
            <w:noProof/>
            <w:webHidden/>
          </w:rPr>
          <w:fldChar w:fldCharType="separate"/>
        </w:r>
        <w:r>
          <w:rPr>
            <w:noProof/>
            <w:webHidden/>
          </w:rPr>
          <w:t>53</w:t>
        </w:r>
        <w:r>
          <w:rPr>
            <w:noProof/>
            <w:webHidden/>
          </w:rPr>
          <w:fldChar w:fldCharType="end"/>
        </w:r>
      </w:hyperlink>
    </w:p>
    <w:p w14:paraId="02AAC030" w14:textId="31BDB699" w:rsidR="00586630" w:rsidRDefault="00586630">
      <w:pPr>
        <w:pStyle w:val="TOC2"/>
        <w:tabs>
          <w:tab w:val="right" w:leader="dot" w:pos="8630"/>
        </w:tabs>
        <w:rPr>
          <w:rFonts w:asciiTheme="minorHAnsi" w:eastAsiaTheme="minorEastAsia" w:hAnsiTheme="minorHAnsi" w:cstheme="minorBidi"/>
          <w:noProof/>
          <w:szCs w:val="22"/>
        </w:rPr>
      </w:pPr>
      <w:hyperlink w:anchor="_Toc82600966" w:history="1">
        <w:r w:rsidRPr="006B083D">
          <w:rPr>
            <w:rStyle w:val="Hyperlink"/>
            <w:noProof/>
          </w:rPr>
          <w:t>TXRAO Data Center</w:t>
        </w:r>
        <w:r>
          <w:rPr>
            <w:noProof/>
            <w:webHidden/>
          </w:rPr>
          <w:tab/>
        </w:r>
        <w:r>
          <w:rPr>
            <w:noProof/>
            <w:webHidden/>
          </w:rPr>
          <w:fldChar w:fldCharType="begin"/>
        </w:r>
        <w:r>
          <w:rPr>
            <w:noProof/>
            <w:webHidden/>
          </w:rPr>
          <w:instrText xml:space="preserve"> PAGEREF _Toc82600966 \h </w:instrText>
        </w:r>
        <w:r>
          <w:rPr>
            <w:noProof/>
            <w:webHidden/>
          </w:rPr>
        </w:r>
        <w:r>
          <w:rPr>
            <w:noProof/>
            <w:webHidden/>
          </w:rPr>
          <w:fldChar w:fldCharType="separate"/>
        </w:r>
        <w:r>
          <w:rPr>
            <w:noProof/>
            <w:webHidden/>
          </w:rPr>
          <w:t>54</w:t>
        </w:r>
        <w:r>
          <w:rPr>
            <w:noProof/>
            <w:webHidden/>
          </w:rPr>
          <w:fldChar w:fldCharType="end"/>
        </w:r>
      </w:hyperlink>
    </w:p>
    <w:p w14:paraId="71941459" w14:textId="77777777" w:rsidR="006F2073" w:rsidRDefault="00AD52D8" w:rsidP="00C6501B">
      <w:r>
        <w:fldChar w:fldCharType="end"/>
      </w:r>
    </w:p>
    <w:p w14:paraId="58DD9045" w14:textId="77777777" w:rsidR="00C1320B" w:rsidRDefault="00C1320B" w:rsidP="003048E0">
      <w:pPr>
        <w:pStyle w:val="Heading1"/>
        <w:sectPr w:rsidR="00C1320B" w:rsidSect="00B73ED8">
          <w:headerReference w:type="default" r:id="rId27"/>
          <w:footerReference w:type="default" r:id="rId28"/>
          <w:pgSz w:w="12240" w:h="15840"/>
          <w:pgMar w:top="1440" w:right="1800" w:bottom="1440" w:left="1800" w:header="720" w:footer="720" w:gutter="0"/>
          <w:pgNumType w:start="1"/>
          <w:cols w:space="720"/>
          <w:docGrid w:linePitch="360"/>
        </w:sectPr>
      </w:pPr>
      <w:bookmarkStart w:id="0" w:name="_Toc350866456"/>
    </w:p>
    <w:p w14:paraId="46F47D4F" w14:textId="77777777" w:rsidR="00201203" w:rsidRDefault="512F0B12" w:rsidP="003048E0">
      <w:pPr>
        <w:pStyle w:val="Heading1"/>
      </w:pPr>
      <w:bookmarkStart w:id="1" w:name="_Toc82600852"/>
      <w:bookmarkEnd w:id="0"/>
      <w:r>
        <w:lastRenderedPageBreak/>
        <w:t>Figures</w:t>
      </w:r>
      <w:bookmarkEnd w:id="1"/>
    </w:p>
    <w:p w14:paraId="2C781C2A" w14:textId="77777777" w:rsidR="00201203" w:rsidRDefault="00201203" w:rsidP="512F0B12">
      <w:pPr>
        <w:tabs>
          <w:tab w:val="right" w:pos="8640"/>
        </w:tabs>
        <w:rPr>
          <w:u w:val="single"/>
        </w:rPr>
      </w:pPr>
      <w:r>
        <w:tab/>
      </w:r>
      <w:r w:rsidRPr="00201203">
        <w:rPr>
          <w:u w:val="single"/>
        </w:rPr>
        <w:t>Page</w:t>
      </w:r>
    </w:p>
    <w:p w14:paraId="16DD3048" w14:textId="77777777" w:rsidR="000B6D03" w:rsidRPr="00FB6F03" w:rsidRDefault="00201203" w:rsidP="000B6D03">
      <w:pPr>
        <w:pStyle w:val="TableofFigures"/>
        <w:tabs>
          <w:tab w:val="right" w:leader="dot" w:pos="8630"/>
        </w:tabs>
        <w:rPr>
          <w:rFonts w:ascii="Calibri" w:hAnsi="Calibri"/>
          <w:noProof/>
          <w:szCs w:val="22"/>
        </w:rPr>
      </w:pPr>
      <w:r>
        <w:rPr>
          <w:u w:val="single"/>
        </w:rPr>
        <w:fldChar w:fldCharType="begin"/>
      </w:r>
      <w:r>
        <w:rPr>
          <w:u w:val="single"/>
        </w:rPr>
        <w:instrText xml:space="preserve"> TOC \t "Picture" \c </w:instrText>
      </w:r>
      <w:r>
        <w:rPr>
          <w:u w:val="single"/>
        </w:rPr>
        <w:fldChar w:fldCharType="separate"/>
      </w:r>
      <w:r w:rsidR="000B6D03">
        <w:rPr>
          <w:noProof/>
        </w:rPr>
        <w:t>Data Center Work Hours</w:t>
      </w:r>
      <w:r w:rsidR="000B6D03">
        <w:rPr>
          <w:noProof/>
        </w:rPr>
        <w:tab/>
      </w:r>
      <w:r w:rsidR="00B6420A">
        <w:rPr>
          <w:noProof/>
        </w:rPr>
        <w:t>11</w:t>
      </w:r>
    </w:p>
    <w:p w14:paraId="3E91F666" w14:textId="77777777" w:rsidR="005748E3" w:rsidRPr="00FB6F03" w:rsidRDefault="00B6420A" w:rsidP="005748E3">
      <w:pPr>
        <w:pStyle w:val="TableofFigures"/>
        <w:tabs>
          <w:tab w:val="right" w:leader="dot" w:pos="8630"/>
        </w:tabs>
        <w:rPr>
          <w:rFonts w:ascii="Calibri" w:hAnsi="Calibri"/>
          <w:noProof/>
          <w:szCs w:val="22"/>
        </w:rPr>
      </w:pPr>
      <w:r>
        <w:rPr>
          <w:noProof/>
        </w:rPr>
        <w:t>Cable Labeling Map</w:t>
      </w:r>
      <w:r>
        <w:rPr>
          <w:noProof/>
        </w:rPr>
        <w:tab/>
        <w:t>14</w:t>
      </w:r>
    </w:p>
    <w:p w14:paraId="00A68265" w14:textId="77777777" w:rsidR="0086569D" w:rsidRDefault="0086569D">
      <w:pPr>
        <w:pStyle w:val="TableofFigures"/>
        <w:tabs>
          <w:tab w:val="right" w:leader="dot" w:pos="8630"/>
        </w:tabs>
        <w:rPr>
          <w:noProof/>
        </w:rPr>
      </w:pPr>
      <w:r>
        <w:rPr>
          <w:noProof/>
        </w:rPr>
        <w:t>Cable Labeling</w:t>
      </w:r>
      <w:r>
        <w:rPr>
          <w:noProof/>
        </w:rPr>
        <w:tab/>
      </w:r>
      <w:r w:rsidR="00B6420A">
        <w:rPr>
          <w:noProof/>
        </w:rPr>
        <w:t>16</w:t>
      </w:r>
    </w:p>
    <w:p w14:paraId="0EE52048" w14:textId="77777777" w:rsidR="0086569D" w:rsidRPr="00FB6F03" w:rsidRDefault="0086569D">
      <w:pPr>
        <w:pStyle w:val="TableofFigures"/>
        <w:tabs>
          <w:tab w:val="right" w:leader="dot" w:pos="8630"/>
        </w:tabs>
        <w:rPr>
          <w:rFonts w:ascii="Calibri" w:hAnsi="Calibri"/>
          <w:noProof/>
          <w:szCs w:val="22"/>
        </w:rPr>
      </w:pPr>
      <w:r>
        <w:rPr>
          <w:noProof/>
        </w:rPr>
        <w:t>Correct Cable Management</w:t>
      </w:r>
      <w:r>
        <w:rPr>
          <w:noProof/>
        </w:rPr>
        <w:tab/>
      </w:r>
      <w:r>
        <w:rPr>
          <w:noProof/>
        </w:rPr>
        <w:fldChar w:fldCharType="begin"/>
      </w:r>
      <w:r>
        <w:rPr>
          <w:noProof/>
        </w:rPr>
        <w:instrText xml:space="preserve"> PAGEREF _Toc393780077 \h </w:instrText>
      </w:r>
      <w:r>
        <w:rPr>
          <w:noProof/>
        </w:rPr>
      </w:r>
      <w:r>
        <w:rPr>
          <w:noProof/>
        </w:rPr>
        <w:fldChar w:fldCharType="separate"/>
      </w:r>
      <w:r w:rsidR="00827ACF">
        <w:rPr>
          <w:noProof/>
        </w:rPr>
        <w:t>19</w:t>
      </w:r>
      <w:r>
        <w:rPr>
          <w:noProof/>
        </w:rPr>
        <w:fldChar w:fldCharType="end"/>
      </w:r>
    </w:p>
    <w:p w14:paraId="0714177E" w14:textId="77777777" w:rsidR="0086569D" w:rsidRPr="00FB6F03" w:rsidRDefault="0086569D">
      <w:pPr>
        <w:pStyle w:val="TableofFigures"/>
        <w:tabs>
          <w:tab w:val="right" w:leader="dot" w:pos="8630"/>
        </w:tabs>
        <w:rPr>
          <w:rFonts w:ascii="Calibri" w:hAnsi="Calibri"/>
          <w:noProof/>
          <w:szCs w:val="22"/>
        </w:rPr>
      </w:pPr>
      <w:r>
        <w:rPr>
          <w:noProof/>
        </w:rPr>
        <w:t>PDU</w:t>
      </w:r>
      <w:r>
        <w:rPr>
          <w:noProof/>
        </w:rPr>
        <w:tab/>
      </w:r>
      <w:r>
        <w:rPr>
          <w:noProof/>
        </w:rPr>
        <w:fldChar w:fldCharType="begin"/>
      </w:r>
      <w:r>
        <w:rPr>
          <w:noProof/>
        </w:rPr>
        <w:instrText xml:space="preserve"> PAGEREF _Toc393780079 \h </w:instrText>
      </w:r>
      <w:r>
        <w:rPr>
          <w:noProof/>
        </w:rPr>
      </w:r>
      <w:r>
        <w:rPr>
          <w:noProof/>
        </w:rPr>
        <w:fldChar w:fldCharType="separate"/>
      </w:r>
      <w:r w:rsidR="00827ACF">
        <w:rPr>
          <w:noProof/>
        </w:rPr>
        <w:t>23</w:t>
      </w:r>
      <w:r>
        <w:rPr>
          <w:noProof/>
        </w:rPr>
        <w:fldChar w:fldCharType="end"/>
      </w:r>
    </w:p>
    <w:p w14:paraId="28D5F7A2" w14:textId="77777777" w:rsidR="0086569D" w:rsidRPr="00FB6F03" w:rsidRDefault="0086569D">
      <w:pPr>
        <w:pStyle w:val="TableofFigures"/>
        <w:tabs>
          <w:tab w:val="left" w:pos="1847"/>
          <w:tab w:val="right" w:leader="dot" w:pos="8630"/>
        </w:tabs>
        <w:rPr>
          <w:rFonts w:ascii="Calibri" w:hAnsi="Calibri"/>
          <w:noProof/>
          <w:szCs w:val="22"/>
        </w:rPr>
      </w:pPr>
      <w:r>
        <w:rPr>
          <w:noProof/>
        </w:rPr>
        <w:t>Standalone RPP</w:t>
      </w:r>
      <w:r w:rsidR="00C7608F">
        <w:rPr>
          <w:noProof/>
        </w:rPr>
        <w:t>,</w:t>
      </w:r>
      <w:r w:rsidR="00C635AA">
        <w:rPr>
          <w:rFonts w:ascii="Calibri" w:hAnsi="Calibri"/>
          <w:noProof/>
          <w:szCs w:val="22"/>
        </w:rPr>
        <w:t xml:space="preserve"> </w:t>
      </w:r>
      <w:r>
        <w:rPr>
          <w:noProof/>
        </w:rPr>
        <w:t>Wall mounted RPP’s</w:t>
      </w:r>
      <w:r w:rsidR="00C7608F">
        <w:rPr>
          <w:noProof/>
        </w:rPr>
        <w:t>, PDPM</w:t>
      </w:r>
      <w:r>
        <w:rPr>
          <w:noProof/>
        </w:rPr>
        <w:tab/>
      </w:r>
      <w:r>
        <w:rPr>
          <w:noProof/>
        </w:rPr>
        <w:fldChar w:fldCharType="begin"/>
      </w:r>
      <w:r>
        <w:rPr>
          <w:noProof/>
        </w:rPr>
        <w:instrText xml:space="preserve"> PAGEREF _Toc393780080 \h </w:instrText>
      </w:r>
      <w:r>
        <w:rPr>
          <w:noProof/>
        </w:rPr>
      </w:r>
      <w:r>
        <w:rPr>
          <w:noProof/>
        </w:rPr>
        <w:fldChar w:fldCharType="separate"/>
      </w:r>
      <w:r w:rsidR="00827ACF">
        <w:rPr>
          <w:noProof/>
        </w:rPr>
        <w:t>24</w:t>
      </w:r>
      <w:r>
        <w:rPr>
          <w:noProof/>
        </w:rPr>
        <w:fldChar w:fldCharType="end"/>
      </w:r>
    </w:p>
    <w:p w14:paraId="3389BC2F" w14:textId="77777777" w:rsidR="0086569D" w:rsidRPr="00FB6F03" w:rsidRDefault="0086569D">
      <w:pPr>
        <w:pStyle w:val="TableofFigures"/>
        <w:tabs>
          <w:tab w:val="right" w:leader="dot" w:pos="8630"/>
        </w:tabs>
        <w:rPr>
          <w:rFonts w:ascii="Calibri" w:hAnsi="Calibri"/>
          <w:noProof/>
          <w:szCs w:val="22"/>
        </w:rPr>
      </w:pPr>
      <w:r>
        <w:rPr>
          <w:noProof/>
        </w:rPr>
        <w:t>Cabinet Mounted PDU</w:t>
      </w:r>
      <w:r>
        <w:rPr>
          <w:noProof/>
        </w:rPr>
        <w:tab/>
      </w:r>
      <w:r>
        <w:rPr>
          <w:noProof/>
        </w:rPr>
        <w:fldChar w:fldCharType="begin"/>
      </w:r>
      <w:r>
        <w:rPr>
          <w:noProof/>
        </w:rPr>
        <w:instrText xml:space="preserve"> PAGEREF _Toc393780081 \h </w:instrText>
      </w:r>
      <w:r>
        <w:rPr>
          <w:noProof/>
        </w:rPr>
      </w:r>
      <w:r>
        <w:rPr>
          <w:noProof/>
        </w:rPr>
        <w:fldChar w:fldCharType="separate"/>
      </w:r>
      <w:r w:rsidR="00827ACF">
        <w:rPr>
          <w:noProof/>
        </w:rPr>
        <w:t>25</w:t>
      </w:r>
      <w:r>
        <w:rPr>
          <w:noProof/>
        </w:rPr>
        <w:fldChar w:fldCharType="end"/>
      </w:r>
    </w:p>
    <w:p w14:paraId="46052D5B" w14:textId="77777777" w:rsidR="0086569D" w:rsidRPr="00FB6F03" w:rsidRDefault="00E90FF7">
      <w:pPr>
        <w:pStyle w:val="TableofFigures"/>
        <w:tabs>
          <w:tab w:val="right" w:leader="dot" w:pos="8630"/>
        </w:tabs>
        <w:rPr>
          <w:rFonts w:ascii="Calibri" w:hAnsi="Calibri"/>
          <w:noProof/>
          <w:szCs w:val="22"/>
        </w:rPr>
      </w:pPr>
      <w:r>
        <w:rPr>
          <w:noProof/>
        </w:rPr>
        <w:t>Well Managed Network Cabinets</w:t>
      </w:r>
      <w:r w:rsidR="0086569D">
        <w:rPr>
          <w:noProof/>
        </w:rPr>
        <w:tab/>
      </w:r>
      <w:r w:rsidR="00DC53F6">
        <w:rPr>
          <w:noProof/>
        </w:rPr>
        <w:t>34</w:t>
      </w:r>
    </w:p>
    <w:p w14:paraId="4FA9C8D2" w14:textId="77777777" w:rsidR="0086569D" w:rsidRPr="00FB6F03" w:rsidRDefault="0086569D">
      <w:pPr>
        <w:pStyle w:val="TableofFigures"/>
        <w:tabs>
          <w:tab w:val="right" w:leader="dot" w:pos="8630"/>
        </w:tabs>
        <w:rPr>
          <w:rFonts w:ascii="Calibri" w:hAnsi="Calibri"/>
          <w:noProof/>
          <w:szCs w:val="22"/>
        </w:rPr>
      </w:pPr>
      <w:r>
        <w:rPr>
          <w:noProof/>
        </w:rPr>
        <w:t>AO Evacuation Points</w:t>
      </w:r>
      <w:r>
        <w:rPr>
          <w:noProof/>
        </w:rPr>
        <w:tab/>
      </w:r>
      <w:r>
        <w:rPr>
          <w:noProof/>
        </w:rPr>
        <w:fldChar w:fldCharType="begin"/>
      </w:r>
      <w:r>
        <w:rPr>
          <w:noProof/>
        </w:rPr>
        <w:instrText xml:space="preserve"> PAGEREF _Toc393780084 \h </w:instrText>
      </w:r>
      <w:r>
        <w:rPr>
          <w:noProof/>
        </w:rPr>
      </w:r>
      <w:r>
        <w:rPr>
          <w:noProof/>
        </w:rPr>
        <w:fldChar w:fldCharType="separate"/>
      </w:r>
      <w:r w:rsidR="00827ACF">
        <w:rPr>
          <w:noProof/>
        </w:rPr>
        <w:t>37</w:t>
      </w:r>
      <w:r>
        <w:rPr>
          <w:noProof/>
        </w:rPr>
        <w:fldChar w:fldCharType="end"/>
      </w:r>
    </w:p>
    <w:p w14:paraId="3F8A10D5" w14:textId="77777777" w:rsidR="0086569D" w:rsidRPr="00FB6F03" w:rsidRDefault="0086569D">
      <w:pPr>
        <w:pStyle w:val="TableofFigures"/>
        <w:tabs>
          <w:tab w:val="right" w:leader="dot" w:pos="8630"/>
        </w:tabs>
        <w:rPr>
          <w:rFonts w:ascii="Calibri" w:hAnsi="Calibri"/>
          <w:noProof/>
          <w:szCs w:val="22"/>
        </w:rPr>
      </w:pPr>
      <w:r>
        <w:rPr>
          <w:noProof/>
        </w:rPr>
        <w:t>AO Card Key Access Pad</w:t>
      </w:r>
      <w:r>
        <w:rPr>
          <w:noProof/>
        </w:rPr>
        <w:tab/>
      </w:r>
      <w:r>
        <w:rPr>
          <w:noProof/>
        </w:rPr>
        <w:fldChar w:fldCharType="begin"/>
      </w:r>
      <w:r>
        <w:rPr>
          <w:noProof/>
        </w:rPr>
        <w:instrText xml:space="preserve"> PAGEREF _Toc393780085 \h </w:instrText>
      </w:r>
      <w:r>
        <w:rPr>
          <w:noProof/>
        </w:rPr>
      </w:r>
      <w:r>
        <w:rPr>
          <w:noProof/>
        </w:rPr>
        <w:fldChar w:fldCharType="separate"/>
      </w:r>
      <w:r w:rsidR="00827ACF">
        <w:rPr>
          <w:noProof/>
        </w:rPr>
        <w:t>40</w:t>
      </w:r>
      <w:r>
        <w:rPr>
          <w:noProof/>
        </w:rPr>
        <w:fldChar w:fldCharType="end"/>
      </w:r>
    </w:p>
    <w:p w14:paraId="2EB48E7A" w14:textId="77777777" w:rsidR="0086569D" w:rsidRPr="00FB6F03" w:rsidRDefault="0086569D">
      <w:pPr>
        <w:pStyle w:val="TableofFigures"/>
        <w:tabs>
          <w:tab w:val="right" w:leader="dot" w:pos="8630"/>
        </w:tabs>
        <w:rPr>
          <w:rFonts w:ascii="Calibri" w:hAnsi="Calibri"/>
          <w:noProof/>
          <w:szCs w:val="22"/>
        </w:rPr>
      </w:pPr>
      <w:r>
        <w:rPr>
          <w:noProof/>
        </w:rPr>
        <w:t>Fire Extinguisher</w:t>
      </w:r>
      <w:r>
        <w:rPr>
          <w:noProof/>
        </w:rPr>
        <w:tab/>
      </w:r>
      <w:r>
        <w:rPr>
          <w:noProof/>
        </w:rPr>
        <w:fldChar w:fldCharType="begin"/>
      </w:r>
      <w:r>
        <w:rPr>
          <w:noProof/>
        </w:rPr>
        <w:instrText xml:space="preserve"> PAGEREF _Toc393780086 \h </w:instrText>
      </w:r>
      <w:r>
        <w:rPr>
          <w:noProof/>
        </w:rPr>
      </w:r>
      <w:r>
        <w:rPr>
          <w:noProof/>
        </w:rPr>
        <w:fldChar w:fldCharType="separate"/>
      </w:r>
      <w:r w:rsidR="00827ACF">
        <w:rPr>
          <w:noProof/>
        </w:rPr>
        <w:t>41</w:t>
      </w:r>
      <w:r>
        <w:rPr>
          <w:noProof/>
        </w:rPr>
        <w:fldChar w:fldCharType="end"/>
      </w:r>
    </w:p>
    <w:p w14:paraId="5FCAA2A7" w14:textId="77777777" w:rsidR="0086569D" w:rsidRPr="00FB6F03" w:rsidRDefault="0086569D">
      <w:pPr>
        <w:pStyle w:val="TableofFigures"/>
        <w:tabs>
          <w:tab w:val="right" w:leader="dot" w:pos="8630"/>
        </w:tabs>
        <w:rPr>
          <w:rFonts w:ascii="Calibri" w:hAnsi="Calibri"/>
          <w:noProof/>
          <w:szCs w:val="22"/>
        </w:rPr>
      </w:pPr>
      <w:r>
        <w:rPr>
          <w:noProof/>
        </w:rPr>
        <w:t>AO Water Detection Panel</w:t>
      </w:r>
      <w:r>
        <w:rPr>
          <w:noProof/>
        </w:rPr>
        <w:tab/>
      </w:r>
      <w:r>
        <w:rPr>
          <w:noProof/>
        </w:rPr>
        <w:fldChar w:fldCharType="begin"/>
      </w:r>
      <w:r>
        <w:rPr>
          <w:noProof/>
        </w:rPr>
        <w:instrText xml:space="preserve"> PAGEREF _Toc393780087 \h </w:instrText>
      </w:r>
      <w:r>
        <w:rPr>
          <w:noProof/>
        </w:rPr>
      </w:r>
      <w:r>
        <w:rPr>
          <w:noProof/>
        </w:rPr>
        <w:fldChar w:fldCharType="separate"/>
      </w:r>
      <w:r w:rsidR="00827ACF">
        <w:rPr>
          <w:noProof/>
        </w:rPr>
        <w:t>42</w:t>
      </w:r>
      <w:r>
        <w:rPr>
          <w:noProof/>
        </w:rPr>
        <w:fldChar w:fldCharType="end"/>
      </w:r>
    </w:p>
    <w:p w14:paraId="7BCED3AE" w14:textId="77777777" w:rsidR="0086569D" w:rsidRPr="00FB6F03" w:rsidRDefault="0086569D">
      <w:pPr>
        <w:pStyle w:val="TableofFigures"/>
        <w:tabs>
          <w:tab w:val="right" w:leader="dot" w:pos="8630"/>
        </w:tabs>
        <w:rPr>
          <w:rFonts w:ascii="Calibri" w:hAnsi="Calibri"/>
          <w:noProof/>
          <w:szCs w:val="22"/>
        </w:rPr>
      </w:pPr>
      <w:r>
        <w:rPr>
          <w:noProof/>
        </w:rPr>
        <w:t>AO Water Detection System Map</w:t>
      </w:r>
      <w:r>
        <w:rPr>
          <w:noProof/>
        </w:rPr>
        <w:tab/>
      </w:r>
      <w:r>
        <w:rPr>
          <w:noProof/>
        </w:rPr>
        <w:fldChar w:fldCharType="begin"/>
      </w:r>
      <w:r>
        <w:rPr>
          <w:noProof/>
        </w:rPr>
        <w:instrText xml:space="preserve"> PAGEREF _Toc393780088 \h </w:instrText>
      </w:r>
      <w:r>
        <w:rPr>
          <w:noProof/>
        </w:rPr>
      </w:r>
      <w:r>
        <w:rPr>
          <w:noProof/>
        </w:rPr>
        <w:fldChar w:fldCharType="separate"/>
      </w:r>
      <w:r w:rsidR="00827ACF">
        <w:rPr>
          <w:noProof/>
        </w:rPr>
        <w:t>43</w:t>
      </w:r>
      <w:r>
        <w:rPr>
          <w:noProof/>
        </w:rPr>
        <w:fldChar w:fldCharType="end"/>
      </w:r>
    </w:p>
    <w:p w14:paraId="489BB372" w14:textId="77777777" w:rsidR="0086569D" w:rsidRPr="00FB6F03" w:rsidRDefault="0086569D">
      <w:pPr>
        <w:pStyle w:val="TableofFigures"/>
        <w:tabs>
          <w:tab w:val="right" w:leader="dot" w:pos="8630"/>
        </w:tabs>
        <w:rPr>
          <w:rFonts w:ascii="Calibri" w:hAnsi="Calibri"/>
          <w:noProof/>
          <w:szCs w:val="22"/>
        </w:rPr>
      </w:pPr>
      <w:r>
        <w:rPr>
          <w:noProof/>
        </w:rPr>
        <w:t>Overhead Water Deluge Box</w:t>
      </w:r>
      <w:r>
        <w:rPr>
          <w:noProof/>
        </w:rPr>
        <w:tab/>
      </w:r>
      <w:r>
        <w:rPr>
          <w:noProof/>
        </w:rPr>
        <w:fldChar w:fldCharType="begin"/>
      </w:r>
      <w:r>
        <w:rPr>
          <w:noProof/>
        </w:rPr>
        <w:instrText xml:space="preserve"> PAGEREF _Toc393780089 \h </w:instrText>
      </w:r>
      <w:r>
        <w:rPr>
          <w:noProof/>
        </w:rPr>
      </w:r>
      <w:r>
        <w:rPr>
          <w:noProof/>
        </w:rPr>
        <w:fldChar w:fldCharType="separate"/>
      </w:r>
      <w:r w:rsidR="00827ACF">
        <w:rPr>
          <w:noProof/>
        </w:rPr>
        <w:t>44</w:t>
      </w:r>
      <w:r>
        <w:rPr>
          <w:noProof/>
        </w:rPr>
        <w:fldChar w:fldCharType="end"/>
      </w:r>
    </w:p>
    <w:p w14:paraId="183FF25C" w14:textId="77777777" w:rsidR="0086569D" w:rsidRPr="00FB6F03" w:rsidRDefault="0086569D">
      <w:pPr>
        <w:pStyle w:val="TableofFigures"/>
        <w:tabs>
          <w:tab w:val="right" w:leader="dot" w:pos="8630"/>
        </w:tabs>
        <w:rPr>
          <w:rFonts w:ascii="Calibri" w:hAnsi="Calibri"/>
          <w:noProof/>
          <w:szCs w:val="22"/>
        </w:rPr>
      </w:pPr>
      <w:r w:rsidRPr="00E551E9">
        <w:rPr>
          <w:noProof/>
          <w:lang w:val="en"/>
        </w:rPr>
        <w:t>Halon Abort Switch</w:t>
      </w:r>
      <w:r>
        <w:rPr>
          <w:noProof/>
        </w:rPr>
        <w:tab/>
      </w:r>
      <w:r>
        <w:rPr>
          <w:noProof/>
        </w:rPr>
        <w:fldChar w:fldCharType="begin"/>
      </w:r>
      <w:r>
        <w:rPr>
          <w:noProof/>
        </w:rPr>
        <w:instrText xml:space="preserve"> PAGEREF _Toc393780090 \h </w:instrText>
      </w:r>
      <w:r>
        <w:rPr>
          <w:noProof/>
        </w:rPr>
      </w:r>
      <w:r>
        <w:rPr>
          <w:noProof/>
        </w:rPr>
        <w:fldChar w:fldCharType="separate"/>
      </w:r>
      <w:r w:rsidR="00827ACF">
        <w:rPr>
          <w:noProof/>
        </w:rPr>
        <w:t>46</w:t>
      </w:r>
      <w:r>
        <w:rPr>
          <w:noProof/>
        </w:rPr>
        <w:fldChar w:fldCharType="end"/>
      </w:r>
    </w:p>
    <w:p w14:paraId="68417402" w14:textId="77777777" w:rsidR="0086569D" w:rsidRPr="00FB6F03" w:rsidRDefault="0086569D">
      <w:pPr>
        <w:pStyle w:val="TableofFigures"/>
        <w:tabs>
          <w:tab w:val="right" w:leader="dot" w:pos="8630"/>
        </w:tabs>
        <w:rPr>
          <w:rFonts w:ascii="Calibri" w:hAnsi="Calibri"/>
          <w:noProof/>
          <w:szCs w:val="22"/>
        </w:rPr>
      </w:pPr>
      <w:r>
        <w:rPr>
          <w:noProof/>
        </w:rPr>
        <w:t>Heat Sensor</w:t>
      </w:r>
      <w:r>
        <w:rPr>
          <w:noProof/>
        </w:rPr>
        <w:tab/>
      </w:r>
      <w:r>
        <w:rPr>
          <w:noProof/>
        </w:rPr>
        <w:fldChar w:fldCharType="begin"/>
      </w:r>
      <w:r>
        <w:rPr>
          <w:noProof/>
        </w:rPr>
        <w:instrText xml:space="preserve"> PAGEREF _Toc393780091 \h </w:instrText>
      </w:r>
      <w:r>
        <w:rPr>
          <w:noProof/>
        </w:rPr>
      </w:r>
      <w:r>
        <w:rPr>
          <w:noProof/>
        </w:rPr>
        <w:fldChar w:fldCharType="separate"/>
      </w:r>
      <w:r w:rsidR="00827ACF">
        <w:rPr>
          <w:noProof/>
        </w:rPr>
        <w:t>46</w:t>
      </w:r>
      <w:r>
        <w:rPr>
          <w:noProof/>
        </w:rPr>
        <w:fldChar w:fldCharType="end"/>
      </w:r>
    </w:p>
    <w:p w14:paraId="320C6098" w14:textId="77777777" w:rsidR="0086569D" w:rsidRPr="00FB6F03" w:rsidRDefault="0086569D">
      <w:pPr>
        <w:pStyle w:val="TableofFigures"/>
        <w:tabs>
          <w:tab w:val="right" w:leader="dot" w:pos="8630"/>
        </w:tabs>
        <w:rPr>
          <w:rFonts w:ascii="Calibri" w:hAnsi="Calibri"/>
          <w:noProof/>
          <w:szCs w:val="22"/>
        </w:rPr>
      </w:pPr>
      <w:r>
        <w:rPr>
          <w:noProof/>
        </w:rPr>
        <w:t>EPO Switch</w:t>
      </w:r>
      <w:r>
        <w:rPr>
          <w:noProof/>
        </w:rPr>
        <w:tab/>
      </w:r>
      <w:r>
        <w:rPr>
          <w:noProof/>
        </w:rPr>
        <w:fldChar w:fldCharType="begin"/>
      </w:r>
      <w:r>
        <w:rPr>
          <w:noProof/>
        </w:rPr>
        <w:instrText xml:space="preserve"> PAGEREF _Toc393780092 \h </w:instrText>
      </w:r>
      <w:r>
        <w:rPr>
          <w:noProof/>
        </w:rPr>
      </w:r>
      <w:r>
        <w:rPr>
          <w:noProof/>
        </w:rPr>
        <w:fldChar w:fldCharType="separate"/>
      </w:r>
      <w:r w:rsidR="00827ACF">
        <w:rPr>
          <w:noProof/>
        </w:rPr>
        <w:t>47</w:t>
      </w:r>
      <w:r>
        <w:rPr>
          <w:noProof/>
        </w:rPr>
        <w:fldChar w:fldCharType="end"/>
      </w:r>
    </w:p>
    <w:p w14:paraId="1FE28854" w14:textId="77777777" w:rsidR="0086569D" w:rsidRPr="00FB6F03" w:rsidRDefault="0086569D">
      <w:pPr>
        <w:pStyle w:val="TableofFigures"/>
        <w:tabs>
          <w:tab w:val="right" w:leader="dot" w:pos="8630"/>
        </w:tabs>
        <w:rPr>
          <w:rFonts w:ascii="Calibri" w:hAnsi="Calibri"/>
          <w:noProof/>
          <w:szCs w:val="22"/>
        </w:rPr>
      </w:pPr>
      <w:r>
        <w:rPr>
          <w:noProof/>
        </w:rPr>
        <w:t>AO Emergency Lighting</w:t>
      </w:r>
      <w:r>
        <w:rPr>
          <w:noProof/>
        </w:rPr>
        <w:tab/>
      </w:r>
      <w:r>
        <w:rPr>
          <w:noProof/>
        </w:rPr>
        <w:fldChar w:fldCharType="begin"/>
      </w:r>
      <w:r>
        <w:rPr>
          <w:noProof/>
        </w:rPr>
        <w:instrText xml:space="preserve"> PAGEREF _Toc393780093 \h </w:instrText>
      </w:r>
      <w:r>
        <w:rPr>
          <w:noProof/>
        </w:rPr>
      </w:r>
      <w:r>
        <w:rPr>
          <w:noProof/>
        </w:rPr>
        <w:fldChar w:fldCharType="separate"/>
      </w:r>
      <w:r w:rsidR="00827ACF">
        <w:rPr>
          <w:noProof/>
        </w:rPr>
        <w:t>47</w:t>
      </w:r>
      <w:r>
        <w:rPr>
          <w:noProof/>
        </w:rPr>
        <w:fldChar w:fldCharType="end"/>
      </w:r>
    </w:p>
    <w:p w14:paraId="5094C193" w14:textId="77777777" w:rsidR="0086569D" w:rsidRPr="00FB6F03" w:rsidRDefault="0086569D">
      <w:pPr>
        <w:pStyle w:val="TableofFigures"/>
        <w:tabs>
          <w:tab w:val="right" w:leader="dot" w:pos="8630"/>
        </w:tabs>
        <w:rPr>
          <w:rFonts w:ascii="Calibri" w:hAnsi="Calibri"/>
          <w:noProof/>
          <w:szCs w:val="22"/>
        </w:rPr>
      </w:pPr>
      <w:r>
        <w:rPr>
          <w:noProof/>
        </w:rPr>
        <w:t>Exit Sign</w:t>
      </w:r>
      <w:r>
        <w:rPr>
          <w:noProof/>
        </w:rPr>
        <w:tab/>
      </w:r>
      <w:r>
        <w:rPr>
          <w:noProof/>
        </w:rPr>
        <w:fldChar w:fldCharType="begin"/>
      </w:r>
      <w:r>
        <w:rPr>
          <w:noProof/>
        </w:rPr>
        <w:instrText xml:space="preserve"> PAGEREF _Toc393780094 \h </w:instrText>
      </w:r>
      <w:r>
        <w:rPr>
          <w:noProof/>
        </w:rPr>
      </w:r>
      <w:r>
        <w:rPr>
          <w:noProof/>
        </w:rPr>
        <w:fldChar w:fldCharType="separate"/>
      </w:r>
      <w:r w:rsidR="00827ACF">
        <w:rPr>
          <w:noProof/>
        </w:rPr>
        <w:t>48</w:t>
      </w:r>
      <w:r>
        <w:rPr>
          <w:noProof/>
        </w:rPr>
        <w:fldChar w:fldCharType="end"/>
      </w:r>
    </w:p>
    <w:p w14:paraId="75D3140B" w14:textId="77777777" w:rsidR="0086569D" w:rsidRPr="00FB6F03" w:rsidRDefault="0086569D">
      <w:pPr>
        <w:pStyle w:val="TableofFigures"/>
        <w:tabs>
          <w:tab w:val="right" w:leader="dot" w:pos="8630"/>
        </w:tabs>
        <w:rPr>
          <w:rFonts w:ascii="Calibri" w:hAnsi="Calibri"/>
          <w:noProof/>
          <w:szCs w:val="22"/>
        </w:rPr>
      </w:pPr>
      <w:r>
        <w:rPr>
          <w:noProof/>
        </w:rPr>
        <w:t>AO Data Center Map</w:t>
      </w:r>
      <w:r>
        <w:rPr>
          <w:noProof/>
        </w:rPr>
        <w:tab/>
      </w:r>
      <w:r>
        <w:rPr>
          <w:noProof/>
        </w:rPr>
        <w:fldChar w:fldCharType="begin"/>
      </w:r>
      <w:r>
        <w:rPr>
          <w:noProof/>
        </w:rPr>
        <w:instrText xml:space="preserve"> PAGEREF _Toc393780095 \h </w:instrText>
      </w:r>
      <w:r>
        <w:rPr>
          <w:noProof/>
        </w:rPr>
      </w:r>
      <w:r>
        <w:rPr>
          <w:noProof/>
        </w:rPr>
        <w:fldChar w:fldCharType="separate"/>
      </w:r>
      <w:r w:rsidR="00827ACF">
        <w:rPr>
          <w:noProof/>
        </w:rPr>
        <w:t>49</w:t>
      </w:r>
      <w:r>
        <w:rPr>
          <w:noProof/>
        </w:rPr>
        <w:fldChar w:fldCharType="end"/>
      </w:r>
    </w:p>
    <w:p w14:paraId="3DB4DC90" w14:textId="77777777" w:rsidR="0086569D" w:rsidRPr="00FB6F03" w:rsidRDefault="00366900">
      <w:pPr>
        <w:pStyle w:val="TableofFigures"/>
        <w:tabs>
          <w:tab w:val="right" w:leader="dot" w:pos="8630"/>
        </w:tabs>
        <w:rPr>
          <w:rFonts w:ascii="Calibri" w:hAnsi="Calibri"/>
          <w:noProof/>
          <w:szCs w:val="22"/>
        </w:rPr>
      </w:pPr>
      <w:r>
        <w:rPr>
          <w:noProof/>
        </w:rPr>
        <w:t>AO Unmanned Server Room</w:t>
      </w:r>
      <w:r w:rsidR="0086569D">
        <w:rPr>
          <w:noProof/>
        </w:rPr>
        <w:t xml:space="preserve"> Map</w:t>
      </w:r>
      <w:r w:rsidR="0086569D">
        <w:rPr>
          <w:noProof/>
        </w:rPr>
        <w:tab/>
      </w:r>
      <w:r w:rsidR="0086569D">
        <w:rPr>
          <w:noProof/>
        </w:rPr>
        <w:fldChar w:fldCharType="begin"/>
      </w:r>
      <w:r w:rsidR="0086569D">
        <w:rPr>
          <w:noProof/>
        </w:rPr>
        <w:instrText xml:space="preserve"> PAGEREF _Toc393780096 \h </w:instrText>
      </w:r>
      <w:r w:rsidR="0086569D">
        <w:rPr>
          <w:noProof/>
        </w:rPr>
      </w:r>
      <w:r w:rsidR="0086569D">
        <w:rPr>
          <w:noProof/>
        </w:rPr>
        <w:fldChar w:fldCharType="separate"/>
      </w:r>
      <w:r w:rsidR="00827ACF">
        <w:rPr>
          <w:noProof/>
        </w:rPr>
        <w:t>50</w:t>
      </w:r>
      <w:r w:rsidR="0086569D">
        <w:rPr>
          <w:noProof/>
        </w:rPr>
        <w:fldChar w:fldCharType="end"/>
      </w:r>
    </w:p>
    <w:p w14:paraId="5E7E4FCF" w14:textId="77777777" w:rsidR="0086569D" w:rsidRPr="00FB6F03" w:rsidRDefault="00366900">
      <w:pPr>
        <w:pStyle w:val="TableofFigures"/>
        <w:tabs>
          <w:tab w:val="right" w:leader="dot" w:pos="8630"/>
        </w:tabs>
        <w:rPr>
          <w:rFonts w:ascii="Calibri" w:hAnsi="Calibri"/>
          <w:noProof/>
          <w:szCs w:val="22"/>
        </w:rPr>
      </w:pPr>
      <w:r>
        <w:rPr>
          <w:noProof/>
        </w:rPr>
        <w:t>AO Manned Server Room</w:t>
      </w:r>
      <w:r w:rsidR="0086569D">
        <w:rPr>
          <w:noProof/>
        </w:rPr>
        <w:t xml:space="preserve"> Map</w:t>
      </w:r>
      <w:r w:rsidR="0086569D">
        <w:rPr>
          <w:noProof/>
        </w:rPr>
        <w:tab/>
      </w:r>
      <w:r w:rsidR="0086569D">
        <w:rPr>
          <w:noProof/>
        </w:rPr>
        <w:fldChar w:fldCharType="begin"/>
      </w:r>
      <w:r w:rsidR="0086569D">
        <w:rPr>
          <w:noProof/>
        </w:rPr>
        <w:instrText xml:space="preserve"> PAGEREF _Toc393780097 \h </w:instrText>
      </w:r>
      <w:r w:rsidR="0086569D">
        <w:rPr>
          <w:noProof/>
        </w:rPr>
      </w:r>
      <w:r w:rsidR="0086569D">
        <w:rPr>
          <w:noProof/>
        </w:rPr>
        <w:fldChar w:fldCharType="separate"/>
      </w:r>
      <w:r w:rsidR="00827ACF">
        <w:rPr>
          <w:noProof/>
        </w:rPr>
        <w:t>51</w:t>
      </w:r>
      <w:r w:rsidR="0086569D">
        <w:rPr>
          <w:noProof/>
        </w:rPr>
        <w:fldChar w:fldCharType="end"/>
      </w:r>
    </w:p>
    <w:p w14:paraId="2EC8ADB0" w14:textId="77777777" w:rsidR="0086569D" w:rsidRPr="00FB6F03" w:rsidRDefault="0086569D">
      <w:pPr>
        <w:pStyle w:val="TableofFigures"/>
        <w:tabs>
          <w:tab w:val="right" w:leader="dot" w:pos="8630"/>
        </w:tabs>
        <w:rPr>
          <w:rFonts w:ascii="Calibri" w:hAnsi="Calibri"/>
          <w:noProof/>
          <w:szCs w:val="22"/>
        </w:rPr>
      </w:pPr>
      <w:r>
        <w:rPr>
          <w:noProof/>
        </w:rPr>
        <w:t>AO Telephone Room Map</w:t>
      </w:r>
      <w:r>
        <w:rPr>
          <w:noProof/>
        </w:rPr>
        <w:tab/>
      </w:r>
      <w:r>
        <w:rPr>
          <w:noProof/>
        </w:rPr>
        <w:fldChar w:fldCharType="begin"/>
      </w:r>
      <w:r>
        <w:rPr>
          <w:noProof/>
        </w:rPr>
        <w:instrText xml:space="preserve"> PAGEREF _Toc393780098 \h </w:instrText>
      </w:r>
      <w:r>
        <w:rPr>
          <w:noProof/>
        </w:rPr>
      </w:r>
      <w:r>
        <w:rPr>
          <w:noProof/>
        </w:rPr>
        <w:fldChar w:fldCharType="separate"/>
      </w:r>
      <w:r w:rsidR="00827ACF">
        <w:rPr>
          <w:noProof/>
        </w:rPr>
        <w:t>52</w:t>
      </w:r>
      <w:r>
        <w:rPr>
          <w:noProof/>
        </w:rPr>
        <w:fldChar w:fldCharType="end"/>
      </w:r>
    </w:p>
    <w:p w14:paraId="63BC0B95" w14:textId="77777777" w:rsidR="0086569D" w:rsidRPr="00FB6F03" w:rsidRDefault="0086569D">
      <w:pPr>
        <w:pStyle w:val="TableofFigures"/>
        <w:tabs>
          <w:tab w:val="right" w:leader="dot" w:pos="8630"/>
        </w:tabs>
        <w:rPr>
          <w:rFonts w:ascii="Calibri" w:hAnsi="Calibri"/>
          <w:noProof/>
          <w:szCs w:val="22"/>
        </w:rPr>
      </w:pPr>
      <w:r>
        <w:rPr>
          <w:noProof/>
        </w:rPr>
        <w:t>AO Tape Library Room Map</w:t>
      </w:r>
      <w:r>
        <w:rPr>
          <w:noProof/>
        </w:rPr>
        <w:tab/>
      </w:r>
      <w:r>
        <w:rPr>
          <w:noProof/>
        </w:rPr>
        <w:fldChar w:fldCharType="begin"/>
      </w:r>
      <w:r>
        <w:rPr>
          <w:noProof/>
        </w:rPr>
        <w:instrText xml:space="preserve"> PAGEREF _Toc393780099 \h </w:instrText>
      </w:r>
      <w:r>
        <w:rPr>
          <w:noProof/>
        </w:rPr>
      </w:r>
      <w:r>
        <w:rPr>
          <w:noProof/>
        </w:rPr>
        <w:fldChar w:fldCharType="separate"/>
      </w:r>
      <w:r w:rsidR="00827ACF">
        <w:rPr>
          <w:noProof/>
        </w:rPr>
        <w:t>53</w:t>
      </w:r>
      <w:r>
        <w:rPr>
          <w:noProof/>
        </w:rPr>
        <w:fldChar w:fldCharType="end"/>
      </w:r>
    </w:p>
    <w:p w14:paraId="40153A61" w14:textId="77777777" w:rsidR="0086569D" w:rsidRPr="00FB6F03" w:rsidRDefault="0086569D">
      <w:pPr>
        <w:pStyle w:val="TableofFigures"/>
        <w:tabs>
          <w:tab w:val="right" w:leader="dot" w:pos="8630"/>
        </w:tabs>
        <w:rPr>
          <w:rFonts w:ascii="Calibri" w:hAnsi="Calibri"/>
          <w:noProof/>
          <w:szCs w:val="22"/>
        </w:rPr>
      </w:pPr>
      <w:r>
        <w:rPr>
          <w:noProof/>
        </w:rPr>
        <w:t>AO Network Lab Map</w:t>
      </w:r>
      <w:r>
        <w:rPr>
          <w:noProof/>
        </w:rPr>
        <w:tab/>
      </w:r>
      <w:r>
        <w:rPr>
          <w:noProof/>
        </w:rPr>
        <w:fldChar w:fldCharType="begin"/>
      </w:r>
      <w:r>
        <w:rPr>
          <w:noProof/>
        </w:rPr>
        <w:instrText xml:space="preserve"> PAGEREF _Toc393780100 \h </w:instrText>
      </w:r>
      <w:r>
        <w:rPr>
          <w:noProof/>
        </w:rPr>
      </w:r>
      <w:r>
        <w:rPr>
          <w:noProof/>
        </w:rPr>
        <w:fldChar w:fldCharType="separate"/>
      </w:r>
      <w:r w:rsidR="00827ACF">
        <w:rPr>
          <w:noProof/>
        </w:rPr>
        <w:t>54</w:t>
      </w:r>
      <w:r>
        <w:rPr>
          <w:noProof/>
        </w:rPr>
        <w:fldChar w:fldCharType="end"/>
      </w:r>
    </w:p>
    <w:p w14:paraId="096D809F" w14:textId="77777777" w:rsidR="006F009C" w:rsidRPr="00FB6F03" w:rsidRDefault="00201203" w:rsidP="006F009C">
      <w:pPr>
        <w:pStyle w:val="TableofFigures"/>
        <w:tabs>
          <w:tab w:val="right" w:leader="dot" w:pos="8630"/>
        </w:tabs>
        <w:rPr>
          <w:rFonts w:ascii="Calibri" w:hAnsi="Calibri"/>
          <w:noProof/>
          <w:szCs w:val="22"/>
        </w:rPr>
      </w:pPr>
      <w:r>
        <w:rPr>
          <w:u w:val="single"/>
        </w:rPr>
        <w:fldChar w:fldCharType="end"/>
      </w:r>
      <w:r w:rsidR="006F009C">
        <w:rPr>
          <w:noProof/>
        </w:rPr>
        <w:t>TXRAO Data Center</w:t>
      </w:r>
      <w:r w:rsidR="006F009C">
        <w:rPr>
          <w:noProof/>
        </w:rPr>
        <w:tab/>
      </w:r>
      <w:r w:rsidR="00B6420A">
        <w:rPr>
          <w:noProof/>
        </w:rPr>
        <w:t>54</w:t>
      </w:r>
    </w:p>
    <w:p w14:paraId="48EBFE05" w14:textId="77777777" w:rsidR="00C6501B" w:rsidRDefault="00C6501B" w:rsidP="00C6501B">
      <w:pPr>
        <w:sectPr w:rsidR="00C6501B" w:rsidSect="00B73ED8">
          <w:headerReference w:type="even" r:id="rId29"/>
          <w:headerReference w:type="default" r:id="rId30"/>
          <w:footerReference w:type="default" r:id="rId31"/>
          <w:headerReference w:type="first" r:id="rId32"/>
          <w:pgSz w:w="12240" w:h="15840"/>
          <w:pgMar w:top="1440" w:right="1800" w:bottom="1440" w:left="1800" w:header="720" w:footer="720" w:gutter="0"/>
          <w:pgNumType w:fmt="lowerRoman" w:start="1"/>
          <w:cols w:space="720"/>
          <w:docGrid w:linePitch="360"/>
        </w:sectPr>
      </w:pPr>
    </w:p>
    <w:p w14:paraId="207CF0BE" w14:textId="77777777" w:rsidR="00355A6C" w:rsidRDefault="512F0B12" w:rsidP="003048E0">
      <w:pPr>
        <w:pStyle w:val="Heading1"/>
      </w:pPr>
      <w:bookmarkStart w:id="2" w:name="_Toc352160119"/>
      <w:bookmarkStart w:id="3" w:name="_Toc82600853"/>
      <w:r>
        <w:lastRenderedPageBreak/>
        <w:t>Overview</w:t>
      </w:r>
      <w:bookmarkEnd w:id="2"/>
      <w:bookmarkEnd w:id="3"/>
    </w:p>
    <w:p w14:paraId="742C6437" w14:textId="77777777" w:rsidR="00355A6C" w:rsidRDefault="512F0B12" w:rsidP="00D63C4D">
      <w:pPr>
        <w:jc w:val="both"/>
      </w:pPr>
      <w:smartTag w:uri="urn:schemas-microsoft-com:office:smarttags" w:element="PlaceName">
        <w:r>
          <w:t xml:space="preserve">Data Center Services (DCS) has </w:t>
        </w:r>
        <w:proofErr w:type="gramStart"/>
        <w:r>
          <w:t>responsibility</w:t>
        </w:r>
        <w:proofErr w:type="gramEnd"/>
        <w:r>
          <w:t xml:space="preserve"> to maintain governance and control for all Auto Club Enterprises (ACE) Data Center installations. The purpose of this document is to communicate the Policies, Standards and Procedures by which work will be accomplished in an ACE Data Center. The Policies, Standards and Procedures outlined in the document </w:t>
        </w:r>
        <w:proofErr w:type="gramStart"/>
        <w:r>
          <w:t>apply at all times</w:t>
        </w:r>
        <w:proofErr w:type="gramEnd"/>
        <w:r>
          <w:t xml:space="preserve"> to employees and vendors (no exceptions) performing work in an ACE Data Center. The Policies, Standards and Procedures communicated in this document are required to protect delivery of services, the integrity and health of computer equipment, and the safety of those performing work in an ACE Data Center.</w:t>
        </w:r>
      </w:smartTag>
      <w:smartTag w:uri="urn:schemas-microsoft-com:office:smarttags" w:element="PlaceType"/>
      <w:smartTag w:uri="urn:schemas-microsoft-com:office:smarttags" w:element="PlaceName"/>
      <w:smartTag w:uri="urn:schemas-microsoft-com:office:smarttags" w:element="PlaceType"/>
      <w:smartTag w:uri="urn:schemas-microsoft-com:office:smarttags" w:element="place"/>
      <w:smartTag w:uri="urn:schemas-microsoft-com:office:smarttags" w:element="PlaceName"/>
      <w:smartTag w:uri="urn:schemas-microsoft-com:office:smarttags" w:element="PlaceName"/>
      <w:smartTag w:uri="urn:schemas-microsoft-com:office:smarttags" w:element="PlaceType"/>
      <w:smartTag w:uri="urn:schemas-microsoft-com:office:smarttags" w:element="place"/>
      <w:smartTag w:uri="urn:schemas-microsoft-com:office:smarttags" w:element="PlaceName"/>
      <w:smartTag w:uri="urn:schemas-microsoft-com:office:smarttags" w:element="PlaceName"/>
      <w:smartTag w:uri="urn:schemas-microsoft-com:office:smarttags" w:element="PlaceType"/>
      <w:smartTag w:uri="urn:schemas-microsoft-com:office:smarttags" w:element="place"/>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660D7ED9" w14:textId="77777777" w:rsidR="00B5061D" w:rsidRDefault="00B5061D" w:rsidP="00D63C4D">
      <w:pPr>
        <w:jc w:val="both"/>
      </w:pPr>
    </w:p>
    <w:p w14:paraId="2EC84830" w14:textId="77777777" w:rsidR="004B4D6A" w:rsidRDefault="512F0B12" w:rsidP="00F11516">
      <w:pPr>
        <w:jc w:val="both"/>
      </w:pPr>
      <w:r>
        <w:t>Employees and vendors performing work in an ACE Data Center will become familiar with, and acknowledge compliance to the Policies, Standards and Procedures contained herein prior to performing work.</w:t>
      </w:r>
    </w:p>
    <w:p w14:paraId="54862EDB" w14:textId="77777777" w:rsidR="004B4D6A" w:rsidRDefault="004B4D6A" w:rsidP="00F11516">
      <w:pPr>
        <w:jc w:val="both"/>
      </w:pPr>
    </w:p>
    <w:p w14:paraId="3AC06418" w14:textId="77777777" w:rsidR="00DB763B" w:rsidRDefault="512F0B12" w:rsidP="00F11516">
      <w:pPr>
        <w:jc w:val="both"/>
      </w:pPr>
      <w:r>
        <w:t xml:space="preserve">All individuals performing work in an ACE Data Center must submit to the Data Center Manager a completed </w:t>
      </w:r>
      <w:r w:rsidRPr="512F0B12">
        <w:rPr>
          <w:i/>
          <w:iCs/>
        </w:rPr>
        <w:t>Acknowledgement of Understanding</w:t>
      </w:r>
      <w:r>
        <w:t xml:space="preserve"> form located on the last page of this document.</w:t>
      </w:r>
    </w:p>
    <w:p w14:paraId="01CCD313" w14:textId="77777777" w:rsidR="00DB763B" w:rsidRDefault="00DB763B" w:rsidP="00355A6C"/>
    <w:p w14:paraId="29CA3806" w14:textId="77777777" w:rsidR="00F11516" w:rsidRDefault="00F11516" w:rsidP="00616334">
      <w:pPr>
        <w:rPr>
          <w:rFonts w:ascii="Times New Roman" w:hAnsi="Times New Roman"/>
          <w:szCs w:val="22"/>
        </w:rPr>
      </w:pPr>
    </w:p>
    <w:p w14:paraId="4DD419E5" w14:textId="77777777" w:rsidR="00F11516" w:rsidRDefault="00F11516" w:rsidP="00616334">
      <w:pPr>
        <w:rPr>
          <w:rFonts w:ascii="Times New Roman" w:hAnsi="Times New Roman"/>
          <w:szCs w:val="22"/>
        </w:rPr>
      </w:pPr>
    </w:p>
    <w:p w14:paraId="5CF23D42" w14:textId="77777777" w:rsidR="00F11516" w:rsidRDefault="00F11516" w:rsidP="00616334">
      <w:pPr>
        <w:rPr>
          <w:rFonts w:ascii="Times New Roman" w:hAnsi="Times New Roman"/>
          <w:szCs w:val="22"/>
        </w:rPr>
      </w:pPr>
    </w:p>
    <w:p w14:paraId="5424E95D" w14:textId="77777777" w:rsidR="00F11516" w:rsidRDefault="00F11516" w:rsidP="00616334">
      <w:pPr>
        <w:rPr>
          <w:rFonts w:ascii="Times New Roman" w:hAnsi="Times New Roman"/>
          <w:szCs w:val="22"/>
        </w:rPr>
      </w:pPr>
    </w:p>
    <w:p w14:paraId="27196D34" w14:textId="77777777" w:rsidR="00F11516" w:rsidRDefault="00F11516" w:rsidP="00616334">
      <w:pPr>
        <w:rPr>
          <w:rFonts w:ascii="Times New Roman" w:hAnsi="Times New Roman"/>
          <w:szCs w:val="22"/>
        </w:rPr>
      </w:pPr>
    </w:p>
    <w:p w14:paraId="157F2442" w14:textId="77777777" w:rsidR="00F11516" w:rsidRDefault="00F11516" w:rsidP="00616334">
      <w:pPr>
        <w:rPr>
          <w:rFonts w:ascii="Times New Roman" w:hAnsi="Times New Roman"/>
          <w:szCs w:val="22"/>
        </w:rPr>
      </w:pPr>
    </w:p>
    <w:p w14:paraId="499EAC93" w14:textId="77777777" w:rsidR="00F11516" w:rsidRDefault="00F11516" w:rsidP="00616334">
      <w:pPr>
        <w:rPr>
          <w:rFonts w:ascii="Times New Roman" w:hAnsi="Times New Roman"/>
          <w:szCs w:val="22"/>
        </w:rPr>
      </w:pPr>
    </w:p>
    <w:p w14:paraId="674F70DF" w14:textId="77777777" w:rsidR="00F11516" w:rsidRDefault="00F11516" w:rsidP="00616334">
      <w:pPr>
        <w:rPr>
          <w:rFonts w:ascii="Times New Roman" w:hAnsi="Times New Roman"/>
          <w:szCs w:val="22"/>
        </w:rPr>
      </w:pPr>
    </w:p>
    <w:p w14:paraId="6DAA034F" w14:textId="77777777" w:rsidR="00F11516" w:rsidRDefault="00F11516" w:rsidP="00616334">
      <w:pPr>
        <w:rPr>
          <w:rFonts w:ascii="Times New Roman" w:hAnsi="Times New Roman"/>
          <w:szCs w:val="22"/>
        </w:rPr>
      </w:pPr>
    </w:p>
    <w:p w14:paraId="2E4DE7E9" w14:textId="77777777" w:rsidR="00F11516" w:rsidRDefault="00F11516" w:rsidP="00616334">
      <w:pPr>
        <w:rPr>
          <w:rFonts w:ascii="Times New Roman" w:hAnsi="Times New Roman"/>
          <w:szCs w:val="22"/>
        </w:rPr>
      </w:pPr>
    </w:p>
    <w:p w14:paraId="7DC69302" w14:textId="77777777" w:rsidR="00F11516" w:rsidRDefault="00F11516" w:rsidP="00616334">
      <w:pPr>
        <w:rPr>
          <w:rFonts w:ascii="Times New Roman" w:hAnsi="Times New Roman"/>
          <w:szCs w:val="22"/>
        </w:rPr>
      </w:pPr>
    </w:p>
    <w:p w14:paraId="4602AADD" w14:textId="77777777" w:rsidR="00F11516" w:rsidRDefault="00F11516" w:rsidP="00616334">
      <w:pPr>
        <w:rPr>
          <w:rFonts w:ascii="Times New Roman" w:hAnsi="Times New Roman"/>
          <w:szCs w:val="22"/>
        </w:rPr>
      </w:pPr>
    </w:p>
    <w:p w14:paraId="6F61B2EE" w14:textId="77777777" w:rsidR="00F11516" w:rsidRDefault="00F11516" w:rsidP="00616334">
      <w:pPr>
        <w:rPr>
          <w:rFonts w:ascii="Times New Roman" w:hAnsi="Times New Roman"/>
          <w:szCs w:val="22"/>
        </w:rPr>
      </w:pPr>
    </w:p>
    <w:p w14:paraId="121A3BB7" w14:textId="77777777" w:rsidR="00F11516" w:rsidRDefault="00F11516" w:rsidP="00616334">
      <w:pPr>
        <w:rPr>
          <w:rFonts w:ascii="Times New Roman" w:hAnsi="Times New Roman"/>
          <w:szCs w:val="22"/>
        </w:rPr>
      </w:pPr>
    </w:p>
    <w:p w14:paraId="13719AA6" w14:textId="77777777" w:rsidR="00F11516" w:rsidRDefault="00F11516" w:rsidP="00616334">
      <w:pPr>
        <w:rPr>
          <w:rFonts w:ascii="Times New Roman" w:hAnsi="Times New Roman"/>
          <w:szCs w:val="22"/>
        </w:rPr>
      </w:pPr>
    </w:p>
    <w:p w14:paraId="08468A81" w14:textId="77777777" w:rsidR="00F11516" w:rsidRDefault="00F11516" w:rsidP="00616334">
      <w:pPr>
        <w:rPr>
          <w:rFonts w:ascii="Times New Roman" w:hAnsi="Times New Roman"/>
          <w:szCs w:val="22"/>
        </w:rPr>
      </w:pPr>
    </w:p>
    <w:p w14:paraId="153C332F" w14:textId="77777777" w:rsidR="00F11516" w:rsidRDefault="00F11516" w:rsidP="00616334">
      <w:pPr>
        <w:rPr>
          <w:rFonts w:ascii="Times New Roman" w:hAnsi="Times New Roman"/>
          <w:szCs w:val="22"/>
        </w:rPr>
      </w:pPr>
    </w:p>
    <w:p w14:paraId="41844E04" w14:textId="77777777" w:rsidR="00F11516" w:rsidRDefault="00F11516" w:rsidP="00616334">
      <w:pPr>
        <w:rPr>
          <w:rFonts w:ascii="Times New Roman" w:hAnsi="Times New Roman"/>
          <w:szCs w:val="22"/>
        </w:rPr>
      </w:pPr>
    </w:p>
    <w:p w14:paraId="0BB1D549" w14:textId="77777777" w:rsidR="00F11516" w:rsidRDefault="00F11516" w:rsidP="00616334">
      <w:pPr>
        <w:rPr>
          <w:rFonts w:ascii="Times New Roman" w:hAnsi="Times New Roman"/>
          <w:szCs w:val="22"/>
        </w:rPr>
      </w:pPr>
    </w:p>
    <w:p w14:paraId="404FFF3A" w14:textId="77777777" w:rsidR="00F11516" w:rsidRDefault="00F11516" w:rsidP="00616334">
      <w:pPr>
        <w:rPr>
          <w:rFonts w:ascii="Times New Roman" w:hAnsi="Times New Roman"/>
          <w:szCs w:val="22"/>
        </w:rPr>
      </w:pPr>
    </w:p>
    <w:p w14:paraId="57FF2644" w14:textId="77777777" w:rsidR="00F11516" w:rsidRDefault="00F11516" w:rsidP="00616334">
      <w:pPr>
        <w:rPr>
          <w:rFonts w:ascii="Times New Roman" w:hAnsi="Times New Roman"/>
          <w:szCs w:val="22"/>
        </w:rPr>
      </w:pPr>
    </w:p>
    <w:p w14:paraId="726BE281" w14:textId="77777777" w:rsidR="00F11516" w:rsidRDefault="00F11516" w:rsidP="00616334">
      <w:pPr>
        <w:rPr>
          <w:rFonts w:ascii="Times New Roman" w:hAnsi="Times New Roman"/>
          <w:szCs w:val="22"/>
        </w:rPr>
      </w:pPr>
    </w:p>
    <w:p w14:paraId="2FDD6CF8" w14:textId="77777777" w:rsidR="00F11516" w:rsidRDefault="00F11516" w:rsidP="00616334">
      <w:pPr>
        <w:rPr>
          <w:rFonts w:ascii="Times New Roman" w:hAnsi="Times New Roman"/>
          <w:szCs w:val="22"/>
        </w:rPr>
      </w:pPr>
    </w:p>
    <w:p w14:paraId="5CAA348B" w14:textId="77777777" w:rsidR="00F11516" w:rsidRDefault="00F11516" w:rsidP="00616334">
      <w:pPr>
        <w:rPr>
          <w:rFonts w:ascii="Times New Roman" w:hAnsi="Times New Roman"/>
          <w:szCs w:val="22"/>
        </w:rPr>
      </w:pPr>
    </w:p>
    <w:p w14:paraId="08AE9928" w14:textId="77777777" w:rsidR="00F11516" w:rsidRDefault="00F11516" w:rsidP="00616334">
      <w:pPr>
        <w:rPr>
          <w:rFonts w:ascii="Times New Roman" w:hAnsi="Times New Roman"/>
          <w:szCs w:val="22"/>
        </w:rPr>
      </w:pPr>
    </w:p>
    <w:p w14:paraId="2D365326" w14:textId="77777777" w:rsidR="00F11516" w:rsidRDefault="00F11516" w:rsidP="00616334">
      <w:pPr>
        <w:rPr>
          <w:rFonts w:ascii="Times New Roman" w:hAnsi="Times New Roman"/>
          <w:szCs w:val="22"/>
        </w:rPr>
      </w:pPr>
    </w:p>
    <w:p w14:paraId="18209473" w14:textId="77777777" w:rsidR="00F11516" w:rsidRDefault="00F11516" w:rsidP="00616334">
      <w:pPr>
        <w:rPr>
          <w:rFonts w:ascii="Times New Roman" w:hAnsi="Times New Roman"/>
          <w:szCs w:val="22"/>
        </w:rPr>
      </w:pPr>
    </w:p>
    <w:p w14:paraId="34EBC9BC" w14:textId="77777777" w:rsidR="00F11516" w:rsidRDefault="00F11516" w:rsidP="00616334">
      <w:pPr>
        <w:rPr>
          <w:rFonts w:ascii="Times New Roman" w:hAnsi="Times New Roman"/>
          <w:szCs w:val="22"/>
        </w:rPr>
      </w:pPr>
    </w:p>
    <w:p w14:paraId="54A6EF7D" w14:textId="77777777" w:rsidR="00F11516" w:rsidRDefault="00F11516" w:rsidP="00616334">
      <w:pPr>
        <w:rPr>
          <w:rFonts w:ascii="Times New Roman" w:hAnsi="Times New Roman"/>
          <w:szCs w:val="22"/>
        </w:rPr>
      </w:pPr>
    </w:p>
    <w:p w14:paraId="233E5F1C" w14:textId="77777777" w:rsidR="00F11516" w:rsidRDefault="00F11516" w:rsidP="00616334">
      <w:pPr>
        <w:rPr>
          <w:rFonts w:ascii="Times New Roman" w:hAnsi="Times New Roman"/>
          <w:szCs w:val="22"/>
        </w:rPr>
      </w:pPr>
    </w:p>
    <w:p w14:paraId="2AD380B4" w14:textId="77777777" w:rsidR="008D2EE6" w:rsidRDefault="512F0B12" w:rsidP="003048E0">
      <w:pPr>
        <w:pStyle w:val="Heading1"/>
      </w:pPr>
      <w:bookmarkStart w:id="4" w:name="_Toc352160121"/>
      <w:bookmarkStart w:id="5" w:name="_Toc82600854"/>
      <w:r>
        <w:lastRenderedPageBreak/>
        <w:t>Vision</w:t>
      </w:r>
      <w:bookmarkEnd w:id="4"/>
      <w:bookmarkEnd w:id="5"/>
    </w:p>
    <w:p w14:paraId="0EFD3077" w14:textId="77777777" w:rsidR="008D2EE6" w:rsidRDefault="512F0B12" w:rsidP="008D2EE6">
      <w:pPr>
        <w:jc w:val="both"/>
      </w:pPr>
      <w:r>
        <w:t>Information Systems provides state of the art data center facilities and nation-wide technology infrastructure for ACE to efficiently provide reliable and exceptional service to its members.</w:t>
      </w:r>
    </w:p>
    <w:p w14:paraId="22390C1D" w14:textId="77777777" w:rsidR="008D2EE6" w:rsidRDefault="008D2EE6" w:rsidP="003048E0">
      <w:pPr>
        <w:pStyle w:val="Heading1"/>
      </w:pPr>
    </w:p>
    <w:p w14:paraId="019287EF" w14:textId="77777777" w:rsidR="008D2EE6" w:rsidRDefault="512F0B12" w:rsidP="003048E0">
      <w:pPr>
        <w:pStyle w:val="Heading1"/>
      </w:pPr>
      <w:bookmarkStart w:id="6" w:name="_Toc82600855"/>
      <w:r>
        <w:t>Mission</w:t>
      </w:r>
      <w:bookmarkEnd w:id="6"/>
    </w:p>
    <w:p w14:paraId="6D7595AB" w14:textId="77777777" w:rsidR="00616334" w:rsidRDefault="512F0B12" w:rsidP="00EA3E75">
      <w:r>
        <w:t>ACE data centers provide 24 X 7 X 365 computing facilities that have robust physical and environmental infrastructure which include:</w:t>
      </w:r>
    </w:p>
    <w:p w14:paraId="52FBA3A7" w14:textId="77777777" w:rsidR="00CE22FE" w:rsidRDefault="512F0B12" w:rsidP="00C9230E">
      <w:pPr>
        <w:pStyle w:val="bullets"/>
      </w:pPr>
      <w:r>
        <w:t>Technical infrastructure required to support current and changing technologies.</w:t>
      </w:r>
    </w:p>
    <w:p w14:paraId="1AC21DA7" w14:textId="77777777" w:rsidR="00CE22FE" w:rsidRDefault="512F0B12" w:rsidP="00C9230E">
      <w:pPr>
        <w:pStyle w:val="bullets"/>
      </w:pPr>
      <w:r>
        <w:t>Industry best practice in high availability, safety and safeguards.</w:t>
      </w:r>
    </w:p>
    <w:p w14:paraId="23F85D4C" w14:textId="77777777" w:rsidR="00CE22FE" w:rsidRDefault="512F0B12" w:rsidP="00C9230E">
      <w:pPr>
        <w:pStyle w:val="bullets"/>
      </w:pPr>
      <w:r>
        <w:t>Clearly defined and documented processes to support uninterrupted operation.</w:t>
      </w:r>
    </w:p>
    <w:p w14:paraId="0A1FE6FB" w14:textId="77777777" w:rsidR="00CE22FE" w:rsidRDefault="512F0B12" w:rsidP="009A2718">
      <w:pPr>
        <w:pStyle w:val="bullets"/>
      </w:pPr>
      <w:r>
        <w:t>Governance of operations to ensure compliance with established procedures.</w:t>
      </w:r>
    </w:p>
    <w:p w14:paraId="04ECF1C5" w14:textId="77777777" w:rsidR="00773CF3" w:rsidRPr="00616334" w:rsidRDefault="512F0B12" w:rsidP="009A2718">
      <w:pPr>
        <w:pStyle w:val="bullets"/>
      </w:pPr>
      <w:r>
        <w:t>Functional, well exercised disaster recovery processes.</w:t>
      </w:r>
    </w:p>
    <w:p w14:paraId="1103CA17" w14:textId="77777777" w:rsidR="008D2EE6" w:rsidRDefault="008D2EE6" w:rsidP="003048E0">
      <w:pPr>
        <w:pStyle w:val="Heading1"/>
      </w:pPr>
      <w:bookmarkStart w:id="7" w:name="_Toc352160122"/>
    </w:p>
    <w:p w14:paraId="596C9EAF" w14:textId="77777777" w:rsidR="00CE22FE" w:rsidRDefault="512F0B12" w:rsidP="003048E0">
      <w:pPr>
        <w:pStyle w:val="Heading1"/>
      </w:pPr>
      <w:bookmarkStart w:id="8" w:name="_Toc82600856"/>
      <w:r>
        <w:t>Scope</w:t>
      </w:r>
      <w:bookmarkEnd w:id="7"/>
      <w:bookmarkEnd w:id="8"/>
    </w:p>
    <w:p w14:paraId="3710809B" w14:textId="4F43EBA6" w:rsidR="00CE22FE" w:rsidRDefault="512F0B12" w:rsidP="00CE22FE">
      <w:r>
        <w:t>These Policies and Procedures apply to all employees, vendors and partners who perform work within an ACE Data Center (AO, LAHQ, TXRAO, ACMO etc.).</w:t>
      </w:r>
    </w:p>
    <w:p w14:paraId="0F229CC5" w14:textId="77777777" w:rsidR="00CE22FE" w:rsidRDefault="00CE22FE" w:rsidP="00CE22FE"/>
    <w:p w14:paraId="3DE4D89B" w14:textId="77777777" w:rsidR="00CE22FE" w:rsidRDefault="512F0B12" w:rsidP="00CE22FE">
      <w:r>
        <w:t>Everyone who enters a data center must read, understand and agree to abide by the rules and policies established by ACE for performing work within a data center.</w:t>
      </w:r>
    </w:p>
    <w:p w14:paraId="0F567E24" w14:textId="77777777" w:rsidR="00FE5BDD" w:rsidRDefault="00FE5BDD" w:rsidP="003048E0">
      <w:pPr>
        <w:pStyle w:val="Heading1"/>
      </w:pPr>
      <w:bookmarkStart w:id="9" w:name="_Toc352160123"/>
    </w:p>
    <w:p w14:paraId="0431D7AA" w14:textId="77777777" w:rsidR="00355A6C" w:rsidRDefault="512F0B12" w:rsidP="003048E0">
      <w:pPr>
        <w:pStyle w:val="Heading1"/>
      </w:pPr>
      <w:bookmarkStart w:id="10" w:name="_Toc82600857"/>
      <w:r>
        <w:t>Data Center Quality of Work Policy</w:t>
      </w:r>
      <w:bookmarkEnd w:id="9"/>
      <w:bookmarkEnd w:id="10"/>
    </w:p>
    <w:p w14:paraId="072B4B29" w14:textId="77777777" w:rsidR="00355A6C" w:rsidRPr="004D13EC" w:rsidRDefault="512F0B12" w:rsidP="512F0B12">
      <w:pPr>
        <w:jc w:val="both"/>
        <w:rPr>
          <w:rFonts w:cs="Arial"/>
        </w:rPr>
      </w:pPr>
      <w:r w:rsidRPr="512F0B12">
        <w:rPr>
          <w:rFonts w:cs="Arial"/>
        </w:rPr>
        <w:t>The Quality of Work performed in an ACE Data Center must comply with all Policies, Standards and Procedures established by Data Center Services. All work will be inspected for compliance, and all sub-standard work will be reported to IS Leadership for disciplinary considerations (up to and including termination for employees; legal remedy for vendors).</w:t>
      </w:r>
    </w:p>
    <w:p w14:paraId="22EF126D" w14:textId="77777777" w:rsidR="00FE5BDD" w:rsidRDefault="00FE5BDD" w:rsidP="003048E0">
      <w:pPr>
        <w:pStyle w:val="Heading1"/>
      </w:pPr>
      <w:bookmarkStart w:id="11" w:name="_Toc352160124"/>
    </w:p>
    <w:p w14:paraId="48A2B1B8" w14:textId="77777777" w:rsidR="00A14849" w:rsidRDefault="512F0B12" w:rsidP="003048E0">
      <w:pPr>
        <w:pStyle w:val="Heading1"/>
      </w:pPr>
      <w:bookmarkStart w:id="12" w:name="_Toc82600858"/>
      <w:r>
        <w:t>Training Requirements</w:t>
      </w:r>
      <w:bookmarkEnd w:id="11"/>
      <w:bookmarkEnd w:id="12"/>
    </w:p>
    <w:p w14:paraId="2488BCAF" w14:textId="77777777" w:rsidR="003F27CA" w:rsidRDefault="512F0B12" w:rsidP="00211245">
      <w:r>
        <w:t>Prior to entering an ACE Data Center, employees, vendors, and business partners must:</w:t>
      </w:r>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2CBB3B13" w14:textId="77777777" w:rsidR="00960CD0" w:rsidRDefault="512F0B12" w:rsidP="00081E3D">
      <w:pPr>
        <w:numPr>
          <w:ilvl w:val="0"/>
          <w:numId w:val="5"/>
        </w:numPr>
      </w:pPr>
      <w:r>
        <w:t>Review and become familiar with ACE’s Data Center Policy, Standards and Procedures.</w:t>
      </w:r>
    </w:p>
    <w:p w14:paraId="25D615E8" w14:textId="77777777" w:rsidR="00A14849" w:rsidRDefault="512F0B12" w:rsidP="00081E3D">
      <w:pPr>
        <w:numPr>
          <w:ilvl w:val="0"/>
          <w:numId w:val="5"/>
        </w:numPr>
      </w:pPr>
      <w:r>
        <w:t>Agree to comply with the work area requirements as outlined in this manual.</w:t>
      </w:r>
    </w:p>
    <w:p w14:paraId="21131C22" w14:textId="77777777" w:rsidR="00E801F9" w:rsidRDefault="512F0B12" w:rsidP="00081E3D">
      <w:pPr>
        <w:numPr>
          <w:ilvl w:val="0"/>
          <w:numId w:val="5"/>
        </w:numPr>
      </w:pPr>
      <w:r>
        <w:t>Agree to abide by all add, move, change and removal practices of ACE.</w:t>
      </w:r>
    </w:p>
    <w:p w14:paraId="752AF653" w14:textId="77777777" w:rsidR="00960CD0" w:rsidRDefault="512F0B12" w:rsidP="00081E3D">
      <w:pPr>
        <w:numPr>
          <w:ilvl w:val="0"/>
          <w:numId w:val="5"/>
        </w:numPr>
      </w:pPr>
      <w:r>
        <w:t>Understand the safety components of the Data Center, including:</w:t>
      </w:r>
    </w:p>
    <w:p w14:paraId="0C38D447" w14:textId="77777777" w:rsidR="00960CD0" w:rsidRDefault="512F0B12" w:rsidP="00081E3D">
      <w:pPr>
        <w:numPr>
          <w:ilvl w:val="1"/>
          <w:numId w:val="5"/>
        </w:numPr>
      </w:pPr>
      <w:r>
        <w:t>What to do in an emergency.</w:t>
      </w:r>
    </w:p>
    <w:p w14:paraId="7B3460A9" w14:textId="77777777" w:rsidR="00257A31" w:rsidRDefault="512F0B12" w:rsidP="00081E3D">
      <w:pPr>
        <w:numPr>
          <w:ilvl w:val="1"/>
          <w:numId w:val="5"/>
        </w:numPr>
      </w:pPr>
      <w:r>
        <w:t>How to identify and report safety hazards.</w:t>
      </w:r>
    </w:p>
    <w:p w14:paraId="236D2E6E" w14:textId="77777777" w:rsidR="003F27CA" w:rsidRDefault="003F27CA" w:rsidP="00211245"/>
    <w:p w14:paraId="2E9AEF54" w14:textId="77777777" w:rsidR="003F27CA" w:rsidRDefault="512F0B12" w:rsidP="00211245">
      <w:r>
        <w:t>Visitors who are escorted and will not be performing work are exempt from these training requirements.</w:t>
      </w:r>
    </w:p>
    <w:p w14:paraId="08DC3A4B" w14:textId="77777777" w:rsidR="00A14849" w:rsidRDefault="00A14849" w:rsidP="003048E0">
      <w:pPr>
        <w:pStyle w:val="Heading1"/>
      </w:pPr>
      <w:r>
        <w:br w:type="page"/>
      </w:r>
      <w:r w:rsidR="512F0B12">
        <w:lastRenderedPageBreak/>
        <w:t>Data Center Basic Operational Standards</w:t>
      </w:r>
      <w:smartTag w:uri="urn:schemas-microsoft-com:office:smarttags" w:element="PlaceName"/>
      <w:smartTag w:uri="urn:schemas-microsoft-com:office:smarttags" w:element="PlaceType"/>
      <w:smartTag w:uri="urn:schemas-microsoft-com:office:smarttags" w:element="place"/>
      <w:bookmarkStart w:id="13" w:name="_Toc352160125"/>
      <w:bookmarkStart w:id="14" w:name="_Toc82600859"/>
      <w:bookmarkEnd w:id="13"/>
      <w:bookmarkEnd w:id="14"/>
    </w:p>
    <w:p w14:paraId="03B4FB62" w14:textId="77777777" w:rsidR="00125B7E" w:rsidRDefault="00125B7E" w:rsidP="003048E0">
      <w:pPr>
        <w:pStyle w:val="Heading1"/>
      </w:pPr>
      <w:bookmarkStart w:id="15" w:name="_Toc352160126"/>
      <w:r>
        <w:t xml:space="preserve">         </w:t>
      </w:r>
    </w:p>
    <w:p w14:paraId="511C918D" w14:textId="77777777" w:rsidR="00092AFE" w:rsidRPr="00DF0A83" w:rsidRDefault="512F0B12" w:rsidP="003048E0">
      <w:pPr>
        <w:pStyle w:val="Heading1"/>
      </w:pPr>
      <w:bookmarkStart w:id="16" w:name="_Toc82600860"/>
      <w:r>
        <w:t>Access</w:t>
      </w:r>
      <w:bookmarkEnd w:id="15"/>
      <w:bookmarkEnd w:id="16"/>
    </w:p>
    <w:p w14:paraId="5008BBD8" w14:textId="77777777" w:rsidR="002965F2" w:rsidRDefault="512F0B12" w:rsidP="002965F2">
      <w:pPr>
        <w:jc w:val="both"/>
      </w:pPr>
      <w:bookmarkStart w:id="17" w:name="_Toc352160127"/>
      <w:r>
        <w:t>Auto Club Enterprises (ACE) is committed to protecting its information assets by maintaining the confidentiality, integrity, accessibility and availability of its information systems and data.  In addition, Data Center Services must comply with the Payment Card Industry (PCI) and Model Audit Rule (MAR) regulations as they relate to Data Center Access and Security.</w:t>
      </w:r>
    </w:p>
    <w:p w14:paraId="7A1B1D57" w14:textId="77777777" w:rsidR="002965F2" w:rsidRDefault="002965F2" w:rsidP="002965F2"/>
    <w:p w14:paraId="7D418491" w14:textId="71D4E98F" w:rsidR="002965F2" w:rsidRPr="00F86398" w:rsidRDefault="512F0B12" w:rsidP="002965F2">
      <w:pPr>
        <w:rPr>
          <w:szCs w:val="22"/>
        </w:rPr>
      </w:pPr>
      <w:r>
        <w:t xml:space="preserve">This policy and associated procedures govern access for the </w:t>
      </w:r>
      <w:r w:rsidR="00AB3DB7">
        <w:t>five</w:t>
      </w:r>
      <w:r>
        <w:t xml:space="preserve"> ACE corporate data center facilities:  </w:t>
      </w:r>
    </w:p>
    <w:p w14:paraId="5587B984" w14:textId="77777777" w:rsidR="002965F2" w:rsidRPr="0089663A" w:rsidRDefault="002965F2" w:rsidP="002965F2">
      <w:pPr>
        <w:pStyle w:val="bullets"/>
        <w:numPr>
          <w:ilvl w:val="0"/>
          <w:numId w:val="8"/>
        </w:numPr>
        <w:tabs>
          <w:tab w:val="clear" w:pos="1267"/>
          <w:tab w:val="num" w:pos="270"/>
        </w:tabs>
        <w:ind w:left="0" w:firstLine="0"/>
        <w:rPr>
          <w:lang w:val="pt-BR"/>
        </w:rPr>
      </w:pPr>
      <w:r>
        <w:rPr>
          <w:lang w:val="pt-BR"/>
        </w:rPr>
        <w:t>California Administrative Offices (AO) – Primary Production Data C</w:t>
      </w:r>
      <w:r w:rsidRPr="0089663A">
        <w:rPr>
          <w:lang w:val="pt-BR"/>
        </w:rPr>
        <w:t>enter</w:t>
      </w:r>
    </w:p>
    <w:p w14:paraId="52E4ED1F" w14:textId="77777777" w:rsidR="002965F2" w:rsidRDefault="512F0B12" w:rsidP="002965F2">
      <w:pPr>
        <w:pStyle w:val="bullets"/>
        <w:numPr>
          <w:ilvl w:val="0"/>
          <w:numId w:val="8"/>
        </w:numPr>
        <w:tabs>
          <w:tab w:val="clear" w:pos="1267"/>
          <w:tab w:val="num" w:pos="270"/>
        </w:tabs>
        <w:ind w:left="0" w:firstLine="0"/>
      </w:pPr>
      <w:r>
        <w:t>Los Angeles Headquarters (LAHQ) – Branch and Campus Infrastructure Data Center</w:t>
      </w:r>
    </w:p>
    <w:p w14:paraId="336994E1" w14:textId="7BB40DF0" w:rsidR="002965F2" w:rsidRDefault="512F0B12" w:rsidP="002965F2">
      <w:pPr>
        <w:pStyle w:val="bullets"/>
        <w:numPr>
          <w:ilvl w:val="0"/>
          <w:numId w:val="8"/>
        </w:numPr>
        <w:tabs>
          <w:tab w:val="clear" w:pos="1267"/>
          <w:tab w:val="num" w:pos="270"/>
        </w:tabs>
        <w:ind w:left="0" w:firstLine="0"/>
      </w:pPr>
      <w:r>
        <w:t>Texas Regional Administrative Offices (TXRAO) – Alternate Production Data Center</w:t>
      </w:r>
    </w:p>
    <w:p w14:paraId="4587B569" w14:textId="05A755CF" w:rsidR="001B0580" w:rsidRDefault="512F0B12" w:rsidP="002965F2">
      <w:pPr>
        <w:pStyle w:val="bullets"/>
        <w:numPr>
          <w:ilvl w:val="0"/>
          <w:numId w:val="8"/>
        </w:numPr>
        <w:tabs>
          <w:tab w:val="clear" w:pos="1267"/>
          <w:tab w:val="num" w:pos="270"/>
        </w:tabs>
        <w:ind w:left="0" w:firstLine="0"/>
      </w:pPr>
      <w:r>
        <w:t>Auto Club Missouri (ACMO) – Alternate Production Data Center</w:t>
      </w:r>
    </w:p>
    <w:p w14:paraId="3E7BDDE6" w14:textId="33A9B344" w:rsidR="004D7BDC" w:rsidRDefault="004D7BDC" w:rsidP="002965F2">
      <w:pPr>
        <w:pStyle w:val="bullets"/>
        <w:numPr>
          <w:ilvl w:val="0"/>
          <w:numId w:val="8"/>
        </w:numPr>
        <w:tabs>
          <w:tab w:val="clear" w:pos="1267"/>
          <w:tab w:val="num" w:pos="270"/>
        </w:tabs>
        <w:ind w:left="0" w:firstLine="0"/>
      </w:pPr>
      <w:r>
        <w:t>Ohio Administrative Office (Independence) – Alternate Production Data Center</w:t>
      </w:r>
    </w:p>
    <w:p w14:paraId="748154AD" w14:textId="77777777" w:rsidR="00092AFE" w:rsidRPr="00DF0A83" w:rsidRDefault="512F0B12" w:rsidP="003048E0">
      <w:pPr>
        <w:pStyle w:val="Heading2"/>
      </w:pPr>
      <w:bookmarkStart w:id="18" w:name="_Toc82600861"/>
      <w:r>
        <w:t>Access Policy</w:t>
      </w:r>
      <w:bookmarkEnd w:id="17"/>
      <w:bookmarkEnd w:id="18"/>
    </w:p>
    <w:p w14:paraId="209A61FE" w14:textId="77777777" w:rsidR="002965F2" w:rsidRDefault="512F0B12" w:rsidP="002965F2">
      <w:pPr>
        <w:jc w:val="both"/>
        <w:rPr>
          <w:szCs w:val="22"/>
        </w:rPr>
      </w:pPr>
      <w:bookmarkStart w:id="19" w:name="_Toc352160128"/>
      <w:r>
        <w:t xml:space="preserve">Permanent, cardkey access to ACE corporate data centers is restricted to Data Center Services’ employees and only managers listed on the AO Data Center Card Access Matrix. </w:t>
      </w:r>
    </w:p>
    <w:p w14:paraId="5DAE0B8A" w14:textId="77777777" w:rsidR="002965F2" w:rsidRDefault="002965F2" w:rsidP="002965F2">
      <w:pPr>
        <w:jc w:val="both"/>
        <w:rPr>
          <w:szCs w:val="22"/>
        </w:rPr>
      </w:pPr>
    </w:p>
    <w:p w14:paraId="78FD84CC" w14:textId="3A96F434" w:rsidR="002965F2" w:rsidRDefault="2F9C0563" w:rsidP="002965F2">
      <w:pPr>
        <w:jc w:val="both"/>
        <w:rPr>
          <w:szCs w:val="22"/>
        </w:rPr>
      </w:pPr>
      <w:r>
        <w:t xml:space="preserve">Visitors and employees who have an acceptable business justification (as defined by the standards of this policy) are required to check in with NOC personnel, sign-in utilizing the ACE Data Center Sign-In/Out Log, specify the nature of the visit (CRQ, INC #, Crit Sit Outage, Housekeeping, etc.), and check-out with the NOC upon completion. Visitors will be escorted during their visits. At all times, data center access will comply with relevant PCI and MAR requirements. </w:t>
      </w:r>
    </w:p>
    <w:p w14:paraId="30DC73E1" w14:textId="77777777" w:rsidR="002965F2" w:rsidRPr="00F86398" w:rsidRDefault="002965F2" w:rsidP="002965F2">
      <w:pPr>
        <w:jc w:val="both"/>
        <w:rPr>
          <w:szCs w:val="22"/>
        </w:rPr>
      </w:pPr>
    </w:p>
    <w:p w14:paraId="14565CA0" w14:textId="77777777" w:rsidR="002965F2" w:rsidRDefault="512F0B12" w:rsidP="002965F2">
      <w:pPr>
        <w:jc w:val="both"/>
        <w:rPr>
          <w:szCs w:val="22"/>
        </w:rPr>
      </w:pPr>
      <w:r>
        <w:t xml:space="preserve">Failure to comply with the Data Center access policies and procedures may result in loss of access privilege and disciplinary action may be taken up to and including termination of employment. </w:t>
      </w:r>
      <w:smartTag w:uri="urn:schemas-microsoft-com:office:smarttags" w:element="PlaceName"/>
      <w:smartTag w:uri="urn:schemas-microsoft-com:office:smarttags" w:element="PlaceType"/>
      <w:smartTag w:uri="urn:schemas-microsoft-com:office:smarttags" w:element="place"/>
    </w:p>
    <w:p w14:paraId="502C3074" w14:textId="3BCF0416" w:rsidR="00092AFE" w:rsidRDefault="512F0B12" w:rsidP="00092AFE">
      <w:pPr>
        <w:pStyle w:val="Heading2"/>
      </w:pPr>
      <w:bookmarkStart w:id="20" w:name="_Toc82600862"/>
      <w:r>
        <w:t>Data Center Access Standards</w:t>
      </w:r>
      <w:bookmarkEnd w:id="19"/>
      <w:bookmarkEnd w:id="20"/>
    </w:p>
    <w:p w14:paraId="0FDC8228" w14:textId="77777777" w:rsidR="00D57152" w:rsidRPr="00D57152" w:rsidRDefault="00D57152" w:rsidP="00D57152"/>
    <w:p w14:paraId="005479E2" w14:textId="77777777" w:rsidR="00D57152" w:rsidRPr="00D57152" w:rsidRDefault="512F0B12" w:rsidP="00D57152">
      <w:pPr>
        <w:autoSpaceDE w:val="0"/>
        <w:autoSpaceDN w:val="0"/>
        <w:adjustRightInd w:val="0"/>
        <w:rPr>
          <w:szCs w:val="22"/>
        </w:rPr>
      </w:pPr>
      <w:r>
        <w:t>Access to all ACE corporate data centers is authorized by the ACSC Data Center</w:t>
      </w:r>
    </w:p>
    <w:p w14:paraId="43D492CA" w14:textId="77777777" w:rsidR="00D57152" w:rsidRPr="00D57152" w:rsidRDefault="512F0B12" w:rsidP="00D57152">
      <w:pPr>
        <w:autoSpaceDE w:val="0"/>
        <w:autoSpaceDN w:val="0"/>
        <w:adjustRightInd w:val="0"/>
        <w:rPr>
          <w:szCs w:val="22"/>
        </w:rPr>
      </w:pPr>
      <w:r>
        <w:t>Manager, ITOS Group Manager, Managing Director IS Services and Delivery, or the IS</w:t>
      </w:r>
    </w:p>
    <w:p w14:paraId="4D10385C" w14:textId="77777777" w:rsidR="00D57152" w:rsidRPr="00D57152" w:rsidRDefault="512F0B12" w:rsidP="00D57152">
      <w:pPr>
        <w:autoSpaceDE w:val="0"/>
        <w:autoSpaceDN w:val="0"/>
        <w:adjustRightInd w:val="0"/>
        <w:rPr>
          <w:szCs w:val="22"/>
        </w:rPr>
      </w:pPr>
      <w:r>
        <w:t>Vice President, CIO. The TXRAO and ACMO IS Site Lead may grant temporary</w:t>
      </w:r>
    </w:p>
    <w:p w14:paraId="024EF5A5" w14:textId="77777777" w:rsidR="00D57152" w:rsidRPr="00D57152" w:rsidRDefault="512F0B12" w:rsidP="00D57152">
      <w:pPr>
        <w:autoSpaceDE w:val="0"/>
        <w:autoSpaceDN w:val="0"/>
        <w:adjustRightInd w:val="0"/>
        <w:rPr>
          <w:szCs w:val="22"/>
        </w:rPr>
      </w:pPr>
      <w:r>
        <w:t>access due to time zone differences but must obtain permanent approval from either</w:t>
      </w:r>
    </w:p>
    <w:p w14:paraId="55258170" w14:textId="7970B9D5" w:rsidR="00EE49E6" w:rsidRDefault="512F0B12" w:rsidP="00D57152">
      <w:pPr>
        <w:autoSpaceDE w:val="0"/>
        <w:autoSpaceDN w:val="0"/>
        <w:adjustRightInd w:val="0"/>
        <w:rPr>
          <w:szCs w:val="22"/>
        </w:rPr>
      </w:pPr>
      <w:r>
        <w:t>the ACSC Data Center Manager, ITOS Group Manager, Managing Director IS Services and Delivery, or the IS Vice President, CIO.</w:t>
      </w:r>
    </w:p>
    <w:p w14:paraId="74960F1F" w14:textId="77777777" w:rsidR="00D57152" w:rsidRPr="00D57152" w:rsidRDefault="00D57152" w:rsidP="00D57152">
      <w:pPr>
        <w:autoSpaceDE w:val="0"/>
        <w:autoSpaceDN w:val="0"/>
        <w:adjustRightInd w:val="0"/>
        <w:rPr>
          <w:szCs w:val="22"/>
        </w:rPr>
      </w:pPr>
    </w:p>
    <w:p w14:paraId="1AE39974" w14:textId="77777777" w:rsidR="00EE49E6" w:rsidRDefault="512F0B12" w:rsidP="00EE49E6">
      <w:pPr>
        <w:pStyle w:val="BodyText"/>
        <w:numPr>
          <w:ilvl w:val="0"/>
          <w:numId w:val="10"/>
        </w:numPr>
        <w:tabs>
          <w:tab w:val="clear" w:pos="1440"/>
          <w:tab w:val="num" w:pos="360"/>
        </w:tabs>
        <w:spacing w:after="0"/>
        <w:ind w:left="360" w:right="144"/>
      </w:pPr>
      <w:r>
        <w:t xml:space="preserve">Entry into any ACE data center must be by an authorized method of access (cardkey, or by escort).  </w:t>
      </w:r>
      <w:r w:rsidRPr="512F0B12">
        <w:rPr>
          <w:u w:val="single"/>
        </w:rPr>
        <w:t>Piggybacking is not allowed.</w:t>
      </w:r>
    </w:p>
    <w:p w14:paraId="2882C2F8" w14:textId="77777777" w:rsidR="00EE49E6" w:rsidRDefault="512F0B12" w:rsidP="00EE49E6">
      <w:pPr>
        <w:pStyle w:val="BodyText"/>
        <w:numPr>
          <w:ilvl w:val="0"/>
          <w:numId w:val="10"/>
        </w:numPr>
        <w:tabs>
          <w:tab w:val="clear" w:pos="1440"/>
          <w:tab w:val="num" w:pos="360"/>
        </w:tabs>
        <w:spacing w:before="120" w:after="0"/>
        <w:ind w:left="360" w:right="144"/>
      </w:pPr>
      <w:r>
        <w:t>All Data Center visitors are required to sign-in and sign-out utilizing the Visitor Log, providing all requested information. (All data centers maintain a Visitor Log)</w:t>
      </w:r>
    </w:p>
    <w:p w14:paraId="3B7E770A" w14:textId="77777777" w:rsidR="00EE49E6" w:rsidRDefault="512F0B12" w:rsidP="00EE49E6">
      <w:pPr>
        <w:pStyle w:val="BodyText"/>
        <w:numPr>
          <w:ilvl w:val="0"/>
          <w:numId w:val="10"/>
        </w:numPr>
        <w:tabs>
          <w:tab w:val="clear" w:pos="1440"/>
          <w:tab w:val="num" w:pos="360"/>
        </w:tabs>
        <w:spacing w:before="120" w:after="0"/>
        <w:ind w:left="360" w:right="144" w:hanging="353"/>
      </w:pPr>
      <w:r>
        <w:lastRenderedPageBreak/>
        <w:t>Visitors requiring entry into any ACE Data Center room must first check-in with the NOC.</w:t>
      </w:r>
    </w:p>
    <w:p w14:paraId="7DA99764" w14:textId="77777777" w:rsidR="00946AAC" w:rsidRDefault="00946AAC" w:rsidP="00946AAC">
      <w:pPr>
        <w:pStyle w:val="bullets"/>
        <w:numPr>
          <w:ilvl w:val="0"/>
          <w:numId w:val="0"/>
        </w:numPr>
        <w:jc w:val="both"/>
      </w:pPr>
    </w:p>
    <w:p w14:paraId="6E21D295" w14:textId="77777777" w:rsidR="0019452C" w:rsidRDefault="512F0B12" w:rsidP="0019452C">
      <w:pPr>
        <w:pStyle w:val="BodyText"/>
        <w:numPr>
          <w:ilvl w:val="0"/>
          <w:numId w:val="10"/>
        </w:numPr>
        <w:tabs>
          <w:tab w:val="clear" w:pos="1440"/>
          <w:tab w:val="num" w:pos="360"/>
        </w:tabs>
        <w:spacing w:before="120" w:after="0"/>
        <w:ind w:left="360" w:right="144"/>
      </w:pPr>
      <w:r>
        <w:t xml:space="preserve">Visitors needing to exit from any AO Data Center room must check-out with the NOC and exit back through the Manned Server Room.  </w:t>
      </w:r>
    </w:p>
    <w:p w14:paraId="229896B1" w14:textId="77777777" w:rsidR="0019452C" w:rsidRPr="009E442B" w:rsidRDefault="512F0B12" w:rsidP="0019452C">
      <w:pPr>
        <w:pStyle w:val="BodyText"/>
        <w:numPr>
          <w:ilvl w:val="1"/>
          <w:numId w:val="10"/>
        </w:numPr>
        <w:tabs>
          <w:tab w:val="clear" w:pos="2520"/>
          <w:tab w:val="num" w:pos="720"/>
          <w:tab w:val="num" w:pos="1980"/>
        </w:tabs>
        <w:spacing w:before="120" w:after="0"/>
        <w:ind w:left="720"/>
      </w:pPr>
      <w:r>
        <w:t>For safety reasons, perimeter doors of the AO data center allow for egress without a cardkey. This method of exiting the data center should only be used in the event that an emergency situation dictates it (building evacuation, fire suppression alarm, illness, etc.).</w:t>
      </w:r>
    </w:p>
    <w:p w14:paraId="52D9C1D1" w14:textId="77777777" w:rsidR="0019452C" w:rsidRPr="009E442B" w:rsidRDefault="512F0B12" w:rsidP="0019452C">
      <w:pPr>
        <w:pStyle w:val="BodyText"/>
        <w:numPr>
          <w:ilvl w:val="0"/>
          <w:numId w:val="12"/>
        </w:numPr>
        <w:tabs>
          <w:tab w:val="clear" w:pos="1620"/>
          <w:tab w:val="num" w:pos="360"/>
        </w:tabs>
        <w:spacing w:before="120" w:after="0"/>
        <w:ind w:left="360"/>
      </w:pPr>
      <w:r>
        <w:t xml:space="preserve">Employees and visitors with authorized access to any ACE data center are not authorized to grant access to anyone else unless acting as an authorized escort. </w:t>
      </w:r>
      <w:r w:rsidRPr="512F0B12">
        <w:rPr>
          <w:u w:val="single"/>
        </w:rPr>
        <w:t>ACE employees must never loan their cardkeys to anyone.</w:t>
      </w:r>
    </w:p>
    <w:p w14:paraId="06ED4DA4" w14:textId="1A5B22CB" w:rsidR="0019452C" w:rsidRDefault="512F0B12" w:rsidP="0019452C">
      <w:pPr>
        <w:pStyle w:val="BodyText"/>
        <w:numPr>
          <w:ilvl w:val="0"/>
          <w:numId w:val="12"/>
        </w:numPr>
        <w:tabs>
          <w:tab w:val="clear" w:pos="1620"/>
          <w:tab w:val="num" w:pos="360"/>
        </w:tabs>
        <w:spacing w:before="120" w:after="0"/>
        <w:ind w:left="360"/>
      </w:pPr>
      <w:r>
        <w:t xml:space="preserve">NOC employees may grant access to employees and visitors who have an acceptable business justification to be inside the data center (e.g., address a Critical System outage, Severity 1 or Severity 2 system outage, CRQ related activities, Janitorial or Housekeeping services). </w:t>
      </w:r>
    </w:p>
    <w:p w14:paraId="58C83078" w14:textId="77777777" w:rsidR="0019452C" w:rsidRPr="000E6BCD" w:rsidRDefault="512F0B12" w:rsidP="0019452C">
      <w:pPr>
        <w:pStyle w:val="BodyText"/>
        <w:numPr>
          <w:ilvl w:val="1"/>
          <w:numId w:val="12"/>
        </w:numPr>
        <w:tabs>
          <w:tab w:val="clear" w:pos="2700"/>
          <w:tab w:val="num" w:pos="720"/>
          <w:tab w:val="num" w:pos="1980"/>
        </w:tabs>
        <w:spacing w:before="120" w:after="0"/>
        <w:ind w:left="720"/>
      </w:pPr>
      <w:r>
        <w:t xml:space="preserve">Employees and visitors must sign-in and sign-out using the site’s Sign-In/Sign-Out Log upon entering or leaving an ACE data center  </w:t>
      </w:r>
    </w:p>
    <w:p w14:paraId="12F845A9" w14:textId="77777777" w:rsidR="0019452C" w:rsidRPr="00BA658C" w:rsidRDefault="512F0B12" w:rsidP="0019452C">
      <w:pPr>
        <w:pStyle w:val="BodyText"/>
        <w:numPr>
          <w:ilvl w:val="2"/>
          <w:numId w:val="12"/>
        </w:numPr>
        <w:tabs>
          <w:tab w:val="clear" w:pos="3420"/>
          <w:tab w:val="num" w:pos="1080"/>
        </w:tabs>
        <w:spacing w:before="120" w:after="0"/>
        <w:ind w:left="1080"/>
      </w:pPr>
      <w:r>
        <w:t>Logs will be reviewed weekly by the Data Center Manager</w:t>
      </w:r>
    </w:p>
    <w:p w14:paraId="5995249B" w14:textId="77777777" w:rsidR="0019452C" w:rsidRDefault="512F0B12" w:rsidP="0019452C">
      <w:pPr>
        <w:pStyle w:val="BodyText"/>
        <w:numPr>
          <w:ilvl w:val="2"/>
          <w:numId w:val="12"/>
        </w:numPr>
        <w:tabs>
          <w:tab w:val="clear" w:pos="3420"/>
          <w:tab w:val="num" w:pos="1080"/>
        </w:tabs>
        <w:spacing w:after="0"/>
        <w:ind w:left="1080"/>
      </w:pPr>
      <w:r>
        <w:t>Logs will be kept for a minimum of 90 days</w:t>
      </w:r>
    </w:p>
    <w:p w14:paraId="49AA41B3" w14:textId="77777777" w:rsidR="0019452C" w:rsidRPr="00BA658C" w:rsidRDefault="512F0B12" w:rsidP="0019452C">
      <w:pPr>
        <w:pStyle w:val="BodyText"/>
        <w:numPr>
          <w:ilvl w:val="0"/>
          <w:numId w:val="11"/>
        </w:numPr>
        <w:tabs>
          <w:tab w:val="clear" w:pos="1620"/>
          <w:tab w:val="num" w:pos="360"/>
        </w:tabs>
        <w:spacing w:before="120" w:after="0"/>
        <w:ind w:left="360"/>
      </w:pPr>
      <w:r>
        <w:t xml:space="preserve">The Data Center Manager in partnership with Building/Site Security will perform a semi-annual review of cardkey badge access to all ACE data centers </w:t>
      </w:r>
    </w:p>
    <w:p w14:paraId="23A73F61" w14:textId="77777777" w:rsidR="0019452C" w:rsidRPr="00BA658C" w:rsidRDefault="512F0B12" w:rsidP="0019452C">
      <w:pPr>
        <w:pStyle w:val="BodyText"/>
        <w:numPr>
          <w:ilvl w:val="1"/>
          <w:numId w:val="11"/>
        </w:numPr>
        <w:tabs>
          <w:tab w:val="num" w:pos="720"/>
          <w:tab w:val="num" w:pos="1260"/>
        </w:tabs>
        <w:spacing w:before="120" w:after="0"/>
        <w:ind w:left="720"/>
      </w:pPr>
      <w:r>
        <w:t xml:space="preserve">Access may be added, changed, or revoked if there is a change in business justification </w:t>
      </w:r>
    </w:p>
    <w:p w14:paraId="62372D6D" w14:textId="77777777" w:rsidR="0019452C" w:rsidRPr="00013B0A" w:rsidRDefault="512F0B12" w:rsidP="0019452C">
      <w:pPr>
        <w:pStyle w:val="BodyText"/>
        <w:numPr>
          <w:ilvl w:val="1"/>
          <w:numId w:val="11"/>
        </w:numPr>
        <w:tabs>
          <w:tab w:val="num" w:pos="720"/>
          <w:tab w:val="num" w:pos="1260"/>
        </w:tabs>
        <w:spacing w:before="120" w:after="0"/>
        <w:ind w:left="720"/>
      </w:pPr>
      <w:r>
        <w:t>The Data Center Manager will keep results of semi-annual reviews for a minimum of two years</w:t>
      </w:r>
    </w:p>
    <w:p w14:paraId="79D6897C" w14:textId="77777777" w:rsidR="0019452C" w:rsidRPr="00013B0A" w:rsidRDefault="512F0B12" w:rsidP="0019452C">
      <w:pPr>
        <w:pStyle w:val="BodyText"/>
        <w:numPr>
          <w:ilvl w:val="0"/>
          <w:numId w:val="11"/>
        </w:numPr>
        <w:tabs>
          <w:tab w:val="clear" w:pos="1620"/>
          <w:tab w:val="num" w:pos="360"/>
        </w:tabs>
        <w:spacing w:before="120" w:after="0"/>
        <w:ind w:left="360"/>
      </w:pPr>
      <w:r>
        <w:t>The Data Center Manager in partnership with Building/Site Security will review logs monthly for access denied attempts.</w:t>
      </w:r>
    </w:p>
    <w:p w14:paraId="3665408D" w14:textId="77777777" w:rsidR="0019452C" w:rsidRDefault="512F0B12" w:rsidP="0019452C">
      <w:pPr>
        <w:pStyle w:val="BodyText"/>
        <w:numPr>
          <w:ilvl w:val="0"/>
          <w:numId w:val="11"/>
        </w:numPr>
        <w:tabs>
          <w:tab w:val="clear" w:pos="1620"/>
          <w:tab w:val="num" w:pos="360"/>
        </w:tabs>
        <w:spacing w:before="120" w:after="0"/>
        <w:ind w:left="360"/>
      </w:pPr>
      <w:r>
        <w:t>Employees and visitors will comply with all data center rules, procedures, and NOC instructions at all times while inside an ACE data center.</w:t>
      </w:r>
    </w:p>
    <w:p w14:paraId="656A2747" w14:textId="39036DC4" w:rsidR="0019452C" w:rsidRPr="00361441" w:rsidRDefault="512F0B12" w:rsidP="0019452C">
      <w:pPr>
        <w:pStyle w:val="BodyText"/>
        <w:numPr>
          <w:ilvl w:val="1"/>
          <w:numId w:val="11"/>
        </w:numPr>
        <w:tabs>
          <w:tab w:val="clear" w:pos="2700"/>
          <w:tab w:val="num" w:pos="720"/>
        </w:tabs>
        <w:spacing w:before="120" w:after="0"/>
        <w:ind w:left="720"/>
      </w:pPr>
      <w:r>
        <w:t>Employees and visitors are accountable to the NOC employees, DCS Manager, TXRAO IS Site Lead and ACMO TI site lead while inside an ACE data center.</w:t>
      </w:r>
    </w:p>
    <w:p w14:paraId="3471C8A1" w14:textId="77777777" w:rsidR="0019452C" w:rsidRPr="006126C3" w:rsidRDefault="512F0B12" w:rsidP="0019452C">
      <w:pPr>
        <w:pStyle w:val="Heading2"/>
      </w:pPr>
      <w:bookmarkStart w:id="21" w:name="_Toc82600863"/>
      <w:r>
        <w:t>Procedure for Requesting Data Center Cardkey Access</w:t>
      </w:r>
      <w:smartTag w:uri="urn:schemas-microsoft-com:office:smarttags" w:element="PlaceName"/>
      <w:smartTag w:uri="urn:schemas-microsoft-com:office:smarttags" w:element="PlaceType"/>
      <w:smartTag w:uri="urn:schemas-microsoft-com:office:smarttags" w:element="place"/>
      <w:bookmarkEnd w:id="21"/>
    </w:p>
    <w:p w14:paraId="0C2A894E" w14:textId="77777777" w:rsidR="0019452C" w:rsidRDefault="512F0B12" w:rsidP="0019452C">
      <w:pPr>
        <w:pStyle w:val="BodyText"/>
        <w:numPr>
          <w:ilvl w:val="0"/>
          <w:numId w:val="13"/>
        </w:numPr>
        <w:spacing w:before="60" w:line="271" w:lineRule="auto"/>
        <w:ind w:left="720" w:right="144"/>
      </w:pPr>
      <w:r>
        <w:t>Complete the site appropriate ACSC Access Request form. The form may be obtained from:</w:t>
      </w:r>
    </w:p>
    <w:p w14:paraId="56E22D62" w14:textId="77777777" w:rsidR="0019452C" w:rsidRDefault="0019452C" w:rsidP="0019452C">
      <w:pPr>
        <w:pStyle w:val="bullets"/>
        <w:numPr>
          <w:ilvl w:val="0"/>
          <w:numId w:val="14"/>
        </w:numPr>
        <w:ind w:left="1170" w:hanging="450"/>
        <w:jc w:val="both"/>
      </w:pPr>
      <w:r w:rsidRPr="007001F8">
        <w:rPr>
          <w:sz w:val="20"/>
          <w:szCs w:val="20"/>
        </w:rPr>
        <w:t>http://ch.ace</w:t>
      </w:r>
      <w:r w:rsidRPr="00A44790">
        <w:t>.</w:t>
      </w:r>
      <w:r w:rsidRPr="007001F8">
        <w:rPr>
          <w:sz w:val="20"/>
          <w:szCs w:val="20"/>
        </w:rPr>
        <w:t>aaaclubnet.com:52060/empsvcs/Forms</w:t>
      </w:r>
    </w:p>
    <w:p w14:paraId="3DF3DD59" w14:textId="77777777" w:rsidR="0019452C" w:rsidRPr="00BA658C" w:rsidRDefault="512F0B12" w:rsidP="0019452C">
      <w:pPr>
        <w:pStyle w:val="BodyText"/>
        <w:numPr>
          <w:ilvl w:val="1"/>
          <w:numId w:val="9"/>
        </w:numPr>
        <w:tabs>
          <w:tab w:val="left" w:pos="1170"/>
        </w:tabs>
        <w:spacing w:before="120" w:after="0"/>
        <w:ind w:left="720" w:right="144" w:firstLine="0"/>
      </w:pPr>
      <w:r>
        <w:t xml:space="preserve">AO – Contact the TI Administrative staff </w:t>
      </w:r>
    </w:p>
    <w:p w14:paraId="4F7F6384" w14:textId="77777777" w:rsidR="0019452C" w:rsidRPr="00BA658C" w:rsidRDefault="512F0B12" w:rsidP="0019452C">
      <w:pPr>
        <w:pStyle w:val="BodyText"/>
        <w:numPr>
          <w:ilvl w:val="1"/>
          <w:numId w:val="9"/>
        </w:numPr>
        <w:tabs>
          <w:tab w:val="left" w:pos="1170"/>
        </w:tabs>
        <w:spacing w:before="120" w:after="0"/>
        <w:ind w:left="720" w:right="144" w:firstLine="0"/>
      </w:pPr>
      <w:r>
        <w:t xml:space="preserve">LAHQ – Contact the TI Administrative staff </w:t>
      </w:r>
    </w:p>
    <w:p w14:paraId="6519A408" w14:textId="5396D2DE" w:rsidR="0019452C" w:rsidRDefault="512F0B12" w:rsidP="0019452C">
      <w:pPr>
        <w:pStyle w:val="BodyText"/>
        <w:numPr>
          <w:ilvl w:val="1"/>
          <w:numId w:val="9"/>
        </w:numPr>
        <w:tabs>
          <w:tab w:val="left" w:pos="1170"/>
        </w:tabs>
        <w:spacing w:before="120" w:after="0"/>
        <w:ind w:left="720" w:right="144" w:firstLine="0"/>
      </w:pPr>
      <w:r>
        <w:t xml:space="preserve">TXRAO – Contact the TXRAO TI Site Lead </w:t>
      </w:r>
    </w:p>
    <w:p w14:paraId="5C24603E" w14:textId="3F49DFAC" w:rsidR="00D57152" w:rsidRDefault="512F0B12" w:rsidP="0019452C">
      <w:pPr>
        <w:pStyle w:val="BodyText"/>
        <w:numPr>
          <w:ilvl w:val="1"/>
          <w:numId w:val="9"/>
        </w:numPr>
        <w:tabs>
          <w:tab w:val="left" w:pos="1170"/>
        </w:tabs>
        <w:spacing w:before="120" w:after="0"/>
        <w:ind w:left="720" w:right="144" w:firstLine="0"/>
      </w:pPr>
      <w:r>
        <w:lastRenderedPageBreak/>
        <w:t>ACMO – Contact the ACMO TI Site Lead</w:t>
      </w:r>
    </w:p>
    <w:p w14:paraId="7F4367A7" w14:textId="13CD7639" w:rsidR="00137398" w:rsidRDefault="00137398" w:rsidP="0019452C">
      <w:pPr>
        <w:pStyle w:val="BodyText"/>
        <w:numPr>
          <w:ilvl w:val="1"/>
          <w:numId w:val="9"/>
        </w:numPr>
        <w:tabs>
          <w:tab w:val="left" w:pos="1170"/>
        </w:tabs>
        <w:spacing w:before="120" w:after="0"/>
        <w:ind w:left="720" w:right="144" w:firstLine="0"/>
      </w:pPr>
      <w:r>
        <w:t>Independence, OH – Contact TI Site Lead</w:t>
      </w:r>
    </w:p>
    <w:p w14:paraId="23B6A205" w14:textId="77777777" w:rsidR="0019452C" w:rsidRDefault="512F0B12" w:rsidP="0019452C">
      <w:pPr>
        <w:pStyle w:val="BodyText"/>
        <w:numPr>
          <w:ilvl w:val="0"/>
          <w:numId w:val="9"/>
        </w:numPr>
        <w:tabs>
          <w:tab w:val="left" w:pos="720"/>
        </w:tabs>
        <w:spacing w:before="120" w:after="0" w:line="271" w:lineRule="auto"/>
        <w:ind w:left="720" w:right="144"/>
      </w:pPr>
      <w:r>
        <w:t>Complete all sections of form (incomplete forms may cause delays) and obtain the management signatures required by the form and return to:</w:t>
      </w:r>
    </w:p>
    <w:p w14:paraId="30726EDC" w14:textId="77777777" w:rsidR="0019452C" w:rsidRDefault="512F0B12" w:rsidP="0019452C">
      <w:pPr>
        <w:pStyle w:val="BodyText"/>
        <w:numPr>
          <w:ilvl w:val="1"/>
          <w:numId w:val="9"/>
        </w:numPr>
        <w:tabs>
          <w:tab w:val="left" w:pos="1170"/>
        </w:tabs>
        <w:spacing w:before="120" w:after="0" w:line="271" w:lineRule="auto"/>
        <w:ind w:left="720" w:right="144" w:firstLine="0"/>
      </w:pPr>
      <w:r>
        <w:t>AO and LAHQ – AO Building Security</w:t>
      </w:r>
    </w:p>
    <w:p w14:paraId="3113CDFB" w14:textId="4B99CAFE" w:rsidR="0019452C" w:rsidRDefault="512F0B12" w:rsidP="0019452C">
      <w:pPr>
        <w:pStyle w:val="BodyText"/>
        <w:numPr>
          <w:ilvl w:val="1"/>
          <w:numId w:val="9"/>
        </w:numPr>
        <w:tabs>
          <w:tab w:val="left" w:pos="1170"/>
        </w:tabs>
        <w:spacing w:before="120" w:after="0" w:line="271" w:lineRule="auto"/>
        <w:ind w:left="720" w:right="144" w:firstLine="0"/>
      </w:pPr>
      <w:r>
        <w:t>TXRAO – TX Building Security</w:t>
      </w:r>
    </w:p>
    <w:p w14:paraId="4EDDC053" w14:textId="47DE50E8" w:rsidR="00D57152" w:rsidRDefault="512F0B12" w:rsidP="0019452C">
      <w:pPr>
        <w:pStyle w:val="BodyText"/>
        <w:numPr>
          <w:ilvl w:val="1"/>
          <w:numId w:val="9"/>
        </w:numPr>
        <w:tabs>
          <w:tab w:val="left" w:pos="1170"/>
        </w:tabs>
        <w:spacing w:before="120" w:after="0" w:line="271" w:lineRule="auto"/>
        <w:ind w:left="720" w:right="144" w:firstLine="0"/>
      </w:pPr>
      <w:r>
        <w:t>ACMO – ACMO Building Security</w:t>
      </w:r>
    </w:p>
    <w:p w14:paraId="5E07B8E9" w14:textId="69C08068" w:rsidR="00137398" w:rsidRDefault="00137398" w:rsidP="0019452C">
      <w:pPr>
        <w:pStyle w:val="BodyText"/>
        <w:numPr>
          <w:ilvl w:val="1"/>
          <w:numId w:val="9"/>
        </w:numPr>
        <w:tabs>
          <w:tab w:val="left" w:pos="1170"/>
        </w:tabs>
        <w:spacing w:before="120" w:after="0" w:line="271" w:lineRule="auto"/>
        <w:ind w:left="720" w:right="144" w:firstLine="0"/>
      </w:pPr>
      <w:r>
        <w:t>Independence, OH – Building Security</w:t>
      </w:r>
    </w:p>
    <w:p w14:paraId="5FD1EAC7" w14:textId="77777777" w:rsidR="00F00459" w:rsidRPr="006126C3" w:rsidRDefault="512F0B12" w:rsidP="003048E0">
      <w:pPr>
        <w:pStyle w:val="Heading1"/>
        <w:spacing w:before="240" w:after="60"/>
      </w:pPr>
      <w:bookmarkStart w:id="22" w:name="_Toc82600864"/>
      <w:r>
        <w:t>Procedure to Access ACE Data Centers</w:t>
      </w:r>
      <w:bookmarkEnd w:id="22"/>
    </w:p>
    <w:p w14:paraId="1328B0E8" w14:textId="77777777" w:rsidR="003048E0" w:rsidRPr="000E6BCD" w:rsidRDefault="512F0B12" w:rsidP="512F0B12">
      <w:pPr>
        <w:pStyle w:val="BodyText"/>
        <w:spacing w:before="120" w:after="0"/>
        <w:rPr>
          <w:u w:val="single"/>
        </w:rPr>
      </w:pPr>
      <w:bookmarkStart w:id="23" w:name="_Toc82600865"/>
      <w:r w:rsidRPr="512F0B12">
        <w:rPr>
          <w:rStyle w:val="Heading2Char"/>
        </w:rPr>
        <w:t>AO Data Center</w:t>
      </w:r>
      <w:r>
        <w:t xml:space="preserve"> – The AO Data Center has five rooms: Manned, Unmanned, Telephone, Tape Library, and Staging Area.  The NOC is staffed 24 hours a day, 7 days per week, including holidays.  </w:t>
      </w:r>
      <w:bookmarkEnd w:id="23"/>
    </w:p>
    <w:p w14:paraId="1B177B3E" w14:textId="77777777" w:rsidR="003048E0" w:rsidRPr="00F34E26" w:rsidRDefault="512F0B12" w:rsidP="003048E0">
      <w:pPr>
        <w:pStyle w:val="BodyText"/>
        <w:spacing w:before="120"/>
        <w:ind w:right="144"/>
        <w:rPr>
          <w:szCs w:val="22"/>
        </w:rPr>
      </w:pPr>
      <w:r>
        <w:t>Entering and Exiting the Data Center:</w:t>
      </w:r>
    </w:p>
    <w:p w14:paraId="63F14948" w14:textId="77777777" w:rsidR="00D57152" w:rsidRDefault="512F0B12" w:rsidP="00F64DAB">
      <w:pPr>
        <w:pStyle w:val="BodyText"/>
        <w:numPr>
          <w:ilvl w:val="0"/>
          <w:numId w:val="15"/>
        </w:numPr>
        <w:tabs>
          <w:tab w:val="left" w:pos="360"/>
        </w:tabs>
        <w:spacing w:before="120" w:after="0"/>
        <w:ind w:right="144"/>
      </w:pPr>
      <w:r>
        <w:t>Check in with the NOC located outside the data center</w:t>
      </w:r>
    </w:p>
    <w:p w14:paraId="1F4AC65D" w14:textId="77777777" w:rsidR="00D57152" w:rsidRDefault="512F0B12" w:rsidP="00D57152">
      <w:pPr>
        <w:pStyle w:val="BodyText"/>
        <w:numPr>
          <w:ilvl w:val="0"/>
          <w:numId w:val="15"/>
        </w:numPr>
        <w:tabs>
          <w:tab w:val="clear" w:pos="360"/>
          <w:tab w:val="num" w:pos="159"/>
        </w:tabs>
        <w:spacing w:before="120" w:after="0"/>
        <w:ind w:right="144"/>
      </w:pPr>
      <w:r>
        <w:t xml:space="preserve">Complete the Visitor Log  </w:t>
      </w:r>
    </w:p>
    <w:p w14:paraId="12A8AD83" w14:textId="6E774464" w:rsidR="00D57152" w:rsidRDefault="512F0B12" w:rsidP="00D57152">
      <w:pPr>
        <w:pStyle w:val="BodyText"/>
        <w:numPr>
          <w:ilvl w:val="1"/>
          <w:numId w:val="15"/>
        </w:numPr>
        <w:tabs>
          <w:tab w:val="clear" w:pos="1440"/>
          <w:tab w:val="num" w:pos="720"/>
        </w:tabs>
        <w:spacing w:before="120" w:after="0"/>
        <w:ind w:left="720" w:right="144"/>
      </w:pPr>
      <w:r>
        <w:t>Sign-in must include name, contact information, and CRQ or INC ticket numbers</w:t>
      </w:r>
    </w:p>
    <w:p w14:paraId="6EDFAD85" w14:textId="3A6DD66A" w:rsidR="00F64DAB" w:rsidRPr="00D57152" w:rsidRDefault="512F0B12" w:rsidP="00D57152">
      <w:pPr>
        <w:pStyle w:val="BodyText"/>
        <w:numPr>
          <w:ilvl w:val="2"/>
          <w:numId w:val="15"/>
        </w:numPr>
        <w:tabs>
          <w:tab w:val="clear" w:pos="2160"/>
          <w:tab w:val="num" w:pos="1260"/>
        </w:tabs>
        <w:spacing w:before="120" w:after="0"/>
        <w:ind w:left="1080" w:right="144"/>
      </w:pPr>
      <w:r>
        <w:t>CRQ or ticket will be validated prior to access being granted.</w:t>
      </w:r>
    </w:p>
    <w:p w14:paraId="3FE1362C" w14:textId="024A0E4C" w:rsidR="009501E8" w:rsidRDefault="512F0B12" w:rsidP="009501E8">
      <w:pPr>
        <w:pStyle w:val="BodyText"/>
        <w:numPr>
          <w:ilvl w:val="0"/>
          <w:numId w:val="15"/>
        </w:numPr>
        <w:tabs>
          <w:tab w:val="clear" w:pos="360"/>
          <w:tab w:val="num" w:pos="-14"/>
        </w:tabs>
        <w:spacing w:before="120" w:after="0"/>
        <w:ind w:right="144"/>
      </w:pPr>
      <w:r>
        <w:t>NOC personnel will request identification and the purpose of your visit and review data center rules with visitors.</w:t>
      </w:r>
    </w:p>
    <w:p w14:paraId="1610C9C5" w14:textId="5D123DEB" w:rsidR="00F64DAB" w:rsidRPr="009501E8" w:rsidRDefault="512F0B12" w:rsidP="009501E8">
      <w:pPr>
        <w:pStyle w:val="BodyText"/>
        <w:numPr>
          <w:ilvl w:val="0"/>
          <w:numId w:val="15"/>
        </w:numPr>
        <w:tabs>
          <w:tab w:val="clear" w:pos="360"/>
          <w:tab w:val="num" w:pos="-14"/>
        </w:tabs>
        <w:spacing w:before="120" w:after="0"/>
        <w:ind w:right="144"/>
      </w:pPr>
      <w:r>
        <w:t xml:space="preserve">NOC personnel will then either escort visitors to the work area or loan out a temporary badge </w:t>
      </w:r>
      <w:r w:rsidR="00045AB5">
        <w:t xml:space="preserve">(to authorized personal) </w:t>
      </w:r>
      <w:r>
        <w:t>that will provide access to the data center.</w:t>
      </w:r>
    </w:p>
    <w:p w14:paraId="1D194730" w14:textId="77777777" w:rsidR="00F64DAB" w:rsidRPr="00BA658C" w:rsidRDefault="512F0B12" w:rsidP="00F64DAB">
      <w:pPr>
        <w:pStyle w:val="BodyText"/>
        <w:numPr>
          <w:ilvl w:val="0"/>
          <w:numId w:val="15"/>
        </w:numPr>
        <w:spacing w:before="120" w:after="0"/>
        <w:ind w:right="144"/>
      </w:pPr>
      <w:r>
        <w:t>Enter the data center via the Manned Room.</w:t>
      </w:r>
    </w:p>
    <w:p w14:paraId="3099EA5E" w14:textId="77777777" w:rsidR="00F64DAB" w:rsidRPr="00BA658C" w:rsidRDefault="512F0B12" w:rsidP="00F64DAB">
      <w:pPr>
        <w:pStyle w:val="BodyText"/>
        <w:numPr>
          <w:ilvl w:val="0"/>
          <w:numId w:val="15"/>
        </w:numPr>
        <w:spacing w:before="120" w:after="0"/>
        <w:ind w:right="144"/>
      </w:pPr>
      <w:r>
        <w:t>Check-out with the NOC before leaving.  The NOC will review “Hardware Implementation Checklist” and review physical work performed in the data center to ensure that:</w:t>
      </w:r>
    </w:p>
    <w:p w14:paraId="1BC0F4C3" w14:textId="77777777" w:rsidR="00F64DAB" w:rsidRPr="00BA658C" w:rsidRDefault="512F0B12" w:rsidP="00F64DAB">
      <w:pPr>
        <w:pStyle w:val="BodyText"/>
        <w:numPr>
          <w:ilvl w:val="0"/>
          <w:numId w:val="16"/>
        </w:numPr>
        <w:tabs>
          <w:tab w:val="clear" w:pos="1260"/>
          <w:tab w:val="num" w:pos="720"/>
        </w:tabs>
        <w:spacing w:before="120" w:after="0"/>
        <w:ind w:left="720" w:right="144"/>
      </w:pPr>
      <w:r>
        <w:t>Floor tiles are in place</w:t>
      </w:r>
    </w:p>
    <w:p w14:paraId="29588D40" w14:textId="1DD5BCF2" w:rsidR="00D57152" w:rsidRPr="00D57152" w:rsidRDefault="512F0B12" w:rsidP="00D57152">
      <w:pPr>
        <w:pStyle w:val="BodyText"/>
        <w:numPr>
          <w:ilvl w:val="0"/>
          <w:numId w:val="16"/>
        </w:numPr>
        <w:tabs>
          <w:tab w:val="clear" w:pos="1260"/>
          <w:tab w:val="num" w:pos="720"/>
        </w:tabs>
        <w:spacing w:before="120" w:after="0"/>
        <w:ind w:left="720" w:right="144"/>
      </w:pPr>
      <w:r>
        <w:t>Installation work conforms to standards:</w:t>
      </w:r>
    </w:p>
    <w:p w14:paraId="4081DE97" w14:textId="72872EC5" w:rsidR="00D57152" w:rsidRPr="00D57152" w:rsidRDefault="512F0B12" w:rsidP="00D57152">
      <w:pPr>
        <w:pStyle w:val="BodyText"/>
        <w:numPr>
          <w:ilvl w:val="0"/>
          <w:numId w:val="17"/>
        </w:numPr>
        <w:tabs>
          <w:tab w:val="clear" w:pos="1800"/>
          <w:tab w:val="num" w:pos="1260"/>
        </w:tabs>
        <w:spacing w:before="60" w:after="0"/>
        <w:ind w:left="1260" w:hanging="540"/>
      </w:pPr>
      <w:r>
        <w:t>Server placement</w:t>
      </w:r>
    </w:p>
    <w:p w14:paraId="678E350B" w14:textId="77777777" w:rsidR="00F64DAB" w:rsidRPr="00BA658C" w:rsidRDefault="512F0B12" w:rsidP="00F64DAB">
      <w:pPr>
        <w:pStyle w:val="BodyText"/>
        <w:numPr>
          <w:ilvl w:val="0"/>
          <w:numId w:val="18"/>
        </w:numPr>
        <w:tabs>
          <w:tab w:val="clear" w:pos="1980"/>
          <w:tab w:val="num" w:pos="1260"/>
        </w:tabs>
        <w:spacing w:before="60" w:after="0"/>
        <w:ind w:left="1260" w:hanging="540"/>
      </w:pPr>
      <w:r>
        <w:t>Cabinet blanking panels are in place</w:t>
      </w:r>
    </w:p>
    <w:p w14:paraId="5595C9FA" w14:textId="6A906BEA" w:rsidR="00F64DAB" w:rsidRPr="00BA658C" w:rsidRDefault="512F0B12" w:rsidP="00F64DAB">
      <w:pPr>
        <w:pStyle w:val="BodyText"/>
        <w:numPr>
          <w:ilvl w:val="0"/>
          <w:numId w:val="18"/>
        </w:numPr>
        <w:tabs>
          <w:tab w:val="clear" w:pos="1980"/>
          <w:tab w:val="num" w:pos="1260"/>
        </w:tabs>
        <w:spacing w:before="60" w:after="0"/>
        <w:ind w:left="1260" w:hanging="540"/>
      </w:pPr>
      <w:r>
        <w:t>Floor Tiles cutout pillows are in place</w:t>
      </w:r>
    </w:p>
    <w:p w14:paraId="6E7253A2" w14:textId="50605A63" w:rsidR="00F64DAB" w:rsidRPr="00BA658C" w:rsidRDefault="512F0B12" w:rsidP="00F64DAB">
      <w:pPr>
        <w:pStyle w:val="BodyText"/>
        <w:numPr>
          <w:ilvl w:val="0"/>
          <w:numId w:val="18"/>
        </w:numPr>
        <w:tabs>
          <w:tab w:val="clear" w:pos="1980"/>
          <w:tab w:val="num" w:pos="1260"/>
        </w:tabs>
        <w:spacing w:before="60" w:after="0"/>
        <w:ind w:left="1260" w:hanging="540"/>
      </w:pPr>
      <w:r>
        <w:t>Cabinet electrical and data cabling is dressed</w:t>
      </w:r>
    </w:p>
    <w:p w14:paraId="32FF698F" w14:textId="77777777" w:rsidR="00F64DAB" w:rsidRPr="00BA658C" w:rsidRDefault="512F0B12" w:rsidP="00F64DAB">
      <w:pPr>
        <w:pStyle w:val="BodyText"/>
        <w:numPr>
          <w:ilvl w:val="0"/>
          <w:numId w:val="18"/>
        </w:numPr>
        <w:tabs>
          <w:tab w:val="clear" w:pos="1980"/>
          <w:tab w:val="num" w:pos="1260"/>
        </w:tabs>
        <w:spacing w:before="60" w:after="0"/>
        <w:ind w:left="1260" w:hanging="540"/>
      </w:pPr>
      <w:r>
        <w:t>Boxes, packaging, spare parts and installation debris has been removed</w:t>
      </w:r>
    </w:p>
    <w:p w14:paraId="0B816899" w14:textId="77777777" w:rsidR="00F64DAB" w:rsidRDefault="00F64DAB" w:rsidP="00F64DAB">
      <w:pPr>
        <w:pStyle w:val="BodyText"/>
        <w:tabs>
          <w:tab w:val="num" w:pos="1980"/>
        </w:tabs>
        <w:spacing w:after="0"/>
        <w:rPr>
          <w:szCs w:val="22"/>
        </w:rPr>
      </w:pPr>
    </w:p>
    <w:p w14:paraId="7E965A4B" w14:textId="77777777" w:rsidR="00F64DAB" w:rsidRPr="00BA658C" w:rsidRDefault="512F0B12" w:rsidP="00F64DAB">
      <w:pPr>
        <w:pStyle w:val="BodyText"/>
        <w:numPr>
          <w:ilvl w:val="1"/>
          <w:numId w:val="9"/>
        </w:numPr>
        <w:tabs>
          <w:tab w:val="num" w:pos="720"/>
        </w:tabs>
        <w:ind w:left="720"/>
      </w:pPr>
      <w:r>
        <w:t>De-installation work conforms to standards:</w:t>
      </w:r>
    </w:p>
    <w:p w14:paraId="6912EF99" w14:textId="77777777" w:rsidR="00F64DAB" w:rsidRPr="00BA658C" w:rsidRDefault="512F0B12" w:rsidP="00F64DAB">
      <w:pPr>
        <w:pStyle w:val="BodyText"/>
        <w:numPr>
          <w:ilvl w:val="0"/>
          <w:numId w:val="19"/>
        </w:numPr>
        <w:tabs>
          <w:tab w:val="clear" w:pos="2160"/>
          <w:tab w:val="num" w:pos="1260"/>
        </w:tabs>
        <w:spacing w:before="60" w:after="0"/>
        <w:ind w:left="1080"/>
      </w:pPr>
      <w:r>
        <w:lastRenderedPageBreak/>
        <w:t>Cabinet blanking panels are in place</w:t>
      </w:r>
    </w:p>
    <w:p w14:paraId="167EA045" w14:textId="77777777" w:rsidR="00F64DAB" w:rsidRPr="00BA658C" w:rsidRDefault="512F0B12" w:rsidP="00F64DAB">
      <w:pPr>
        <w:pStyle w:val="BodyText"/>
        <w:numPr>
          <w:ilvl w:val="0"/>
          <w:numId w:val="19"/>
        </w:numPr>
        <w:tabs>
          <w:tab w:val="clear" w:pos="2160"/>
          <w:tab w:val="num" w:pos="1260"/>
        </w:tabs>
        <w:spacing w:before="60" w:after="0"/>
        <w:ind w:left="1080"/>
      </w:pPr>
      <w:r>
        <w:t>Floor Tile cutout pillows are in place</w:t>
      </w:r>
    </w:p>
    <w:p w14:paraId="12D728D2" w14:textId="77777777" w:rsidR="00F64DAB" w:rsidRPr="00BA658C" w:rsidRDefault="512F0B12" w:rsidP="00F64DAB">
      <w:pPr>
        <w:pStyle w:val="BodyText"/>
        <w:numPr>
          <w:ilvl w:val="0"/>
          <w:numId w:val="19"/>
        </w:numPr>
        <w:tabs>
          <w:tab w:val="clear" w:pos="2160"/>
          <w:tab w:val="num" w:pos="1260"/>
        </w:tabs>
        <w:spacing w:before="60" w:after="0"/>
        <w:ind w:left="1080"/>
      </w:pPr>
      <w:r>
        <w:t>Cabinet electrical and data cabling has been removed</w:t>
      </w:r>
    </w:p>
    <w:p w14:paraId="6345CB24" w14:textId="77777777" w:rsidR="00F64DAB" w:rsidRPr="00BA658C" w:rsidRDefault="512F0B12" w:rsidP="00F64DAB">
      <w:pPr>
        <w:pStyle w:val="BodyText"/>
        <w:numPr>
          <w:ilvl w:val="0"/>
          <w:numId w:val="19"/>
        </w:numPr>
        <w:tabs>
          <w:tab w:val="clear" w:pos="2160"/>
          <w:tab w:val="num" w:pos="1260"/>
        </w:tabs>
        <w:spacing w:before="60" w:after="0"/>
        <w:ind w:left="1080"/>
      </w:pPr>
      <w:r>
        <w:t>Boxes, packaging, spare parts and installation debris has been removed</w:t>
      </w:r>
    </w:p>
    <w:p w14:paraId="078F0F87" w14:textId="3B91EDDC" w:rsidR="00F64DAB" w:rsidRPr="00114B50" w:rsidRDefault="512F0B12" w:rsidP="00F64DAB">
      <w:pPr>
        <w:pStyle w:val="BodyText"/>
        <w:numPr>
          <w:ilvl w:val="0"/>
          <w:numId w:val="15"/>
        </w:numPr>
        <w:spacing w:before="120" w:after="0"/>
      </w:pPr>
      <w:r>
        <w:t>All visitors – Logout in the Visitor Log Book.</w:t>
      </w:r>
    </w:p>
    <w:p w14:paraId="165373A7" w14:textId="77777777" w:rsidR="00946AAC" w:rsidRDefault="00946AAC" w:rsidP="00946AAC">
      <w:pPr>
        <w:pStyle w:val="bullets"/>
        <w:numPr>
          <w:ilvl w:val="0"/>
          <w:numId w:val="0"/>
        </w:numPr>
        <w:jc w:val="both"/>
      </w:pPr>
    </w:p>
    <w:p w14:paraId="1A889DB2" w14:textId="77777777" w:rsidR="00946AAC" w:rsidRDefault="00946AAC" w:rsidP="00946AAC">
      <w:pPr>
        <w:pStyle w:val="bullets"/>
        <w:numPr>
          <w:ilvl w:val="0"/>
          <w:numId w:val="0"/>
        </w:numPr>
        <w:jc w:val="both"/>
      </w:pPr>
    </w:p>
    <w:p w14:paraId="061668D8" w14:textId="77777777" w:rsidR="0042671D" w:rsidRDefault="512F0B12" w:rsidP="0042671D">
      <w:pPr>
        <w:pStyle w:val="BodyText"/>
        <w:spacing w:before="60" w:after="60"/>
        <w:rPr>
          <w:szCs w:val="22"/>
        </w:rPr>
      </w:pPr>
      <w:bookmarkStart w:id="24" w:name="_Toc82600866"/>
      <w:r w:rsidRPr="512F0B12">
        <w:rPr>
          <w:rStyle w:val="Heading2Char"/>
        </w:rPr>
        <w:t>LAHQ Data Center</w:t>
      </w:r>
      <w:r>
        <w:t xml:space="preserve"> – The LAHQ Data Center is comprised of two rooms, Data Center and Telephone Room.   The LAHQ campus is staffed by Building Security 24 hours a day, 7 days per week.  LAHQ Data Center is not normally manned by NOC personnel.</w:t>
      </w:r>
      <w:smartTag w:uri="urn:schemas-microsoft-com:office:smarttags" w:element="PlaceName"/>
      <w:smartTag w:uri="urn:schemas-microsoft-com:office:smarttags" w:element="PlaceName"/>
      <w:smartTag w:uri="urn:schemas-microsoft-com:office:smarttags" w:element="PlaceType"/>
      <w:smartTag w:uri="urn:schemas-microsoft-com:office:smarttags" w:element="PlaceName"/>
      <w:smartTag w:uri="urn:schemas-microsoft-com:office:smarttags" w:element="PlaceType"/>
      <w:smartTag w:uri="urn:schemas-microsoft-com:office:smarttags" w:element="place"/>
      <w:bookmarkEnd w:id="24"/>
    </w:p>
    <w:p w14:paraId="24C0DC45" w14:textId="77777777" w:rsidR="0042671D" w:rsidRPr="009E0072" w:rsidRDefault="512F0B12" w:rsidP="0042671D">
      <w:pPr>
        <w:pStyle w:val="BodyText"/>
        <w:spacing w:before="120"/>
        <w:rPr>
          <w:szCs w:val="22"/>
        </w:rPr>
      </w:pPr>
      <w:r>
        <w:t xml:space="preserve">Entering and Exiting the Data Center with Cardkey Access:  </w:t>
      </w:r>
      <w:smartTag w:uri="urn:schemas-microsoft-com:office:smarttags" w:element="PlaceName"/>
      <w:smartTag w:uri="urn:schemas-microsoft-com:office:smarttags" w:element="PlaceType"/>
      <w:smartTag w:uri="urn:schemas-microsoft-com:office:smarttags" w:element="place"/>
    </w:p>
    <w:p w14:paraId="15CF0694" w14:textId="77777777" w:rsidR="0042671D" w:rsidRDefault="512F0B12" w:rsidP="0042671D">
      <w:pPr>
        <w:pStyle w:val="BodyText"/>
        <w:numPr>
          <w:ilvl w:val="0"/>
          <w:numId w:val="20"/>
        </w:numPr>
        <w:tabs>
          <w:tab w:val="clear" w:pos="360"/>
          <w:tab w:val="num" w:pos="450"/>
        </w:tabs>
        <w:spacing w:before="120" w:after="0"/>
      </w:pPr>
      <w:r>
        <w:t xml:space="preserve">Check-in with the AO NOC </w:t>
      </w:r>
      <w:r w:rsidRPr="512F0B12">
        <w:rPr>
          <w:sz w:val="18"/>
          <w:szCs w:val="18"/>
        </w:rPr>
        <w:t>(714-850-8250)</w:t>
      </w:r>
      <w:r>
        <w:t>, stating purpose for visit</w:t>
      </w:r>
    </w:p>
    <w:p w14:paraId="423C287E" w14:textId="77777777" w:rsidR="0042671D" w:rsidRPr="00BA658C" w:rsidRDefault="512F0B12" w:rsidP="0042671D">
      <w:pPr>
        <w:pStyle w:val="BodyText"/>
        <w:numPr>
          <w:ilvl w:val="0"/>
          <w:numId w:val="20"/>
        </w:numPr>
        <w:tabs>
          <w:tab w:val="clear" w:pos="360"/>
          <w:tab w:val="left" w:pos="450"/>
          <w:tab w:val="num" w:pos="1620"/>
          <w:tab w:val="left" w:pos="1890"/>
        </w:tabs>
        <w:spacing w:before="120" w:after="0"/>
        <w:ind w:left="450" w:hanging="450"/>
      </w:pPr>
      <w:r>
        <w:t xml:space="preserve">Complete the Visitor Log </w:t>
      </w:r>
    </w:p>
    <w:p w14:paraId="18EA439D" w14:textId="4CCD8407" w:rsidR="0042671D" w:rsidRDefault="512F0B12" w:rsidP="0042671D">
      <w:pPr>
        <w:pStyle w:val="BodyText"/>
        <w:numPr>
          <w:ilvl w:val="0"/>
          <w:numId w:val="20"/>
        </w:numPr>
        <w:tabs>
          <w:tab w:val="clear" w:pos="360"/>
          <w:tab w:val="num" w:pos="450"/>
          <w:tab w:val="left" w:pos="1890"/>
        </w:tabs>
        <w:spacing w:before="120" w:after="0"/>
        <w:ind w:left="450" w:hanging="450"/>
      </w:pPr>
      <w:r>
        <w:t>Proceed to work area</w:t>
      </w:r>
    </w:p>
    <w:p w14:paraId="034ED5D1" w14:textId="7EEA0AEA" w:rsidR="00C82DED" w:rsidRPr="00C82DED" w:rsidRDefault="512F0B12" w:rsidP="00C82DED">
      <w:pPr>
        <w:pStyle w:val="BodyText"/>
        <w:numPr>
          <w:ilvl w:val="0"/>
          <w:numId w:val="20"/>
        </w:numPr>
        <w:tabs>
          <w:tab w:val="clear" w:pos="360"/>
        </w:tabs>
        <w:spacing w:before="120" w:after="0"/>
      </w:pPr>
      <w:r>
        <w:t>Check-out with AO NOC before leaving.  As there is no NOC presence in LA, authorized visitors are required to ensure their physical work is performed to Data Center standards</w:t>
      </w:r>
    </w:p>
    <w:p w14:paraId="5CD18C24" w14:textId="77777777" w:rsidR="0042671D" w:rsidRPr="00BA658C" w:rsidRDefault="512F0B12" w:rsidP="0042671D">
      <w:pPr>
        <w:pStyle w:val="BodyText"/>
        <w:numPr>
          <w:ilvl w:val="0"/>
          <w:numId w:val="16"/>
        </w:numPr>
        <w:tabs>
          <w:tab w:val="clear" w:pos="1260"/>
          <w:tab w:val="num" w:pos="900"/>
        </w:tabs>
        <w:spacing w:before="120" w:after="0"/>
        <w:ind w:left="900" w:hanging="450"/>
      </w:pPr>
      <w:r>
        <w:t>Work conforms to standards:</w:t>
      </w:r>
    </w:p>
    <w:p w14:paraId="6DFA35BD" w14:textId="77777777" w:rsidR="0042671D" w:rsidRPr="00BA658C" w:rsidRDefault="512F0B12" w:rsidP="0042671D">
      <w:pPr>
        <w:pStyle w:val="BodyText"/>
        <w:numPr>
          <w:ilvl w:val="0"/>
          <w:numId w:val="21"/>
        </w:numPr>
        <w:tabs>
          <w:tab w:val="clear" w:pos="1980"/>
          <w:tab w:val="num" w:pos="1350"/>
        </w:tabs>
        <w:spacing w:before="60" w:after="0"/>
        <w:ind w:left="1350" w:hanging="450"/>
      </w:pPr>
      <w:r>
        <w:t>Server placement</w:t>
      </w:r>
    </w:p>
    <w:p w14:paraId="32EC8CBF" w14:textId="77777777" w:rsidR="0042671D" w:rsidRDefault="512F0B12" w:rsidP="0042671D">
      <w:pPr>
        <w:pStyle w:val="BodyText"/>
        <w:numPr>
          <w:ilvl w:val="0"/>
          <w:numId w:val="21"/>
        </w:numPr>
        <w:tabs>
          <w:tab w:val="clear" w:pos="1980"/>
          <w:tab w:val="num" w:pos="1350"/>
        </w:tabs>
        <w:spacing w:before="60" w:after="0"/>
        <w:ind w:left="1350" w:hanging="450"/>
      </w:pPr>
      <w:r>
        <w:t>Cabinet electrical and data cabling is finished</w:t>
      </w:r>
    </w:p>
    <w:p w14:paraId="37E0433E" w14:textId="77777777" w:rsidR="0042671D" w:rsidRPr="00BA658C" w:rsidRDefault="512F0B12" w:rsidP="0042671D">
      <w:pPr>
        <w:pStyle w:val="BodyText"/>
        <w:numPr>
          <w:ilvl w:val="0"/>
          <w:numId w:val="21"/>
        </w:numPr>
        <w:tabs>
          <w:tab w:val="clear" w:pos="1980"/>
          <w:tab w:val="num" w:pos="1350"/>
        </w:tabs>
        <w:spacing w:before="60" w:after="0"/>
        <w:ind w:left="1350" w:hanging="450"/>
      </w:pPr>
      <w:r>
        <w:t>Floor tiles are in place</w:t>
      </w:r>
    </w:p>
    <w:p w14:paraId="46E01229" w14:textId="3082782D" w:rsidR="009B4532" w:rsidRPr="009B4532" w:rsidRDefault="512F0B12" w:rsidP="009B4532">
      <w:pPr>
        <w:pStyle w:val="BodyText"/>
        <w:numPr>
          <w:ilvl w:val="0"/>
          <w:numId w:val="21"/>
        </w:numPr>
        <w:tabs>
          <w:tab w:val="clear" w:pos="1980"/>
          <w:tab w:val="num" w:pos="1350"/>
        </w:tabs>
        <w:spacing w:before="60" w:after="0"/>
        <w:ind w:left="1350" w:hanging="450"/>
      </w:pPr>
      <w:r>
        <w:t>Boxes, packaging, spare parts and installation debris has been removed</w:t>
      </w:r>
    </w:p>
    <w:p w14:paraId="487A4DC0" w14:textId="3E9CC39A" w:rsidR="009B4532" w:rsidRPr="00C82DED" w:rsidRDefault="512F0B12" w:rsidP="512F0B12">
      <w:pPr>
        <w:pStyle w:val="BodyText"/>
        <w:numPr>
          <w:ilvl w:val="0"/>
          <w:numId w:val="20"/>
        </w:numPr>
        <w:tabs>
          <w:tab w:val="clear" w:pos="360"/>
          <w:tab w:val="num" w:pos="450"/>
          <w:tab w:val="num" w:pos="1620"/>
          <w:tab w:val="left" w:pos="1800"/>
        </w:tabs>
        <w:spacing w:before="120" w:after="0"/>
        <w:rPr>
          <w:u w:val="single"/>
        </w:rPr>
      </w:pPr>
      <w:r>
        <w:t xml:space="preserve">Complete the Visitor Log before exiting </w:t>
      </w:r>
    </w:p>
    <w:p w14:paraId="1F08B6DA" w14:textId="77777777" w:rsidR="00C82DED" w:rsidRPr="009B4532" w:rsidRDefault="00C82DED" w:rsidP="00C82DED">
      <w:pPr>
        <w:pStyle w:val="BodyText"/>
        <w:tabs>
          <w:tab w:val="num" w:pos="1620"/>
          <w:tab w:val="left" w:pos="1800"/>
        </w:tabs>
        <w:spacing w:before="120" w:after="0"/>
        <w:ind w:left="360"/>
        <w:rPr>
          <w:szCs w:val="22"/>
          <w:u w:val="single"/>
        </w:rPr>
      </w:pPr>
    </w:p>
    <w:p w14:paraId="0F670513" w14:textId="77777777" w:rsidR="0042671D" w:rsidRPr="009E0072" w:rsidRDefault="512F0B12" w:rsidP="0042671D">
      <w:pPr>
        <w:pStyle w:val="BodyText"/>
        <w:spacing w:before="120"/>
        <w:rPr>
          <w:szCs w:val="22"/>
        </w:rPr>
      </w:pPr>
      <w:r>
        <w:t xml:space="preserve">Entering and exiting the Data Center without Cardkey Access:  </w:t>
      </w:r>
    </w:p>
    <w:p w14:paraId="7E3A507D" w14:textId="77777777" w:rsidR="0042671D" w:rsidRPr="00BA658C" w:rsidRDefault="512F0B12" w:rsidP="0042671D">
      <w:pPr>
        <w:pStyle w:val="BodyText"/>
        <w:numPr>
          <w:ilvl w:val="0"/>
          <w:numId w:val="22"/>
        </w:numPr>
        <w:tabs>
          <w:tab w:val="clear" w:pos="360"/>
          <w:tab w:val="num" w:pos="450"/>
        </w:tabs>
        <w:spacing w:before="120" w:after="0"/>
        <w:ind w:left="450" w:hanging="450"/>
      </w:pPr>
      <w:r>
        <w:t>Check-in and out at the ACSC Building Security Control desk located in the basement at LAHQ.  Security will provide escort to data center</w:t>
      </w:r>
    </w:p>
    <w:p w14:paraId="1E2EBA28" w14:textId="77777777" w:rsidR="0042671D" w:rsidRPr="00BA658C" w:rsidRDefault="512F0B12" w:rsidP="0042671D">
      <w:pPr>
        <w:pStyle w:val="BodyText"/>
        <w:numPr>
          <w:ilvl w:val="0"/>
          <w:numId w:val="22"/>
        </w:numPr>
        <w:tabs>
          <w:tab w:val="clear" w:pos="360"/>
          <w:tab w:val="num" w:pos="450"/>
        </w:tabs>
        <w:spacing w:before="120" w:after="0"/>
        <w:ind w:left="450" w:hanging="450"/>
      </w:pPr>
      <w:r>
        <w:t>Check in via phone call to AO-NOC (714-850-8250)</w:t>
      </w:r>
    </w:p>
    <w:p w14:paraId="01A855FE" w14:textId="77777777" w:rsidR="0042671D" w:rsidRPr="00BA658C" w:rsidRDefault="512F0B12" w:rsidP="0042671D">
      <w:pPr>
        <w:pStyle w:val="BodyText"/>
        <w:numPr>
          <w:ilvl w:val="0"/>
          <w:numId w:val="22"/>
        </w:numPr>
        <w:tabs>
          <w:tab w:val="clear" w:pos="360"/>
          <w:tab w:val="num" w:pos="450"/>
        </w:tabs>
        <w:spacing w:before="120" w:after="0"/>
        <w:ind w:left="450" w:hanging="450"/>
      </w:pPr>
      <w:r>
        <w:t>Complete the Visitor Log (complete the log even if no NOC staff are present)</w:t>
      </w:r>
    </w:p>
    <w:p w14:paraId="31F7B35D" w14:textId="77777777" w:rsidR="0042671D" w:rsidRPr="00BA658C" w:rsidRDefault="512F0B12" w:rsidP="0042671D">
      <w:pPr>
        <w:pStyle w:val="BodyText"/>
        <w:numPr>
          <w:ilvl w:val="0"/>
          <w:numId w:val="22"/>
        </w:numPr>
        <w:tabs>
          <w:tab w:val="clear" w:pos="360"/>
          <w:tab w:val="num" w:pos="450"/>
        </w:tabs>
        <w:spacing w:before="120" w:after="0"/>
        <w:ind w:left="450" w:hanging="450"/>
      </w:pPr>
      <w:r>
        <w:t>Proceed to work area</w:t>
      </w:r>
    </w:p>
    <w:p w14:paraId="6A35940F" w14:textId="5F4D96BD" w:rsidR="00C82DED" w:rsidRPr="00C82DED" w:rsidRDefault="512F0B12" w:rsidP="00C82DED">
      <w:pPr>
        <w:pStyle w:val="BodyText"/>
        <w:numPr>
          <w:ilvl w:val="0"/>
          <w:numId w:val="22"/>
        </w:numPr>
        <w:tabs>
          <w:tab w:val="clear" w:pos="360"/>
          <w:tab w:val="num" w:pos="450"/>
        </w:tabs>
        <w:spacing w:before="120" w:after="0"/>
        <w:ind w:left="450" w:hanging="450"/>
      </w:pPr>
      <w:r>
        <w:t>Check-out with AO NOC before leaving.  As there is no NOC presence in LA, authorized visitors are required to ensure their physical work is performed to Data Center standards</w:t>
      </w:r>
    </w:p>
    <w:p w14:paraId="247DE409" w14:textId="77777777" w:rsidR="00C82DED" w:rsidRPr="00BA658C" w:rsidRDefault="512F0B12" w:rsidP="00C82DED">
      <w:pPr>
        <w:pStyle w:val="BodyText"/>
        <w:numPr>
          <w:ilvl w:val="0"/>
          <w:numId w:val="16"/>
        </w:numPr>
        <w:tabs>
          <w:tab w:val="clear" w:pos="1260"/>
          <w:tab w:val="num" w:pos="900"/>
        </w:tabs>
        <w:spacing w:before="120" w:after="0"/>
        <w:ind w:left="900" w:hanging="450"/>
      </w:pPr>
      <w:r>
        <w:t>Work conforms to standards:</w:t>
      </w:r>
    </w:p>
    <w:p w14:paraId="0CA1E5EB" w14:textId="77777777" w:rsidR="00C82DED" w:rsidRPr="00BA658C" w:rsidRDefault="512F0B12" w:rsidP="00C82DED">
      <w:pPr>
        <w:pStyle w:val="BodyText"/>
        <w:numPr>
          <w:ilvl w:val="0"/>
          <w:numId w:val="21"/>
        </w:numPr>
        <w:tabs>
          <w:tab w:val="clear" w:pos="1980"/>
          <w:tab w:val="num" w:pos="1350"/>
        </w:tabs>
        <w:spacing w:before="60" w:after="0"/>
        <w:ind w:left="1350" w:hanging="450"/>
      </w:pPr>
      <w:r>
        <w:t>Server placement</w:t>
      </w:r>
    </w:p>
    <w:p w14:paraId="39FE2823" w14:textId="77777777" w:rsidR="00C82DED" w:rsidRDefault="512F0B12" w:rsidP="00C82DED">
      <w:pPr>
        <w:pStyle w:val="BodyText"/>
        <w:numPr>
          <w:ilvl w:val="0"/>
          <w:numId w:val="21"/>
        </w:numPr>
        <w:tabs>
          <w:tab w:val="clear" w:pos="1980"/>
          <w:tab w:val="num" w:pos="1350"/>
        </w:tabs>
        <w:spacing w:before="60" w:after="0"/>
        <w:ind w:left="1350" w:hanging="450"/>
      </w:pPr>
      <w:r>
        <w:t>Cabinet electrical and data cabling is finished</w:t>
      </w:r>
    </w:p>
    <w:p w14:paraId="6656904B" w14:textId="77777777" w:rsidR="00C82DED" w:rsidRPr="00BA658C" w:rsidRDefault="512F0B12" w:rsidP="00C82DED">
      <w:pPr>
        <w:pStyle w:val="BodyText"/>
        <w:numPr>
          <w:ilvl w:val="0"/>
          <w:numId w:val="21"/>
        </w:numPr>
        <w:tabs>
          <w:tab w:val="clear" w:pos="1980"/>
          <w:tab w:val="num" w:pos="1350"/>
        </w:tabs>
        <w:spacing w:before="60" w:after="0"/>
        <w:ind w:left="1350" w:hanging="450"/>
      </w:pPr>
      <w:r>
        <w:t>Floor tiles are in place</w:t>
      </w:r>
    </w:p>
    <w:p w14:paraId="1559C74D" w14:textId="3E5C1A67" w:rsidR="0042671D" w:rsidRPr="00C82DED" w:rsidRDefault="512F0B12" w:rsidP="00C82DED">
      <w:pPr>
        <w:pStyle w:val="BodyText"/>
        <w:numPr>
          <w:ilvl w:val="0"/>
          <w:numId w:val="21"/>
        </w:numPr>
        <w:tabs>
          <w:tab w:val="clear" w:pos="1980"/>
          <w:tab w:val="num" w:pos="1350"/>
        </w:tabs>
        <w:spacing w:before="60" w:after="0"/>
        <w:ind w:left="1350" w:hanging="450"/>
      </w:pPr>
      <w:r>
        <w:lastRenderedPageBreak/>
        <w:t>Boxes, packaging, spare parts and installation debris has been removed.</w:t>
      </w:r>
    </w:p>
    <w:p w14:paraId="03662D4D" w14:textId="77777777" w:rsidR="00C82DED" w:rsidRDefault="512F0B12" w:rsidP="00C82DED">
      <w:pPr>
        <w:pStyle w:val="BodyText"/>
        <w:numPr>
          <w:ilvl w:val="0"/>
          <w:numId w:val="22"/>
        </w:numPr>
        <w:tabs>
          <w:tab w:val="num" w:pos="1620"/>
        </w:tabs>
        <w:spacing w:before="120" w:after="0"/>
      </w:pPr>
      <w:r>
        <w:t xml:space="preserve">Complete the Visitor Log before exiting. </w:t>
      </w:r>
    </w:p>
    <w:p w14:paraId="73362FF6" w14:textId="37E265BF" w:rsidR="00C82DED" w:rsidRDefault="512F0B12" w:rsidP="00C82DED">
      <w:pPr>
        <w:pStyle w:val="BodyText"/>
        <w:numPr>
          <w:ilvl w:val="0"/>
          <w:numId w:val="22"/>
        </w:numPr>
        <w:tabs>
          <w:tab w:val="num" w:pos="1620"/>
        </w:tabs>
        <w:spacing w:before="120" w:after="0"/>
      </w:pPr>
      <w:r>
        <w:t>Check-out with Building Security</w:t>
      </w:r>
    </w:p>
    <w:p w14:paraId="0154148F" w14:textId="00DAF43F" w:rsidR="00C82DED" w:rsidRPr="00BA658C" w:rsidRDefault="00C82DED" w:rsidP="00C82DED">
      <w:pPr>
        <w:pStyle w:val="BodyText"/>
        <w:tabs>
          <w:tab w:val="num" w:pos="1620"/>
        </w:tabs>
        <w:spacing w:before="120" w:after="0"/>
        <w:ind w:left="360"/>
        <w:rPr>
          <w:szCs w:val="22"/>
        </w:rPr>
      </w:pPr>
    </w:p>
    <w:p w14:paraId="146EB6D5" w14:textId="77777777" w:rsidR="00BC4878" w:rsidRDefault="00BC4878" w:rsidP="00BC4878">
      <w:pPr>
        <w:pStyle w:val="BodyText"/>
        <w:spacing w:after="0"/>
        <w:rPr>
          <w:szCs w:val="22"/>
          <w:u w:val="single"/>
        </w:rPr>
      </w:pPr>
    </w:p>
    <w:p w14:paraId="7668B3BF" w14:textId="77777777" w:rsidR="0042671D" w:rsidRDefault="0042671D" w:rsidP="00BC4878">
      <w:pPr>
        <w:pStyle w:val="BodyText"/>
        <w:spacing w:after="0"/>
        <w:rPr>
          <w:szCs w:val="22"/>
          <w:u w:val="single"/>
        </w:rPr>
      </w:pPr>
    </w:p>
    <w:p w14:paraId="29C4AEF2" w14:textId="77777777" w:rsidR="0042671D" w:rsidRPr="00255ABC" w:rsidRDefault="512F0B12" w:rsidP="512F0B12">
      <w:pPr>
        <w:pStyle w:val="BodyText"/>
        <w:spacing w:before="120" w:after="0"/>
        <w:rPr>
          <w:u w:val="single"/>
        </w:rPr>
      </w:pPr>
      <w:bookmarkStart w:id="25" w:name="_Toc82600867"/>
      <w:r w:rsidRPr="512F0B12">
        <w:rPr>
          <w:rStyle w:val="Heading2Char"/>
        </w:rPr>
        <w:t>TXRAO Data Center</w:t>
      </w:r>
      <w:r>
        <w:t xml:space="preserve"> – The TXRAO Data Center is one room. The NOC is staffed 24 hours a day, 7 days per week, including holidays. The TXRAO campus is staffed by building security 24 hours a day, 7 days per week.</w:t>
      </w:r>
      <w:bookmarkEnd w:id="25"/>
    </w:p>
    <w:p w14:paraId="79784237" w14:textId="77777777" w:rsidR="0042671D" w:rsidRPr="00F34E26" w:rsidRDefault="512F0B12" w:rsidP="0042671D">
      <w:pPr>
        <w:pStyle w:val="BodyText"/>
        <w:spacing w:before="120"/>
        <w:ind w:right="144"/>
        <w:rPr>
          <w:szCs w:val="22"/>
        </w:rPr>
      </w:pPr>
      <w:r>
        <w:t>Entering and Exiting the Data Center:</w:t>
      </w:r>
    </w:p>
    <w:p w14:paraId="1591430D" w14:textId="77777777" w:rsidR="0042671D" w:rsidRDefault="512F0B12" w:rsidP="0042671D">
      <w:pPr>
        <w:pStyle w:val="BodyText"/>
        <w:numPr>
          <w:ilvl w:val="0"/>
          <w:numId w:val="24"/>
        </w:numPr>
        <w:spacing w:before="120" w:after="0"/>
        <w:ind w:right="144"/>
      </w:pPr>
      <w:r>
        <w:t>Press the call button on the camera / intercom panel located next to the card scanner at the NOC door.</w:t>
      </w:r>
    </w:p>
    <w:p w14:paraId="00C601FF" w14:textId="77777777" w:rsidR="0042671D" w:rsidRPr="00255ABC" w:rsidRDefault="512F0B12" w:rsidP="0042671D">
      <w:pPr>
        <w:pStyle w:val="BodyText"/>
        <w:numPr>
          <w:ilvl w:val="0"/>
          <w:numId w:val="24"/>
        </w:numPr>
        <w:spacing w:before="120" w:after="0"/>
        <w:ind w:right="144"/>
      </w:pPr>
      <w:r>
        <w:t>NOC personnel will request identification and the purpose of your visit. NOC personnel will then buzz the door to allow entry to the NOC.</w:t>
      </w:r>
    </w:p>
    <w:p w14:paraId="474756EC" w14:textId="77777777" w:rsidR="0042671D" w:rsidRDefault="512F0B12" w:rsidP="0042671D">
      <w:pPr>
        <w:pStyle w:val="BodyText"/>
        <w:numPr>
          <w:ilvl w:val="0"/>
          <w:numId w:val="24"/>
        </w:numPr>
        <w:tabs>
          <w:tab w:val="clear" w:pos="360"/>
          <w:tab w:val="num" w:pos="450"/>
        </w:tabs>
        <w:spacing w:before="120" w:after="0"/>
        <w:ind w:left="450" w:right="144" w:hanging="450"/>
      </w:pPr>
      <w:r>
        <w:t xml:space="preserve">Complete the Visitor Log  </w:t>
      </w:r>
    </w:p>
    <w:p w14:paraId="16DE79EC" w14:textId="0F7A4C3F" w:rsidR="0042671D" w:rsidRDefault="512F0B12" w:rsidP="0042671D">
      <w:pPr>
        <w:pStyle w:val="BodyText"/>
        <w:numPr>
          <w:ilvl w:val="0"/>
          <w:numId w:val="25"/>
        </w:numPr>
        <w:tabs>
          <w:tab w:val="clear" w:pos="360"/>
          <w:tab w:val="num" w:pos="900"/>
          <w:tab w:val="num" w:pos="1980"/>
        </w:tabs>
        <w:spacing w:before="120" w:after="0"/>
        <w:ind w:left="900" w:right="144" w:hanging="450"/>
      </w:pPr>
      <w:r>
        <w:t>Sign-in must include name, contact information, and CRQ or INC ticket numbers</w:t>
      </w:r>
    </w:p>
    <w:p w14:paraId="6FF81E09" w14:textId="7CB1F929" w:rsidR="0042671D" w:rsidRDefault="512F0B12" w:rsidP="0042671D">
      <w:pPr>
        <w:pStyle w:val="BodyText"/>
        <w:numPr>
          <w:ilvl w:val="3"/>
          <w:numId w:val="26"/>
        </w:numPr>
        <w:tabs>
          <w:tab w:val="clear" w:pos="2880"/>
          <w:tab w:val="num" w:pos="1350"/>
        </w:tabs>
        <w:spacing w:before="120" w:after="0"/>
        <w:ind w:left="1350" w:right="144" w:hanging="450"/>
      </w:pPr>
      <w:r>
        <w:t>CRQ or ticket will be validated prior to access being granted.</w:t>
      </w:r>
    </w:p>
    <w:p w14:paraId="1CA52E2A" w14:textId="77777777" w:rsidR="0042671D" w:rsidRPr="00F567B4" w:rsidRDefault="512F0B12" w:rsidP="0042671D">
      <w:pPr>
        <w:pStyle w:val="BodyText"/>
        <w:numPr>
          <w:ilvl w:val="0"/>
          <w:numId w:val="24"/>
        </w:numPr>
        <w:tabs>
          <w:tab w:val="clear" w:pos="360"/>
          <w:tab w:val="num" w:pos="450"/>
        </w:tabs>
        <w:spacing w:before="120" w:after="0"/>
        <w:ind w:left="450" w:right="144" w:hanging="450"/>
      </w:pPr>
      <w:r>
        <w:t>NOC personnel will review data center rules with visitors, and escort visitors to the data center.</w:t>
      </w:r>
    </w:p>
    <w:p w14:paraId="07E8D482" w14:textId="77777777" w:rsidR="0042671D" w:rsidRPr="00BA658C" w:rsidRDefault="512F0B12" w:rsidP="0042671D">
      <w:pPr>
        <w:pStyle w:val="BodyText"/>
        <w:numPr>
          <w:ilvl w:val="0"/>
          <w:numId w:val="24"/>
        </w:numPr>
        <w:tabs>
          <w:tab w:val="clear" w:pos="360"/>
          <w:tab w:val="num" w:pos="450"/>
        </w:tabs>
        <w:spacing w:before="120" w:after="0"/>
        <w:ind w:left="450" w:right="144" w:hanging="450"/>
      </w:pPr>
      <w:r>
        <w:t>Check-out with the NOC before leaving.  The NOC will review “Hardware Implementation Checklist” and review physical work performed in the data center to ensure that:</w:t>
      </w:r>
    </w:p>
    <w:p w14:paraId="0A2D2B23" w14:textId="77777777" w:rsidR="0042671D" w:rsidRPr="00BA658C" w:rsidRDefault="512F0B12" w:rsidP="0042671D">
      <w:pPr>
        <w:pStyle w:val="BodyText"/>
        <w:numPr>
          <w:ilvl w:val="1"/>
          <w:numId w:val="16"/>
        </w:numPr>
        <w:tabs>
          <w:tab w:val="clear" w:pos="2340"/>
          <w:tab w:val="num" w:pos="900"/>
        </w:tabs>
        <w:spacing w:before="120" w:after="0"/>
        <w:ind w:right="144" w:hanging="1890"/>
      </w:pPr>
      <w:r>
        <w:t>Floor tiles are in place</w:t>
      </w:r>
    </w:p>
    <w:p w14:paraId="01DCA221" w14:textId="77777777" w:rsidR="0042671D" w:rsidRPr="00BA658C" w:rsidRDefault="512F0B12" w:rsidP="0042671D">
      <w:pPr>
        <w:pStyle w:val="BodyText"/>
        <w:numPr>
          <w:ilvl w:val="1"/>
          <w:numId w:val="16"/>
        </w:numPr>
        <w:tabs>
          <w:tab w:val="clear" w:pos="2340"/>
          <w:tab w:val="num" w:pos="900"/>
        </w:tabs>
        <w:spacing w:before="120" w:after="0"/>
        <w:ind w:right="144" w:hanging="1890"/>
      </w:pPr>
      <w:r>
        <w:t>Installation work conforms to standards:</w:t>
      </w:r>
    </w:p>
    <w:p w14:paraId="08447940" w14:textId="77777777" w:rsidR="0042671D" w:rsidRPr="00BA658C" w:rsidRDefault="512F0B12" w:rsidP="0042671D">
      <w:pPr>
        <w:pStyle w:val="BodyText"/>
        <w:numPr>
          <w:ilvl w:val="0"/>
          <w:numId w:val="17"/>
        </w:numPr>
        <w:tabs>
          <w:tab w:val="left" w:pos="1350"/>
          <w:tab w:val="left" w:pos="1800"/>
          <w:tab w:val="num" w:pos="2340"/>
        </w:tabs>
        <w:spacing w:before="60" w:after="0"/>
        <w:ind w:left="1350" w:hanging="450"/>
      </w:pPr>
      <w:r>
        <w:t>Server placement</w:t>
      </w:r>
    </w:p>
    <w:p w14:paraId="45EC34A3" w14:textId="77777777" w:rsidR="0042671D" w:rsidRPr="00BA658C" w:rsidRDefault="512F0B12" w:rsidP="0042671D">
      <w:pPr>
        <w:pStyle w:val="BodyText"/>
        <w:numPr>
          <w:ilvl w:val="0"/>
          <w:numId w:val="18"/>
        </w:numPr>
        <w:tabs>
          <w:tab w:val="clear" w:pos="1980"/>
          <w:tab w:val="left" w:pos="1350"/>
          <w:tab w:val="left" w:pos="1800"/>
          <w:tab w:val="num" w:pos="2340"/>
        </w:tabs>
        <w:spacing w:before="60" w:after="0"/>
        <w:ind w:left="1350" w:hanging="450"/>
      </w:pPr>
      <w:r>
        <w:t>Cabinet blanking panels are in place</w:t>
      </w:r>
    </w:p>
    <w:p w14:paraId="11AC3E61" w14:textId="77777777" w:rsidR="0042671D" w:rsidRPr="00BA658C" w:rsidRDefault="512F0B12" w:rsidP="0042671D">
      <w:pPr>
        <w:pStyle w:val="BodyText"/>
        <w:numPr>
          <w:ilvl w:val="0"/>
          <w:numId w:val="18"/>
        </w:numPr>
        <w:tabs>
          <w:tab w:val="clear" w:pos="1980"/>
          <w:tab w:val="left" w:pos="1350"/>
          <w:tab w:val="left" w:pos="1800"/>
          <w:tab w:val="num" w:pos="2340"/>
        </w:tabs>
        <w:spacing w:before="60" w:after="0"/>
        <w:ind w:left="1350" w:hanging="450"/>
      </w:pPr>
      <w:r>
        <w:t>Floor Tile cutout pillows are in place</w:t>
      </w:r>
    </w:p>
    <w:p w14:paraId="17E1CC62" w14:textId="77777777" w:rsidR="0042671D" w:rsidRPr="00BA658C" w:rsidRDefault="512F0B12" w:rsidP="0042671D">
      <w:pPr>
        <w:pStyle w:val="BodyText"/>
        <w:numPr>
          <w:ilvl w:val="0"/>
          <w:numId w:val="18"/>
        </w:numPr>
        <w:tabs>
          <w:tab w:val="clear" w:pos="1980"/>
          <w:tab w:val="left" w:pos="1350"/>
          <w:tab w:val="left" w:pos="1800"/>
          <w:tab w:val="num" w:pos="2340"/>
        </w:tabs>
        <w:spacing w:before="60" w:after="0"/>
        <w:ind w:left="1350" w:hanging="450"/>
      </w:pPr>
      <w:r>
        <w:t>Cabinet electrical and data cabling is finished</w:t>
      </w:r>
    </w:p>
    <w:p w14:paraId="4C6A8778" w14:textId="77777777" w:rsidR="0042671D" w:rsidRDefault="512F0B12" w:rsidP="0042671D">
      <w:pPr>
        <w:pStyle w:val="BodyText"/>
        <w:numPr>
          <w:ilvl w:val="0"/>
          <w:numId w:val="18"/>
        </w:numPr>
        <w:tabs>
          <w:tab w:val="clear" w:pos="1980"/>
          <w:tab w:val="left" w:pos="1350"/>
          <w:tab w:val="left" w:pos="1800"/>
          <w:tab w:val="num" w:pos="2340"/>
        </w:tabs>
        <w:spacing w:before="60" w:after="0"/>
        <w:ind w:left="1350" w:hanging="450"/>
      </w:pPr>
      <w:r>
        <w:t>Boxes, packaging, spare parts and installation debris has been removed</w:t>
      </w:r>
    </w:p>
    <w:p w14:paraId="309B3123" w14:textId="77777777" w:rsidR="00FF3BB8" w:rsidRDefault="00FF3BB8" w:rsidP="00FF3BB8">
      <w:pPr>
        <w:pStyle w:val="BodyText"/>
        <w:tabs>
          <w:tab w:val="num" w:pos="1980"/>
        </w:tabs>
        <w:spacing w:after="0"/>
        <w:rPr>
          <w:szCs w:val="22"/>
        </w:rPr>
      </w:pPr>
    </w:p>
    <w:p w14:paraId="4CB8C9C1" w14:textId="77777777" w:rsidR="00FF3BB8" w:rsidRPr="00BA658C" w:rsidRDefault="00FF3BB8" w:rsidP="00FF3BB8">
      <w:pPr>
        <w:pStyle w:val="BodyText"/>
        <w:numPr>
          <w:ilvl w:val="1"/>
          <w:numId w:val="9"/>
        </w:numPr>
        <w:tabs>
          <w:tab w:val="num" w:pos="720"/>
        </w:tabs>
        <w:ind w:left="720"/>
      </w:pPr>
      <w:r>
        <w:t>De-installation work conforms to standards:</w:t>
      </w:r>
    </w:p>
    <w:p w14:paraId="6820DA3C" w14:textId="77777777" w:rsidR="00FF3BB8" w:rsidRPr="00BA658C" w:rsidRDefault="00FF3BB8" w:rsidP="00FF3BB8">
      <w:pPr>
        <w:pStyle w:val="BodyText"/>
        <w:numPr>
          <w:ilvl w:val="0"/>
          <w:numId w:val="19"/>
        </w:numPr>
        <w:tabs>
          <w:tab w:val="clear" w:pos="2160"/>
          <w:tab w:val="num" w:pos="1260"/>
        </w:tabs>
        <w:spacing w:before="60" w:after="0"/>
        <w:ind w:left="1080"/>
      </w:pPr>
      <w:r>
        <w:t>Cabinet blanking panels are in place</w:t>
      </w:r>
    </w:p>
    <w:p w14:paraId="4F6129EE" w14:textId="77777777" w:rsidR="00FF3BB8" w:rsidRPr="00BA658C" w:rsidRDefault="00FF3BB8" w:rsidP="00FF3BB8">
      <w:pPr>
        <w:pStyle w:val="BodyText"/>
        <w:numPr>
          <w:ilvl w:val="0"/>
          <w:numId w:val="19"/>
        </w:numPr>
        <w:tabs>
          <w:tab w:val="clear" w:pos="2160"/>
          <w:tab w:val="num" w:pos="1260"/>
        </w:tabs>
        <w:spacing w:before="60" w:after="0"/>
        <w:ind w:left="1080"/>
      </w:pPr>
      <w:r>
        <w:t>Floor Tile cutout pillows are in place</w:t>
      </w:r>
    </w:p>
    <w:p w14:paraId="5D926C25" w14:textId="77777777" w:rsidR="00FF3BB8" w:rsidRPr="00BA658C" w:rsidRDefault="00FF3BB8" w:rsidP="00FF3BB8">
      <w:pPr>
        <w:pStyle w:val="BodyText"/>
        <w:numPr>
          <w:ilvl w:val="0"/>
          <w:numId w:val="19"/>
        </w:numPr>
        <w:tabs>
          <w:tab w:val="clear" w:pos="2160"/>
          <w:tab w:val="num" w:pos="1260"/>
        </w:tabs>
        <w:spacing w:before="60" w:after="0"/>
        <w:ind w:left="1080"/>
      </w:pPr>
      <w:r>
        <w:t>Cabinet electrical and data cabling has been removed</w:t>
      </w:r>
    </w:p>
    <w:p w14:paraId="554BBBBB" w14:textId="77777777" w:rsidR="00FF3BB8" w:rsidRPr="00BA658C" w:rsidRDefault="00FF3BB8" w:rsidP="00FF3BB8">
      <w:pPr>
        <w:pStyle w:val="BodyText"/>
        <w:numPr>
          <w:ilvl w:val="0"/>
          <w:numId w:val="19"/>
        </w:numPr>
        <w:tabs>
          <w:tab w:val="clear" w:pos="2160"/>
          <w:tab w:val="num" w:pos="1260"/>
        </w:tabs>
        <w:spacing w:before="60" w:after="0"/>
        <w:ind w:left="1080"/>
      </w:pPr>
      <w:r>
        <w:t>Boxes, packaging, spare parts and installation debris has been removed</w:t>
      </w:r>
    </w:p>
    <w:p w14:paraId="63759327" w14:textId="77777777" w:rsidR="00FF3BB8" w:rsidRPr="00BA658C" w:rsidRDefault="00FF3BB8" w:rsidP="00FF3BB8">
      <w:pPr>
        <w:pStyle w:val="BodyText"/>
        <w:tabs>
          <w:tab w:val="left" w:pos="1350"/>
          <w:tab w:val="left" w:pos="1800"/>
        </w:tabs>
        <w:spacing w:before="60" w:after="0"/>
      </w:pPr>
    </w:p>
    <w:p w14:paraId="2DDBE574" w14:textId="77777777" w:rsidR="0042671D" w:rsidRDefault="512F0B12" w:rsidP="0042671D">
      <w:pPr>
        <w:pStyle w:val="BodyText"/>
        <w:numPr>
          <w:ilvl w:val="0"/>
          <w:numId w:val="27"/>
        </w:numPr>
        <w:spacing w:before="120" w:after="0"/>
      </w:pPr>
      <w:r>
        <w:t>All visitors – Complete the Visitor Log in the NOC before exiting.</w:t>
      </w:r>
    </w:p>
    <w:p w14:paraId="67FE6B54" w14:textId="77777777" w:rsidR="0042671D" w:rsidRDefault="0042671D" w:rsidP="0042671D">
      <w:pPr>
        <w:pStyle w:val="BodyText"/>
        <w:spacing w:before="120" w:after="0"/>
        <w:ind w:left="1440" w:hanging="1440"/>
        <w:rPr>
          <w:szCs w:val="22"/>
        </w:rPr>
      </w:pPr>
      <w:r w:rsidRPr="512F0B12">
        <w:rPr>
          <w:b/>
          <w:bCs/>
        </w:rPr>
        <w:lastRenderedPageBreak/>
        <w:t>Please Note:</w:t>
      </w:r>
      <w:r w:rsidRPr="00BC441F">
        <w:rPr>
          <w:b/>
          <w:szCs w:val="22"/>
        </w:rPr>
        <w:tab/>
      </w:r>
      <w:r w:rsidRPr="7B65FFE2">
        <w:t>Use the following procedure to enter the TXRAO Data Center if TX NOC staff is not available at the time of your visit:</w:t>
      </w:r>
    </w:p>
    <w:p w14:paraId="26686DB4" w14:textId="77777777" w:rsidR="0042671D" w:rsidRDefault="512F0B12" w:rsidP="0042671D">
      <w:pPr>
        <w:pStyle w:val="BodyText"/>
        <w:numPr>
          <w:ilvl w:val="0"/>
          <w:numId w:val="28"/>
        </w:numPr>
        <w:tabs>
          <w:tab w:val="clear" w:pos="360"/>
        </w:tabs>
        <w:spacing w:before="120" w:after="0"/>
        <w:ind w:left="720" w:hanging="720"/>
      </w:pPr>
      <w:r>
        <w:t>Check in and out at the TXRAO Building Security desk in the central lobby. Security will provide escort to data center.</w:t>
      </w:r>
    </w:p>
    <w:p w14:paraId="0F45535B" w14:textId="74613353" w:rsidR="0042671D" w:rsidRPr="0042671D" w:rsidRDefault="512F0B12" w:rsidP="0042671D">
      <w:pPr>
        <w:pStyle w:val="BodyText"/>
        <w:numPr>
          <w:ilvl w:val="0"/>
          <w:numId w:val="28"/>
        </w:numPr>
        <w:tabs>
          <w:tab w:val="clear" w:pos="360"/>
        </w:tabs>
        <w:spacing w:before="120" w:after="0"/>
        <w:ind w:left="720" w:hanging="720"/>
      </w:pPr>
      <w:r>
        <w:t>Provide proof of work requirements (CRQ#, INC#, SR#, etc.) to Security personnel.</w:t>
      </w:r>
    </w:p>
    <w:p w14:paraId="719B900A" w14:textId="77777777" w:rsidR="0042671D" w:rsidRDefault="512F0B12" w:rsidP="0042671D">
      <w:pPr>
        <w:pStyle w:val="BodyText"/>
        <w:numPr>
          <w:ilvl w:val="0"/>
          <w:numId w:val="28"/>
        </w:numPr>
        <w:tabs>
          <w:tab w:val="clear" w:pos="360"/>
          <w:tab w:val="num" w:pos="720"/>
          <w:tab w:val="left" w:pos="1890"/>
        </w:tabs>
        <w:spacing w:before="120" w:after="0"/>
        <w:ind w:left="720" w:hanging="720"/>
      </w:pPr>
      <w:r>
        <w:t>Check in/out via phone call to AO NOC (714-850-8250).</w:t>
      </w:r>
    </w:p>
    <w:p w14:paraId="77F1C27F" w14:textId="7662B7ED" w:rsidR="0042671D" w:rsidRDefault="512F0B12" w:rsidP="0042671D">
      <w:pPr>
        <w:pStyle w:val="BodyText"/>
        <w:numPr>
          <w:ilvl w:val="0"/>
          <w:numId w:val="28"/>
        </w:numPr>
        <w:tabs>
          <w:tab w:val="clear" w:pos="360"/>
        </w:tabs>
        <w:spacing w:before="120" w:after="0"/>
        <w:ind w:left="720" w:hanging="720"/>
      </w:pPr>
      <w:r>
        <w:t>Complete the Visitor Log (complete the log even if no NOC staff is present).</w:t>
      </w:r>
    </w:p>
    <w:p w14:paraId="7E716D08" w14:textId="77777777" w:rsidR="00705235" w:rsidRDefault="00705235" w:rsidP="00705235">
      <w:pPr>
        <w:shd w:val="clear" w:color="auto" w:fill="FFFFFF"/>
        <w:rPr>
          <w:b/>
          <w:color w:val="222222"/>
        </w:rPr>
      </w:pPr>
    </w:p>
    <w:p w14:paraId="402B6528" w14:textId="77777777" w:rsidR="003D072A" w:rsidRDefault="003D072A" w:rsidP="00705235">
      <w:pPr>
        <w:shd w:val="clear" w:color="auto" w:fill="FFFFFF"/>
        <w:rPr>
          <w:b/>
          <w:color w:val="222222"/>
        </w:rPr>
      </w:pPr>
    </w:p>
    <w:p w14:paraId="00A755B8" w14:textId="77777777" w:rsidR="003D072A" w:rsidRDefault="003D072A" w:rsidP="00705235">
      <w:pPr>
        <w:shd w:val="clear" w:color="auto" w:fill="FFFFFF"/>
        <w:rPr>
          <w:b/>
          <w:color w:val="222222"/>
        </w:rPr>
      </w:pPr>
    </w:p>
    <w:p w14:paraId="1349D146" w14:textId="37477D0C" w:rsidR="00705235" w:rsidRDefault="512F0B12" w:rsidP="512F0B12">
      <w:pPr>
        <w:shd w:val="clear" w:color="auto" w:fill="FFFFFF" w:themeFill="background1"/>
        <w:rPr>
          <w:color w:val="222222"/>
        </w:rPr>
      </w:pPr>
      <w:r w:rsidRPr="512F0B12">
        <w:rPr>
          <w:b/>
          <w:bCs/>
          <w:color w:val="222222"/>
        </w:rPr>
        <w:t>ACMO Data Center</w:t>
      </w:r>
      <w:r w:rsidRPr="512F0B12">
        <w:rPr>
          <w:color w:val="222222"/>
        </w:rPr>
        <w:t xml:space="preserve"> – The data center has one Report Room, one storage/conference room, and one office.  The Report room</w:t>
      </w:r>
      <w:r w:rsidR="000D7232">
        <w:rPr>
          <w:color w:val="222222"/>
        </w:rPr>
        <w:t>, Data Center</w:t>
      </w:r>
      <w:r w:rsidRPr="512F0B12">
        <w:rPr>
          <w:color w:val="222222"/>
        </w:rPr>
        <w:t xml:space="preserve"> and Office are staffed 7:30 - 4:00 M - F.</w:t>
      </w:r>
    </w:p>
    <w:p w14:paraId="4A9826D8" w14:textId="77777777" w:rsidR="003D072A" w:rsidRDefault="512F0B12" w:rsidP="003D072A">
      <w:pPr>
        <w:pStyle w:val="BodyText"/>
        <w:spacing w:before="120" w:after="0"/>
        <w:ind w:right="144"/>
        <w:rPr>
          <w:szCs w:val="22"/>
        </w:rPr>
      </w:pPr>
      <w:r>
        <w:t>Entering and Exiting the Report Room:</w:t>
      </w:r>
    </w:p>
    <w:p w14:paraId="0AF0B975" w14:textId="54C0C2C3" w:rsidR="00705235" w:rsidRPr="003D072A" w:rsidRDefault="512F0B12" w:rsidP="003D072A">
      <w:pPr>
        <w:pStyle w:val="BodyText"/>
        <w:numPr>
          <w:ilvl w:val="0"/>
          <w:numId w:val="41"/>
        </w:numPr>
        <w:spacing w:before="120" w:after="0"/>
        <w:ind w:right="144"/>
      </w:pPr>
      <w:r>
        <w:t>Employees enter via proximity badge</w:t>
      </w:r>
      <w:r w:rsidRPr="512F0B12">
        <w:rPr>
          <w:color w:val="222222"/>
        </w:rPr>
        <w:t>.</w:t>
      </w:r>
    </w:p>
    <w:p w14:paraId="391F0E35" w14:textId="3378C37F" w:rsidR="00705235" w:rsidRPr="003D072A" w:rsidRDefault="512F0B12" w:rsidP="003D072A">
      <w:pPr>
        <w:pStyle w:val="BodyText"/>
        <w:numPr>
          <w:ilvl w:val="0"/>
          <w:numId w:val="41"/>
        </w:numPr>
        <w:spacing w:before="120" w:after="0"/>
        <w:ind w:right="144"/>
      </w:pPr>
      <w:r>
        <w:t>Non-Employee:</w:t>
      </w:r>
    </w:p>
    <w:p w14:paraId="7770DF84" w14:textId="77777777" w:rsidR="00705235" w:rsidRPr="003D072A" w:rsidRDefault="512F0B12" w:rsidP="003D072A">
      <w:pPr>
        <w:pStyle w:val="BodyText"/>
        <w:numPr>
          <w:ilvl w:val="0"/>
          <w:numId w:val="25"/>
        </w:numPr>
        <w:tabs>
          <w:tab w:val="clear" w:pos="360"/>
          <w:tab w:val="num" w:pos="900"/>
          <w:tab w:val="num" w:pos="1980"/>
        </w:tabs>
        <w:spacing w:before="120" w:after="0"/>
        <w:ind w:left="900" w:right="144" w:hanging="450"/>
      </w:pPr>
      <w:r>
        <w:t>Visitor is escorted from the entrance of the building to the Data Center by a data center employee.</w:t>
      </w:r>
    </w:p>
    <w:p w14:paraId="403BCA1B" w14:textId="77777777" w:rsidR="00705235" w:rsidRPr="003D072A" w:rsidRDefault="512F0B12" w:rsidP="003D072A">
      <w:pPr>
        <w:pStyle w:val="BodyText"/>
        <w:numPr>
          <w:ilvl w:val="0"/>
          <w:numId w:val="25"/>
        </w:numPr>
        <w:tabs>
          <w:tab w:val="clear" w:pos="360"/>
          <w:tab w:val="num" w:pos="900"/>
          <w:tab w:val="num" w:pos="1980"/>
        </w:tabs>
        <w:spacing w:before="120" w:after="0"/>
        <w:ind w:left="900" w:right="144" w:hanging="450"/>
      </w:pPr>
      <w:r>
        <w:t>Data center employees grant access through the report room to the data center.</w:t>
      </w:r>
    </w:p>
    <w:p w14:paraId="0194972F" w14:textId="77777777" w:rsidR="003D072A" w:rsidRDefault="512F0B12" w:rsidP="003D072A">
      <w:pPr>
        <w:pStyle w:val="BodyText"/>
        <w:numPr>
          <w:ilvl w:val="0"/>
          <w:numId w:val="25"/>
        </w:numPr>
        <w:tabs>
          <w:tab w:val="clear" w:pos="360"/>
          <w:tab w:val="num" w:pos="900"/>
          <w:tab w:val="num" w:pos="1980"/>
        </w:tabs>
        <w:spacing w:before="120" w:after="0"/>
        <w:ind w:left="900" w:right="144" w:hanging="450"/>
      </w:pPr>
      <w:r>
        <w:t>Exiting the room is automatic when a visitor or employee approaches the door.</w:t>
      </w:r>
    </w:p>
    <w:p w14:paraId="7F62CB63" w14:textId="3C789714" w:rsidR="00705235" w:rsidRPr="003D072A" w:rsidRDefault="512F0B12" w:rsidP="003D072A">
      <w:pPr>
        <w:pStyle w:val="BodyText"/>
        <w:tabs>
          <w:tab w:val="num" w:pos="900"/>
        </w:tabs>
        <w:spacing w:before="120" w:after="0"/>
        <w:ind w:right="144"/>
        <w:rPr>
          <w:szCs w:val="22"/>
        </w:rPr>
      </w:pPr>
      <w:r>
        <w:t>Entering and Exiting the Data Center:</w:t>
      </w:r>
    </w:p>
    <w:p w14:paraId="2639C887" w14:textId="1185068C" w:rsidR="003D072A" w:rsidRPr="003D072A" w:rsidRDefault="512F0B12" w:rsidP="003D072A">
      <w:pPr>
        <w:pStyle w:val="BodyText"/>
        <w:numPr>
          <w:ilvl w:val="0"/>
          <w:numId w:val="41"/>
        </w:numPr>
        <w:spacing w:before="120" w:after="0"/>
        <w:ind w:right="144"/>
      </w:pPr>
      <w:r>
        <w:t>Employees enter via proximity badge.</w:t>
      </w:r>
    </w:p>
    <w:p w14:paraId="42C4B989" w14:textId="77777777" w:rsidR="003D072A" w:rsidRDefault="512F0B12" w:rsidP="003D072A">
      <w:pPr>
        <w:pStyle w:val="BodyText"/>
        <w:numPr>
          <w:ilvl w:val="0"/>
          <w:numId w:val="25"/>
        </w:numPr>
        <w:tabs>
          <w:tab w:val="clear" w:pos="360"/>
          <w:tab w:val="num" w:pos="900"/>
          <w:tab w:val="num" w:pos="1980"/>
        </w:tabs>
        <w:spacing w:before="120" w:after="0"/>
        <w:ind w:left="900" w:right="144" w:hanging="450"/>
      </w:pPr>
      <w:r>
        <w:t>Access is limited to approved employees by management.</w:t>
      </w:r>
    </w:p>
    <w:p w14:paraId="324C4EA1" w14:textId="65DD6DBB" w:rsidR="00705235" w:rsidRPr="003D072A" w:rsidRDefault="512F0B12" w:rsidP="003D072A">
      <w:pPr>
        <w:pStyle w:val="BodyText"/>
        <w:numPr>
          <w:ilvl w:val="0"/>
          <w:numId w:val="41"/>
        </w:numPr>
        <w:tabs>
          <w:tab w:val="clear" w:pos="360"/>
        </w:tabs>
        <w:spacing w:before="120" w:after="0"/>
        <w:ind w:right="144"/>
      </w:pPr>
      <w:r>
        <w:t>Non-Employees:</w:t>
      </w:r>
    </w:p>
    <w:p w14:paraId="34713BDF" w14:textId="77777777" w:rsidR="00705235" w:rsidRPr="008A7AEE" w:rsidRDefault="512F0B12" w:rsidP="008A7AEE">
      <w:pPr>
        <w:pStyle w:val="BodyText"/>
        <w:numPr>
          <w:ilvl w:val="0"/>
          <w:numId w:val="25"/>
        </w:numPr>
        <w:tabs>
          <w:tab w:val="clear" w:pos="360"/>
          <w:tab w:val="num" w:pos="900"/>
          <w:tab w:val="num" w:pos="1980"/>
        </w:tabs>
        <w:spacing w:before="120" w:after="0"/>
        <w:ind w:left="900" w:right="144" w:hanging="450"/>
      </w:pPr>
      <w:r>
        <w:t>Visitor is escorted into the data center by a data center employee.</w:t>
      </w:r>
    </w:p>
    <w:p w14:paraId="4E604FDB" w14:textId="39392F07" w:rsidR="008A7AEE" w:rsidRPr="008A7AEE" w:rsidRDefault="512F0B12" w:rsidP="008A7AEE">
      <w:pPr>
        <w:pStyle w:val="BodyText"/>
        <w:numPr>
          <w:ilvl w:val="0"/>
          <w:numId w:val="25"/>
        </w:numPr>
        <w:tabs>
          <w:tab w:val="clear" w:pos="360"/>
          <w:tab w:val="num" w:pos="900"/>
          <w:tab w:val="num" w:pos="1980"/>
        </w:tabs>
        <w:spacing w:before="120" w:after="0"/>
        <w:ind w:left="900" w:right="144" w:hanging="450"/>
      </w:pPr>
      <w:r>
        <w:t>Visitor enters information into visitor log</w:t>
      </w:r>
    </w:p>
    <w:p w14:paraId="31EC73E1" w14:textId="46D5A284" w:rsidR="00705235" w:rsidRPr="008A7AEE" w:rsidRDefault="512F0B12" w:rsidP="008A7AEE">
      <w:pPr>
        <w:pStyle w:val="BodyText"/>
        <w:numPr>
          <w:ilvl w:val="0"/>
          <w:numId w:val="25"/>
        </w:numPr>
        <w:tabs>
          <w:tab w:val="clear" w:pos="360"/>
          <w:tab w:val="num" w:pos="900"/>
          <w:tab w:val="num" w:pos="1980"/>
        </w:tabs>
        <w:spacing w:before="120" w:after="0"/>
        <w:ind w:left="900" w:right="144" w:hanging="450"/>
      </w:pPr>
      <w:r>
        <w:t>A temporary badge can be given to the vendor to allow the vendor to access the Building.  The visitor will still need to ring a bell for access to the report room and datacenter.</w:t>
      </w:r>
    </w:p>
    <w:p w14:paraId="57264638" w14:textId="77777777" w:rsidR="00705235" w:rsidRPr="008A7AEE" w:rsidRDefault="512F0B12" w:rsidP="008A7AEE">
      <w:pPr>
        <w:pStyle w:val="BodyText"/>
        <w:numPr>
          <w:ilvl w:val="0"/>
          <w:numId w:val="25"/>
        </w:numPr>
        <w:tabs>
          <w:tab w:val="clear" w:pos="360"/>
          <w:tab w:val="num" w:pos="900"/>
          <w:tab w:val="num" w:pos="1980"/>
        </w:tabs>
        <w:spacing w:before="120" w:after="0"/>
        <w:ind w:left="900" w:right="144" w:hanging="450"/>
      </w:pPr>
      <w:r>
        <w:t>Visitor reviews process or changes with employee.</w:t>
      </w:r>
    </w:p>
    <w:p w14:paraId="7260B71F" w14:textId="77777777" w:rsidR="00705235" w:rsidRPr="008A7AEE" w:rsidRDefault="512F0B12" w:rsidP="008A7AEE">
      <w:pPr>
        <w:pStyle w:val="BodyText"/>
        <w:numPr>
          <w:ilvl w:val="0"/>
          <w:numId w:val="25"/>
        </w:numPr>
        <w:tabs>
          <w:tab w:val="clear" w:pos="360"/>
          <w:tab w:val="num" w:pos="900"/>
          <w:tab w:val="num" w:pos="1980"/>
        </w:tabs>
        <w:spacing w:before="120" w:after="0"/>
        <w:ind w:left="900" w:right="144" w:hanging="450"/>
      </w:pPr>
      <w:r>
        <w:t>Visitor completes visitor log.</w:t>
      </w:r>
    </w:p>
    <w:p w14:paraId="4913D4D0" w14:textId="77777777" w:rsidR="00705235" w:rsidRPr="008A7AEE" w:rsidRDefault="512F0B12" w:rsidP="008A7AEE">
      <w:pPr>
        <w:pStyle w:val="BodyText"/>
        <w:numPr>
          <w:ilvl w:val="0"/>
          <w:numId w:val="25"/>
        </w:numPr>
        <w:tabs>
          <w:tab w:val="clear" w:pos="360"/>
          <w:tab w:val="num" w:pos="900"/>
          <w:tab w:val="num" w:pos="1980"/>
        </w:tabs>
        <w:spacing w:before="120" w:after="0"/>
        <w:ind w:left="900" w:right="144" w:hanging="450"/>
      </w:pPr>
      <w:r>
        <w:t>Returns a temp badge if required.</w:t>
      </w:r>
    </w:p>
    <w:p w14:paraId="1AD8F94F" w14:textId="77777777" w:rsidR="00CA4385" w:rsidRDefault="00CA4385" w:rsidP="00CA4385"/>
    <w:p w14:paraId="10E10074" w14:textId="77777777" w:rsidR="00CA4385" w:rsidRDefault="00CA4385" w:rsidP="00CA4385"/>
    <w:p w14:paraId="3161D7B2" w14:textId="2D0CBFBF" w:rsidR="000A665E" w:rsidRDefault="000A665E" w:rsidP="000A665E">
      <w:pPr>
        <w:shd w:val="clear" w:color="auto" w:fill="FFFFFF" w:themeFill="background1"/>
        <w:rPr>
          <w:color w:val="222222"/>
        </w:rPr>
      </w:pPr>
      <w:r>
        <w:rPr>
          <w:b/>
          <w:bCs/>
          <w:color w:val="222222"/>
        </w:rPr>
        <w:t>Independence</w:t>
      </w:r>
      <w:r w:rsidRPr="512F0B12">
        <w:rPr>
          <w:b/>
          <w:bCs/>
          <w:color w:val="222222"/>
        </w:rPr>
        <w:t xml:space="preserve"> Data Center</w:t>
      </w:r>
      <w:r w:rsidRPr="512F0B12">
        <w:rPr>
          <w:color w:val="222222"/>
        </w:rPr>
        <w:t xml:space="preserve"> – The data center has one Room.  The </w:t>
      </w:r>
      <w:r>
        <w:rPr>
          <w:color w:val="222222"/>
        </w:rPr>
        <w:t>Data Center</w:t>
      </w:r>
      <w:r w:rsidRPr="512F0B12">
        <w:rPr>
          <w:color w:val="222222"/>
        </w:rPr>
        <w:t xml:space="preserve"> and Office are staffed </w:t>
      </w:r>
      <w:r w:rsidR="009E2528">
        <w:rPr>
          <w:color w:val="222222"/>
        </w:rPr>
        <w:t>8</w:t>
      </w:r>
      <w:r w:rsidRPr="512F0B12">
        <w:rPr>
          <w:color w:val="222222"/>
        </w:rPr>
        <w:t xml:space="preserve">:30 - </w:t>
      </w:r>
      <w:r w:rsidR="009E2528">
        <w:rPr>
          <w:color w:val="222222"/>
        </w:rPr>
        <w:t>5</w:t>
      </w:r>
      <w:r w:rsidRPr="512F0B12">
        <w:rPr>
          <w:color w:val="222222"/>
        </w:rPr>
        <w:t>:00 M - F.</w:t>
      </w:r>
    </w:p>
    <w:p w14:paraId="733440F5" w14:textId="77777777" w:rsidR="000A665E" w:rsidRPr="003D072A" w:rsidRDefault="000A665E" w:rsidP="000A665E">
      <w:pPr>
        <w:pStyle w:val="BodyText"/>
        <w:tabs>
          <w:tab w:val="num" w:pos="900"/>
        </w:tabs>
        <w:spacing w:before="120" w:after="0"/>
        <w:ind w:right="144"/>
        <w:rPr>
          <w:szCs w:val="22"/>
        </w:rPr>
      </w:pPr>
      <w:r>
        <w:lastRenderedPageBreak/>
        <w:t>Entering and Exiting the Data Center:</w:t>
      </w:r>
    </w:p>
    <w:p w14:paraId="36ACEB5E" w14:textId="77777777" w:rsidR="000A665E" w:rsidRPr="003D072A" w:rsidRDefault="000A665E" w:rsidP="000A665E">
      <w:pPr>
        <w:pStyle w:val="BodyText"/>
        <w:numPr>
          <w:ilvl w:val="0"/>
          <w:numId w:val="41"/>
        </w:numPr>
        <w:spacing w:before="120" w:after="0"/>
        <w:ind w:right="144"/>
      </w:pPr>
      <w:r>
        <w:t>Employees enter via proximity badge.</w:t>
      </w:r>
    </w:p>
    <w:p w14:paraId="22CE5270" w14:textId="77777777" w:rsidR="000A665E" w:rsidRDefault="000A665E" w:rsidP="000A665E">
      <w:pPr>
        <w:pStyle w:val="BodyText"/>
        <w:numPr>
          <w:ilvl w:val="0"/>
          <w:numId w:val="25"/>
        </w:numPr>
        <w:tabs>
          <w:tab w:val="clear" w:pos="360"/>
          <w:tab w:val="num" w:pos="900"/>
          <w:tab w:val="num" w:pos="1980"/>
        </w:tabs>
        <w:spacing w:before="120" w:after="0"/>
        <w:ind w:left="900" w:right="144" w:hanging="450"/>
      </w:pPr>
      <w:r>
        <w:t>Access is limited to approved employees by management.</w:t>
      </w:r>
    </w:p>
    <w:p w14:paraId="603D4BA2" w14:textId="77777777" w:rsidR="000A665E" w:rsidRPr="003D072A" w:rsidRDefault="000A665E" w:rsidP="000A665E">
      <w:pPr>
        <w:pStyle w:val="BodyText"/>
        <w:numPr>
          <w:ilvl w:val="0"/>
          <w:numId w:val="41"/>
        </w:numPr>
        <w:tabs>
          <w:tab w:val="clear" w:pos="360"/>
        </w:tabs>
        <w:spacing w:before="120" w:after="0"/>
        <w:ind w:right="144"/>
      </w:pPr>
      <w:r>
        <w:t>Non-Employees:</w:t>
      </w:r>
    </w:p>
    <w:p w14:paraId="2F866CC0" w14:textId="276AF5B6" w:rsidR="009E2528" w:rsidRDefault="000A665E" w:rsidP="009E2528">
      <w:pPr>
        <w:pStyle w:val="BodyText"/>
        <w:numPr>
          <w:ilvl w:val="0"/>
          <w:numId w:val="25"/>
        </w:numPr>
        <w:tabs>
          <w:tab w:val="clear" w:pos="360"/>
          <w:tab w:val="num" w:pos="900"/>
          <w:tab w:val="num" w:pos="1980"/>
        </w:tabs>
        <w:spacing w:before="120" w:after="0"/>
        <w:ind w:right="144"/>
      </w:pPr>
      <w:r>
        <w:t xml:space="preserve">Visitor is escorted into the data center by </w:t>
      </w:r>
      <w:r w:rsidR="009E2528">
        <w:t>Facilities or I.S.</w:t>
      </w:r>
      <w:r>
        <w:t xml:space="preserve"> employee.</w:t>
      </w:r>
    </w:p>
    <w:p w14:paraId="6B0E764E" w14:textId="7A2908D3" w:rsidR="009E2528" w:rsidRPr="008A7AEE" w:rsidRDefault="009E2528" w:rsidP="000A665E">
      <w:pPr>
        <w:pStyle w:val="BodyText"/>
        <w:numPr>
          <w:ilvl w:val="0"/>
          <w:numId w:val="25"/>
        </w:numPr>
        <w:tabs>
          <w:tab w:val="clear" w:pos="360"/>
          <w:tab w:val="num" w:pos="900"/>
          <w:tab w:val="num" w:pos="1980"/>
        </w:tabs>
        <w:spacing w:before="120" w:after="0"/>
        <w:ind w:left="900" w:right="144" w:hanging="450"/>
      </w:pPr>
      <w:r>
        <w:t>Check-in with the AO NOC (714)850-8250, stating purpose of visit.</w:t>
      </w:r>
    </w:p>
    <w:p w14:paraId="4027D7DE" w14:textId="77777777" w:rsidR="000A665E" w:rsidRPr="008A7AEE" w:rsidRDefault="000A665E" w:rsidP="000A665E">
      <w:pPr>
        <w:pStyle w:val="BodyText"/>
        <w:numPr>
          <w:ilvl w:val="0"/>
          <w:numId w:val="25"/>
        </w:numPr>
        <w:tabs>
          <w:tab w:val="clear" w:pos="360"/>
          <w:tab w:val="num" w:pos="900"/>
          <w:tab w:val="num" w:pos="1980"/>
        </w:tabs>
        <w:spacing w:before="120" w:after="0"/>
        <w:ind w:left="900" w:right="144" w:hanging="450"/>
      </w:pPr>
      <w:r>
        <w:t>Visitor enters information into visitor log</w:t>
      </w:r>
    </w:p>
    <w:p w14:paraId="53914939" w14:textId="38C8AEEB" w:rsidR="000A665E" w:rsidRPr="008A7AEE" w:rsidRDefault="000A665E" w:rsidP="000A665E">
      <w:pPr>
        <w:pStyle w:val="BodyText"/>
        <w:numPr>
          <w:ilvl w:val="0"/>
          <w:numId w:val="25"/>
        </w:numPr>
        <w:tabs>
          <w:tab w:val="clear" w:pos="360"/>
          <w:tab w:val="num" w:pos="900"/>
          <w:tab w:val="num" w:pos="1980"/>
        </w:tabs>
        <w:spacing w:before="120" w:after="0"/>
        <w:ind w:left="900" w:right="144" w:hanging="450"/>
      </w:pPr>
      <w:r>
        <w:t>A temporary badge can be given to the vendor to allow the vendor to access the Building.</w:t>
      </w:r>
    </w:p>
    <w:p w14:paraId="07B2E6ED" w14:textId="77777777" w:rsidR="000A665E" w:rsidRPr="008A7AEE" w:rsidRDefault="000A665E" w:rsidP="000A665E">
      <w:pPr>
        <w:pStyle w:val="BodyText"/>
        <w:numPr>
          <w:ilvl w:val="0"/>
          <w:numId w:val="25"/>
        </w:numPr>
        <w:tabs>
          <w:tab w:val="clear" w:pos="360"/>
          <w:tab w:val="num" w:pos="900"/>
          <w:tab w:val="num" w:pos="1980"/>
        </w:tabs>
        <w:spacing w:before="120" w:after="0"/>
        <w:ind w:left="900" w:right="144" w:hanging="450"/>
      </w:pPr>
      <w:r>
        <w:t>Visitor reviews process or changes with employee.</w:t>
      </w:r>
    </w:p>
    <w:p w14:paraId="7551D60E" w14:textId="77777777" w:rsidR="000A665E" w:rsidRPr="008A7AEE" w:rsidRDefault="000A665E" w:rsidP="000A665E">
      <w:pPr>
        <w:pStyle w:val="BodyText"/>
        <w:numPr>
          <w:ilvl w:val="0"/>
          <w:numId w:val="25"/>
        </w:numPr>
        <w:tabs>
          <w:tab w:val="clear" w:pos="360"/>
          <w:tab w:val="num" w:pos="900"/>
          <w:tab w:val="num" w:pos="1980"/>
        </w:tabs>
        <w:spacing w:before="120" w:after="0"/>
        <w:ind w:left="900" w:right="144" w:hanging="450"/>
      </w:pPr>
      <w:r>
        <w:t>Visitor completes visitor log.</w:t>
      </w:r>
    </w:p>
    <w:p w14:paraId="5F8DCD9F" w14:textId="77777777" w:rsidR="000A665E" w:rsidRPr="008A7AEE" w:rsidRDefault="000A665E" w:rsidP="000A665E">
      <w:pPr>
        <w:pStyle w:val="BodyText"/>
        <w:numPr>
          <w:ilvl w:val="0"/>
          <w:numId w:val="25"/>
        </w:numPr>
        <w:tabs>
          <w:tab w:val="clear" w:pos="360"/>
          <w:tab w:val="num" w:pos="900"/>
          <w:tab w:val="num" w:pos="1980"/>
        </w:tabs>
        <w:spacing w:before="120" w:after="0"/>
        <w:ind w:left="900" w:right="144" w:hanging="450"/>
      </w:pPr>
      <w:r>
        <w:t>Returns a temp badge if required.</w:t>
      </w:r>
    </w:p>
    <w:p w14:paraId="263098C7" w14:textId="77777777" w:rsidR="000A665E" w:rsidRDefault="000A665E" w:rsidP="00CA4385"/>
    <w:p w14:paraId="22DB10D3" w14:textId="77777777" w:rsidR="00A14849" w:rsidRDefault="512F0B12" w:rsidP="003048E0">
      <w:pPr>
        <w:pStyle w:val="Heading1"/>
      </w:pPr>
      <w:bookmarkStart w:id="26" w:name="_Toc82600868"/>
      <w:r>
        <w:t>ACE Data Center Cleanliness</w:t>
      </w:r>
      <w:bookmarkEnd w:id="26"/>
    </w:p>
    <w:p w14:paraId="49212859" w14:textId="77777777" w:rsidR="00A14849" w:rsidRDefault="512F0B12" w:rsidP="00A14849">
      <w:r>
        <w:t>All persons performing work in the Data Center are responsible for leaving the area they were working in clean and free from debris, including paper, cardboard, miscellaneous parts, wire clippings, etc.</w:t>
      </w:r>
      <w:smartTag w:uri="urn:schemas-microsoft-com:office:smarttags" w:element="PlaceName"/>
      <w:smartTag w:uri="urn:schemas-microsoft-com:office:smarttags" w:element="PlaceType"/>
      <w:smartTag w:uri="urn:schemas-microsoft-com:office:smarttags" w:element="place"/>
    </w:p>
    <w:p w14:paraId="1815B2EE" w14:textId="77777777" w:rsidR="00CC7190" w:rsidRDefault="00CC7190" w:rsidP="00A14849"/>
    <w:p w14:paraId="137E0AB6" w14:textId="77777777" w:rsidR="00CC7190" w:rsidRDefault="512F0B12" w:rsidP="00A14849">
      <w:r>
        <w:t xml:space="preserve">Facilities janitorial personnel will perform periodic floor cleaning and light housekeeping. </w:t>
      </w:r>
    </w:p>
    <w:p w14:paraId="656DAF13" w14:textId="77777777" w:rsidR="004B1AE4" w:rsidRDefault="512F0B12" w:rsidP="0043057B">
      <w:pPr>
        <w:pStyle w:val="Heading2"/>
      </w:pPr>
      <w:bookmarkStart w:id="27" w:name="_Toc352160133"/>
      <w:bookmarkStart w:id="28" w:name="_Toc82600869"/>
      <w:r>
        <w:t>Food and Drink</w:t>
      </w:r>
      <w:bookmarkEnd w:id="27"/>
      <w:bookmarkEnd w:id="28"/>
    </w:p>
    <w:p w14:paraId="3BE24644" w14:textId="2481B08D" w:rsidR="00CF4AA6" w:rsidRDefault="512F0B12" w:rsidP="004B1AE4">
      <w:r>
        <w:t xml:space="preserve">Bringing food or drink into any of the Data Centers is prohibited at all times. </w:t>
      </w:r>
    </w:p>
    <w:p w14:paraId="72AE7ACA" w14:textId="77777777" w:rsidR="00CF4AA6" w:rsidRDefault="512F0B12" w:rsidP="00CF4AA6">
      <w:pPr>
        <w:pStyle w:val="Heading2"/>
      </w:pPr>
      <w:bookmarkStart w:id="29" w:name="_Toc82600870"/>
      <w:r>
        <w:t>Storage</w:t>
      </w:r>
      <w:bookmarkEnd w:id="29"/>
    </w:p>
    <w:p w14:paraId="2AA97A4A" w14:textId="77777777" w:rsidR="00CF4AA6" w:rsidRDefault="512F0B12" w:rsidP="00CF4AA6">
      <w:pPr>
        <w:pStyle w:val="bullets"/>
        <w:numPr>
          <w:ilvl w:val="0"/>
          <w:numId w:val="0"/>
        </w:numPr>
      </w:pPr>
      <w:r>
        <w:t>The data center is not a storage area. Equipment or parts requiring storage space must be coordinated with the Data Center Manager.</w:t>
      </w:r>
    </w:p>
    <w:p w14:paraId="42C539BB" w14:textId="77777777" w:rsidR="00CF4AA6" w:rsidRDefault="00CF4AA6" w:rsidP="00CF4AA6">
      <w:pPr>
        <w:pStyle w:val="bullets"/>
        <w:numPr>
          <w:ilvl w:val="0"/>
          <w:numId w:val="0"/>
        </w:numPr>
      </w:pPr>
    </w:p>
    <w:p w14:paraId="23449466" w14:textId="77777777" w:rsidR="00CF4AA6" w:rsidRDefault="512F0B12" w:rsidP="00CF4AA6">
      <w:pPr>
        <w:pStyle w:val="bullets"/>
        <w:numPr>
          <w:ilvl w:val="0"/>
          <w:numId w:val="0"/>
        </w:numPr>
      </w:pPr>
      <w:r>
        <w:t xml:space="preserve">All equipment still in shipping boxes must be stored and unpacked OUTSIDE of the data center in the designated staging area.  </w:t>
      </w:r>
    </w:p>
    <w:p w14:paraId="18FDE240" w14:textId="77777777" w:rsidR="00060F8B" w:rsidRDefault="512F0B12" w:rsidP="00060F8B">
      <w:pPr>
        <w:pStyle w:val="Heading2"/>
      </w:pPr>
      <w:bookmarkStart w:id="30" w:name="_Toc352160139"/>
      <w:bookmarkStart w:id="31" w:name="_Toc82600871"/>
      <w:r>
        <w:t>Vendor Areas</w:t>
      </w:r>
      <w:bookmarkEnd w:id="30"/>
      <w:bookmarkEnd w:id="31"/>
    </w:p>
    <w:p w14:paraId="5EDD78E1" w14:textId="77777777" w:rsidR="004B4D6A" w:rsidRDefault="512F0B12" w:rsidP="004B4D6A">
      <w:r>
        <w:t>Vendors may request space for storage of spare parts, maintenance items, etc. All requests for vendor space must be approved by the Data Center Manager.</w:t>
      </w:r>
      <w:bookmarkStart w:id="32" w:name="_Toc352160134"/>
    </w:p>
    <w:p w14:paraId="71734273" w14:textId="77777777" w:rsidR="004B4D6A" w:rsidRDefault="004B4D6A" w:rsidP="004B4D6A"/>
    <w:p w14:paraId="6DC93980" w14:textId="77777777" w:rsidR="00A14849" w:rsidRDefault="512F0B12" w:rsidP="0043057B">
      <w:pPr>
        <w:pStyle w:val="Heading2"/>
      </w:pPr>
      <w:bookmarkStart w:id="33" w:name="_Toc82600872"/>
      <w:r>
        <w:t>Paper / Cardboard / Packing Material</w:t>
      </w:r>
      <w:bookmarkEnd w:id="32"/>
      <w:bookmarkEnd w:id="33"/>
    </w:p>
    <w:p w14:paraId="5BAFC9ED" w14:textId="77777777" w:rsidR="00A14849" w:rsidRDefault="512F0B12" w:rsidP="00A14849">
      <w:r>
        <w:t>Paper and cardboard should not be left in the Data Center.  Equipment should be unpacked prior to being brought into the Center.  Paper that must reside in the Data Center (e.g. manuals) should be kept in closed file cabinet areas.</w:t>
      </w:r>
      <w:smartTag w:uri="urn:schemas-microsoft-com:office:smarttags" w:element="PlaceName"/>
      <w:smartTag w:uri="urn:schemas-microsoft-com:office:smarttags" w:element="PlaceType"/>
      <w:smartTag w:uri="urn:schemas-microsoft-com:office:smarttags" w:element="place"/>
      <w:smartTag w:uri="urn:schemas-microsoft-com:office:smarttags" w:element="PlaceName"/>
      <w:smartTag w:uri="urn:schemas-microsoft-com:office:smarttags" w:element="PlaceType"/>
      <w:smartTag w:uri="urn:schemas-microsoft-com:office:smarttags" w:element="place"/>
    </w:p>
    <w:p w14:paraId="01E26EA1" w14:textId="77777777" w:rsidR="00594594" w:rsidRDefault="00594594" w:rsidP="00A14849"/>
    <w:p w14:paraId="66BACEAF" w14:textId="77777777" w:rsidR="00594594" w:rsidRDefault="512F0B12" w:rsidP="00A14849">
      <w:r>
        <w:t>Styrofoam pellets, bubble wrap and other packing material should not be brought into the Data Center.</w:t>
      </w:r>
    </w:p>
    <w:p w14:paraId="02814D42" w14:textId="77777777" w:rsidR="005945DD" w:rsidRDefault="005945DD" w:rsidP="00A14849"/>
    <w:p w14:paraId="16464FAC" w14:textId="69703C87" w:rsidR="005945DD" w:rsidRDefault="005945DD" w:rsidP="005945DD">
      <w:pPr>
        <w:pStyle w:val="Heading2"/>
      </w:pPr>
      <w:r>
        <w:lastRenderedPageBreak/>
        <w:t>E-Waste / Decommissioned Equipment</w:t>
      </w:r>
    </w:p>
    <w:p w14:paraId="6CF3EC8B" w14:textId="77777777" w:rsidR="00971666" w:rsidRDefault="005945DD" w:rsidP="00A14849">
      <w:r>
        <w:t>All decommissioned equipment slated for e-waste should be placed in the designated area</w:t>
      </w:r>
      <w:r w:rsidR="00971666">
        <w:t>.</w:t>
      </w:r>
    </w:p>
    <w:p w14:paraId="7CCA0C43" w14:textId="77777777" w:rsidR="00971666" w:rsidRDefault="00971666" w:rsidP="00A14849"/>
    <w:p w14:paraId="71AF640C" w14:textId="0A2F9A5F" w:rsidR="00971666" w:rsidRDefault="00971666" w:rsidP="00A14849">
      <w:r>
        <w:t xml:space="preserve">Costa Mesa </w:t>
      </w:r>
      <w:r w:rsidR="005945DD">
        <w:t>in the MSR</w:t>
      </w:r>
      <w:r>
        <w:t>, t</w:t>
      </w:r>
      <w:r w:rsidR="005945DD">
        <w:t xml:space="preserve">here are shelves labeled for e-waste and drives to be shredded.  If there is more equipment than will fit, or it’s </w:t>
      </w:r>
      <w:r>
        <w:t>too</w:t>
      </w:r>
      <w:r w:rsidR="005945DD">
        <w:t xml:space="preserve"> large to be placed on the shelves, place them in front of the shelves.  </w:t>
      </w:r>
    </w:p>
    <w:p w14:paraId="795E9E83" w14:textId="77777777" w:rsidR="00971666" w:rsidRDefault="00971666" w:rsidP="00A14849"/>
    <w:p w14:paraId="5693C037" w14:textId="061F8FA8" w:rsidR="00971666" w:rsidRDefault="00971666" w:rsidP="00A14849">
      <w:r>
        <w:t>Coppell in the Annex, there are labeled gaylord boxes and/or pallets for e-waste on the left side. There are also boxes labeled for drives that need to be shredded, on the left side of the center row.</w:t>
      </w:r>
    </w:p>
    <w:p w14:paraId="19D57531" w14:textId="77777777" w:rsidR="00971666" w:rsidRDefault="00971666" w:rsidP="00A14849"/>
    <w:p w14:paraId="7E1211EB" w14:textId="74295BB0" w:rsidR="005945DD" w:rsidRPr="005945DD" w:rsidRDefault="005945DD" w:rsidP="00A14849">
      <w:pPr>
        <w:rPr>
          <w:b/>
          <w:bCs/>
        </w:rPr>
      </w:pPr>
      <w:r>
        <w:t>Contact the Data Center Manager with any questions.</w:t>
      </w:r>
    </w:p>
    <w:p w14:paraId="1BF2BA4E" w14:textId="597D28AE" w:rsidR="005945DD" w:rsidRDefault="005945DD" w:rsidP="00A14849"/>
    <w:p w14:paraId="2797F242" w14:textId="77777777" w:rsidR="004B1AE4" w:rsidRPr="004B1AE4" w:rsidRDefault="512F0B12" w:rsidP="0043057B">
      <w:pPr>
        <w:pStyle w:val="Heading2"/>
      </w:pPr>
      <w:bookmarkStart w:id="34" w:name="_Toc352160135"/>
      <w:bookmarkStart w:id="35" w:name="_Toc82600873"/>
      <w:r>
        <w:t>Work Time Windows</w:t>
      </w:r>
      <w:bookmarkEnd w:id="34"/>
      <w:bookmarkEnd w:id="35"/>
    </w:p>
    <w:p w14:paraId="0B35A0ED" w14:textId="77777777" w:rsidR="002607F7" w:rsidRDefault="512F0B12" w:rsidP="002607F7">
      <w:r>
        <w:t>Work within the Data Center (installations, changes, removals and maintenance) is restricted to certain hours of the day according to the nature of the activity to be performed.</w:t>
      </w:r>
      <w:smartTag w:uri="urn:schemas-microsoft-com:office:smarttags" w:element="PlaceName"/>
      <w:smartTag w:uri="urn:schemas-microsoft-com:office:smarttags" w:element="PlaceType"/>
      <w:smartTag w:uri="urn:schemas-microsoft-com:office:smarttags" w:element="place"/>
    </w:p>
    <w:p w14:paraId="236B5A7F" w14:textId="77777777" w:rsidR="002607F7" w:rsidRDefault="002607F7" w:rsidP="002607F7"/>
    <w:p w14:paraId="687B8F07" w14:textId="77777777" w:rsidR="002607F7" w:rsidRDefault="512F0B12" w:rsidP="002607F7">
      <w:r>
        <w:t>Intrusive tasks or actions are defined as those that have potential to directly or indirectly impact the production environment (whether or not there is a perceived risk).  These activities are restricted to certain hours of the day (Activity / Work Window) to minimize the possibility of adverse impact to the business, should the activity not go as planned.  The most common examples of an intrusive activity are:</w:t>
      </w:r>
    </w:p>
    <w:p w14:paraId="672AF807" w14:textId="77777777" w:rsidR="002607F7" w:rsidRDefault="512F0B12" w:rsidP="002607F7">
      <w:pPr>
        <w:pStyle w:val="bullets"/>
      </w:pPr>
      <w:r>
        <w:t xml:space="preserve">Attaching a device to the production network </w:t>
      </w:r>
    </w:p>
    <w:p w14:paraId="767A0160" w14:textId="77777777" w:rsidR="002607F7" w:rsidRDefault="512F0B12" w:rsidP="002607F7">
      <w:pPr>
        <w:pStyle w:val="bullets"/>
      </w:pPr>
      <w:r>
        <w:t>Performing maintenance, upgrades, or changes to a production component</w:t>
      </w:r>
    </w:p>
    <w:p w14:paraId="4193C21A" w14:textId="77777777" w:rsidR="009214E2" w:rsidRDefault="512F0B12" w:rsidP="009214E2">
      <w:pPr>
        <w:pStyle w:val="bullets"/>
      </w:pPr>
      <w:r>
        <w:t>Installing equipment into racks or cabinets without attaching to the network or other production component</w:t>
      </w:r>
    </w:p>
    <w:p w14:paraId="5C8A2D98" w14:textId="77777777" w:rsidR="002607F7" w:rsidRDefault="002607F7" w:rsidP="002607F7"/>
    <w:p w14:paraId="3C040B5E" w14:textId="77777777" w:rsidR="002607F7" w:rsidRDefault="512F0B12" w:rsidP="002607F7">
      <w:r>
        <w:t>Non-Intrusive activities have no potential to directly or indirectly impact the production environment.  The most common examples of non-intrusive activities include:</w:t>
      </w:r>
    </w:p>
    <w:p w14:paraId="0234E540" w14:textId="77777777" w:rsidR="002607F7" w:rsidRDefault="512F0B12" w:rsidP="002607F7">
      <w:pPr>
        <w:pStyle w:val="bullets"/>
      </w:pPr>
      <w:r>
        <w:t>Unpacking and positioning hardware</w:t>
      </w:r>
    </w:p>
    <w:p w14:paraId="424B8265" w14:textId="77777777" w:rsidR="002607F7" w:rsidRDefault="512F0B12" w:rsidP="002607F7">
      <w:pPr>
        <w:pStyle w:val="bullets"/>
      </w:pPr>
      <w:r>
        <w:t>Scouting space and location for an installation</w:t>
      </w:r>
    </w:p>
    <w:p w14:paraId="65D634BC" w14:textId="77777777" w:rsidR="00E36B53" w:rsidRDefault="512F0B12" w:rsidP="00E36B53">
      <w:pPr>
        <w:pStyle w:val="bullets"/>
      </w:pPr>
      <w:r>
        <w:t>Measuring cable lengths for new installations</w:t>
      </w:r>
    </w:p>
    <w:p w14:paraId="75985093" w14:textId="5BCC3A96" w:rsidR="00E36B53" w:rsidRDefault="00670D2A" w:rsidP="00E36B53">
      <w:pPr>
        <w:pStyle w:val="Header"/>
      </w:pPr>
      <w:r w:rsidRPr="512F0B12">
        <w:rPr>
          <w:rFonts w:cs="Arial"/>
          <w:b/>
          <w:bCs/>
        </w:rPr>
        <w:lastRenderedPageBreak/>
        <w:t xml:space="preserve">Data Center Work Hours (All times in </w:t>
      </w:r>
      <w:r w:rsidRPr="0021371F">
        <w:rPr>
          <w:rFonts w:cs="Arial"/>
          <w:b/>
          <w:bCs/>
          <w:highlight w:val="yellow"/>
        </w:rPr>
        <w:t>Pacific Standard Time</w:t>
      </w:r>
      <w:r w:rsidR="0021371F">
        <w:rPr>
          <w:rFonts w:cs="Arial"/>
          <w:b/>
          <w:bCs/>
        </w:rPr>
        <w:t xml:space="preserve"> </w:t>
      </w:r>
      <w:r w:rsidR="0021371F" w:rsidRPr="0021371F">
        <w:rPr>
          <w:rFonts w:cs="Arial"/>
          <w:b/>
          <w:bCs/>
          <w:sz w:val="16"/>
          <w:szCs w:val="16"/>
        </w:rPr>
        <w:t>regardless of your local time</w:t>
      </w:r>
      <w:r w:rsidRPr="512F0B12">
        <w:rPr>
          <w:rFonts w:cs="Arial"/>
          <w:b/>
          <w:bCs/>
        </w:rPr>
        <w:t>)</w:t>
      </w:r>
      <w:r w:rsidR="00E36B53">
        <w:object w:dxaOrig="6374" w:dyaOrig="5114" w14:anchorId="7F2121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7pt;height:255.7pt" o:ole="">
            <v:imagedata r:id="rId33" o:title=""/>
          </v:shape>
          <o:OLEObject Type="Embed" ProgID="Visio.Drawing.11" ShapeID="_x0000_i1025" DrawAspect="Content" ObjectID="_1807670679" r:id="rId34"/>
        </w:object>
      </w:r>
    </w:p>
    <w:p w14:paraId="6F5803D2" w14:textId="77777777" w:rsidR="00773CF3" w:rsidRDefault="512F0B12" w:rsidP="00773CF3">
      <w:pPr>
        <w:pStyle w:val="Heading2"/>
      </w:pPr>
      <w:bookmarkStart w:id="36" w:name="_Toc352160136"/>
      <w:bookmarkStart w:id="37" w:name="_Toc82600874"/>
      <w:r>
        <w:t>Under Floor Work Standard</w:t>
      </w:r>
      <w:bookmarkEnd w:id="36"/>
      <w:bookmarkEnd w:id="37"/>
    </w:p>
    <w:p w14:paraId="1E978933" w14:textId="77777777" w:rsidR="00EA6A6E" w:rsidRDefault="2F9C0563" w:rsidP="00060F8B">
      <w:r>
        <w:t>Lifting of any Data Center floor tile requires that the Halon/</w:t>
      </w:r>
      <w:proofErr w:type="spellStart"/>
      <w:r>
        <w:t>Inergin</w:t>
      </w:r>
      <w:proofErr w:type="spellEnd"/>
      <w:r>
        <w:t xml:space="preserve"> systems be powered off to prevent accidental discharge.</w:t>
      </w:r>
      <w:smartTag w:uri="urn:schemas-microsoft-com:office:smarttags" w:element="PlaceName"/>
      <w:smartTag w:uri="urn:schemas-microsoft-com:office:smarttags" w:element="PlaceType"/>
      <w:smartTag w:uri="urn:schemas-microsoft-com:office:smarttags" w:element="place"/>
    </w:p>
    <w:p w14:paraId="36773162" w14:textId="77777777" w:rsidR="003D34E0" w:rsidRDefault="003D34E0" w:rsidP="00060F8B"/>
    <w:p w14:paraId="15AE5DDD" w14:textId="2C5C5DA4" w:rsidR="003D34E0" w:rsidRDefault="2F9C0563" w:rsidP="00060F8B">
      <w:r>
        <w:t>Before any floor tile can be lifted, a Method of Procedure (MOP) must be created, describing the work requirements for Halon/</w:t>
      </w:r>
      <w:proofErr w:type="spellStart"/>
      <w:r>
        <w:t>Inergin</w:t>
      </w:r>
      <w:proofErr w:type="spellEnd"/>
      <w:r>
        <w:t xml:space="preserve"> to be placed in bypass mode. Once created, the MOP must be approved and submitted to Facilities 3</w:t>
      </w:r>
      <w:r w:rsidR="00ED0CD2">
        <w:t xml:space="preserve"> business </w:t>
      </w:r>
      <w:r>
        <w:t xml:space="preserve">days in advance of work being performed. </w:t>
      </w:r>
    </w:p>
    <w:p w14:paraId="5D5391EB" w14:textId="77777777" w:rsidR="003D34E0" w:rsidRDefault="003D34E0" w:rsidP="00060F8B"/>
    <w:p w14:paraId="6A11CBC5" w14:textId="21A87DF2" w:rsidR="00060F8B" w:rsidRDefault="512F0B12" w:rsidP="00060F8B">
      <w:r>
        <w:t>All under floor work must be performed during non-business hours (see following chart) and requires advanced coordination and approval via the CRQ and MOP processes.</w:t>
      </w:r>
      <w:bookmarkStart w:id="38" w:name="_Toc352160137"/>
    </w:p>
    <w:p w14:paraId="3E7414E5" w14:textId="77777777" w:rsidR="00A2459E" w:rsidRDefault="00A2459E" w:rsidP="00060F8B"/>
    <w:p w14:paraId="6896D75A" w14:textId="30BC31A5" w:rsidR="007D4E39" w:rsidRDefault="00A2459E" w:rsidP="00FC4D54">
      <w:pPr>
        <w:pStyle w:val="TableofFigures"/>
      </w:pPr>
      <w:r>
        <w:t xml:space="preserve">Link to MOP: </w:t>
      </w:r>
      <w:hyperlink r:id="rId35" w:history="1">
        <w:r w:rsidRPr="00A2459E">
          <w:rPr>
            <w:rStyle w:val="Hyperlink"/>
          </w:rPr>
          <w:t>http://portal.ace.aaaclubnet.com:52053/Departments/IS/TI/DataCenterServices/DataCenter/Shared%20Documents/Policy%20and%20Procedures/MOP%20template/MOP%20Sample%202015.doc?d=w99d89344239d49afab1ca9076156092a</w:t>
        </w:r>
      </w:hyperlink>
    </w:p>
    <w:p w14:paraId="7DD09892" w14:textId="77777777" w:rsidR="007D4E39" w:rsidRDefault="007D4E39" w:rsidP="00FC4D54">
      <w:pPr>
        <w:pStyle w:val="TableofFigures"/>
      </w:pPr>
    </w:p>
    <w:p w14:paraId="467A0310" w14:textId="77777777" w:rsidR="007D4E39" w:rsidRDefault="007D4E39" w:rsidP="00FC4D54">
      <w:pPr>
        <w:pStyle w:val="TableofFigures"/>
      </w:pPr>
    </w:p>
    <w:p w14:paraId="51D4578D" w14:textId="77777777" w:rsidR="007D4E39" w:rsidRDefault="007D4E39" w:rsidP="00FC4D54">
      <w:pPr>
        <w:pStyle w:val="TableofFigures"/>
      </w:pPr>
    </w:p>
    <w:p w14:paraId="5A2F94C9" w14:textId="77777777" w:rsidR="007D4E39" w:rsidRDefault="007D4E39" w:rsidP="00FC4D54">
      <w:pPr>
        <w:pStyle w:val="TableofFigures"/>
      </w:pPr>
    </w:p>
    <w:p w14:paraId="6E6BD7AE" w14:textId="77777777" w:rsidR="007D4E39" w:rsidRDefault="007D4E39" w:rsidP="00FC4D54">
      <w:pPr>
        <w:pStyle w:val="TableofFigures"/>
      </w:pPr>
    </w:p>
    <w:p w14:paraId="3A3E274C" w14:textId="77777777" w:rsidR="007D4E39" w:rsidRDefault="007D4E39" w:rsidP="00FC4D54">
      <w:pPr>
        <w:pStyle w:val="TableofFigures"/>
      </w:pPr>
    </w:p>
    <w:p w14:paraId="7D765676" w14:textId="77777777" w:rsidR="00A14849" w:rsidRDefault="512F0B12" w:rsidP="003048E0">
      <w:pPr>
        <w:pStyle w:val="Heading1"/>
      </w:pPr>
      <w:bookmarkStart w:id="39" w:name="_Toc352160141"/>
      <w:bookmarkStart w:id="40" w:name="_Toc82600875"/>
      <w:bookmarkEnd w:id="38"/>
      <w:r>
        <w:lastRenderedPageBreak/>
        <w:t>Data Center Process Standards</w:t>
      </w:r>
      <w:bookmarkEnd w:id="39"/>
      <w:bookmarkEnd w:id="40"/>
    </w:p>
    <w:p w14:paraId="3FDFF47D" w14:textId="5010AE6C" w:rsidR="00A14849" w:rsidRDefault="512F0B12" w:rsidP="00A14849">
      <w:pPr>
        <w:pStyle w:val="Heading2"/>
      </w:pPr>
      <w:bookmarkStart w:id="41" w:name="_Toc352160142"/>
      <w:bookmarkStart w:id="42" w:name="_Toc82600876"/>
      <w:r>
        <w:t>Change Request (CRQ) Process</w:t>
      </w:r>
      <w:bookmarkEnd w:id="41"/>
      <w:bookmarkEnd w:id="42"/>
    </w:p>
    <w:p w14:paraId="0DB33090" w14:textId="376FB990" w:rsidR="00211245" w:rsidRPr="0052675C" w:rsidRDefault="512F0B12" w:rsidP="512F0B12">
      <w:pPr>
        <w:rPr>
          <w:rFonts w:cs="Arial"/>
        </w:rPr>
      </w:pPr>
      <w:r w:rsidRPr="512F0B12">
        <w:rPr>
          <w:rFonts w:cs="Arial"/>
        </w:rPr>
        <w:t>ACE uses Helix Change to track all changes.  Any add, change, or removal of hardware or software, requires a CRQ be submitted and approved prior to proceeding with work.</w:t>
      </w:r>
    </w:p>
    <w:p w14:paraId="2E5AACED" w14:textId="77777777" w:rsidR="00211245" w:rsidRPr="0052675C" w:rsidRDefault="00211245" w:rsidP="00C071B2">
      <w:pPr>
        <w:rPr>
          <w:rFonts w:cs="Arial"/>
          <w:szCs w:val="22"/>
        </w:rPr>
      </w:pPr>
    </w:p>
    <w:p w14:paraId="67A8C4CE" w14:textId="77777777" w:rsidR="00C071B2" w:rsidRPr="0052675C" w:rsidRDefault="512F0B12" w:rsidP="512F0B12">
      <w:pPr>
        <w:rPr>
          <w:rFonts w:cs="Arial"/>
        </w:rPr>
      </w:pPr>
      <w:r w:rsidRPr="512F0B12">
        <w:rPr>
          <w:rFonts w:cs="Arial"/>
        </w:rPr>
        <w:t>Any work that requires a floor tile to be removed is considered a Major Change and must follow guidelines for under-floor work.  Any work that requires a power connection be made is considered a Significant Change.</w:t>
      </w:r>
    </w:p>
    <w:p w14:paraId="50930254" w14:textId="77777777" w:rsidR="007729C2" w:rsidRPr="0052675C" w:rsidRDefault="007729C2" w:rsidP="00C071B2">
      <w:pPr>
        <w:rPr>
          <w:rFonts w:cs="Arial"/>
          <w:szCs w:val="22"/>
        </w:rPr>
      </w:pPr>
    </w:p>
    <w:p w14:paraId="32CD3525" w14:textId="4E92ED64" w:rsidR="007729C2" w:rsidRPr="0052675C" w:rsidRDefault="512F0B12" w:rsidP="512F0B12">
      <w:pPr>
        <w:rPr>
          <w:rFonts w:cs="Arial"/>
        </w:rPr>
      </w:pPr>
      <w:r w:rsidRPr="512F0B12">
        <w:rPr>
          <w:rFonts w:cs="Arial"/>
        </w:rPr>
        <w:t>Any work that requires a physical change in the Data Center (Moves/Adds/Changes) requires that a TASK for DCS engineer to be added to the CRQ.</w:t>
      </w:r>
    </w:p>
    <w:p w14:paraId="057CA41D" w14:textId="5E561EAC" w:rsidR="00CB038C" w:rsidRPr="0052675C" w:rsidRDefault="512F0B12" w:rsidP="512F0B12">
      <w:pPr>
        <w:pStyle w:val="NormalWeb"/>
        <w:rPr>
          <w:rFonts w:ascii="Arial" w:hAnsi="Arial" w:cs="Arial"/>
          <w:sz w:val="22"/>
          <w:szCs w:val="22"/>
        </w:rPr>
      </w:pPr>
      <w:r w:rsidRPr="512F0B12">
        <w:rPr>
          <w:rFonts w:ascii="Arial" w:hAnsi="Arial" w:cs="Arial"/>
          <w:sz w:val="22"/>
          <w:szCs w:val="22"/>
        </w:rPr>
        <w:t xml:space="preserve">For specific information on the CRQ process, please contact Data Center Services, Production Control at (714) 885-5878, or you can view the </w:t>
      </w:r>
      <w:hyperlink r:id="rId36">
        <w:r w:rsidRPr="512F0B12">
          <w:rPr>
            <w:rStyle w:val="Hyperlink"/>
            <w:rFonts w:ascii="Arial" w:hAnsi="Arial" w:cs="Arial"/>
            <w:sz w:val="22"/>
            <w:szCs w:val="22"/>
          </w:rPr>
          <w:t>Change Management Policies and Procedures</w:t>
        </w:r>
      </w:hyperlink>
      <w:r w:rsidRPr="512F0B12">
        <w:rPr>
          <w:rFonts w:ascii="Arial" w:hAnsi="Arial" w:cs="Arial"/>
          <w:sz w:val="22"/>
          <w:szCs w:val="22"/>
        </w:rPr>
        <w:t>, located in the IS Process Asset Library, for additional information.</w:t>
      </w:r>
    </w:p>
    <w:p w14:paraId="19B08D95" w14:textId="3C7F78B0" w:rsidR="003A3CCF" w:rsidRPr="0052675C" w:rsidRDefault="00130E38" w:rsidP="003A3CCF">
      <w:pPr>
        <w:pStyle w:val="Heading2"/>
        <w:rPr>
          <w:szCs w:val="22"/>
        </w:rPr>
      </w:pPr>
      <w:bookmarkStart w:id="43" w:name="_Toc352160143"/>
      <w:bookmarkStart w:id="44" w:name="_Toc82600877"/>
      <w:r>
        <w:t>Inventory</w:t>
      </w:r>
      <w:r w:rsidR="512F0B12">
        <w:t xml:space="preserve"> Process</w:t>
      </w:r>
      <w:bookmarkEnd w:id="43"/>
      <w:bookmarkEnd w:id="44"/>
    </w:p>
    <w:p w14:paraId="25344494" w14:textId="0702EBF5" w:rsidR="003A3CCF" w:rsidRPr="0052675C" w:rsidRDefault="512F0B12" w:rsidP="512F0B12">
      <w:pPr>
        <w:rPr>
          <w:rFonts w:cs="Arial"/>
        </w:rPr>
      </w:pPr>
      <w:r w:rsidRPr="512F0B12">
        <w:rPr>
          <w:rFonts w:cs="Arial"/>
        </w:rPr>
        <w:t xml:space="preserve">All Servers installed in an ACE Data Center must have an entry in the </w:t>
      </w:r>
      <w:r w:rsidR="00130E38">
        <w:rPr>
          <w:rFonts w:cs="Arial"/>
        </w:rPr>
        <w:t>Windows or NON-Window inventory</w:t>
      </w:r>
      <w:r w:rsidRPr="512F0B12">
        <w:rPr>
          <w:rFonts w:cs="Arial"/>
        </w:rPr>
        <w:t>.  The</w:t>
      </w:r>
      <w:r w:rsidR="00130E38">
        <w:rPr>
          <w:rFonts w:cs="Arial"/>
        </w:rPr>
        <w:t xml:space="preserve">se </w:t>
      </w:r>
      <w:r w:rsidRPr="512F0B12">
        <w:rPr>
          <w:rFonts w:cs="Arial"/>
        </w:rPr>
        <w:t xml:space="preserve">contains basic information about each server (name, function, memory, etc.)  When equipment is modified or removed from an ACE Data Center, the </w:t>
      </w:r>
      <w:r w:rsidR="00130E38">
        <w:rPr>
          <w:rFonts w:cs="Arial"/>
        </w:rPr>
        <w:t>inventory</w:t>
      </w:r>
      <w:r w:rsidRPr="512F0B12">
        <w:rPr>
          <w:rFonts w:cs="Arial"/>
        </w:rPr>
        <w:t xml:space="preserve"> must be modified to reflect the change.</w:t>
      </w:r>
    </w:p>
    <w:p w14:paraId="6137A520" w14:textId="77777777" w:rsidR="00D3608E" w:rsidRPr="0052675C" w:rsidRDefault="00D3608E" w:rsidP="00C071B2">
      <w:pPr>
        <w:rPr>
          <w:rFonts w:cs="Arial"/>
          <w:szCs w:val="22"/>
        </w:rPr>
      </w:pPr>
    </w:p>
    <w:p w14:paraId="2EC6A1C8" w14:textId="1B2D58B8" w:rsidR="003A3CCF" w:rsidRDefault="512F0B12" w:rsidP="512F0B12">
      <w:pPr>
        <w:rPr>
          <w:rFonts w:cs="Arial"/>
        </w:rPr>
      </w:pPr>
      <w:r w:rsidRPr="512F0B12">
        <w:rPr>
          <w:rFonts w:cs="Arial"/>
        </w:rPr>
        <w:t>For specific information on th</w:t>
      </w:r>
      <w:r w:rsidR="00130E38">
        <w:rPr>
          <w:rFonts w:cs="Arial"/>
        </w:rPr>
        <w:t>ese</w:t>
      </w:r>
      <w:r w:rsidRPr="512F0B12">
        <w:rPr>
          <w:rFonts w:cs="Arial"/>
        </w:rPr>
        <w:t>, please contact Data Center Services, Production</w:t>
      </w:r>
      <w:r w:rsidR="00130E38">
        <w:rPr>
          <w:rFonts w:cs="Arial"/>
        </w:rPr>
        <w:t xml:space="preserve"> </w:t>
      </w:r>
      <w:r w:rsidRPr="512F0B12">
        <w:rPr>
          <w:rFonts w:cs="Arial"/>
        </w:rPr>
        <w:t>Control.</w:t>
      </w:r>
    </w:p>
    <w:p w14:paraId="702E6DBA" w14:textId="312D37DA" w:rsidR="00130E38" w:rsidRPr="009215DB" w:rsidRDefault="00130E38" w:rsidP="512F0B12">
      <w:pPr>
        <w:rPr>
          <w:rFonts w:cs="Arial"/>
        </w:rPr>
      </w:pPr>
      <w:hyperlink r:id="rId37" w:history="1">
        <w:r w:rsidRPr="009215DB">
          <w:rPr>
            <w:rStyle w:val="Hyperlink"/>
            <w:rFonts w:cs="Arial"/>
            <w:color w:val="auto"/>
          </w:rPr>
          <w:t>Windows Inventory</w:t>
        </w:r>
      </w:hyperlink>
    </w:p>
    <w:p w14:paraId="3F577A25" w14:textId="01543DE2" w:rsidR="00130E38" w:rsidRPr="009215DB" w:rsidRDefault="00130E38" w:rsidP="512F0B12">
      <w:pPr>
        <w:rPr>
          <w:rFonts w:cs="Arial"/>
        </w:rPr>
      </w:pPr>
      <w:hyperlink r:id="rId38" w:history="1">
        <w:r w:rsidRPr="009215DB">
          <w:rPr>
            <w:rStyle w:val="Hyperlink"/>
            <w:rFonts w:cs="Arial"/>
            <w:color w:val="auto"/>
          </w:rPr>
          <w:t>NON-Windows</w:t>
        </w:r>
      </w:hyperlink>
    </w:p>
    <w:p w14:paraId="15393161" w14:textId="77777777" w:rsidR="00CE3859" w:rsidRPr="0052675C" w:rsidRDefault="00CE3859" w:rsidP="00F562D6">
      <w:pPr>
        <w:rPr>
          <w:rFonts w:cs="Arial"/>
          <w:szCs w:val="22"/>
        </w:rPr>
      </w:pPr>
    </w:p>
    <w:p w14:paraId="4E2800CC" w14:textId="77777777" w:rsidR="00F562D6" w:rsidRPr="0052675C" w:rsidRDefault="512F0B12" w:rsidP="0052675C">
      <w:pPr>
        <w:pStyle w:val="Heading2"/>
        <w:spacing w:before="0" w:after="0"/>
        <w:rPr>
          <w:szCs w:val="22"/>
        </w:rPr>
      </w:pPr>
      <w:bookmarkStart w:id="45" w:name="_Toc82600878"/>
      <w:r>
        <w:t>Asset Management</w:t>
      </w:r>
      <w:bookmarkEnd w:id="45"/>
    </w:p>
    <w:p w14:paraId="6FB3728A" w14:textId="77777777" w:rsidR="00F562D6" w:rsidRPr="009215DB" w:rsidRDefault="2F9C0563" w:rsidP="2F9C0563">
      <w:pPr>
        <w:pStyle w:val="NormalWeb"/>
        <w:spacing w:before="0" w:beforeAutospacing="0" w:after="0" w:afterAutospacing="0"/>
        <w:rPr>
          <w:rFonts w:ascii="Arial" w:hAnsi="Arial" w:cs="Arial"/>
          <w:sz w:val="22"/>
          <w:szCs w:val="22"/>
        </w:rPr>
      </w:pPr>
      <w:r w:rsidRPr="2F9C0563">
        <w:rPr>
          <w:rFonts w:ascii="Arial" w:hAnsi="Arial" w:cs="Arial"/>
          <w:sz w:val="22"/>
          <w:szCs w:val="22"/>
        </w:rPr>
        <w:t xml:space="preserve">ACE maintains strict asset management protocols and guidelines. Computer equipment intake, deployment and retirement are key areas within the protocols and guidelines. It is important to become familiar with the </w:t>
      </w:r>
      <w:hyperlink r:id="rId39">
        <w:r w:rsidRPr="009215DB">
          <w:rPr>
            <w:rStyle w:val="Hyperlink"/>
            <w:rFonts w:ascii="Arial" w:hAnsi="Arial" w:cs="Arial"/>
            <w:color w:val="auto"/>
            <w:sz w:val="22"/>
            <w:szCs w:val="22"/>
          </w:rPr>
          <w:t>Equipment Intake and Deployment</w:t>
        </w:r>
      </w:hyperlink>
      <w:r w:rsidRPr="009215DB">
        <w:rPr>
          <w:rFonts w:ascii="Arial" w:hAnsi="Arial" w:cs="Arial"/>
          <w:sz w:val="22"/>
          <w:szCs w:val="22"/>
        </w:rPr>
        <w:t xml:space="preserve"> protocols so that assets are managed properly.</w:t>
      </w:r>
    </w:p>
    <w:p w14:paraId="523E0F91" w14:textId="77777777" w:rsidR="00A14849" w:rsidRDefault="00A14849">
      <w:pPr>
        <w:pStyle w:val="Heading1"/>
      </w:pPr>
      <w:r>
        <w:br w:type="page"/>
      </w:r>
      <w:r w:rsidR="512F0B12">
        <w:lastRenderedPageBreak/>
        <w:t>Cabling Standards</w:t>
      </w:r>
      <w:bookmarkStart w:id="46" w:name="_Toc352160145"/>
      <w:bookmarkStart w:id="47" w:name="_Toc82600879"/>
      <w:bookmarkEnd w:id="46"/>
      <w:bookmarkEnd w:id="47"/>
    </w:p>
    <w:p w14:paraId="31E81C32" w14:textId="77777777" w:rsidR="00432B6E" w:rsidRDefault="512F0B12" w:rsidP="00687553">
      <w:r>
        <w:t>Cabling represents around 10 percent of the overall data center network investment.  It is, however, the backbone of network components.  Cabling is often difficult to trace and troubleshoot.  It may require many man hours to replace. When cabling is done the right way the first time, it will save a considerable amount of time, effort and money.</w:t>
      </w:r>
    </w:p>
    <w:p w14:paraId="308E80EF" w14:textId="77777777" w:rsidR="00AD6FAB" w:rsidRDefault="00AD6FAB" w:rsidP="00687553"/>
    <w:p w14:paraId="65F51156" w14:textId="77777777" w:rsidR="00AD6FAB" w:rsidRDefault="512F0B12" w:rsidP="00687553">
      <w:r>
        <w:t>The standards listed below are specific to Intranet usage. Colors for Extranet, ECommerce and Disaster Recovery environments may vary due to the high volume of cables needed for complex network configurations in those environments.</w:t>
      </w:r>
    </w:p>
    <w:p w14:paraId="05A6F925" w14:textId="77777777" w:rsidR="00432B6E" w:rsidRDefault="512F0B12" w:rsidP="00432B6E">
      <w:pPr>
        <w:pStyle w:val="Heading2"/>
      </w:pPr>
      <w:bookmarkStart w:id="48" w:name="_Toc352160147"/>
      <w:bookmarkStart w:id="49" w:name="_Toc82600880"/>
      <w:r>
        <w:t>Network Cable Standard</w:t>
      </w:r>
      <w:bookmarkEnd w:id="48"/>
      <w:bookmarkEnd w:id="49"/>
    </w:p>
    <w:p w14:paraId="71B0BF4E" w14:textId="77777777" w:rsidR="00432B6E" w:rsidRPr="001E3B0E" w:rsidRDefault="512F0B12" w:rsidP="00432B6E">
      <w:pPr>
        <w:pStyle w:val="bullets"/>
      </w:pPr>
      <w:r>
        <w:t>All cables must be plenum rated.</w:t>
      </w:r>
    </w:p>
    <w:p w14:paraId="24A7FC63" w14:textId="77777777" w:rsidR="00432B6E" w:rsidRDefault="2F9C0563" w:rsidP="00432B6E">
      <w:pPr>
        <w:pStyle w:val="bullets"/>
      </w:pPr>
      <w:r>
        <w:t xml:space="preserve">Cables used should be resistant to bend loss.  An example is Corning </w:t>
      </w:r>
      <w:proofErr w:type="spellStart"/>
      <w:r>
        <w:t>ClearWire</w:t>
      </w:r>
      <w:proofErr w:type="spellEnd"/>
      <w:r>
        <w:t xml:space="preserve"> cable.</w:t>
      </w:r>
    </w:p>
    <w:p w14:paraId="5B8A2EEA" w14:textId="331F3404" w:rsidR="00432B6E" w:rsidRDefault="512F0B12" w:rsidP="00432B6E">
      <w:pPr>
        <w:pStyle w:val="bullets"/>
      </w:pPr>
      <w:r>
        <w:t>Ethernet cables will be Cat-6</w:t>
      </w:r>
      <w:r w:rsidR="009215DB">
        <w:t>A</w:t>
      </w:r>
      <w:r>
        <w:t xml:space="preserve"> with snag-less feature on both ends.</w:t>
      </w:r>
    </w:p>
    <w:p w14:paraId="5F36B5C0" w14:textId="0C108E7C" w:rsidR="00432B6E" w:rsidRDefault="512F0B12" w:rsidP="00432B6E">
      <w:pPr>
        <w:pStyle w:val="bullets"/>
      </w:pPr>
      <w:r>
        <w:t>Fiber cables will be LC to LC</w:t>
      </w:r>
      <w:r w:rsidR="009215DB">
        <w:t xml:space="preserve"> OM4</w:t>
      </w:r>
      <w:r>
        <w:t>, rated 10GB minimum.</w:t>
      </w:r>
    </w:p>
    <w:p w14:paraId="50E7726C" w14:textId="77777777" w:rsidR="00432B6E" w:rsidRDefault="512F0B12" w:rsidP="00432B6E">
      <w:pPr>
        <w:pStyle w:val="bullets"/>
      </w:pPr>
      <w:r>
        <w:t>All cables will be labeled on both ends, with both Source and Destination information.</w:t>
      </w:r>
    </w:p>
    <w:p w14:paraId="5A1D73BF" w14:textId="77777777" w:rsidR="00CB06A5" w:rsidRDefault="512F0B12" w:rsidP="00CB06A5">
      <w:pPr>
        <w:pStyle w:val="bullets"/>
      </w:pPr>
      <w:r>
        <w:t>If a patch panel is between the Source and Destination, a third label is required to identify the patch panel path.</w:t>
      </w:r>
    </w:p>
    <w:p w14:paraId="36EE5069" w14:textId="77777777" w:rsidR="00C15105" w:rsidRDefault="512F0B12" w:rsidP="00A14849">
      <w:pPr>
        <w:pStyle w:val="Heading2"/>
      </w:pPr>
      <w:bookmarkStart w:id="50" w:name="_Toc352160146"/>
      <w:bookmarkStart w:id="51" w:name="_Toc82600881"/>
      <w:r>
        <w:t>Network Cable Testing Standard</w:t>
      </w:r>
      <w:bookmarkEnd w:id="50"/>
      <w:bookmarkEnd w:id="51"/>
    </w:p>
    <w:p w14:paraId="6F8FA6CE" w14:textId="77777777" w:rsidR="00CB06A5" w:rsidRDefault="512F0B12" w:rsidP="00AB573E">
      <w:pPr>
        <w:pStyle w:val="bullets"/>
      </w:pPr>
      <w:r>
        <w:t>Every cable must be tested prior to use and/or installation.</w:t>
      </w:r>
    </w:p>
    <w:p w14:paraId="74FF24CB" w14:textId="77777777" w:rsidR="00CB7508" w:rsidRDefault="512F0B12" w:rsidP="00CB7508">
      <w:pPr>
        <w:pStyle w:val="Heading2"/>
      </w:pPr>
      <w:bookmarkStart w:id="52" w:name="_Toc82600882"/>
      <w:r>
        <w:t>Network Cable Labeling Standard</w:t>
      </w:r>
      <w:bookmarkEnd w:id="52"/>
    </w:p>
    <w:p w14:paraId="7B33789A" w14:textId="77777777" w:rsidR="00CB7508" w:rsidRDefault="512F0B12" w:rsidP="00CB7508">
      <w:pPr>
        <w:pStyle w:val="bullets"/>
      </w:pPr>
      <w:r>
        <w:t>Cables will be tested, certified and labeled by vendor for quality control.</w:t>
      </w:r>
    </w:p>
    <w:p w14:paraId="00A6ABB4" w14:textId="77777777" w:rsidR="00AB573E" w:rsidRDefault="00AB573E" w:rsidP="00AB573E">
      <w:pPr>
        <w:pStyle w:val="bullets"/>
        <w:numPr>
          <w:ilvl w:val="0"/>
          <w:numId w:val="0"/>
        </w:numPr>
        <w:ind w:left="360" w:hanging="360"/>
      </w:pPr>
    </w:p>
    <w:p w14:paraId="1515C055" w14:textId="77777777" w:rsidR="00AB573E" w:rsidRDefault="512F0B12" w:rsidP="00AB573E">
      <w:pPr>
        <w:pStyle w:val="bullets"/>
        <w:numPr>
          <w:ilvl w:val="0"/>
          <w:numId w:val="0"/>
        </w:numPr>
        <w:ind w:left="360" w:hanging="360"/>
      </w:pPr>
      <w:r>
        <w:t>See cable labeling map on the following page on how to label properly.</w:t>
      </w:r>
    </w:p>
    <w:p w14:paraId="7E80293C" w14:textId="77777777" w:rsidR="00CB06A5" w:rsidRDefault="00CB06A5" w:rsidP="00CB06A5">
      <w:pPr>
        <w:pStyle w:val="bullets"/>
        <w:numPr>
          <w:ilvl w:val="0"/>
          <w:numId w:val="0"/>
        </w:numPr>
        <w:ind w:left="360" w:hanging="360"/>
      </w:pPr>
    </w:p>
    <w:p w14:paraId="15BADC85" w14:textId="77777777" w:rsidR="00CB06A5" w:rsidRDefault="00CB06A5" w:rsidP="00CB06A5">
      <w:pPr>
        <w:pStyle w:val="bullets"/>
        <w:numPr>
          <w:ilvl w:val="0"/>
          <w:numId w:val="0"/>
        </w:numPr>
        <w:ind w:left="360" w:hanging="360"/>
      </w:pPr>
    </w:p>
    <w:p w14:paraId="3CAAA3F9" w14:textId="77777777" w:rsidR="00CB06A5" w:rsidRDefault="00CB06A5" w:rsidP="00CB06A5">
      <w:pPr>
        <w:pStyle w:val="bullets"/>
        <w:numPr>
          <w:ilvl w:val="0"/>
          <w:numId w:val="0"/>
        </w:numPr>
        <w:ind w:left="360" w:hanging="360"/>
      </w:pPr>
    </w:p>
    <w:p w14:paraId="79615022" w14:textId="77777777" w:rsidR="00CB06A5" w:rsidRDefault="00CB06A5" w:rsidP="00CB06A5">
      <w:pPr>
        <w:pStyle w:val="bullets"/>
        <w:numPr>
          <w:ilvl w:val="0"/>
          <w:numId w:val="0"/>
        </w:numPr>
        <w:ind w:left="360" w:hanging="360"/>
      </w:pPr>
    </w:p>
    <w:p w14:paraId="254C2FE6" w14:textId="77777777" w:rsidR="00CB06A5" w:rsidRDefault="00CB06A5" w:rsidP="00CB06A5">
      <w:pPr>
        <w:pStyle w:val="bullets"/>
        <w:numPr>
          <w:ilvl w:val="0"/>
          <w:numId w:val="0"/>
        </w:numPr>
        <w:ind w:left="360" w:hanging="360"/>
      </w:pPr>
    </w:p>
    <w:p w14:paraId="76D654A8" w14:textId="77777777" w:rsidR="00CB06A5" w:rsidRDefault="00CB06A5" w:rsidP="00CB06A5">
      <w:pPr>
        <w:pStyle w:val="bullets"/>
        <w:numPr>
          <w:ilvl w:val="0"/>
          <w:numId w:val="0"/>
        </w:numPr>
        <w:ind w:left="360" w:hanging="360"/>
      </w:pPr>
    </w:p>
    <w:p w14:paraId="177AA386" w14:textId="77777777" w:rsidR="00CB06A5" w:rsidRDefault="00CB06A5" w:rsidP="00CB06A5">
      <w:pPr>
        <w:pStyle w:val="bullets"/>
        <w:numPr>
          <w:ilvl w:val="0"/>
          <w:numId w:val="0"/>
        </w:numPr>
        <w:ind w:left="360" w:hanging="360"/>
      </w:pPr>
    </w:p>
    <w:p w14:paraId="56E01422" w14:textId="77777777" w:rsidR="00CB06A5" w:rsidRDefault="00CB06A5" w:rsidP="00CB06A5">
      <w:pPr>
        <w:pStyle w:val="bullets"/>
        <w:numPr>
          <w:ilvl w:val="0"/>
          <w:numId w:val="0"/>
        </w:numPr>
        <w:ind w:left="360" w:hanging="360"/>
      </w:pPr>
    </w:p>
    <w:p w14:paraId="6D714EFD" w14:textId="77777777" w:rsidR="00CB06A5" w:rsidRDefault="00CB06A5" w:rsidP="00CB06A5">
      <w:pPr>
        <w:pStyle w:val="bullets"/>
        <w:numPr>
          <w:ilvl w:val="0"/>
          <w:numId w:val="0"/>
        </w:numPr>
        <w:ind w:left="360" w:hanging="360"/>
      </w:pPr>
    </w:p>
    <w:p w14:paraId="2EF03CAB" w14:textId="77777777" w:rsidR="00CB06A5" w:rsidRDefault="00CB06A5" w:rsidP="00CB06A5">
      <w:pPr>
        <w:pStyle w:val="bullets"/>
        <w:numPr>
          <w:ilvl w:val="0"/>
          <w:numId w:val="0"/>
        </w:numPr>
        <w:ind w:left="360" w:hanging="360"/>
      </w:pPr>
    </w:p>
    <w:p w14:paraId="5154303B" w14:textId="77777777" w:rsidR="00CB06A5" w:rsidRDefault="00CB06A5" w:rsidP="00CB06A5">
      <w:pPr>
        <w:pStyle w:val="bullets"/>
        <w:numPr>
          <w:ilvl w:val="0"/>
          <w:numId w:val="0"/>
        </w:numPr>
        <w:ind w:left="360" w:hanging="360"/>
      </w:pPr>
    </w:p>
    <w:p w14:paraId="25CB258C" w14:textId="77777777" w:rsidR="00CB06A5" w:rsidRDefault="00CB06A5" w:rsidP="00CB06A5">
      <w:pPr>
        <w:pStyle w:val="bullets"/>
        <w:numPr>
          <w:ilvl w:val="0"/>
          <w:numId w:val="0"/>
        </w:numPr>
        <w:ind w:left="360" w:hanging="360"/>
      </w:pPr>
    </w:p>
    <w:p w14:paraId="7D6C24BA" w14:textId="77777777" w:rsidR="00CB06A5" w:rsidRDefault="00CB06A5" w:rsidP="00CB06A5">
      <w:pPr>
        <w:pStyle w:val="bullets"/>
        <w:numPr>
          <w:ilvl w:val="0"/>
          <w:numId w:val="0"/>
        </w:numPr>
        <w:ind w:left="360" w:hanging="360"/>
      </w:pPr>
    </w:p>
    <w:p w14:paraId="38C9EE9A" w14:textId="77777777" w:rsidR="00CB06A5" w:rsidRDefault="00CB06A5" w:rsidP="00CB06A5">
      <w:pPr>
        <w:pStyle w:val="bullets"/>
        <w:numPr>
          <w:ilvl w:val="0"/>
          <w:numId w:val="0"/>
        </w:numPr>
        <w:ind w:left="360" w:hanging="360"/>
      </w:pPr>
    </w:p>
    <w:p w14:paraId="35D36DAD" w14:textId="77777777" w:rsidR="00CB06A5" w:rsidRDefault="00CB06A5" w:rsidP="00CB06A5">
      <w:pPr>
        <w:pStyle w:val="bullets"/>
        <w:numPr>
          <w:ilvl w:val="0"/>
          <w:numId w:val="0"/>
        </w:numPr>
        <w:ind w:left="360" w:hanging="360"/>
      </w:pPr>
    </w:p>
    <w:p w14:paraId="0B2356A0" w14:textId="77777777" w:rsidR="00CB06A5" w:rsidRDefault="00CB06A5" w:rsidP="00CB06A5">
      <w:pPr>
        <w:pStyle w:val="bullets"/>
        <w:numPr>
          <w:ilvl w:val="0"/>
          <w:numId w:val="0"/>
        </w:numPr>
        <w:ind w:left="360" w:hanging="360"/>
      </w:pPr>
    </w:p>
    <w:p w14:paraId="65BEE441" w14:textId="77777777" w:rsidR="00CB06A5" w:rsidRDefault="00CB06A5" w:rsidP="00CB06A5">
      <w:pPr>
        <w:pStyle w:val="bullets"/>
        <w:numPr>
          <w:ilvl w:val="0"/>
          <w:numId w:val="0"/>
        </w:numPr>
        <w:ind w:left="360" w:hanging="360"/>
      </w:pPr>
    </w:p>
    <w:p w14:paraId="6747914A" w14:textId="77777777" w:rsidR="00CB06A5" w:rsidRDefault="00CB06A5" w:rsidP="00CB06A5">
      <w:pPr>
        <w:pStyle w:val="bullets"/>
        <w:numPr>
          <w:ilvl w:val="0"/>
          <w:numId w:val="0"/>
        </w:numPr>
        <w:ind w:left="360" w:hanging="360"/>
      </w:pPr>
    </w:p>
    <w:p w14:paraId="3F9DB181" w14:textId="77777777" w:rsidR="00CB06A5" w:rsidRDefault="00CB06A5" w:rsidP="00CB06A5">
      <w:pPr>
        <w:pStyle w:val="bullets"/>
        <w:numPr>
          <w:ilvl w:val="0"/>
          <w:numId w:val="0"/>
        </w:numPr>
        <w:ind w:left="360" w:hanging="360"/>
      </w:pPr>
    </w:p>
    <w:p w14:paraId="1FAF71BD" w14:textId="77777777" w:rsidR="00CB06A5" w:rsidRDefault="00CB06A5" w:rsidP="00CB06A5">
      <w:pPr>
        <w:pStyle w:val="bullets"/>
        <w:numPr>
          <w:ilvl w:val="0"/>
          <w:numId w:val="0"/>
        </w:numPr>
      </w:pPr>
    </w:p>
    <w:p w14:paraId="28AB2B44" w14:textId="77777777" w:rsidR="003A38F5" w:rsidRPr="002D0548" w:rsidRDefault="512F0B12" w:rsidP="003A38F5">
      <w:r>
        <w:lastRenderedPageBreak/>
        <w:t>Cable Labeling Map</w:t>
      </w:r>
    </w:p>
    <w:p w14:paraId="49A78DBE" w14:textId="77777777" w:rsidR="003A38F5" w:rsidRDefault="003A38F5" w:rsidP="003A38F5">
      <w:pPr>
        <w:pStyle w:val="bullets"/>
        <w:numPr>
          <w:ilvl w:val="0"/>
          <w:numId w:val="0"/>
        </w:numPr>
      </w:pPr>
    </w:p>
    <w:p w14:paraId="3BF59B26" w14:textId="77777777" w:rsidR="00CB06A5" w:rsidRPr="00C15105" w:rsidRDefault="00793D79" w:rsidP="00CB06A5">
      <w:pPr>
        <w:pStyle w:val="bullets"/>
        <w:numPr>
          <w:ilvl w:val="0"/>
          <w:numId w:val="0"/>
        </w:numPr>
        <w:ind w:left="360" w:hanging="360"/>
        <w:jc w:val="center"/>
      </w:pPr>
      <w:r>
        <w:rPr>
          <w:noProof/>
        </w:rPr>
        <w:drawing>
          <wp:inline distT="0" distB="0" distL="0" distR="0" wp14:anchorId="6AF8ECAF" wp14:editId="6A9CD69B">
            <wp:extent cx="2989580" cy="7429500"/>
            <wp:effectExtent l="0" t="0" r="0" b="0"/>
            <wp:docPr id="21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9580" cy="7429500"/>
                    </a:xfrm>
                    <a:prstGeom prst="rect">
                      <a:avLst/>
                    </a:prstGeom>
                    <a:noFill/>
                    <a:ln>
                      <a:noFill/>
                    </a:ln>
                  </pic:spPr>
                </pic:pic>
              </a:graphicData>
            </a:graphic>
          </wp:inline>
        </w:drawing>
      </w:r>
    </w:p>
    <w:p w14:paraId="584DD493" w14:textId="77777777" w:rsidR="00297144" w:rsidRPr="00297144" w:rsidRDefault="512F0B12" w:rsidP="00186787">
      <w:pPr>
        <w:pStyle w:val="Heading2"/>
      </w:pPr>
      <w:bookmarkStart w:id="53" w:name="_Toc352160148"/>
      <w:bookmarkStart w:id="54" w:name="_Toc82600883"/>
      <w:r>
        <w:lastRenderedPageBreak/>
        <w:t>Cable Color Code Standards</w:t>
      </w:r>
      <w:bookmarkEnd w:id="53"/>
      <w:bookmarkEnd w:id="54"/>
    </w:p>
    <w:tbl>
      <w:tblPr>
        <w:tblpPr w:leftFromText="180" w:rightFromText="180" w:vertAnchor="text" w:horzAnchor="margin" w:tblpY="17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54"/>
        <w:gridCol w:w="2539"/>
        <w:gridCol w:w="2537"/>
      </w:tblGrid>
      <w:tr w:rsidR="00F37118" w:rsidRPr="005F4FD6" w14:paraId="11180D85" w14:textId="77777777" w:rsidTr="2F9C0563">
        <w:trPr>
          <w:trHeight w:val="422"/>
        </w:trPr>
        <w:tc>
          <w:tcPr>
            <w:tcW w:w="2059" w:type="pct"/>
            <w:shd w:val="clear" w:color="auto" w:fill="737373"/>
            <w:vAlign w:val="center"/>
          </w:tcPr>
          <w:p w14:paraId="3CE0E817" w14:textId="77777777" w:rsidR="00F37118" w:rsidRPr="000B08D0" w:rsidRDefault="512F0B12" w:rsidP="004A33E5">
            <w:pPr>
              <w:pStyle w:val="TableHeadRow"/>
            </w:pPr>
            <w:r>
              <w:t>Cable Type</w:t>
            </w:r>
          </w:p>
        </w:tc>
        <w:tc>
          <w:tcPr>
            <w:tcW w:w="1471" w:type="pct"/>
            <w:shd w:val="clear" w:color="auto" w:fill="737373"/>
            <w:vAlign w:val="center"/>
          </w:tcPr>
          <w:p w14:paraId="1B348849" w14:textId="77777777" w:rsidR="00F37118" w:rsidRPr="000B08D0" w:rsidRDefault="512F0B12" w:rsidP="004A33E5">
            <w:pPr>
              <w:pStyle w:val="TableHeadRow"/>
            </w:pPr>
            <w:r>
              <w:t>Cable Spec</w:t>
            </w:r>
          </w:p>
        </w:tc>
        <w:tc>
          <w:tcPr>
            <w:tcW w:w="1470" w:type="pct"/>
            <w:shd w:val="clear" w:color="auto" w:fill="737373"/>
            <w:vAlign w:val="center"/>
          </w:tcPr>
          <w:p w14:paraId="495D0866" w14:textId="77777777" w:rsidR="00F37118" w:rsidRPr="000B08D0" w:rsidRDefault="512F0B12" w:rsidP="004A33E5">
            <w:pPr>
              <w:pStyle w:val="TableHeadRow"/>
            </w:pPr>
            <w:r>
              <w:t>Cable Color</w:t>
            </w:r>
          </w:p>
        </w:tc>
      </w:tr>
      <w:tr w:rsidR="00F37118" w:rsidRPr="005F4FD6" w14:paraId="4B3F5CBC" w14:textId="77777777" w:rsidTr="2F9C0563">
        <w:trPr>
          <w:trHeight w:val="819"/>
        </w:trPr>
        <w:tc>
          <w:tcPr>
            <w:tcW w:w="2059" w:type="pct"/>
            <w:tcBorders>
              <w:bottom w:val="single" w:sz="4" w:space="0" w:color="auto"/>
            </w:tcBorders>
            <w:shd w:val="clear" w:color="auto" w:fill="auto"/>
            <w:vAlign w:val="center"/>
          </w:tcPr>
          <w:p w14:paraId="62CB6056" w14:textId="77777777" w:rsidR="00F37118" w:rsidRPr="005F4FD6" w:rsidRDefault="512F0B12" w:rsidP="00B610E2">
            <w:r>
              <w:t>CROSS-OVER PATCH CABLE</w:t>
            </w:r>
          </w:p>
          <w:p w14:paraId="2F3BA5D9" w14:textId="77777777" w:rsidR="00F37118" w:rsidRPr="00B15748" w:rsidRDefault="512F0B12" w:rsidP="512F0B12">
            <w:pPr>
              <w:rPr>
                <w:sz w:val="18"/>
                <w:szCs w:val="18"/>
              </w:rPr>
            </w:pPr>
            <w:r w:rsidRPr="512F0B12">
              <w:rPr>
                <w:sz w:val="18"/>
                <w:szCs w:val="18"/>
              </w:rPr>
              <w:t>(used for switch-to-switch and server-to-server connection, only)</w:t>
            </w:r>
          </w:p>
        </w:tc>
        <w:tc>
          <w:tcPr>
            <w:tcW w:w="1471" w:type="pct"/>
            <w:tcBorders>
              <w:bottom w:val="single" w:sz="4" w:space="0" w:color="auto"/>
            </w:tcBorders>
            <w:shd w:val="clear" w:color="auto" w:fill="auto"/>
            <w:vAlign w:val="center"/>
          </w:tcPr>
          <w:p w14:paraId="1E56512C" w14:textId="67B2B9DD" w:rsidR="00F37118" w:rsidRPr="005F4FD6" w:rsidRDefault="512F0B12" w:rsidP="00B610E2">
            <w:r>
              <w:t>cat6</w:t>
            </w:r>
            <w:r w:rsidR="009215DB">
              <w:t>A</w:t>
            </w:r>
            <w:r>
              <w:t xml:space="preserve"> RJ45</w:t>
            </w:r>
          </w:p>
        </w:tc>
        <w:tc>
          <w:tcPr>
            <w:tcW w:w="1470" w:type="pct"/>
            <w:tcBorders>
              <w:bottom w:val="single" w:sz="4" w:space="0" w:color="auto"/>
            </w:tcBorders>
            <w:shd w:val="clear" w:color="auto" w:fill="auto"/>
            <w:vAlign w:val="center"/>
          </w:tcPr>
          <w:p w14:paraId="7074C891" w14:textId="77777777" w:rsidR="00F37118" w:rsidRPr="005F4FD6" w:rsidRDefault="512F0B12" w:rsidP="00B610E2">
            <w:r>
              <w:t>Purple</w:t>
            </w:r>
          </w:p>
        </w:tc>
      </w:tr>
      <w:tr w:rsidR="00F37118" w:rsidRPr="005F4FD6" w14:paraId="7F361552" w14:textId="77777777" w:rsidTr="2F9C0563">
        <w:trPr>
          <w:trHeight w:val="639"/>
        </w:trPr>
        <w:tc>
          <w:tcPr>
            <w:tcW w:w="2059" w:type="pct"/>
            <w:shd w:val="clear" w:color="auto" w:fill="E6E6E6"/>
            <w:vAlign w:val="center"/>
          </w:tcPr>
          <w:p w14:paraId="58D56E17" w14:textId="77777777" w:rsidR="00F37118" w:rsidRPr="005F4FD6" w:rsidRDefault="512F0B12" w:rsidP="00B610E2">
            <w:r>
              <w:t>SERVER PATCH CABLE</w:t>
            </w:r>
          </w:p>
          <w:p w14:paraId="0EED4160" w14:textId="77777777" w:rsidR="00F37118" w:rsidRPr="00B15748" w:rsidRDefault="512F0B12" w:rsidP="512F0B12">
            <w:pPr>
              <w:rPr>
                <w:sz w:val="18"/>
                <w:szCs w:val="18"/>
              </w:rPr>
            </w:pPr>
            <w:r w:rsidRPr="512F0B12">
              <w:rPr>
                <w:sz w:val="18"/>
                <w:szCs w:val="18"/>
              </w:rPr>
              <w:t>(primary NIC-to-switch connection)</w:t>
            </w:r>
          </w:p>
        </w:tc>
        <w:tc>
          <w:tcPr>
            <w:tcW w:w="1471" w:type="pct"/>
            <w:shd w:val="clear" w:color="auto" w:fill="E6E6E6"/>
            <w:vAlign w:val="center"/>
          </w:tcPr>
          <w:p w14:paraId="3EF1AB42" w14:textId="359EF237" w:rsidR="00F37118" w:rsidRDefault="512F0B12" w:rsidP="00B610E2">
            <w:r>
              <w:t>cat6</w:t>
            </w:r>
            <w:r w:rsidR="009215DB">
              <w:t>A</w:t>
            </w:r>
            <w:r>
              <w:t xml:space="preserve"> RJ45 1Gig</w:t>
            </w:r>
          </w:p>
          <w:p w14:paraId="5843E355" w14:textId="77777777" w:rsidR="00B610E2" w:rsidRPr="005F4FD6" w:rsidRDefault="512F0B12" w:rsidP="00B610E2">
            <w:r>
              <w:t xml:space="preserve">LC – LC 10Gig </w:t>
            </w:r>
          </w:p>
        </w:tc>
        <w:tc>
          <w:tcPr>
            <w:tcW w:w="1470" w:type="pct"/>
            <w:shd w:val="clear" w:color="auto" w:fill="E6E6E6"/>
            <w:vAlign w:val="center"/>
          </w:tcPr>
          <w:p w14:paraId="3F752459" w14:textId="77777777" w:rsidR="00F37118" w:rsidRDefault="512F0B12" w:rsidP="00B610E2">
            <w:r>
              <w:t xml:space="preserve">Light Blue </w:t>
            </w:r>
          </w:p>
          <w:p w14:paraId="0C003676" w14:textId="77777777" w:rsidR="00B610E2" w:rsidRPr="005F4FD6" w:rsidRDefault="512F0B12" w:rsidP="00B610E2">
            <w:r>
              <w:t>Aqua</w:t>
            </w:r>
          </w:p>
        </w:tc>
      </w:tr>
      <w:tr w:rsidR="00B15748" w:rsidRPr="005F4FD6" w14:paraId="616B04E8" w14:textId="77777777" w:rsidTr="2F9C0563">
        <w:trPr>
          <w:trHeight w:val="639"/>
        </w:trPr>
        <w:tc>
          <w:tcPr>
            <w:tcW w:w="2059" w:type="pct"/>
            <w:tcBorders>
              <w:bottom w:val="single" w:sz="4" w:space="0" w:color="auto"/>
            </w:tcBorders>
            <w:shd w:val="clear" w:color="auto" w:fill="auto"/>
            <w:vAlign w:val="center"/>
          </w:tcPr>
          <w:p w14:paraId="58DCDD6E" w14:textId="77777777" w:rsidR="00B15748" w:rsidRPr="005F4FD6" w:rsidRDefault="512F0B12" w:rsidP="00B15748">
            <w:r>
              <w:t>SERVER PATCH CABLE</w:t>
            </w:r>
          </w:p>
          <w:p w14:paraId="2C279B81" w14:textId="77777777" w:rsidR="00B15748" w:rsidRPr="005F4FD6" w:rsidRDefault="512F0B12" w:rsidP="00B15748">
            <w:r w:rsidRPr="512F0B12">
              <w:rPr>
                <w:sz w:val="18"/>
                <w:szCs w:val="18"/>
              </w:rPr>
              <w:t>(secondary NIC-to-switch connection)</w:t>
            </w:r>
          </w:p>
        </w:tc>
        <w:tc>
          <w:tcPr>
            <w:tcW w:w="1471" w:type="pct"/>
            <w:tcBorders>
              <w:bottom w:val="single" w:sz="4" w:space="0" w:color="auto"/>
            </w:tcBorders>
            <w:shd w:val="clear" w:color="auto" w:fill="auto"/>
            <w:vAlign w:val="center"/>
          </w:tcPr>
          <w:p w14:paraId="068575D7" w14:textId="13CF85CD" w:rsidR="00B15748" w:rsidRDefault="512F0B12" w:rsidP="00B15748">
            <w:r>
              <w:t>cat6</w:t>
            </w:r>
            <w:r w:rsidR="009215DB">
              <w:t>A</w:t>
            </w:r>
            <w:r>
              <w:t xml:space="preserve"> RJ45 1Gig</w:t>
            </w:r>
          </w:p>
          <w:p w14:paraId="490661A4" w14:textId="77777777" w:rsidR="00B15748" w:rsidRPr="005F4FD6" w:rsidRDefault="512F0B12" w:rsidP="00B15748">
            <w:r>
              <w:t>LC – LC 10Gig</w:t>
            </w:r>
          </w:p>
        </w:tc>
        <w:tc>
          <w:tcPr>
            <w:tcW w:w="1470" w:type="pct"/>
            <w:tcBorders>
              <w:bottom w:val="single" w:sz="4" w:space="0" w:color="auto"/>
            </w:tcBorders>
            <w:shd w:val="clear" w:color="auto" w:fill="auto"/>
            <w:vAlign w:val="center"/>
          </w:tcPr>
          <w:p w14:paraId="14DCB4AF" w14:textId="77777777" w:rsidR="00B15748" w:rsidRDefault="512F0B12" w:rsidP="00B15748">
            <w:r>
              <w:t>Dark Blue</w:t>
            </w:r>
          </w:p>
          <w:p w14:paraId="720C6AD3" w14:textId="77777777" w:rsidR="00AD6FAB" w:rsidRPr="005F4FD6" w:rsidRDefault="512F0B12" w:rsidP="00B15748">
            <w:r>
              <w:t>Aqua</w:t>
            </w:r>
          </w:p>
        </w:tc>
      </w:tr>
      <w:tr w:rsidR="00E04A48" w:rsidRPr="005F4FD6" w14:paraId="32211243" w14:textId="77777777" w:rsidTr="2F9C0563">
        <w:trPr>
          <w:trHeight w:val="309"/>
        </w:trPr>
        <w:tc>
          <w:tcPr>
            <w:tcW w:w="2059" w:type="pct"/>
            <w:tcBorders>
              <w:bottom w:val="single" w:sz="4" w:space="0" w:color="auto"/>
            </w:tcBorders>
            <w:shd w:val="clear" w:color="auto" w:fill="E6E6E6"/>
            <w:vAlign w:val="center"/>
          </w:tcPr>
          <w:p w14:paraId="61A8139E" w14:textId="77777777" w:rsidR="00E04A48" w:rsidRPr="005F4FD6" w:rsidRDefault="512F0B12" w:rsidP="00B15748">
            <w:r>
              <w:t>c-Class Enclosure Interconnect</w:t>
            </w:r>
          </w:p>
        </w:tc>
        <w:tc>
          <w:tcPr>
            <w:tcW w:w="1471" w:type="pct"/>
            <w:tcBorders>
              <w:bottom w:val="single" w:sz="4" w:space="0" w:color="auto"/>
            </w:tcBorders>
            <w:shd w:val="clear" w:color="auto" w:fill="E6E6E6"/>
            <w:vAlign w:val="center"/>
          </w:tcPr>
          <w:p w14:paraId="08057E5A" w14:textId="77777777" w:rsidR="00E04A48" w:rsidRPr="005F4FD6" w:rsidRDefault="00E04A48" w:rsidP="00B15748"/>
        </w:tc>
        <w:tc>
          <w:tcPr>
            <w:tcW w:w="1470" w:type="pct"/>
            <w:tcBorders>
              <w:bottom w:val="single" w:sz="4" w:space="0" w:color="auto"/>
            </w:tcBorders>
            <w:shd w:val="clear" w:color="auto" w:fill="E6E6E6"/>
            <w:vAlign w:val="center"/>
          </w:tcPr>
          <w:p w14:paraId="55CCF007" w14:textId="77777777" w:rsidR="00E04A48" w:rsidRDefault="512F0B12" w:rsidP="00B15748">
            <w:r>
              <w:t>Red</w:t>
            </w:r>
          </w:p>
        </w:tc>
      </w:tr>
      <w:tr w:rsidR="00330072" w:rsidRPr="005F4FD6" w14:paraId="1D1145E1" w14:textId="77777777" w:rsidTr="2F9C0563">
        <w:trPr>
          <w:trHeight w:val="309"/>
        </w:trPr>
        <w:tc>
          <w:tcPr>
            <w:tcW w:w="2059" w:type="pct"/>
            <w:shd w:val="clear" w:color="auto" w:fill="auto"/>
            <w:vAlign w:val="center"/>
          </w:tcPr>
          <w:p w14:paraId="39C66663" w14:textId="77777777" w:rsidR="00330072" w:rsidRDefault="512F0B12" w:rsidP="00B15748">
            <w:r>
              <w:t>c-Class Blades</w:t>
            </w:r>
          </w:p>
          <w:p w14:paraId="0B52B9D6" w14:textId="77777777" w:rsidR="00330072" w:rsidRDefault="512F0B12" w:rsidP="00B15748">
            <w:r w:rsidRPr="512F0B12">
              <w:rPr>
                <w:sz w:val="18"/>
                <w:szCs w:val="18"/>
              </w:rPr>
              <w:t>(only for isolated 1GB switch connection)</w:t>
            </w:r>
          </w:p>
        </w:tc>
        <w:tc>
          <w:tcPr>
            <w:tcW w:w="1471" w:type="pct"/>
            <w:shd w:val="clear" w:color="auto" w:fill="auto"/>
            <w:vAlign w:val="center"/>
          </w:tcPr>
          <w:p w14:paraId="7FB0005C" w14:textId="6A192686" w:rsidR="00330072" w:rsidRPr="005F4FD6" w:rsidRDefault="512F0B12" w:rsidP="00B15748">
            <w:r>
              <w:t>cat6</w:t>
            </w:r>
            <w:r w:rsidR="009215DB">
              <w:t>A</w:t>
            </w:r>
            <w:r>
              <w:t xml:space="preserve"> RJ45 1Gig</w:t>
            </w:r>
          </w:p>
        </w:tc>
        <w:tc>
          <w:tcPr>
            <w:tcW w:w="1470" w:type="pct"/>
            <w:shd w:val="clear" w:color="auto" w:fill="auto"/>
            <w:vAlign w:val="center"/>
          </w:tcPr>
          <w:p w14:paraId="1E0ABD6A" w14:textId="77777777" w:rsidR="00330072" w:rsidRDefault="512F0B12" w:rsidP="00B15748">
            <w:r>
              <w:t>Dark Blue</w:t>
            </w:r>
          </w:p>
        </w:tc>
      </w:tr>
      <w:tr w:rsidR="00330072" w:rsidRPr="005F4FD6" w14:paraId="409C5FB2" w14:textId="77777777" w:rsidTr="2F9C0563">
        <w:trPr>
          <w:trHeight w:val="309"/>
        </w:trPr>
        <w:tc>
          <w:tcPr>
            <w:tcW w:w="2059" w:type="pct"/>
            <w:shd w:val="clear" w:color="auto" w:fill="E6E6E6"/>
            <w:vAlign w:val="center"/>
          </w:tcPr>
          <w:p w14:paraId="3AB28F52" w14:textId="77777777" w:rsidR="00C267E0" w:rsidRDefault="512F0B12" w:rsidP="00C267E0">
            <w:r>
              <w:t>c-Class Blades</w:t>
            </w:r>
          </w:p>
          <w:p w14:paraId="6F311AAC" w14:textId="77777777" w:rsidR="00330072" w:rsidRDefault="512F0B12" w:rsidP="00C267E0">
            <w:r w:rsidRPr="512F0B12">
              <w:rPr>
                <w:sz w:val="18"/>
                <w:szCs w:val="18"/>
              </w:rPr>
              <w:t>(all traffic – 10GB)</w:t>
            </w:r>
          </w:p>
        </w:tc>
        <w:tc>
          <w:tcPr>
            <w:tcW w:w="1471" w:type="pct"/>
            <w:shd w:val="clear" w:color="auto" w:fill="E6E6E6"/>
            <w:vAlign w:val="center"/>
          </w:tcPr>
          <w:p w14:paraId="49D9292D" w14:textId="77777777" w:rsidR="00330072" w:rsidRPr="005F4FD6" w:rsidRDefault="512F0B12" w:rsidP="00B15748">
            <w:r>
              <w:t>LC – LC 10Gig</w:t>
            </w:r>
          </w:p>
        </w:tc>
        <w:tc>
          <w:tcPr>
            <w:tcW w:w="1470" w:type="pct"/>
            <w:shd w:val="clear" w:color="auto" w:fill="E6E6E6"/>
            <w:vAlign w:val="center"/>
          </w:tcPr>
          <w:p w14:paraId="2B0D8462" w14:textId="77777777" w:rsidR="00330072" w:rsidRDefault="512F0B12" w:rsidP="00B15748">
            <w:r>
              <w:t>Aqua</w:t>
            </w:r>
          </w:p>
        </w:tc>
      </w:tr>
      <w:tr w:rsidR="00F37118" w:rsidRPr="005F4FD6" w14:paraId="479350E9" w14:textId="77777777" w:rsidTr="2F9C0563">
        <w:trPr>
          <w:trHeight w:val="548"/>
        </w:trPr>
        <w:tc>
          <w:tcPr>
            <w:tcW w:w="2059" w:type="pct"/>
            <w:tcBorders>
              <w:bottom w:val="single" w:sz="4" w:space="0" w:color="auto"/>
            </w:tcBorders>
            <w:shd w:val="clear" w:color="auto" w:fill="auto"/>
            <w:vAlign w:val="center"/>
          </w:tcPr>
          <w:p w14:paraId="4A0FFD11" w14:textId="77777777" w:rsidR="00F37118" w:rsidRPr="005F4FD6" w:rsidRDefault="512F0B12" w:rsidP="00B610E2">
            <w:r>
              <w:t>SERVER ILO CABLE</w:t>
            </w:r>
          </w:p>
          <w:p w14:paraId="626C4100" w14:textId="77777777" w:rsidR="00F37118" w:rsidRPr="00B15748" w:rsidRDefault="512F0B12" w:rsidP="512F0B12">
            <w:pPr>
              <w:rPr>
                <w:sz w:val="18"/>
                <w:szCs w:val="18"/>
              </w:rPr>
            </w:pPr>
            <w:r w:rsidRPr="512F0B12">
              <w:rPr>
                <w:sz w:val="18"/>
                <w:szCs w:val="18"/>
              </w:rPr>
              <w:t>(used for ILO-to-switch connection)</w:t>
            </w:r>
          </w:p>
        </w:tc>
        <w:tc>
          <w:tcPr>
            <w:tcW w:w="1471" w:type="pct"/>
            <w:tcBorders>
              <w:bottom w:val="single" w:sz="4" w:space="0" w:color="auto"/>
            </w:tcBorders>
            <w:shd w:val="clear" w:color="auto" w:fill="auto"/>
            <w:vAlign w:val="center"/>
          </w:tcPr>
          <w:p w14:paraId="6E06964E" w14:textId="16DB3694" w:rsidR="00F37118" w:rsidRPr="005F4FD6" w:rsidRDefault="512F0B12" w:rsidP="00B610E2">
            <w:r>
              <w:t>cat6</w:t>
            </w:r>
            <w:r w:rsidR="009215DB">
              <w:t>A</w:t>
            </w:r>
            <w:r>
              <w:t xml:space="preserve"> RJ45</w:t>
            </w:r>
          </w:p>
        </w:tc>
        <w:tc>
          <w:tcPr>
            <w:tcW w:w="1470" w:type="pct"/>
            <w:tcBorders>
              <w:bottom w:val="single" w:sz="4" w:space="0" w:color="auto"/>
            </w:tcBorders>
            <w:shd w:val="clear" w:color="auto" w:fill="auto"/>
            <w:vAlign w:val="center"/>
          </w:tcPr>
          <w:p w14:paraId="0DC13177" w14:textId="77777777" w:rsidR="00F37118" w:rsidRPr="005F4FD6" w:rsidRDefault="512F0B12" w:rsidP="00B610E2">
            <w:smartTag w:uri="urn:schemas-microsoft-com:office:smarttags" w:element="City">
              <w:smartTag w:uri="urn:schemas-microsoft-com:office:smarttags" w:element="place">
                <w:r>
                  <w:t>Orange</w:t>
                </w:r>
              </w:smartTag>
            </w:smartTag>
          </w:p>
        </w:tc>
      </w:tr>
      <w:tr w:rsidR="00F37118" w:rsidRPr="005F4FD6" w14:paraId="380622B9" w14:textId="77777777" w:rsidTr="2F9C0563">
        <w:trPr>
          <w:trHeight w:val="332"/>
        </w:trPr>
        <w:tc>
          <w:tcPr>
            <w:tcW w:w="2059" w:type="pct"/>
            <w:shd w:val="clear" w:color="auto" w:fill="E6E6E6"/>
            <w:vAlign w:val="center"/>
          </w:tcPr>
          <w:p w14:paraId="7993DAB3" w14:textId="77777777" w:rsidR="00F37118" w:rsidRPr="005F4FD6" w:rsidRDefault="512F0B12" w:rsidP="00B610E2">
            <w:r>
              <w:t>SERVER MANAGEMENT – ESX</w:t>
            </w:r>
          </w:p>
        </w:tc>
        <w:tc>
          <w:tcPr>
            <w:tcW w:w="1471" w:type="pct"/>
            <w:shd w:val="clear" w:color="auto" w:fill="E6E6E6"/>
            <w:vAlign w:val="center"/>
          </w:tcPr>
          <w:p w14:paraId="3839FFFC" w14:textId="3AB835F1" w:rsidR="00F37118" w:rsidRPr="005F4FD6" w:rsidRDefault="512F0B12" w:rsidP="00B610E2">
            <w:r>
              <w:t>cat6</w:t>
            </w:r>
            <w:r w:rsidR="009215DB">
              <w:t>A</w:t>
            </w:r>
            <w:r>
              <w:t xml:space="preserve"> RJ45</w:t>
            </w:r>
          </w:p>
        </w:tc>
        <w:tc>
          <w:tcPr>
            <w:tcW w:w="1470" w:type="pct"/>
            <w:shd w:val="clear" w:color="auto" w:fill="E6E6E6"/>
            <w:vAlign w:val="center"/>
          </w:tcPr>
          <w:p w14:paraId="241E433C" w14:textId="77777777" w:rsidR="00F37118" w:rsidRPr="005F4FD6" w:rsidRDefault="512F0B12" w:rsidP="00B610E2">
            <w:r>
              <w:t>Light Green/Dark Green</w:t>
            </w:r>
          </w:p>
        </w:tc>
      </w:tr>
      <w:tr w:rsidR="00F37118" w:rsidRPr="005F4FD6" w14:paraId="2A1E331A" w14:textId="77777777" w:rsidTr="2F9C0563">
        <w:trPr>
          <w:trHeight w:val="350"/>
        </w:trPr>
        <w:tc>
          <w:tcPr>
            <w:tcW w:w="2059" w:type="pct"/>
            <w:tcBorders>
              <w:bottom w:val="single" w:sz="4" w:space="0" w:color="auto"/>
            </w:tcBorders>
            <w:shd w:val="clear" w:color="auto" w:fill="auto"/>
            <w:vAlign w:val="center"/>
          </w:tcPr>
          <w:p w14:paraId="5E6EE973" w14:textId="77777777" w:rsidR="00F37118" w:rsidRPr="005F4FD6" w:rsidRDefault="512F0B12" w:rsidP="00B610E2">
            <w:r>
              <w:t>MANAGEMENT DEVICES</w:t>
            </w:r>
          </w:p>
        </w:tc>
        <w:tc>
          <w:tcPr>
            <w:tcW w:w="1471" w:type="pct"/>
            <w:tcBorders>
              <w:bottom w:val="single" w:sz="4" w:space="0" w:color="auto"/>
            </w:tcBorders>
            <w:shd w:val="clear" w:color="auto" w:fill="auto"/>
            <w:vAlign w:val="center"/>
          </w:tcPr>
          <w:p w14:paraId="5FFEBD3D" w14:textId="63B9F85D" w:rsidR="00F37118" w:rsidRPr="005F4FD6" w:rsidRDefault="512F0B12" w:rsidP="00B610E2">
            <w:r>
              <w:t>cat6</w:t>
            </w:r>
            <w:r w:rsidR="009215DB">
              <w:t>A</w:t>
            </w:r>
            <w:r>
              <w:t xml:space="preserve"> RJ45</w:t>
            </w:r>
          </w:p>
        </w:tc>
        <w:tc>
          <w:tcPr>
            <w:tcW w:w="1470" w:type="pct"/>
            <w:tcBorders>
              <w:bottom w:val="single" w:sz="4" w:space="0" w:color="auto"/>
            </w:tcBorders>
            <w:shd w:val="clear" w:color="auto" w:fill="auto"/>
            <w:vAlign w:val="center"/>
          </w:tcPr>
          <w:p w14:paraId="4AAEAC8B" w14:textId="77777777" w:rsidR="00F37118" w:rsidRPr="005F4FD6" w:rsidRDefault="512F0B12" w:rsidP="00B610E2">
            <w:r>
              <w:t>White</w:t>
            </w:r>
          </w:p>
        </w:tc>
      </w:tr>
      <w:tr w:rsidR="00E04A48" w:rsidRPr="005F4FD6" w14:paraId="3590E2AD" w14:textId="77777777" w:rsidTr="2F9C0563">
        <w:trPr>
          <w:trHeight w:val="350"/>
        </w:trPr>
        <w:tc>
          <w:tcPr>
            <w:tcW w:w="2059" w:type="pct"/>
            <w:tcBorders>
              <w:bottom w:val="single" w:sz="4" w:space="0" w:color="auto"/>
            </w:tcBorders>
            <w:shd w:val="clear" w:color="auto" w:fill="E6E6E6"/>
            <w:vAlign w:val="center"/>
          </w:tcPr>
          <w:p w14:paraId="639B47C8" w14:textId="77777777" w:rsidR="00E04A48" w:rsidRDefault="512F0B12" w:rsidP="00B610E2">
            <w:r>
              <w:t>ESX &amp; Hyper-V Servers MGMT</w:t>
            </w:r>
          </w:p>
          <w:p w14:paraId="571DAD9B" w14:textId="77777777" w:rsidR="001732AD" w:rsidRPr="005F4FD6" w:rsidRDefault="2F9C0563" w:rsidP="00B610E2">
            <w:r w:rsidRPr="2F9C0563">
              <w:rPr>
                <w:sz w:val="18"/>
                <w:szCs w:val="18"/>
              </w:rPr>
              <w:t xml:space="preserve">(CONS, </w:t>
            </w:r>
            <w:proofErr w:type="spellStart"/>
            <w:r w:rsidRPr="2F9C0563">
              <w:rPr>
                <w:sz w:val="18"/>
                <w:szCs w:val="18"/>
              </w:rPr>
              <w:t>VMotion</w:t>
            </w:r>
            <w:proofErr w:type="spellEnd"/>
            <w:r w:rsidRPr="2F9C0563">
              <w:rPr>
                <w:sz w:val="18"/>
                <w:szCs w:val="18"/>
              </w:rPr>
              <w:t>, NFS, Live Mgr, Lib)</w:t>
            </w:r>
          </w:p>
        </w:tc>
        <w:tc>
          <w:tcPr>
            <w:tcW w:w="1471" w:type="pct"/>
            <w:tcBorders>
              <w:bottom w:val="single" w:sz="4" w:space="0" w:color="auto"/>
            </w:tcBorders>
            <w:shd w:val="clear" w:color="auto" w:fill="E6E6E6"/>
            <w:vAlign w:val="center"/>
          </w:tcPr>
          <w:p w14:paraId="2899E701" w14:textId="1035F8C4" w:rsidR="00E04A48" w:rsidRPr="005F4FD6" w:rsidRDefault="512F0B12" w:rsidP="00B610E2">
            <w:r>
              <w:t>cat6</w:t>
            </w:r>
            <w:r w:rsidR="009215DB">
              <w:t>A</w:t>
            </w:r>
            <w:r>
              <w:t xml:space="preserve"> RJ45</w:t>
            </w:r>
          </w:p>
        </w:tc>
        <w:tc>
          <w:tcPr>
            <w:tcW w:w="1470" w:type="pct"/>
            <w:tcBorders>
              <w:bottom w:val="single" w:sz="4" w:space="0" w:color="auto"/>
            </w:tcBorders>
            <w:shd w:val="clear" w:color="auto" w:fill="E6E6E6"/>
            <w:vAlign w:val="center"/>
          </w:tcPr>
          <w:p w14:paraId="333FE715" w14:textId="77777777" w:rsidR="00E04A48" w:rsidRPr="005F4FD6" w:rsidRDefault="512F0B12" w:rsidP="00B610E2">
            <w:r>
              <w:t>Dark Blue</w:t>
            </w:r>
          </w:p>
        </w:tc>
      </w:tr>
      <w:tr w:rsidR="001732AD" w:rsidRPr="005F4FD6" w14:paraId="4CB9F7D4" w14:textId="77777777" w:rsidTr="2F9C0563">
        <w:trPr>
          <w:trHeight w:val="350"/>
        </w:trPr>
        <w:tc>
          <w:tcPr>
            <w:tcW w:w="2059" w:type="pct"/>
            <w:tcBorders>
              <w:bottom w:val="single" w:sz="4" w:space="0" w:color="auto"/>
            </w:tcBorders>
            <w:shd w:val="clear" w:color="auto" w:fill="auto"/>
            <w:vAlign w:val="center"/>
          </w:tcPr>
          <w:p w14:paraId="1254DCB8" w14:textId="77777777" w:rsidR="001732AD" w:rsidRDefault="512F0B12" w:rsidP="001732AD">
            <w:r>
              <w:t>ESX &amp; Hyper-V Servers</w:t>
            </w:r>
          </w:p>
          <w:p w14:paraId="5CA43876" w14:textId="77777777" w:rsidR="001732AD" w:rsidRDefault="512F0B12" w:rsidP="001732AD">
            <w:r w:rsidRPr="512F0B12">
              <w:rPr>
                <w:sz w:val="18"/>
                <w:szCs w:val="18"/>
              </w:rPr>
              <w:t>(primary data)</w:t>
            </w:r>
          </w:p>
        </w:tc>
        <w:tc>
          <w:tcPr>
            <w:tcW w:w="1471" w:type="pct"/>
            <w:tcBorders>
              <w:bottom w:val="single" w:sz="4" w:space="0" w:color="auto"/>
            </w:tcBorders>
            <w:shd w:val="clear" w:color="auto" w:fill="auto"/>
            <w:vAlign w:val="center"/>
          </w:tcPr>
          <w:p w14:paraId="2316FADC" w14:textId="50B03C9C" w:rsidR="001732AD" w:rsidRPr="005F4FD6" w:rsidRDefault="512F0B12" w:rsidP="00B610E2">
            <w:r>
              <w:t>cat6</w:t>
            </w:r>
            <w:r w:rsidR="009215DB">
              <w:t>A</w:t>
            </w:r>
            <w:r>
              <w:t xml:space="preserve"> RJ45</w:t>
            </w:r>
          </w:p>
        </w:tc>
        <w:tc>
          <w:tcPr>
            <w:tcW w:w="1470" w:type="pct"/>
            <w:tcBorders>
              <w:bottom w:val="single" w:sz="4" w:space="0" w:color="auto"/>
            </w:tcBorders>
            <w:shd w:val="clear" w:color="auto" w:fill="auto"/>
            <w:vAlign w:val="center"/>
          </w:tcPr>
          <w:p w14:paraId="43A2844B" w14:textId="77777777" w:rsidR="001732AD" w:rsidRDefault="512F0B12" w:rsidP="00B610E2">
            <w:r>
              <w:t>Light Blue</w:t>
            </w:r>
          </w:p>
        </w:tc>
      </w:tr>
      <w:tr w:rsidR="00E04A48" w:rsidRPr="005F4FD6" w14:paraId="760A1549" w14:textId="77777777" w:rsidTr="2F9C0563">
        <w:trPr>
          <w:trHeight w:val="350"/>
        </w:trPr>
        <w:tc>
          <w:tcPr>
            <w:tcW w:w="2059" w:type="pct"/>
            <w:tcBorders>
              <w:bottom w:val="single" w:sz="4" w:space="0" w:color="auto"/>
            </w:tcBorders>
            <w:shd w:val="clear" w:color="auto" w:fill="E6E6E6"/>
            <w:vAlign w:val="center"/>
          </w:tcPr>
          <w:p w14:paraId="15655DE7" w14:textId="77777777" w:rsidR="00E04A48" w:rsidRDefault="512F0B12" w:rsidP="00E04A48">
            <w:r>
              <w:t>ESX &amp; Hyper-V Servers</w:t>
            </w:r>
          </w:p>
          <w:p w14:paraId="6CD0313F" w14:textId="77777777" w:rsidR="00E04A48" w:rsidRDefault="512F0B12" w:rsidP="00E04A48">
            <w:r w:rsidRPr="512F0B12">
              <w:rPr>
                <w:sz w:val="18"/>
                <w:szCs w:val="18"/>
              </w:rPr>
              <w:t>(secondary data)</w:t>
            </w:r>
          </w:p>
        </w:tc>
        <w:tc>
          <w:tcPr>
            <w:tcW w:w="1471" w:type="pct"/>
            <w:tcBorders>
              <w:bottom w:val="single" w:sz="4" w:space="0" w:color="auto"/>
            </w:tcBorders>
            <w:shd w:val="clear" w:color="auto" w:fill="E6E6E6"/>
            <w:vAlign w:val="center"/>
          </w:tcPr>
          <w:p w14:paraId="09FE1EEC" w14:textId="12C46A67" w:rsidR="00E04A48" w:rsidRPr="005F4FD6" w:rsidRDefault="512F0B12" w:rsidP="00B610E2">
            <w:r>
              <w:t>cat6</w:t>
            </w:r>
            <w:r w:rsidR="009215DB">
              <w:t>A</w:t>
            </w:r>
            <w:r>
              <w:t xml:space="preserve"> RJ45</w:t>
            </w:r>
          </w:p>
        </w:tc>
        <w:tc>
          <w:tcPr>
            <w:tcW w:w="1470" w:type="pct"/>
            <w:tcBorders>
              <w:bottom w:val="single" w:sz="4" w:space="0" w:color="auto"/>
            </w:tcBorders>
            <w:shd w:val="clear" w:color="auto" w:fill="E6E6E6"/>
            <w:vAlign w:val="center"/>
          </w:tcPr>
          <w:p w14:paraId="74F4FFE6" w14:textId="77777777" w:rsidR="00E04A48" w:rsidRDefault="512F0B12" w:rsidP="00B610E2">
            <w:r>
              <w:t>Dark Green</w:t>
            </w:r>
          </w:p>
        </w:tc>
      </w:tr>
      <w:tr w:rsidR="00E04A48" w:rsidRPr="005F4FD6" w14:paraId="5BE48744" w14:textId="77777777" w:rsidTr="2F9C0563">
        <w:trPr>
          <w:trHeight w:val="350"/>
        </w:trPr>
        <w:tc>
          <w:tcPr>
            <w:tcW w:w="2059" w:type="pct"/>
            <w:tcBorders>
              <w:bottom w:val="single" w:sz="4" w:space="0" w:color="auto"/>
            </w:tcBorders>
            <w:shd w:val="clear" w:color="auto" w:fill="auto"/>
            <w:vAlign w:val="center"/>
          </w:tcPr>
          <w:p w14:paraId="7BDF7FBC" w14:textId="77777777" w:rsidR="00E04A48" w:rsidRDefault="512F0B12" w:rsidP="00E04A48">
            <w:r>
              <w:t>ESX &amp; Hyper-V Servers</w:t>
            </w:r>
          </w:p>
          <w:p w14:paraId="483456FE" w14:textId="77777777" w:rsidR="00E04A48" w:rsidRDefault="512F0B12" w:rsidP="00E04A48">
            <w:r w:rsidRPr="512F0B12">
              <w:rPr>
                <w:sz w:val="18"/>
                <w:szCs w:val="18"/>
              </w:rPr>
              <w:t>(tertiary data)</w:t>
            </w:r>
          </w:p>
        </w:tc>
        <w:tc>
          <w:tcPr>
            <w:tcW w:w="1471" w:type="pct"/>
            <w:tcBorders>
              <w:bottom w:val="single" w:sz="4" w:space="0" w:color="auto"/>
            </w:tcBorders>
            <w:shd w:val="clear" w:color="auto" w:fill="auto"/>
            <w:vAlign w:val="center"/>
          </w:tcPr>
          <w:p w14:paraId="1AFA2651" w14:textId="7509A114" w:rsidR="00E04A48" w:rsidRPr="005F4FD6" w:rsidRDefault="512F0B12" w:rsidP="00B610E2">
            <w:r>
              <w:t>cat6</w:t>
            </w:r>
            <w:r w:rsidR="009215DB">
              <w:t>A</w:t>
            </w:r>
            <w:r>
              <w:t xml:space="preserve"> RJ45</w:t>
            </w:r>
          </w:p>
        </w:tc>
        <w:tc>
          <w:tcPr>
            <w:tcW w:w="1470" w:type="pct"/>
            <w:tcBorders>
              <w:bottom w:val="single" w:sz="4" w:space="0" w:color="auto"/>
            </w:tcBorders>
            <w:shd w:val="clear" w:color="auto" w:fill="auto"/>
            <w:vAlign w:val="center"/>
          </w:tcPr>
          <w:p w14:paraId="099CB551" w14:textId="77777777" w:rsidR="00E04A48" w:rsidRDefault="512F0B12" w:rsidP="00B610E2">
            <w:r>
              <w:t>Light Green</w:t>
            </w:r>
          </w:p>
        </w:tc>
      </w:tr>
      <w:tr w:rsidR="00186787" w:rsidRPr="005F4FD6" w14:paraId="77F77F84" w14:textId="77777777" w:rsidTr="2F9C0563">
        <w:trPr>
          <w:trHeight w:val="275"/>
        </w:trPr>
        <w:tc>
          <w:tcPr>
            <w:tcW w:w="2059" w:type="pct"/>
            <w:tcBorders>
              <w:bottom w:val="single" w:sz="4" w:space="0" w:color="auto"/>
            </w:tcBorders>
            <w:shd w:val="clear" w:color="auto" w:fill="E6E6E6"/>
            <w:vAlign w:val="center"/>
          </w:tcPr>
          <w:p w14:paraId="6926274C" w14:textId="77777777" w:rsidR="00186787" w:rsidRPr="005F4FD6" w:rsidRDefault="512F0B12" w:rsidP="00186787">
            <w:r>
              <w:t>HBA</w:t>
            </w:r>
          </w:p>
        </w:tc>
        <w:tc>
          <w:tcPr>
            <w:tcW w:w="1471" w:type="pct"/>
            <w:tcBorders>
              <w:bottom w:val="single" w:sz="4" w:space="0" w:color="auto"/>
            </w:tcBorders>
            <w:shd w:val="clear" w:color="auto" w:fill="E6E6E6"/>
            <w:vAlign w:val="center"/>
          </w:tcPr>
          <w:p w14:paraId="77BE8884" w14:textId="2704509C" w:rsidR="00186787" w:rsidRPr="005F4FD6" w:rsidRDefault="00180496" w:rsidP="00186787">
            <w:r>
              <w:t>OM4</w:t>
            </w:r>
            <w:r w:rsidR="512F0B12">
              <w:t xml:space="preserve"> LC –  LC M</w:t>
            </w:r>
            <w:r>
              <w:t>M</w:t>
            </w:r>
          </w:p>
        </w:tc>
        <w:tc>
          <w:tcPr>
            <w:tcW w:w="1470" w:type="pct"/>
            <w:tcBorders>
              <w:bottom w:val="single" w:sz="4" w:space="0" w:color="auto"/>
            </w:tcBorders>
            <w:shd w:val="clear" w:color="auto" w:fill="E6E6E6"/>
            <w:vAlign w:val="center"/>
          </w:tcPr>
          <w:p w14:paraId="63881E19" w14:textId="3945D7F7" w:rsidR="00186787" w:rsidRPr="005F4FD6" w:rsidRDefault="00180496" w:rsidP="00186787">
            <w:r>
              <w:t>Aqua</w:t>
            </w:r>
          </w:p>
        </w:tc>
      </w:tr>
      <w:tr w:rsidR="00186787" w:rsidRPr="005F4FD6" w14:paraId="2A8A4FFA" w14:textId="77777777" w:rsidTr="2F9C0563">
        <w:trPr>
          <w:trHeight w:val="332"/>
        </w:trPr>
        <w:tc>
          <w:tcPr>
            <w:tcW w:w="2059" w:type="pct"/>
            <w:tcBorders>
              <w:bottom w:val="single" w:sz="4" w:space="0" w:color="auto"/>
            </w:tcBorders>
            <w:shd w:val="clear" w:color="auto" w:fill="auto"/>
            <w:vAlign w:val="center"/>
          </w:tcPr>
          <w:p w14:paraId="6CE3F45F" w14:textId="77777777" w:rsidR="00186787" w:rsidRPr="005F4FD6" w:rsidRDefault="512F0B12" w:rsidP="00186787">
            <w:r>
              <w:t>Avocent / KVM</w:t>
            </w:r>
          </w:p>
        </w:tc>
        <w:tc>
          <w:tcPr>
            <w:tcW w:w="1471" w:type="pct"/>
            <w:tcBorders>
              <w:bottom w:val="single" w:sz="4" w:space="0" w:color="auto"/>
            </w:tcBorders>
            <w:shd w:val="clear" w:color="auto" w:fill="auto"/>
            <w:vAlign w:val="center"/>
          </w:tcPr>
          <w:p w14:paraId="0022BF73" w14:textId="6C2F9C34" w:rsidR="00186787" w:rsidRPr="005F4FD6" w:rsidRDefault="512F0B12" w:rsidP="00186787">
            <w:r>
              <w:t>cat6</w:t>
            </w:r>
            <w:r w:rsidR="009215DB">
              <w:t>A</w:t>
            </w:r>
            <w:r>
              <w:t xml:space="preserve"> RJ45</w:t>
            </w:r>
          </w:p>
        </w:tc>
        <w:tc>
          <w:tcPr>
            <w:tcW w:w="1470" w:type="pct"/>
            <w:tcBorders>
              <w:bottom w:val="single" w:sz="4" w:space="0" w:color="auto"/>
            </w:tcBorders>
            <w:shd w:val="clear" w:color="auto" w:fill="auto"/>
            <w:vAlign w:val="center"/>
          </w:tcPr>
          <w:p w14:paraId="501757A6" w14:textId="77777777" w:rsidR="00186787" w:rsidRPr="005F4FD6" w:rsidRDefault="512F0B12" w:rsidP="00186787">
            <w:r>
              <w:t>Pink</w:t>
            </w:r>
          </w:p>
        </w:tc>
      </w:tr>
      <w:tr w:rsidR="00B15748" w:rsidRPr="005F4FD6" w14:paraId="6287CF60" w14:textId="77777777" w:rsidTr="2F9C0563">
        <w:trPr>
          <w:trHeight w:val="332"/>
        </w:trPr>
        <w:tc>
          <w:tcPr>
            <w:tcW w:w="2059" w:type="pct"/>
            <w:tcBorders>
              <w:bottom w:val="single" w:sz="4" w:space="0" w:color="auto"/>
            </w:tcBorders>
            <w:shd w:val="clear" w:color="auto" w:fill="E6E6E6"/>
            <w:vAlign w:val="center"/>
          </w:tcPr>
          <w:p w14:paraId="172AF56D" w14:textId="77777777" w:rsidR="00B15748" w:rsidRDefault="512F0B12" w:rsidP="00186787">
            <w:r>
              <w:t>Avocent / DSR appliance to switch</w:t>
            </w:r>
          </w:p>
        </w:tc>
        <w:tc>
          <w:tcPr>
            <w:tcW w:w="1471" w:type="pct"/>
            <w:tcBorders>
              <w:bottom w:val="single" w:sz="4" w:space="0" w:color="auto"/>
            </w:tcBorders>
            <w:shd w:val="clear" w:color="auto" w:fill="E6E6E6"/>
            <w:vAlign w:val="center"/>
          </w:tcPr>
          <w:p w14:paraId="661614A3" w14:textId="7EFAF754" w:rsidR="00B15748" w:rsidRPr="005F4FD6" w:rsidRDefault="512F0B12" w:rsidP="00186787">
            <w:r>
              <w:t>cat6</w:t>
            </w:r>
            <w:r w:rsidR="009215DB">
              <w:t>A</w:t>
            </w:r>
            <w:r>
              <w:t xml:space="preserve"> RJ45</w:t>
            </w:r>
          </w:p>
        </w:tc>
        <w:tc>
          <w:tcPr>
            <w:tcW w:w="1470" w:type="pct"/>
            <w:tcBorders>
              <w:bottom w:val="single" w:sz="4" w:space="0" w:color="auto"/>
            </w:tcBorders>
            <w:shd w:val="clear" w:color="auto" w:fill="E6E6E6"/>
            <w:vAlign w:val="center"/>
          </w:tcPr>
          <w:p w14:paraId="78229A56" w14:textId="77777777" w:rsidR="00B15748" w:rsidRDefault="512F0B12" w:rsidP="00186787">
            <w:r>
              <w:t>Light Blue</w:t>
            </w:r>
          </w:p>
        </w:tc>
      </w:tr>
      <w:tr w:rsidR="00B15748" w:rsidRPr="005F4FD6" w14:paraId="3D0EEA49" w14:textId="77777777" w:rsidTr="2F9C0563">
        <w:trPr>
          <w:trHeight w:val="332"/>
        </w:trPr>
        <w:tc>
          <w:tcPr>
            <w:tcW w:w="2059" w:type="pct"/>
            <w:tcBorders>
              <w:bottom w:val="single" w:sz="4" w:space="0" w:color="auto"/>
            </w:tcBorders>
            <w:shd w:val="clear" w:color="auto" w:fill="auto"/>
            <w:vAlign w:val="center"/>
          </w:tcPr>
          <w:p w14:paraId="0F2B72B7" w14:textId="77777777" w:rsidR="00B15748" w:rsidRDefault="512F0B12" w:rsidP="00186787">
            <w:r>
              <w:t>Backup VLAN</w:t>
            </w:r>
          </w:p>
        </w:tc>
        <w:tc>
          <w:tcPr>
            <w:tcW w:w="1471" w:type="pct"/>
            <w:tcBorders>
              <w:bottom w:val="single" w:sz="4" w:space="0" w:color="auto"/>
            </w:tcBorders>
            <w:shd w:val="clear" w:color="auto" w:fill="auto"/>
            <w:vAlign w:val="center"/>
          </w:tcPr>
          <w:p w14:paraId="10DC8BFC" w14:textId="77777777" w:rsidR="00B15748" w:rsidRDefault="00B15748" w:rsidP="00186787"/>
        </w:tc>
        <w:tc>
          <w:tcPr>
            <w:tcW w:w="1470" w:type="pct"/>
            <w:tcBorders>
              <w:bottom w:val="single" w:sz="4" w:space="0" w:color="auto"/>
            </w:tcBorders>
            <w:shd w:val="clear" w:color="auto" w:fill="auto"/>
            <w:vAlign w:val="center"/>
          </w:tcPr>
          <w:p w14:paraId="77F2EA2E" w14:textId="77777777" w:rsidR="00B15748" w:rsidRDefault="512F0B12" w:rsidP="00186787">
            <w:r>
              <w:t>Gray</w:t>
            </w:r>
          </w:p>
        </w:tc>
      </w:tr>
      <w:tr w:rsidR="00142D49" w:rsidRPr="005F4FD6" w14:paraId="64ECE3B6" w14:textId="77777777" w:rsidTr="2F9C0563">
        <w:trPr>
          <w:trHeight w:val="275"/>
        </w:trPr>
        <w:tc>
          <w:tcPr>
            <w:tcW w:w="2059" w:type="pct"/>
            <w:shd w:val="clear" w:color="auto" w:fill="E6E6E6"/>
            <w:vAlign w:val="center"/>
          </w:tcPr>
          <w:p w14:paraId="003ECADD" w14:textId="77777777" w:rsidR="00142D49" w:rsidRPr="005F4FD6" w:rsidRDefault="512F0B12" w:rsidP="00142D49">
            <w:r>
              <w:t>Power – ‘A-side’</w:t>
            </w:r>
          </w:p>
        </w:tc>
        <w:tc>
          <w:tcPr>
            <w:tcW w:w="1471" w:type="pct"/>
            <w:shd w:val="clear" w:color="auto" w:fill="E6E6E6"/>
            <w:vAlign w:val="center"/>
          </w:tcPr>
          <w:p w14:paraId="03F939AF" w14:textId="77777777" w:rsidR="00142D49" w:rsidRPr="005F4FD6" w:rsidRDefault="00142D49" w:rsidP="00142D49"/>
        </w:tc>
        <w:tc>
          <w:tcPr>
            <w:tcW w:w="1470" w:type="pct"/>
            <w:shd w:val="clear" w:color="auto" w:fill="E6E6E6"/>
            <w:vAlign w:val="center"/>
          </w:tcPr>
          <w:p w14:paraId="0B26A74D" w14:textId="77777777" w:rsidR="00142D49" w:rsidRPr="00AD6FAB" w:rsidRDefault="512F0B12" w:rsidP="512F0B12">
            <w:pPr>
              <w:rPr>
                <w:sz w:val="18"/>
                <w:szCs w:val="18"/>
              </w:rPr>
            </w:pPr>
            <w:r>
              <w:t>Brown (or Black)</w:t>
            </w:r>
          </w:p>
        </w:tc>
      </w:tr>
      <w:tr w:rsidR="00142D49" w:rsidRPr="005F4FD6" w14:paraId="14FEF6D1" w14:textId="77777777" w:rsidTr="2F9C0563">
        <w:trPr>
          <w:trHeight w:val="332"/>
        </w:trPr>
        <w:tc>
          <w:tcPr>
            <w:tcW w:w="2059" w:type="pct"/>
            <w:shd w:val="clear" w:color="auto" w:fill="auto"/>
            <w:vAlign w:val="center"/>
          </w:tcPr>
          <w:p w14:paraId="6EE8B39D" w14:textId="77777777" w:rsidR="00142D49" w:rsidRPr="005F4FD6" w:rsidRDefault="512F0B12" w:rsidP="00142D49">
            <w:r>
              <w:t>Power – ‘B-side’</w:t>
            </w:r>
          </w:p>
        </w:tc>
        <w:tc>
          <w:tcPr>
            <w:tcW w:w="1471" w:type="pct"/>
            <w:shd w:val="clear" w:color="auto" w:fill="auto"/>
            <w:vAlign w:val="center"/>
          </w:tcPr>
          <w:p w14:paraId="703F852B" w14:textId="77777777" w:rsidR="00142D49" w:rsidRPr="005F4FD6" w:rsidRDefault="00142D49" w:rsidP="00142D49"/>
        </w:tc>
        <w:tc>
          <w:tcPr>
            <w:tcW w:w="1470" w:type="pct"/>
            <w:shd w:val="clear" w:color="auto" w:fill="auto"/>
            <w:vAlign w:val="center"/>
          </w:tcPr>
          <w:p w14:paraId="4FE4BBA1" w14:textId="77777777" w:rsidR="00142D49" w:rsidRPr="005F4FD6" w:rsidRDefault="512F0B12" w:rsidP="00142D49">
            <w:r>
              <w:t>Yellow</w:t>
            </w:r>
          </w:p>
        </w:tc>
      </w:tr>
    </w:tbl>
    <w:p w14:paraId="144F75E9" w14:textId="77777777" w:rsidR="00AC4601" w:rsidRDefault="00AC4601" w:rsidP="00AC4601">
      <w:pPr>
        <w:pStyle w:val="Heading2"/>
      </w:pPr>
    </w:p>
    <w:p w14:paraId="476B3825" w14:textId="77777777" w:rsidR="00AC4601" w:rsidRPr="00AC4601" w:rsidRDefault="00AC4601" w:rsidP="00125B7E">
      <w:pPr>
        <w:pStyle w:val="Heading2"/>
        <w:spacing w:before="0" w:after="0"/>
      </w:pPr>
      <w:r>
        <w:br w:type="page"/>
      </w:r>
      <w:r w:rsidR="512F0B12">
        <w:lastRenderedPageBreak/>
        <w:t>Network Cable Labeling Standards</w:t>
      </w:r>
      <w:bookmarkStart w:id="55" w:name="_Toc352160149"/>
      <w:bookmarkStart w:id="56" w:name="_Toc82600884"/>
      <w:bookmarkEnd w:id="55"/>
      <w:bookmarkEnd w:id="56"/>
    </w:p>
    <w:p w14:paraId="7755CEBC" w14:textId="77777777" w:rsidR="00297144" w:rsidRPr="00726C97" w:rsidRDefault="00297144" w:rsidP="00687553"/>
    <w:tbl>
      <w:tblPr>
        <w:tblW w:w="5000" w:type="pct"/>
        <w:shd w:val="clear" w:color="auto" w:fill="FFFFFF"/>
        <w:tblLook w:val="0000" w:firstRow="0" w:lastRow="0" w:firstColumn="0" w:lastColumn="0" w:noHBand="0" w:noVBand="0"/>
      </w:tblPr>
      <w:tblGrid>
        <w:gridCol w:w="1977"/>
        <w:gridCol w:w="3511"/>
        <w:gridCol w:w="3142"/>
      </w:tblGrid>
      <w:tr w:rsidR="00687553" w:rsidRPr="00726C97" w14:paraId="53B2B301" w14:textId="77777777" w:rsidTr="2F9C0563">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31E906B2" w14:textId="77777777" w:rsidR="00687553" w:rsidRPr="00607A44" w:rsidRDefault="512F0B12" w:rsidP="004A33E5">
            <w:pPr>
              <w:pStyle w:val="TableHeadRow"/>
            </w:pPr>
            <w:r>
              <w:t>Label Characteristics</w:t>
            </w:r>
          </w:p>
        </w:tc>
      </w:tr>
      <w:tr w:rsidR="00687553" w:rsidRPr="00726C97" w14:paraId="3FE8BFA2" w14:textId="77777777" w:rsidTr="2F9C0563">
        <w:trPr>
          <w:trHeight w:val="300"/>
        </w:trPr>
        <w:tc>
          <w:tcPr>
            <w:tcW w:w="1116"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098A0D20" w14:textId="77777777" w:rsidR="00687553" w:rsidRPr="00726C97" w:rsidRDefault="512F0B12" w:rsidP="00687553">
            <w:pPr>
              <w:rPr>
                <w:szCs w:val="22"/>
              </w:rPr>
            </w:pPr>
            <w:r>
              <w:t>Font Type</w:t>
            </w:r>
          </w:p>
        </w:tc>
        <w:tc>
          <w:tcPr>
            <w:tcW w:w="2049" w:type="pct"/>
            <w:tcBorders>
              <w:top w:val="single" w:sz="4" w:space="0" w:color="auto"/>
              <w:left w:val="nil"/>
              <w:bottom w:val="single" w:sz="4" w:space="0" w:color="auto"/>
              <w:right w:val="single" w:sz="4" w:space="0" w:color="auto"/>
            </w:tcBorders>
            <w:shd w:val="clear" w:color="auto" w:fill="FFFFFF" w:themeFill="background1"/>
            <w:noWrap/>
            <w:vAlign w:val="bottom"/>
          </w:tcPr>
          <w:p w14:paraId="10263D59" w14:textId="77777777" w:rsidR="00687553" w:rsidRPr="00726C97" w:rsidRDefault="512F0B12" w:rsidP="00D05EBB">
            <w:r>
              <w:t>Arial Bold</w:t>
            </w:r>
          </w:p>
        </w:tc>
        <w:tc>
          <w:tcPr>
            <w:tcW w:w="1835" w:type="pct"/>
            <w:tcBorders>
              <w:top w:val="single" w:sz="4" w:space="0" w:color="auto"/>
              <w:left w:val="nil"/>
              <w:bottom w:val="single" w:sz="4" w:space="0" w:color="auto"/>
              <w:right w:val="single" w:sz="4" w:space="0" w:color="auto"/>
            </w:tcBorders>
            <w:shd w:val="clear" w:color="auto" w:fill="FFFFFF" w:themeFill="background1"/>
            <w:noWrap/>
            <w:vAlign w:val="bottom"/>
          </w:tcPr>
          <w:p w14:paraId="260C4611" w14:textId="77777777" w:rsidR="00687553" w:rsidRPr="00726C97" w:rsidRDefault="2F9C0563" w:rsidP="00D05EBB">
            <w:r>
              <w:t> </w:t>
            </w:r>
          </w:p>
        </w:tc>
      </w:tr>
      <w:tr w:rsidR="00687553" w:rsidRPr="00726C97" w14:paraId="52522D99" w14:textId="77777777" w:rsidTr="2F9C0563">
        <w:trPr>
          <w:trHeight w:val="300"/>
        </w:trPr>
        <w:tc>
          <w:tcPr>
            <w:tcW w:w="1116"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5F0C924D" w14:textId="77777777" w:rsidR="00687553" w:rsidRPr="00726C97" w:rsidRDefault="512F0B12" w:rsidP="00687553">
            <w:pPr>
              <w:rPr>
                <w:szCs w:val="22"/>
              </w:rPr>
            </w:pPr>
            <w:r>
              <w:t>Font Size</w:t>
            </w:r>
          </w:p>
        </w:tc>
        <w:tc>
          <w:tcPr>
            <w:tcW w:w="2049" w:type="pct"/>
            <w:tcBorders>
              <w:top w:val="single" w:sz="4" w:space="0" w:color="auto"/>
              <w:left w:val="nil"/>
              <w:bottom w:val="single" w:sz="4" w:space="0" w:color="auto"/>
              <w:right w:val="single" w:sz="4" w:space="0" w:color="auto"/>
            </w:tcBorders>
            <w:shd w:val="clear" w:color="auto" w:fill="FFFFFF" w:themeFill="background1"/>
            <w:noWrap/>
            <w:vAlign w:val="bottom"/>
          </w:tcPr>
          <w:p w14:paraId="005575C2" w14:textId="77777777" w:rsidR="00687553" w:rsidRPr="00726C97" w:rsidRDefault="512F0B12" w:rsidP="00D05EBB">
            <w:r>
              <w:t>8 (Min) - 10 (Max)</w:t>
            </w:r>
          </w:p>
        </w:tc>
        <w:tc>
          <w:tcPr>
            <w:tcW w:w="1835" w:type="pct"/>
            <w:tcBorders>
              <w:top w:val="single" w:sz="4" w:space="0" w:color="auto"/>
              <w:left w:val="nil"/>
              <w:bottom w:val="single" w:sz="4" w:space="0" w:color="auto"/>
              <w:right w:val="single" w:sz="4" w:space="0" w:color="auto"/>
            </w:tcBorders>
            <w:shd w:val="clear" w:color="auto" w:fill="FFFFFF" w:themeFill="background1"/>
            <w:noWrap/>
            <w:vAlign w:val="bottom"/>
          </w:tcPr>
          <w:p w14:paraId="69934886" w14:textId="77777777" w:rsidR="00687553" w:rsidRPr="00726C97" w:rsidRDefault="2F9C0563" w:rsidP="00D05EBB">
            <w:r>
              <w:t> </w:t>
            </w:r>
          </w:p>
        </w:tc>
      </w:tr>
      <w:tr w:rsidR="00687553" w:rsidRPr="00726C97" w14:paraId="5A4778DC" w14:textId="77777777" w:rsidTr="2F9C0563">
        <w:trPr>
          <w:trHeight w:val="300"/>
        </w:trPr>
        <w:tc>
          <w:tcPr>
            <w:tcW w:w="1116"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35AC248B" w14:textId="77777777" w:rsidR="00687553" w:rsidRPr="00726C97" w:rsidRDefault="512F0B12" w:rsidP="00687553">
            <w:pPr>
              <w:rPr>
                <w:szCs w:val="22"/>
              </w:rPr>
            </w:pPr>
            <w:r>
              <w:t>Font Color</w:t>
            </w:r>
          </w:p>
        </w:tc>
        <w:tc>
          <w:tcPr>
            <w:tcW w:w="2049" w:type="pct"/>
            <w:tcBorders>
              <w:top w:val="single" w:sz="4" w:space="0" w:color="auto"/>
              <w:left w:val="nil"/>
              <w:bottom w:val="single" w:sz="4" w:space="0" w:color="auto"/>
              <w:right w:val="single" w:sz="4" w:space="0" w:color="auto"/>
            </w:tcBorders>
            <w:shd w:val="clear" w:color="auto" w:fill="FFFFFF" w:themeFill="background1"/>
            <w:noWrap/>
            <w:vAlign w:val="bottom"/>
          </w:tcPr>
          <w:p w14:paraId="2802B9CC" w14:textId="77777777" w:rsidR="00687553" w:rsidRPr="00726C97" w:rsidRDefault="512F0B12" w:rsidP="00D05EBB">
            <w:r>
              <w:t>Black</w:t>
            </w:r>
          </w:p>
        </w:tc>
        <w:tc>
          <w:tcPr>
            <w:tcW w:w="1835" w:type="pct"/>
            <w:tcBorders>
              <w:top w:val="single" w:sz="4" w:space="0" w:color="auto"/>
              <w:left w:val="nil"/>
              <w:bottom w:val="single" w:sz="4" w:space="0" w:color="auto"/>
              <w:right w:val="single" w:sz="4" w:space="0" w:color="auto"/>
            </w:tcBorders>
            <w:shd w:val="clear" w:color="auto" w:fill="FFFFFF" w:themeFill="background1"/>
            <w:noWrap/>
            <w:vAlign w:val="bottom"/>
          </w:tcPr>
          <w:p w14:paraId="0B9E7DA9" w14:textId="77777777" w:rsidR="00687553" w:rsidRPr="00726C97" w:rsidRDefault="2F9C0563" w:rsidP="00D05EBB">
            <w:r>
              <w:t> </w:t>
            </w:r>
          </w:p>
        </w:tc>
      </w:tr>
      <w:tr w:rsidR="00687553" w:rsidRPr="00726C97" w14:paraId="016E681E" w14:textId="77777777" w:rsidTr="2F9C0563">
        <w:trPr>
          <w:trHeight w:val="300"/>
        </w:trPr>
        <w:tc>
          <w:tcPr>
            <w:tcW w:w="1116"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02F4802B" w14:textId="77777777" w:rsidR="00687553" w:rsidRPr="00726C97" w:rsidRDefault="512F0B12" w:rsidP="00687553">
            <w:pPr>
              <w:rPr>
                <w:szCs w:val="22"/>
              </w:rPr>
            </w:pPr>
            <w:r>
              <w:t>Background Color</w:t>
            </w:r>
          </w:p>
        </w:tc>
        <w:tc>
          <w:tcPr>
            <w:tcW w:w="2049" w:type="pct"/>
            <w:tcBorders>
              <w:top w:val="single" w:sz="4" w:space="0" w:color="auto"/>
              <w:left w:val="nil"/>
              <w:bottom w:val="single" w:sz="4" w:space="0" w:color="auto"/>
              <w:right w:val="single" w:sz="4" w:space="0" w:color="auto"/>
            </w:tcBorders>
            <w:shd w:val="clear" w:color="auto" w:fill="FFFFFF" w:themeFill="background1"/>
            <w:noWrap/>
            <w:vAlign w:val="bottom"/>
          </w:tcPr>
          <w:p w14:paraId="78E5A8D7" w14:textId="77777777" w:rsidR="00687553" w:rsidRPr="00726C97" w:rsidRDefault="512F0B12" w:rsidP="00D05EBB">
            <w:r>
              <w:t>White</w:t>
            </w:r>
          </w:p>
        </w:tc>
        <w:tc>
          <w:tcPr>
            <w:tcW w:w="1835" w:type="pct"/>
            <w:tcBorders>
              <w:top w:val="single" w:sz="4" w:space="0" w:color="auto"/>
              <w:left w:val="nil"/>
              <w:bottom w:val="single" w:sz="4" w:space="0" w:color="auto"/>
              <w:right w:val="single" w:sz="4" w:space="0" w:color="auto"/>
            </w:tcBorders>
            <w:shd w:val="clear" w:color="auto" w:fill="FFFFFF" w:themeFill="background1"/>
            <w:noWrap/>
            <w:vAlign w:val="bottom"/>
          </w:tcPr>
          <w:p w14:paraId="1D8B3B4B" w14:textId="77777777" w:rsidR="00687553" w:rsidRPr="00726C97" w:rsidRDefault="2F9C0563" w:rsidP="00D05EBB">
            <w:r>
              <w:t> </w:t>
            </w:r>
          </w:p>
        </w:tc>
      </w:tr>
      <w:tr w:rsidR="00687553" w:rsidRPr="00726C97" w14:paraId="47AB2B3E" w14:textId="77777777" w:rsidTr="2F9C0563">
        <w:trPr>
          <w:trHeight w:val="600"/>
        </w:trPr>
        <w:tc>
          <w:tcPr>
            <w:tcW w:w="111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9CFF66" w14:textId="77777777" w:rsidR="00687553" w:rsidRPr="00726C97" w:rsidRDefault="512F0B12" w:rsidP="00687553">
            <w:pPr>
              <w:rPr>
                <w:szCs w:val="22"/>
              </w:rPr>
            </w:pPr>
            <w:r>
              <w:t>Label Position</w:t>
            </w:r>
          </w:p>
        </w:tc>
        <w:tc>
          <w:tcPr>
            <w:tcW w:w="2049" w:type="pct"/>
            <w:tcBorders>
              <w:top w:val="single" w:sz="4" w:space="0" w:color="auto"/>
              <w:left w:val="nil"/>
              <w:bottom w:val="single" w:sz="4" w:space="0" w:color="auto"/>
              <w:right w:val="single" w:sz="4" w:space="0" w:color="auto"/>
            </w:tcBorders>
            <w:shd w:val="clear" w:color="auto" w:fill="FFFFFF" w:themeFill="background1"/>
            <w:vAlign w:val="center"/>
          </w:tcPr>
          <w:p w14:paraId="38FE9DE2" w14:textId="77777777" w:rsidR="00687553" w:rsidRPr="00726C97" w:rsidRDefault="512F0B12" w:rsidP="00D05EBB">
            <w:r>
              <w:t>3" (min) - 5" (max)</w:t>
            </w:r>
          </w:p>
        </w:tc>
        <w:tc>
          <w:tcPr>
            <w:tcW w:w="1835" w:type="pct"/>
            <w:tcBorders>
              <w:top w:val="single" w:sz="4" w:space="0" w:color="auto"/>
              <w:left w:val="nil"/>
              <w:bottom w:val="single" w:sz="4" w:space="0" w:color="auto"/>
              <w:right w:val="single" w:sz="4" w:space="0" w:color="auto"/>
            </w:tcBorders>
            <w:shd w:val="clear" w:color="auto" w:fill="FFFFFF" w:themeFill="background1"/>
            <w:vAlign w:val="center"/>
          </w:tcPr>
          <w:p w14:paraId="1AFBC46C" w14:textId="77777777" w:rsidR="00687553" w:rsidRPr="00726C97" w:rsidRDefault="512F0B12" w:rsidP="00D05EBB">
            <w:r>
              <w:t>Measured from the inside of the RJ45 to the edge of the label</w:t>
            </w:r>
          </w:p>
        </w:tc>
      </w:tr>
    </w:tbl>
    <w:p w14:paraId="0CA6B25B" w14:textId="77777777" w:rsidR="00687553" w:rsidRDefault="00687553" w:rsidP="007E25B3"/>
    <w:p w14:paraId="721515D0" w14:textId="77777777" w:rsidR="00687553" w:rsidRDefault="00793D79" w:rsidP="00687553">
      <w:r>
        <w:rPr>
          <w:noProof/>
        </w:rPr>
        <w:drawing>
          <wp:inline distT="0" distB="0" distL="0" distR="0" wp14:anchorId="1DE1DAD7" wp14:editId="7C953E79">
            <wp:extent cx="2764790" cy="1288415"/>
            <wp:effectExtent l="0" t="0" r="0" b="0"/>
            <wp:docPr id="132" name="Picture 3" descr="Cat6-tagged-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6-tagged-cable.jpg"/>
                    <pic:cNvPicPr>
                      <a:picLocks noChangeAspect="1"/>
                    </pic:cNvPicPr>
                  </pic:nvPicPr>
                  <pic:blipFill>
                    <a:blip r:embed="rId41" cstate="print">
                      <a:extLst>
                        <a:ext uri="{28A0092B-C50C-407E-A947-70E740481C1C}">
                          <a14:useLocalDpi xmlns:a14="http://schemas.microsoft.com/office/drawing/2010/main" val="0"/>
                        </a:ext>
                      </a:extLst>
                    </a:blip>
                    <a:srcRect l="16594" t="16107" b="16107"/>
                    <a:stretch>
                      <a:fillRect/>
                    </a:stretch>
                  </pic:blipFill>
                  <pic:spPr bwMode="auto">
                    <a:xfrm>
                      <a:off x="0" y="0"/>
                      <a:ext cx="2764790" cy="1288415"/>
                    </a:xfrm>
                    <a:prstGeom prst="rect">
                      <a:avLst/>
                    </a:prstGeom>
                    <a:noFill/>
                    <a:ln>
                      <a:noFill/>
                    </a:ln>
                  </pic:spPr>
                </pic:pic>
              </a:graphicData>
            </a:graphic>
          </wp:inline>
        </w:drawing>
      </w:r>
    </w:p>
    <w:p w14:paraId="2DF2B4B7" w14:textId="77777777" w:rsidR="000B43B2" w:rsidRPr="00687553" w:rsidRDefault="512F0B12" w:rsidP="00827ACF">
      <w:pPr>
        <w:pStyle w:val="Picture"/>
      </w:pPr>
      <w:bookmarkStart w:id="57" w:name="_Toc350857652"/>
      <w:bookmarkStart w:id="58" w:name="_Toc393780076"/>
      <w:r>
        <w:t>Cable Labeling</w:t>
      </w:r>
      <w:bookmarkEnd w:id="57"/>
      <w:bookmarkEnd w:id="58"/>
    </w:p>
    <w:p w14:paraId="530B968A" w14:textId="77777777" w:rsidR="00687553" w:rsidRPr="009863A4" w:rsidRDefault="00AC4601" w:rsidP="00125B7E">
      <w:pPr>
        <w:pStyle w:val="Heading2"/>
        <w:spacing w:before="0" w:after="0"/>
      </w:pPr>
      <w:r>
        <w:br w:type="page"/>
      </w:r>
      <w:r w:rsidR="512F0B12">
        <w:lastRenderedPageBreak/>
        <w:t>Cable Label Naming Standards</w:t>
      </w:r>
      <w:bookmarkStart w:id="59" w:name="_Toc352160150"/>
      <w:bookmarkStart w:id="60" w:name="_Toc82600885"/>
      <w:bookmarkEnd w:id="59"/>
      <w:bookmarkEnd w:id="60"/>
    </w:p>
    <w:p w14:paraId="7E9AFF99" w14:textId="77777777" w:rsidR="00687553" w:rsidRPr="00726C97" w:rsidRDefault="00687553" w:rsidP="00687553"/>
    <w:tbl>
      <w:tblPr>
        <w:tblW w:w="91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317"/>
        <w:gridCol w:w="2748"/>
        <w:gridCol w:w="4120"/>
      </w:tblGrid>
      <w:tr w:rsidR="00687553" w:rsidRPr="00607A44" w14:paraId="655AE9BF" w14:textId="77777777" w:rsidTr="2F9C0563">
        <w:trPr>
          <w:trHeight w:val="300"/>
        </w:trPr>
        <w:tc>
          <w:tcPr>
            <w:tcW w:w="9185" w:type="dxa"/>
            <w:gridSpan w:val="3"/>
            <w:shd w:val="clear" w:color="auto" w:fill="FFFFFF" w:themeFill="background1"/>
            <w:noWrap/>
            <w:vAlign w:val="center"/>
          </w:tcPr>
          <w:p w14:paraId="1B4C9E20" w14:textId="77777777" w:rsidR="00687553" w:rsidRPr="00607A44" w:rsidRDefault="512F0B12" w:rsidP="004A33E5">
            <w:pPr>
              <w:pStyle w:val="TableHeadRow"/>
            </w:pPr>
            <w:r>
              <w:t>Blade C-Class Servers</w:t>
            </w:r>
          </w:p>
        </w:tc>
      </w:tr>
      <w:tr w:rsidR="00687553" w:rsidRPr="00607A44" w14:paraId="2CEDD7AD" w14:textId="77777777" w:rsidTr="2F9C0563">
        <w:trPr>
          <w:trHeight w:val="300"/>
        </w:trPr>
        <w:tc>
          <w:tcPr>
            <w:tcW w:w="2317" w:type="dxa"/>
            <w:shd w:val="clear" w:color="auto" w:fill="FFFFFF" w:themeFill="background1"/>
            <w:noWrap/>
            <w:vAlign w:val="bottom"/>
          </w:tcPr>
          <w:p w14:paraId="6BC62019" w14:textId="77777777" w:rsidR="00687553" w:rsidRPr="00607A44" w:rsidRDefault="512F0B12" w:rsidP="00687553">
            <w:pPr>
              <w:rPr>
                <w:szCs w:val="22"/>
              </w:rPr>
            </w:pPr>
            <w:r>
              <w:t>Cable Length</w:t>
            </w:r>
          </w:p>
        </w:tc>
        <w:tc>
          <w:tcPr>
            <w:tcW w:w="2748" w:type="dxa"/>
            <w:shd w:val="clear" w:color="auto" w:fill="FFFFFF" w:themeFill="background1"/>
            <w:noWrap/>
            <w:vAlign w:val="bottom"/>
          </w:tcPr>
          <w:p w14:paraId="2ACA4583" w14:textId="77777777" w:rsidR="00687553" w:rsidRPr="00607A44" w:rsidRDefault="512F0B12" w:rsidP="00D05EBB">
            <w:r>
              <w:t>XX</w:t>
            </w:r>
          </w:p>
        </w:tc>
        <w:tc>
          <w:tcPr>
            <w:tcW w:w="4120" w:type="dxa"/>
            <w:shd w:val="clear" w:color="auto" w:fill="FFFFFF" w:themeFill="background1"/>
            <w:vAlign w:val="bottom"/>
          </w:tcPr>
          <w:p w14:paraId="2CD971C2" w14:textId="77777777" w:rsidR="00687553" w:rsidRPr="00607A44" w:rsidRDefault="512F0B12" w:rsidP="00D05EBB">
            <w:r>
              <w:t>Cable length in feet.</w:t>
            </w:r>
          </w:p>
        </w:tc>
      </w:tr>
      <w:tr w:rsidR="00687553" w:rsidRPr="00607A44" w14:paraId="5872B439" w14:textId="77777777" w:rsidTr="2F9C0563">
        <w:trPr>
          <w:trHeight w:val="525"/>
        </w:trPr>
        <w:tc>
          <w:tcPr>
            <w:tcW w:w="2317" w:type="dxa"/>
            <w:shd w:val="clear" w:color="auto" w:fill="FFFFFF" w:themeFill="background1"/>
            <w:noWrap/>
            <w:vAlign w:val="bottom"/>
          </w:tcPr>
          <w:p w14:paraId="3B77C42A" w14:textId="77777777" w:rsidR="00687553" w:rsidRPr="00607A44" w:rsidRDefault="512F0B12" w:rsidP="00687553">
            <w:pPr>
              <w:rPr>
                <w:szCs w:val="22"/>
              </w:rPr>
            </w:pPr>
            <w:r>
              <w:t>Row Number</w:t>
            </w:r>
          </w:p>
        </w:tc>
        <w:tc>
          <w:tcPr>
            <w:tcW w:w="2748" w:type="dxa"/>
            <w:shd w:val="clear" w:color="auto" w:fill="FFFFFF" w:themeFill="background1"/>
            <w:noWrap/>
            <w:vAlign w:val="bottom"/>
          </w:tcPr>
          <w:p w14:paraId="7CAD618F" w14:textId="77777777" w:rsidR="00687553" w:rsidRPr="00607A44" w:rsidRDefault="512F0B12" w:rsidP="00D05EBB">
            <w:r>
              <w:t>R#</w:t>
            </w:r>
          </w:p>
        </w:tc>
        <w:tc>
          <w:tcPr>
            <w:tcW w:w="4120" w:type="dxa"/>
            <w:shd w:val="clear" w:color="auto" w:fill="FFFFFF" w:themeFill="background1"/>
            <w:vAlign w:val="bottom"/>
          </w:tcPr>
          <w:p w14:paraId="2284B724" w14:textId="77777777" w:rsidR="00687553" w:rsidRPr="00607A44" w:rsidRDefault="512F0B12" w:rsidP="00D05EBB">
            <w:r>
              <w:t>Where # represents the number corresponding to the row</w:t>
            </w:r>
          </w:p>
        </w:tc>
      </w:tr>
      <w:tr w:rsidR="00687553" w:rsidRPr="00607A44" w14:paraId="41EBB483" w14:textId="77777777" w:rsidTr="2F9C0563">
        <w:trPr>
          <w:trHeight w:val="525"/>
        </w:trPr>
        <w:tc>
          <w:tcPr>
            <w:tcW w:w="2317" w:type="dxa"/>
            <w:shd w:val="clear" w:color="auto" w:fill="FFFFFF" w:themeFill="background1"/>
            <w:noWrap/>
            <w:vAlign w:val="bottom"/>
          </w:tcPr>
          <w:p w14:paraId="4378C7DF" w14:textId="77777777" w:rsidR="00687553" w:rsidRPr="00607A44" w:rsidRDefault="512F0B12" w:rsidP="00687553">
            <w:pPr>
              <w:rPr>
                <w:szCs w:val="22"/>
              </w:rPr>
            </w:pPr>
            <w:r>
              <w:t>Cabinet Number</w:t>
            </w:r>
          </w:p>
        </w:tc>
        <w:tc>
          <w:tcPr>
            <w:tcW w:w="2748" w:type="dxa"/>
            <w:shd w:val="clear" w:color="auto" w:fill="FFFFFF" w:themeFill="background1"/>
            <w:noWrap/>
            <w:vAlign w:val="bottom"/>
          </w:tcPr>
          <w:p w14:paraId="0B9895B3" w14:textId="77777777" w:rsidR="00687553" w:rsidRPr="00607A44" w:rsidRDefault="512F0B12" w:rsidP="00D05EBB">
            <w:r>
              <w:t>C#</w:t>
            </w:r>
          </w:p>
        </w:tc>
        <w:tc>
          <w:tcPr>
            <w:tcW w:w="4120" w:type="dxa"/>
            <w:shd w:val="clear" w:color="auto" w:fill="FFFFFF" w:themeFill="background1"/>
            <w:vAlign w:val="bottom"/>
          </w:tcPr>
          <w:p w14:paraId="77B3A5C7" w14:textId="63A6A693" w:rsidR="00687553" w:rsidRPr="00607A44" w:rsidRDefault="512F0B12" w:rsidP="00D05EBB">
            <w:r>
              <w:t>Where # represents the number corresponding to the cabinet</w:t>
            </w:r>
          </w:p>
        </w:tc>
      </w:tr>
      <w:tr w:rsidR="00687553" w:rsidRPr="00607A44" w14:paraId="3A7B10C9" w14:textId="77777777" w:rsidTr="2F9C0563">
        <w:trPr>
          <w:trHeight w:val="780"/>
        </w:trPr>
        <w:tc>
          <w:tcPr>
            <w:tcW w:w="2317" w:type="dxa"/>
            <w:shd w:val="clear" w:color="auto" w:fill="FFFFFF" w:themeFill="background1"/>
            <w:noWrap/>
            <w:vAlign w:val="bottom"/>
          </w:tcPr>
          <w:p w14:paraId="0A78CAC1" w14:textId="77777777" w:rsidR="00687553" w:rsidRPr="00607A44" w:rsidRDefault="512F0B12" w:rsidP="00687553">
            <w:pPr>
              <w:rPr>
                <w:szCs w:val="22"/>
              </w:rPr>
            </w:pPr>
            <w:r>
              <w:t>Device Name</w:t>
            </w:r>
          </w:p>
        </w:tc>
        <w:tc>
          <w:tcPr>
            <w:tcW w:w="2748" w:type="dxa"/>
            <w:shd w:val="clear" w:color="auto" w:fill="FFFFFF" w:themeFill="background1"/>
            <w:noWrap/>
            <w:vAlign w:val="bottom"/>
          </w:tcPr>
          <w:p w14:paraId="5706F453" w14:textId="77777777" w:rsidR="00687553" w:rsidRPr="0023221E" w:rsidRDefault="2F9C0563" w:rsidP="0023221E">
            <w:proofErr w:type="spellStart"/>
            <w:r>
              <w:t>Server_Name</w:t>
            </w:r>
            <w:proofErr w:type="spellEnd"/>
          </w:p>
        </w:tc>
        <w:tc>
          <w:tcPr>
            <w:tcW w:w="4120" w:type="dxa"/>
            <w:shd w:val="clear" w:color="auto" w:fill="FFFFFF" w:themeFill="background1"/>
            <w:vAlign w:val="bottom"/>
          </w:tcPr>
          <w:p w14:paraId="40D8066B" w14:textId="77777777" w:rsidR="00687553" w:rsidRPr="00607A44" w:rsidRDefault="512F0B12" w:rsidP="00D05EBB">
            <w:r>
              <w:t>Name of the server [or Virtual Connect module] where the cable will be used</w:t>
            </w:r>
          </w:p>
        </w:tc>
      </w:tr>
      <w:tr w:rsidR="00687553" w:rsidRPr="00607A44" w14:paraId="6AE704A7" w14:textId="77777777" w:rsidTr="2F9C0563">
        <w:trPr>
          <w:trHeight w:val="1035"/>
        </w:trPr>
        <w:tc>
          <w:tcPr>
            <w:tcW w:w="2317" w:type="dxa"/>
            <w:shd w:val="clear" w:color="auto" w:fill="FFFFFF" w:themeFill="background1"/>
            <w:noWrap/>
            <w:vAlign w:val="bottom"/>
          </w:tcPr>
          <w:p w14:paraId="1E3FC7A9" w14:textId="77777777" w:rsidR="00687553" w:rsidRPr="00607A44" w:rsidRDefault="512F0B12" w:rsidP="00687553">
            <w:pPr>
              <w:rPr>
                <w:szCs w:val="22"/>
              </w:rPr>
            </w:pPr>
            <w:r>
              <w:t>Device Network Interface</w:t>
            </w:r>
          </w:p>
        </w:tc>
        <w:tc>
          <w:tcPr>
            <w:tcW w:w="2748" w:type="dxa"/>
            <w:shd w:val="clear" w:color="auto" w:fill="FFFFFF" w:themeFill="background1"/>
            <w:noWrap/>
            <w:vAlign w:val="bottom"/>
          </w:tcPr>
          <w:p w14:paraId="0FDB73AB" w14:textId="77777777" w:rsidR="00687553" w:rsidRPr="0023221E" w:rsidRDefault="2F9C0563" w:rsidP="0023221E">
            <w:proofErr w:type="spellStart"/>
            <w:r>
              <w:t>Interface_Function_Name</w:t>
            </w:r>
            <w:proofErr w:type="spellEnd"/>
          </w:p>
        </w:tc>
        <w:tc>
          <w:tcPr>
            <w:tcW w:w="4120" w:type="dxa"/>
            <w:shd w:val="clear" w:color="auto" w:fill="FFFFFF" w:themeFill="background1"/>
            <w:vAlign w:val="bottom"/>
          </w:tcPr>
          <w:p w14:paraId="70F10F5B" w14:textId="77777777" w:rsidR="00687553" w:rsidRPr="00607A44" w:rsidRDefault="2F9C0563" w:rsidP="00D05EBB">
            <w:r>
              <w:t>Name of the function of the network interface (</w:t>
            </w:r>
            <w:proofErr w:type="spellStart"/>
            <w:r>
              <w:t>iLO</w:t>
            </w:r>
            <w:proofErr w:type="spellEnd"/>
            <w:r>
              <w:t xml:space="preserve">, Console, </w:t>
            </w:r>
            <w:proofErr w:type="spellStart"/>
            <w:r>
              <w:t>VMotion</w:t>
            </w:r>
            <w:proofErr w:type="spellEnd"/>
            <w:r>
              <w:t xml:space="preserve">, </w:t>
            </w:r>
            <w:proofErr w:type="spellStart"/>
            <w:r>
              <w:t>VMData</w:t>
            </w:r>
            <w:proofErr w:type="spellEnd"/>
            <w:r>
              <w:t xml:space="preserve">, Data, Management, Backup, </w:t>
            </w:r>
            <w:proofErr w:type="spellStart"/>
            <w:r>
              <w:t>etc</w:t>
            </w:r>
            <w:proofErr w:type="spellEnd"/>
            <w:r>
              <w:t>)</w:t>
            </w:r>
          </w:p>
        </w:tc>
      </w:tr>
      <w:tr w:rsidR="00687553" w:rsidRPr="00607A44" w14:paraId="6B732692" w14:textId="77777777" w:rsidTr="2F9C0563">
        <w:trPr>
          <w:trHeight w:val="780"/>
        </w:trPr>
        <w:tc>
          <w:tcPr>
            <w:tcW w:w="2317" w:type="dxa"/>
            <w:shd w:val="clear" w:color="auto" w:fill="FFFFFF" w:themeFill="background1"/>
            <w:noWrap/>
            <w:vAlign w:val="bottom"/>
          </w:tcPr>
          <w:p w14:paraId="3BAA5867" w14:textId="77777777" w:rsidR="00687553" w:rsidRPr="00607A44" w:rsidRDefault="512F0B12" w:rsidP="00687553">
            <w:pPr>
              <w:rPr>
                <w:szCs w:val="22"/>
              </w:rPr>
            </w:pPr>
            <w:r>
              <w:t>Switch Identifier</w:t>
            </w:r>
          </w:p>
        </w:tc>
        <w:tc>
          <w:tcPr>
            <w:tcW w:w="2748" w:type="dxa"/>
            <w:shd w:val="clear" w:color="auto" w:fill="FFFFFF" w:themeFill="background1"/>
            <w:noWrap/>
            <w:vAlign w:val="bottom"/>
          </w:tcPr>
          <w:p w14:paraId="110E4A40" w14:textId="77777777" w:rsidR="00687553" w:rsidRPr="0023221E" w:rsidRDefault="2F9C0563" w:rsidP="0023221E">
            <w:proofErr w:type="spellStart"/>
            <w:r>
              <w:t>Switch_Name</w:t>
            </w:r>
            <w:proofErr w:type="spellEnd"/>
          </w:p>
        </w:tc>
        <w:tc>
          <w:tcPr>
            <w:tcW w:w="4120" w:type="dxa"/>
            <w:shd w:val="clear" w:color="auto" w:fill="FFFFFF" w:themeFill="background1"/>
            <w:vAlign w:val="bottom"/>
          </w:tcPr>
          <w:p w14:paraId="6C434320" w14:textId="77777777" w:rsidR="00687553" w:rsidRPr="00607A44" w:rsidRDefault="512F0B12" w:rsidP="00D05EBB">
            <w:r>
              <w:t>Name of the switch or patch panel to which the patch cable is connected</w:t>
            </w:r>
          </w:p>
        </w:tc>
      </w:tr>
      <w:tr w:rsidR="00687553" w:rsidRPr="00607A44" w14:paraId="0DD3D453" w14:textId="77777777" w:rsidTr="2F9C0563">
        <w:trPr>
          <w:trHeight w:val="780"/>
        </w:trPr>
        <w:tc>
          <w:tcPr>
            <w:tcW w:w="2317" w:type="dxa"/>
            <w:shd w:val="clear" w:color="auto" w:fill="FFFFFF" w:themeFill="background1"/>
            <w:noWrap/>
            <w:vAlign w:val="bottom"/>
          </w:tcPr>
          <w:p w14:paraId="3B9BAA4C" w14:textId="77777777" w:rsidR="00687553" w:rsidRPr="00607A44" w:rsidRDefault="512F0B12" w:rsidP="00687553">
            <w:pPr>
              <w:rPr>
                <w:szCs w:val="22"/>
              </w:rPr>
            </w:pPr>
            <w:r>
              <w:t>Switch IP</w:t>
            </w:r>
          </w:p>
        </w:tc>
        <w:tc>
          <w:tcPr>
            <w:tcW w:w="2748" w:type="dxa"/>
            <w:shd w:val="clear" w:color="auto" w:fill="FFFFFF" w:themeFill="background1"/>
            <w:noWrap/>
            <w:vAlign w:val="bottom"/>
          </w:tcPr>
          <w:p w14:paraId="5DE0F7CE" w14:textId="27E3F194" w:rsidR="00687553" w:rsidRPr="0023221E" w:rsidRDefault="000D7232" w:rsidP="0023221E">
            <w:r>
              <w:t>This is no longer used (12-2023)</w:t>
            </w:r>
          </w:p>
        </w:tc>
        <w:tc>
          <w:tcPr>
            <w:tcW w:w="4120" w:type="dxa"/>
            <w:shd w:val="clear" w:color="auto" w:fill="FFFFFF" w:themeFill="background1"/>
            <w:vAlign w:val="bottom"/>
          </w:tcPr>
          <w:p w14:paraId="1A8F7DA5" w14:textId="0BE286C6" w:rsidR="00687553" w:rsidRPr="00607A44" w:rsidRDefault="00687553" w:rsidP="00D05EBB"/>
        </w:tc>
      </w:tr>
      <w:tr w:rsidR="00687553" w:rsidRPr="00607A44" w14:paraId="76D3DAB8" w14:textId="77777777" w:rsidTr="2F9C0563">
        <w:trPr>
          <w:trHeight w:val="780"/>
        </w:trPr>
        <w:tc>
          <w:tcPr>
            <w:tcW w:w="2317" w:type="dxa"/>
            <w:shd w:val="clear" w:color="auto" w:fill="FFFFFF" w:themeFill="background1"/>
            <w:noWrap/>
            <w:vAlign w:val="bottom"/>
          </w:tcPr>
          <w:p w14:paraId="12851C2B" w14:textId="77777777" w:rsidR="00687553" w:rsidRPr="00607A44" w:rsidRDefault="512F0B12" w:rsidP="00687553">
            <w:pPr>
              <w:rPr>
                <w:szCs w:val="22"/>
              </w:rPr>
            </w:pPr>
            <w:r>
              <w:t>Port Number</w:t>
            </w:r>
          </w:p>
        </w:tc>
        <w:tc>
          <w:tcPr>
            <w:tcW w:w="2748" w:type="dxa"/>
            <w:shd w:val="clear" w:color="auto" w:fill="FFFFFF" w:themeFill="background1"/>
            <w:noWrap/>
            <w:vAlign w:val="bottom"/>
          </w:tcPr>
          <w:p w14:paraId="179650F3" w14:textId="77777777" w:rsidR="00687553" w:rsidRPr="00607A44" w:rsidRDefault="512F0B12" w:rsidP="00D05EBB">
            <w:r>
              <w:t>P#</w:t>
            </w:r>
          </w:p>
        </w:tc>
        <w:tc>
          <w:tcPr>
            <w:tcW w:w="4120" w:type="dxa"/>
            <w:shd w:val="clear" w:color="auto" w:fill="FFFFFF" w:themeFill="background1"/>
            <w:vAlign w:val="bottom"/>
          </w:tcPr>
          <w:p w14:paraId="7CAC3E02" w14:textId="77777777" w:rsidR="00687553" w:rsidRPr="00607A44" w:rsidRDefault="512F0B12" w:rsidP="00D05EBB">
            <w:r>
              <w:t>Where # represents the number corresponding to the port on the switch or patch panel</w:t>
            </w:r>
          </w:p>
        </w:tc>
      </w:tr>
      <w:tr w:rsidR="00687553" w:rsidRPr="00607A44" w14:paraId="24CB7D79" w14:textId="77777777" w:rsidTr="2F9C0563">
        <w:trPr>
          <w:trHeight w:val="315"/>
        </w:trPr>
        <w:tc>
          <w:tcPr>
            <w:tcW w:w="2317" w:type="dxa"/>
            <w:shd w:val="clear" w:color="auto" w:fill="FFFFFF" w:themeFill="background1"/>
            <w:noWrap/>
            <w:vAlign w:val="bottom"/>
          </w:tcPr>
          <w:p w14:paraId="387AB8C2" w14:textId="77777777" w:rsidR="00687553" w:rsidRPr="000B0B31" w:rsidRDefault="512F0B12" w:rsidP="0023221E">
            <w:r>
              <w:t>Label Format</w:t>
            </w:r>
          </w:p>
        </w:tc>
        <w:tc>
          <w:tcPr>
            <w:tcW w:w="2748" w:type="dxa"/>
            <w:shd w:val="clear" w:color="auto" w:fill="FFFFFF" w:themeFill="background1"/>
            <w:noWrap/>
            <w:vAlign w:val="bottom"/>
          </w:tcPr>
          <w:p w14:paraId="570EC451" w14:textId="77777777" w:rsidR="00687553" w:rsidRPr="000B0B31" w:rsidRDefault="512F0B12" w:rsidP="0023221E">
            <w:r>
              <w:t>tag 1 - Source</w:t>
            </w:r>
          </w:p>
        </w:tc>
        <w:tc>
          <w:tcPr>
            <w:tcW w:w="4120" w:type="dxa"/>
            <w:shd w:val="clear" w:color="auto" w:fill="FFFFFF" w:themeFill="background1"/>
            <w:noWrap/>
            <w:vAlign w:val="bottom"/>
          </w:tcPr>
          <w:p w14:paraId="6C8E2918" w14:textId="77777777" w:rsidR="00687553" w:rsidRPr="000B0B31" w:rsidRDefault="512F0B12" w:rsidP="0023221E">
            <w:r>
              <w:t>16-R6C6/TXBLC01OA1/ILO</w:t>
            </w:r>
          </w:p>
        </w:tc>
      </w:tr>
      <w:tr w:rsidR="00687553" w:rsidRPr="00607A44" w14:paraId="3927546F" w14:textId="77777777" w:rsidTr="2F9C0563">
        <w:trPr>
          <w:trHeight w:val="315"/>
        </w:trPr>
        <w:tc>
          <w:tcPr>
            <w:tcW w:w="2317" w:type="dxa"/>
            <w:shd w:val="clear" w:color="auto" w:fill="FFFFFF" w:themeFill="background1"/>
            <w:noWrap/>
            <w:vAlign w:val="bottom"/>
          </w:tcPr>
          <w:p w14:paraId="2D995942" w14:textId="77777777" w:rsidR="00687553" w:rsidRPr="000B0B31" w:rsidRDefault="2F9C0563" w:rsidP="0023221E">
            <w:r>
              <w:t> </w:t>
            </w:r>
          </w:p>
        </w:tc>
        <w:tc>
          <w:tcPr>
            <w:tcW w:w="2748" w:type="dxa"/>
            <w:shd w:val="clear" w:color="auto" w:fill="FFFFFF" w:themeFill="background1"/>
            <w:noWrap/>
            <w:vAlign w:val="bottom"/>
          </w:tcPr>
          <w:p w14:paraId="6F020BB2" w14:textId="77777777" w:rsidR="00687553" w:rsidRPr="000B0B31" w:rsidRDefault="512F0B12" w:rsidP="0023221E">
            <w:r>
              <w:t>tag 2 - Destination</w:t>
            </w:r>
          </w:p>
        </w:tc>
        <w:tc>
          <w:tcPr>
            <w:tcW w:w="4120" w:type="dxa"/>
            <w:shd w:val="clear" w:color="auto" w:fill="FFFFFF" w:themeFill="background1"/>
            <w:noWrap/>
            <w:vAlign w:val="bottom"/>
          </w:tcPr>
          <w:p w14:paraId="3C8799E2" w14:textId="77777777" w:rsidR="00687553" w:rsidRPr="000B0B31" w:rsidRDefault="512F0B12" w:rsidP="0023221E">
            <w:r>
              <w:t>16-R6C4/Enet-RJ45-PP/P1</w:t>
            </w:r>
          </w:p>
        </w:tc>
      </w:tr>
      <w:tr w:rsidR="00687553" w:rsidRPr="00607A44" w14:paraId="5ED3375A" w14:textId="77777777" w:rsidTr="2F9C0563">
        <w:trPr>
          <w:trHeight w:val="315"/>
        </w:trPr>
        <w:tc>
          <w:tcPr>
            <w:tcW w:w="2317" w:type="dxa"/>
            <w:shd w:val="clear" w:color="auto" w:fill="FFFFFF" w:themeFill="background1"/>
            <w:noWrap/>
            <w:vAlign w:val="bottom"/>
          </w:tcPr>
          <w:p w14:paraId="34DEFE4B" w14:textId="77777777" w:rsidR="00687553" w:rsidRPr="000B0B31" w:rsidRDefault="512F0B12" w:rsidP="0023221E">
            <w:r>
              <w:t>Label Sample</w:t>
            </w:r>
          </w:p>
        </w:tc>
        <w:tc>
          <w:tcPr>
            <w:tcW w:w="2748" w:type="dxa"/>
            <w:shd w:val="clear" w:color="auto" w:fill="FFFFFF" w:themeFill="background1"/>
            <w:noWrap/>
            <w:vAlign w:val="bottom"/>
          </w:tcPr>
          <w:p w14:paraId="69CE4029" w14:textId="77777777" w:rsidR="00687553" w:rsidRPr="000B0B31" w:rsidRDefault="512F0B12" w:rsidP="0023221E">
            <w:r>
              <w:t>tag 1 - Source</w:t>
            </w:r>
          </w:p>
        </w:tc>
        <w:tc>
          <w:tcPr>
            <w:tcW w:w="4120" w:type="dxa"/>
            <w:shd w:val="clear" w:color="auto" w:fill="FFFFFF" w:themeFill="background1"/>
            <w:noWrap/>
            <w:vAlign w:val="bottom"/>
          </w:tcPr>
          <w:p w14:paraId="28805896" w14:textId="77777777" w:rsidR="00687553" w:rsidRPr="000B0B31" w:rsidRDefault="512F0B12" w:rsidP="0023221E">
            <w:r>
              <w:t>4-R4C29/SAN-FC-PP/P8</w:t>
            </w:r>
          </w:p>
        </w:tc>
      </w:tr>
      <w:tr w:rsidR="00687553" w:rsidRPr="00607A44" w14:paraId="7BC043C5" w14:textId="77777777" w:rsidTr="2F9C0563">
        <w:trPr>
          <w:trHeight w:val="315"/>
        </w:trPr>
        <w:tc>
          <w:tcPr>
            <w:tcW w:w="2317" w:type="dxa"/>
            <w:shd w:val="clear" w:color="auto" w:fill="FFFFFF" w:themeFill="background1"/>
            <w:noWrap/>
            <w:vAlign w:val="bottom"/>
          </w:tcPr>
          <w:p w14:paraId="67FF4EC3" w14:textId="77777777" w:rsidR="00687553" w:rsidRPr="000B0B31" w:rsidRDefault="2F9C0563" w:rsidP="0023221E">
            <w:r>
              <w:t> </w:t>
            </w:r>
          </w:p>
        </w:tc>
        <w:tc>
          <w:tcPr>
            <w:tcW w:w="2748" w:type="dxa"/>
            <w:shd w:val="clear" w:color="auto" w:fill="FFFFFF" w:themeFill="background1"/>
            <w:noWrap/>
            <w:vAlign w:val="bottom"/>
          </w:tcPr>
          <w:p w14:paraId="487D6B3A" w14:textId="77777777" w:rsidR="00687553" w:rsidRPr="000B0B31" w:rsidRDefault="512F0B12" w:rsidP="0023221E">
            <w:r>
              <w:t>tag 2 - Destination</w:t>
            </w:r>
          </w:p>
        </w:tc>
        <w:tc>
          <w:tcPr>
            <w:tcW w:w="4120" w:type="dxa"/>
            <w:shd w:val="clear" w:color="auto" w:fill="FFFFFF" w:themeFill="background1"/>
            <w:noWrap/>
            <w:vAlign w:val="bottom"/>
          </w:tcPr>
          <w:p w14:paraId="0E87687D" w14:textId="77777777" w:rsidR="00687553" w:rsidRPr="000B0B31" w:rsidRDefault="512F0B12" w:rsidP="0023221E">
            <w:r>
              <w:t>4-R4C29/F1/P4</w:t>
            </w:r>
          </w:p>
        </w:tc>
      </w:tr>
    </w:tbl>
    <w:p w14:paraId="19F4DDE5" w14:textId="77777777" w:rsidR="006F0EA1" w:rsidRDefault="006F0EA1" w:rsidP="00687553"/>
    <w:p w14:paraId="61F16172" w14:textId="77777777" w:rsidR="006F0EA1" w:rsidRDefault="512F0B12" w:rsidP="006F0EA1">
      <w:r>
        <w:t>Where a patch panel resides between the Source and Destination, a third label, or tag, is required to identify the patch panel path:</w:t>
      </w:r>
    </w:p>
    <w:p w14:paraId="043448A8" w14:textId="77777777" w:rsidR="00DB6D8A" w:rsidRDefault="00DB6D8A" w:rsidP="006F0EA1"/>
    <w:tbl>
      <w:tblPr>
        <w:tblW w:w="91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317"/>
        <w:gridCol w:w="2748"/>
        <w:gridCol w:w="4120"/>
      </w:tblGrid>
      <w:tr w:rsidR="00DB6D8A" w:rsidRPr="00607A44" w14:paraId="33350D79" w14:textId="77777777" w:rsidTr="2F9C0563">
        <w:trPr>
          <w:trHeight w:val="300"/>
        </w:trPr>
        <w:tc>
          <w:tcPr>
            <w:tcW w:w="9185" w:type="dxa"/>
            <w:gridSpan w:val="3"/>
            <w:shd w:val="clear" w:color="auto" w:fill="FFFFFF" w:themeFill="background1"/>
            <w:noWrap/>
            <w:vAlign w:val="center"/>
          </w:tcPr>
          <w:p w14:paraId="64D3FA45" w14:textId="77777777" w:rsidR="00DB6D8A" w:rsidRPr="00607A44" w:rsidRDefault="512F0B12" w:rsidP="004A33E5">
            <w:pPr>
              <w:pStyle w:val="TableHeadRow"/>
            </w:pPr>
            <w:r>
              <w:t>3-Tag Cable Labels</w:t>
            </w:r>
          </w:p>
        </w:tc>
      </w:tr>
      <w:tr w:rsidR="006F0EA1" w:rsidRPr="00607A44" w14:paraId="7A5DA521" w14:textId="77777777" w:rsidTr="2F9C0563">
        <w:trPr>
          <w:trHeight w:val="315"/>
        </w:trPr>
        <w:tc>
          <w:tcPr>
            <w:tcW w:w="2317" w:type="dxa"/>
            <w:shd w:val="clear" w:color="auto" w:fill="FFFFFF" w:themeFill="background1"/>
            <w:noWrap/>
            <w:vAlign w:val="bottom"/>
          </w:tcPr>
          <w:p w14:paraId="15529DB9" w14:textId="77777777" w:rsidR="006F0EA1" w:rsidRPr="000B0B31" w:rsidRDefault="512F0B12" w:rsidP="006F0EA1">
            <w:r>
              <w:t>Label Sample</w:t>
            </w:r>
          </w:p>
        </w:tc>
        <w:tc>
          <w:tcPr>
            <w:tcW w:w="2748" w:type="dxa"/>
            <w:shd w:val="clear" w:color="auto" w:fill="FFFFFF" w:themeFill="background1"/>
            <w:noWrap/>
            <w:vAlign w:val="bottom"/>
          </w:tcPr>
          <w:p w14:paraId="1D796F9E" w14:textId="77777777" w:rsidR="006F0EA1" w:rsidRPr="000B0B31" w:rsidRDefault="512F0B12" w:rsidP="006F0EA1">
            <w:r>
              <w:t>tag 1 - Source</w:t>
            </w:r>
          </w:p>
        </w:tc>
        <w:tc>
          <w:tcPr>
            <w:tcW w:w="4120" w:type="dxa"/>
            <w:shd w:val="clear" w:color="auto" w:fill="FFFFFF" w:themeFill="background1"/>
            <w:noWrap/>
            <w:vAlign w:val="bottom"/>
          </w:tcPr>
          <w:p w14:paraId="56BBB6B8" w14:textId="77777777" w:rsidR="006F0EA1" w:rsidRPr="000B0B31" w:rsidRDefault="512F0B12" w:rsidP="006F0EA1">
            <w:r>
              <w:t>R4C5 test1 E1/67</w:t>
            </w:r>
          </w:p>
        </w:tc>
      </w:tr>
      <w:tr w:rsidR="00DB6D8A" w:rsidRPr="00607A44" w14:paraId="50F133A9" w14:textId="77777777" w:rsidTr="2F9C0563">
        <w:trPr>
          <w:trHeight w:val="315"/>
        </w:trPr>
        <w:tc>
          <w:tcPr>
            <w:tcW w:w="2317" w:type="dxa"/>
            <w:shd w:val="clear" w:color="auto" w:fill="FFFFFF" w:themeFill="background1"/>
            <w:noWrap/>
            <w:vAlign w:val="bottom"/>
          </w:tcPr>
          <w:p w14:paraId="7594DF97" w14:textId="77777777" w:rsidR="00DB6D8A" w:rsidRPr="000B0B31" w:rsidRDefault="00DB6D8A" w:rsidP="006F0EA1"/>
        </w:tc>
        <w:tc>
          <w:tcPr>
            <w:tcW w:w="2748" w:type="dxa"/>
            <w:shd w:val="clear" w:color="auto" w:fill="FFFFFF" w:themeFill="background1"/>
            <w:noWrap/>
            <w:vAlign w:val="bottom"/>
          </w:tcPr>
          <w:p w14:paraId="6B52A6C1" w14:textId="77777777" w:rsidR="00DB6D8A" w:rsidRPr="00DB6D8A" w:rsidRDefault="512F0B12" w:rsidP="512F0B12">
            <w:pPr>
              <w:rPr>
                <w:sz w:val="16"/>
                <w:szCs w:val="16"/>
              </w:rPr>
            </w:pPr>
            <w:r>
              <w:t xml:space="preserve">tag 2 - Patch Panel </w:t>
            </w:r>
            <w:r w:rsidRPr="512F0B12">
              <w:rPr>
                <w:sz w:val="16"/>
                <w:szCs w:val="16"/>
              </w:rPr>
              <w:t>(source)</w:t>
            </w:r>
          </w:p>
        </w:tc>
        <w:tc>
          <w:tcPr>
            <w:tcW w:w="4120" w:type="dxa"/>
            <w:shd w:val="clear" w:color="auto" w:fill="FFFFFF" w:themeFill="background1"/>
            <w:noWrap/>
            <w:vAlign w:val="bottom"/>
          </w:tcPr>
          <w:p w14:paraId="5CD4208A" w14:textId="77777777" w:rsidR="00DB6D8A" w:rsidRDefault="512F0B12" w:rsidP="006F0EA1">
            <w:r>
              <w:t>R5C6-PPEC4AC5P1</w:t>
            </w:r>
          </w:p>
        </w:tc>
      </w:tr>
      <w:tr w:rsidR="006F0EA1" w:rsidRPr="00607A44" w14:paraId="19EE5D8D" w14:textId="77777777" w:rsidTr="2F9C0563">
        <w:trPr>
          <w:trHeight w:val="315"/>
        </w:trPr>
        <w:tc>
          <w:tcPr>
            <w:tcW w:w="2317" w:type="dxa"/>
            <w:shd w:val="clear" w:color="auto" w:fill="FFFFFF" w:themeFill="background1"/>
            <w:noWrap/>
            <w:vAlign w:val="bottom"/>
          </w:tcPr>
          <w:p w14:paraId="5057B8F4" w14:textId="77777777" w:rsidR="006F0EA1" w:rsidRPr="000B0B31" w:rsidRDefault="006F0EA1" w:rsidP="006F0EA1"/>
        </w:tc>
        <w:tc>
          <w:tcPr>
            <w:tcW w:w="2748" w:type="dxa"/>
            <w:shd w:val="clear" w:color="auto" w:fill="FFFFFF" w:themeFill="background1"/>
            <w:noWrap/>
            <w:vAlign w:val="bottom"/>
          </w:tcPr>
          <w:p w14:paraId="505F4B52" w14:textId="77777777" w:rsidR="006F0EA1" w:rsidRPr="000B0B31" w:rsidRDefault="2F9C0563" w:rsidP="006F0EA1">
            <w:r>
              <w:t xml:space="preserve">tag 2 - Patch Panel </w:t>
            </w:r>
            <w:r w:rsidRPr="2F9C0563">
              <w:rPr>
                <w:sz w:val="16"/>
                <w:szCs w:val="16"/>
              </w:rPr>
              <w:t>(</w:t>
            </w:r>
            <w:proofErr w:type="spellStart"/>
            <w:r w:rsidRPr="2F9C0563">
              <w:rPr>
                <w:sz w:val="16"/>
                <w:szCs w:val="16"/>
              </w:rPr>
              <w:t>dest</w:t>
            </w:r>
            <w:proofErr w:type="spellEnd"/>
            <w:r w:rsidRPr="2F9C0563">
              <w:rPr>
                <w:sz w:val="16"/>
                <w:szCs w:val="16"/>
              </w:rPr>
              <w:t>.)</w:t>
            </w:r>
          </w:p>
        </w:tc>
        <w:tc>
          <w:tcPr>
            <w:tcW w:w="4120" w:type="dxa"/>
            <w:shd w:val="clear" w:color="auto" w:fill="FFFFFF" w:themeFill="background1"/>
            <w:noWrap/>
            <w:vAlign w:val="bottom"/>
          </w:tcPr>
          <w:p w14:paraId="72D96B18" w14:textId="77777777" w:rsidR="006F0EA1" w:rsidRPr="000B0B31" w:rsidRDefault="512F0B12" w:rsidP="006F0EA1">
            <w:r>
              <w:t>R2C4-PPEC1AC5P1</w:t>
            </w:r>
          </w:p>
        </w:tc>
      </w:tr>
      <w:tr w:rsidR="006F0EA1" w:rsidRPr="00607A44" w14:paraId="37E858B0" w14:textId="77777777" w:rsidTr="2F9C0563">
        <w:trPr>
          <w:trHeight w:val="315"/>
        </w:trPr>
        <w:tc>
          <w:tcPr>
            <w:tcW w:w="2317" w:type="dxa"/>
            <w:shd w:val="clear" w:color="auto" w:fill="FFFFFF" w:themeFill="background1"/>
            <w:noWrap/>
            <w:vAlign w:val="bottom"/>
          </w:tcPr>
          <w:p w14:paraId="68879800" w14:textId="77777777" w:rsidR="006F0EA1" w:rsidRPr="000B0B31" w:rsidRDefault="2F9C0563" w:rsidP="006F0EA1">
            <w:r>
              <w:t> </w:t>
            </w:r>
          </w:p>
        </w:tc>
        <w:tc>
          <w:tcPr>
            <w:tcW w:w="2748" w:type="dxa"/>
            <w:shd w:val="clear" w:color="auto" w:fill="FFFFFF" w:themeFill="background1"/>
            <w:noWrap/>
            <w:vAlign w:val="bottom"/>
          </w:tcPr>
          <w:p w14:paraId="34DF3787" w14:textId="77777777" w:rsidR="006F0EA1" w:rsidRPr="000B0B31" w:rsidRDefault="512F0B12" w:rsidP="006F0EA1">
            <w:r>
              <w:t>tag 3 - Destination</w:t>
            </w:r>
          </w:p>
        </w:tc>
        <w:tc>
          <w:tcPr>
            <w:tcW w:w="4120" w:type="dxa"/>
            <w:shd w:val="clear" w:color="auto" w:fill="FFFFFF" w:themeFill="background1"/>
            <w:noWrap/>
            <w:vAlign w:val="bottom"/>
          </w:tcPr>
          <w:p w14:paraId="726215B9" w14:textId="77777777" w:rsidR="006F0EA1" w:rsidRPr="000B0B31" w:rsidRDefault="512F0B12" w:rsidP="006F0EA1">
            <w:r>
              <w:t>R1C5 test2 E4/89</w:t>
            </w:r>
          </w:p>
        </w:tc>
      </w:tr>
    </w:tbl>
    <w:p w14:paraId="679F22CA" w14:textId="77777777" w:rsidR="006F0EA1" w:rsidRDefault="006F0EA1" w:rsidP="00687553"/>
    <w:p w14:paraId="5F068AD4" w14:textId="77777777" w:rsidR="005E7561" w:rsidRDefault="512F0B12" w:rsidP="00687553">
      <w:r>
        <w:t>The label map on page 14 of this document provides a representation of the patch cable sequence and tag labeling.</w:t>
      </w:r>
    </w:p>
    <w:p w14:paraId="1908D2FD" w14:textId="77777777" w:rsidR="006F0EA1" w:rsidRDefault="006F0EA1" w:rsidP="00687553"/>
    <w:p w14:paraId="029303F0" w14:textId="77777777" w:rsidR="006F0EA1" w:rsidRDefault="006F0EA1" w:rsidP="00687553"/>
    <w:p w14:paraId="5D0AC15D" w14:textId="77777777" w:rsidR="006F0EA1" w:rsidRDefault="006F0EA1" w:rsidP="00687553"/>
    <w:p w14:paraId="00A8E8F4" w14:textId="77777777" w:rsidR="006F0EA1" w:rsidRDefault="006F0EA1" w:rsidP="00687553"/>
    <w:p w14:paraId="6AFD8CCA" w14:textId="77777777" w:rsidR="006F0EA1" w:rsidRDefault="006F0EA1" w:rsidP="00687553"/>
    <w:p w14:paraId="1C0F0B69" w14:textId="77777777" w:rsidR="006F0EA1" w:rsidRDefault="006F0EA1" w:rsidP="00687553"/>
    <w:tbl>
      <w:tblPr>
        <w:tblW w:w="864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538"/>
        <w:gridCol w:w="3123"/>
        <w:gridCol w:w="2984"/>
      </w:tblGrid>
      <w:tr w:rsidR="00687553" w:rsidRPr="00607A44" w14:paraId="06BEC5F8" w14:textId="77777777" w:rsidTr="2F9C0563">
        <w:trPr>
          <w:trHeight w:val="300"/>
        </w:trPr>
        <w:tc>
          <w:tcPr>
            <w:tcW w:w="8645" w:type="dxa"/>
            <w:gridSpan w:val="3"/>
            <w:shd w:val="clear" w:color="auto" w:fill="FFFFFF" w:themeFill="background1"/>
            <w:noWrap/>
            <w:vAlign w:val="center"/>
          </w:tcPr>
          <w:p w14:paraId="08357B10" w14:textId="77777777" w:rsidR="00687553" w:rsidRPr="00607A44" w:rsidRDefault="005E7561" w:rsidP="004A33E5">
            <w:pPr>
              <w:pStyle w:val="TableHeadRow"/>
            </w:pPr>
            <w:r>
              <w:br w:type="page"/>
            </w:r>
            <w:r>
              <w:br w:type="page"/>
            </w:r>
            <w:r w:rsidR="512F0B12">
              <w:t>ESX Servers </w:t>
            </w:r>
          </w:p>
        </w:tc>
      </w:tr>
      <w:tr w:rsidR="00687553" w:rsidRPr="00607A44" w14:paraId="357184AD" w14:textId="77777777" w:rsidTr="2F9C0563">
        <w:trPr>
          <w:trHeight w:val="762"/>
        </w:trPr>
        <w:tc>
          <w:tcPr>
            <w:tcW w:w="2538" w:type="dxa"/>
            <w:shd w:val="clear" w:color="auto" w:fill="FFFFFF" w:themeFill="background1"/>
            <w:noWrap/>
            <w:vAlign w:val="bottom"/>
          </w:tcPr>
          <w:p w14:paraId="5FBD7490" w14:textId="77777777" w:rsidR="00687553" w:rsidRPr="00607A44" w:rsidRDefault="512F0B12" w:rsidP="000A3525">
            <w:r>
              <w:t>Row Number</w:t>
            </w:r>
          </w:p>
        </w:tc>
        <w:tc>
          <w:tcPr>
            <w:tcW w:w="3123" w:type="dxa"/>
            <w:shd w:val="clear" w:color="auto" w:fill="FFFFFF" w:themeFill="background1"/>
            <w:noWrap/>
            <w:vAlign w:val="bottom"/>
          </w:tcPr>
          <w:p w14:paraId="022D9E5E" w14:textId="77777777" w:rsidR="00687553" w:rsidRPr="00607A44" w:rsidRDefault="512F0B12" w:rsidP="00D05EBB">
            <w:r>
              <w:t>R#</w:t>
            </w:r>
          </w:p>
        </w:tc>
        <w:tc>
          <w:tcPr>
            <w:tcW w:w="2984" w:type="dxa"/>
            <w:shd w:val="clear" w:color="auto" w:fill="FFFFFF" w:themeFill="background1"/>
            <w:vAlign w:val="center"/>
          </w:tcPr>
          <w:p w14:paraId="2B213EC3" w14:textId="77777777" w:rsidR="00687553" w:rsidRPr="00607A44" w:rsidRDefault="512F0B12" w:rsidP="00D05EBB">
            <w:r>
              <w:t>Where # represents the Row number</w:t>
            </w:r>
          </w:p>
        </w:tc>
      </w:tr>
      <w:tr w:rsidR="00687553" w:rsidRPr="00607A44" w14:paraId="3E03857B" w14:textId="77777777" w:rsidTr="2F9C0563">
        <w:trPr>
          <w:trHeight w:val="750"/>
        </w:trPr>
        <w:tc>
          <w:tcPr>
            <w:tcW w:w="2538" w:type="dxa"/>
            <w:shd w:val="clear" w:color="auto" w:fill="FFFFFF" w:themeFill="background1"/>
            <w:noWrap/>
            <w:vAlign w:val="bottom"/>
          </w:tcPr>
          <w:p w14:paraId="5EFBB66A" w14:textId="77777777" w:rsidR="00687553" w:rsidRPr="00607A44" w:rsidRDefault="512F0B12" w:rsidP="000A3525">
            <w:r>
              <w:t>Cabinet Number</w:t>
            </w:r>
          </w:p>
        </w:tc>
        <w:tc>
          <w:tcPr>
            <w:tcW w:w="3123" w:type="dxa"/>
            <w:shd w:val="clear" w:color="auto" w:fill="FFFFFF" w:themeFill="background1"/>
            <w:noWrap/>
            <w:vAlign w:val="bottom"/>
          </w:tcPr>
          <w:p w14:paraId="7991EAFA" w14:textId="77777777" w:rsidR="00687553" w:rsidRPr="00607A44" w:rsidRDefault="512F0B12" w:rsidP="00D05EBB">
            <w:r>
              <w:t>C#</w:t>
            </w:r>
          </w:p>
        </w:tc>
        <w:tc>
          <w:tcPr>
            <w:tcW w:w="2984" w:type="dxa"/>
            <w:shd w:val="clear" w:color="auto" w:fill="FFFFFF" w:themeFill="background1"/>
            <w:vAlign w:val="center"/>
          </w:tcPr>
          <w:p w14:paraId="6DF07D4B" w14:textId="77777777" w:rsidR="00687553" w:rsidRPr="00607A44" w:rsidRDefault="512F0B12" w:rsidP="00D05EBB">
            <w:r>
              <w:t>Where # represents the Cabinet number</w:t>
            </w:r>
          </w:p>
        </w:tc>
      </w:tr>
      <w:tr w:rsidR="00687553" w:rsidRPr="00607A44" w14:paraId="28019D6E" w14:textId="77777777" w:rsidTr="2F9C0563">
        <w:trPr>
          <w:trHeight w:val="762"/>
        </w:trPr>
        <w:tc>
          <w:tcPr>
            <w:tcW w:w="2538" w:type="dxa"/>
            <w:shd w:val="clear" w:color="auto" w:fill="FFFFFF" w:themeFill="background1"/>
            <w:noWrap/>
            <w:vAlign w:val="bottom"/>
          </w:tcPr>
          <w:p w14:paraId="2824946E" w14:textId="77777777" w:rsidR="00687553" w:rsidRPr="00607A44" w:rsidRDefault="512F0B12" w:rsidP="000A3525">
            <w:r>
              <w:t>Server Name</w:t>
            </w:r>
          </w:p>
        </w:tc>
        <w:tc>
          <w:tcPr>
            <w:tcW w:w="3123" w:type="dxa"/>
            <w:shd w:val="clear" w:color="auto" w:fill="FFFFFF" w:themeFill="background1"/>
            <w:noWrap/>
            <w:vAlign w:val="bottom"/>
          </w:tcPr>
          <w:p w14:paraId="1E5F0426" w14:textId="77777777" w:rsidR="00687553" w:rsidRPr="0023221E" w:rsidRDefault="2F9C0563" w:rsidP="0023221E">
            <w:proofErr w:type="spellStart"/>
            <w:r>
              <w:t>Server_Name</w:t>
            </w:r>
            <w:proofErr w:type="spellEnd"/>
          </w:p>
        </w:tc>
        <w:tc>
          <w:tcPr>
            <w:tcW w:w="2984" w:type="dxa"/>
            <w:shd w:val="clear" w:color="auto" w:fill="FFFFFF" w:themeFill="background1"/>
            <w:vAlign w:val="center"/>
          </w:tcPr>
          <w:p w14:paraId="3E2EE485" w14:textId="77777777" w:rsidR="00687553" w:rsidRPr="00607A44" w:rsidRDefault="512F0B12" w:rsidP="00D05EBB">
            <w:r>
              <w:t>Name of the server [or Virtual Connect module] where the cable will be used</w:t>
            </w:r>
          </w:p>
        </w:tc>
      </w:tr>
      <w:tr w:rsidR="00687553" w:rsidRPr="00607A44" w14:paraId="392730A1" w14:textId="77777777" w:rsidTr="2F9C0563">
        <w:trPr>
          <w:trHeight w:val="1185"/>
        </w:trPr>
        <w:tc>
          <w:tcPr>
            <w:tcW w:w="2538" w:type="dxa"/>
            <w:shd w:val="clear" w:color="auto" w:fill="FFFFFF" w:themeFill="background1"/>
            <w:noWrap/>
            <w:vAlign w:val="bottom"/>
          </w:tcPr>
          <w:p w14:paraId="61015A01" w14:textId="77777777" w:rsidR="00687553" w:rsidRPr="00607A44" w:rsidRDefault="512F0B12" w:rsidP="000A3525">
            <w:r>
              <w:t>Server Network Interface</w:t>
            </w:r>
          </w:p>
        </w:tc>
        <w:tc>
          <w:tcPr>
            <w:tcW w:w="3123" w:type="dxa"/>
            <w:shd w:val="clear" w:color="auto" w:fill="FFFFFF" w:themeFill="background1"/>
            <w:noWrap/>
            <w:vAlign w:val="bottom"/>
          </w:tcPr>
          <w:p w14:paraId="0BE6B86D" w14:textId="77777777" w:rsidR="00687553" w:rsidRPr="0023221E" w:rsidRDefault="2F9C0563" w:rsidP="0023221E">
            <w:proofErr w:type="spellStart"/>
            <w:r>
              <w:t>Interface_Function_Name</w:t>
            </w:r>
            <w:proofErr w:type="spellEnd"/>
          </w:p>
        </w:tc>
        <w:tc>
          <w:tcPr>
            <w:tcW w:w="2984" w:type="dxa"/>
            <w:shd w:val="clear" w:color="auto" w:fill="FFFFFF" w:themeFill="background1"/>
            <w:vAlign w:val="center"/>
          </w:tcPr>
          <w:p w14:paraId="2D3DDBD4" w14:textId="77777777" w:rsidR="00687553" w:rsidRPr="00607A44" w:rsidRDefault="2F9C0563" w:rsidP="00D05EBB">
            <w:r>
              <w:t>Name of the function of the network interface (</w:t>
            </w:r>
            <w:proofErr w:type="spellStart"/>
            <w:r>
              <w:t>iLO</w:t>
            </w:r>
            <w:proofErr w:type="spellEnd"/>
            <w:r>
              <w:t xml:space="preserve">, Console, </w:t>
            </w:r>
            <w:proofErr w:type="spellStart"/>
            <w:r>
              <w:t>VMotion</w:t>
            </w:r>
            <w:proofErr w:type="spellEnd"/>
            <w:r>
              <w:t xml:space="preserve">, </w:t>
            </w:r>
            <w:proofErr w:type="spellStart"/>
            <w:r>
              <w:t>VMData</w:t>
            </w:r>
            <w:proofErr w:type="spellEnd"/>
            <w:r>
              <w:t xml:space="preserve">, Data, Management, Backup, </w:t>
            </w:r>
            <w:proofErr w:type="spellStart"/>
            <w:r>
              <w:t>etc</w:t>
            </w:r>
            <w:proofErr w:type="spellEnd"/>
            <w:r>
              <w:t>)</w:t>
            </w:r>
          </w:p>
        </w:tc>
      </w:tr>
      <w:tr w:rsidR="00687553" w:rsidRPr="00607A44" w14:paraId="32E2FC25" w14:textId="77777777" w:rsidTr="2F9C0563">
        <w:trPr>
          <w:trHeight w:val="750"/>
        </w:trPr>
        <w:tc>
          <w:tcPr>
            <w:tcW w:w="2538" w:type="dxa"/>
            <w:shd w:val="clear" w:color="auto" w:fill="FFFFFF" w:themeFill="background1"/>
            <w:noWrap/>
            <w:vAlign w:val="bottom"/>
          </w:tcPr>
          <w:p w14:paraId="2F815772" w14:textId="77777777" w:rsidR="00687553" w:rsidRPr="00607A44" w:rsidRDefault="512F0B12" w:rsidP="000A3525">
            <w:r>
              <w:t>Switch IP</w:t>
            </w:r>
          </w:p>
        </w:tc>
        <w:tc>
          <w:tcPr>
            <w:tcW w:w="3123" w:type="dxa"/>
            <w:shd w:val="clear" w:color="auto" w:fill="FFFFFF" w:themeFill="background1"/>
            <w:noWrap/>
            <w:vAlign w:val="bottom"/>
          </w:tcPr>
          <w:p w14:paraId="10048AC8" w14:textId="7CDB94B6" w:rsidR="00687553" w:rsidRPr="0023221E" w:rsidRDefault="000D7232" w:rsidP="0023221E">
            <w:r>
              <w:t>This is no longer used (12-2023)</w:t>
            </w:r>
          </w:p>
        </w:tc>
        <w:tc>
          <w:tcPr>
            <w:tcW w:w="2984" w:type="dxa"/>
            <w:shd w:val="clear" w:color="auto" w:fill="FFFFFF" w:themeFill="background1"/>
            <w:vAlign w:val="bottom"/>
          </w:tcPr>
          <w:p w14:paraId="194CD062" w14:textId="4CE4C28F" w:rsidR="00687553" w:rsidRPr="00607A44" w:rsidRDefault="00687553" w:rsidP="00D05EBB"/>
        </w:tc>
      </w:tr>
      <w:tr w:rsidR="00687553" w:rsidRPr="00607A44" w14:paraId="69EF99AC" w14:textId="77777777" w:rsidTr="2F9C0563">
        <w:trPr>
          <w:trHeight w:val="762"/>
        </w:trPr>
        <w:tc>
          <w:tcPr>
            <w:tcW w:w="2538" w:type="dxa"/>
            <w:shd w:val="clear" w:color="auto" w:fill="FFFFFF" w:themeFill="background1"/>
            <w:noWrap/>
            <w:vAlign w:val="bottom"/>
          </w:tcPr>
          <w:p w14:paraId="48EFE84A" w14:textId="77777777" w:rsidR="00687553" w:rsidRPr="00607A44" w:rsidRDefault="512F0B12" w:rsidP="000A3525">
            <w:r>
              <w:t>Port Number</w:t>
            </w:r>
          </w:p>
        </w:tc>
        <w:tc>
          <w:tcPr>
            <w:tcW w:w="3123" w:type="dxa"/>
            <w:shd w:val="clear" w:color="auto" w:fill="FFFFFF" w:themeFill="background1"/>
            <w:noWrap/>
            <w:vAlign w:val="bottom"/>
          </w:tcPr>
          <w:p w14:paraId="36AF3859" w14:textId="77777777" w:rsidR="00687553" w:rsidRPr="00607A44" w:rsidRDefault="512F0B12" w:rsidP="00D05EBB">
            <w:r>
              <w:t>P#</w:t>
            </w:r>
          </w:p>
        </w:tc>
        <w:tc>
          <w:tcPr>
            <w:tcW w:w="2984" w:type="dxa"/>
            <w:shd w:val="clear" w:color="auto" w:fill="FFFFFF" w:themeFill="background1"/>
            <w:vAlign w:val="center"/>
          </w:tcPr>
          <w:p w14:paraId="7B118386" w14:textId="77777777" w:rsidR="00687553" w:rsidRPr="00607A44" w:rsidRDefault="512F0B12" w:rsidP="00D05EBB">
            <w:r>
              <w:t>Where # represents the Port number</w:t>
            </w:r>
          </w:p>
        </w:tc>
      </w:tr>
      <w:tr w:rsidR="00687553" w:rsidRPr="00607A44" w14:paraId="5DBB219D" w14:textId="77777777" w:rsidTr="2F9C0563">
        <w:trPr>
          <w:trHeight w:val="315"/>
        </w:trPr>
        <w:tc>
          <w:tcPr>
            <w:tcW w:w="2538" w:type="dxa"/>
            <w:shd w:val="clear" w:color="auto" w:fill="FFFFFF" w:themeFill="background1"/>
            <w:noWrap/>
            <w:vAlign w:val="bottom"/>
          </w:tcPr>
          <w:p w14:paraId="27E74E34" w14:textId="77777777" w:rsidR="00687553" w:rsidRPr="000B0B31" w:rsidRDefault="512F0B12" w:rsidP="0023221E">
            <w:r>
              <w:t>Label Sample</w:t>
            </w:r>
          </w:p>
        </w:tc>
        <w:tc>
          <w:tcPr>
            <w:tcW w:w="3123" w:type="dxa"/>
            <w:shd w:val="clear" w:color="auto" w:fill="FFFFFF" w:themeFill="background1"/>
            <w:noWrap/>
            <w:vAlign w:val="bottom"/>
          </w:tcPr>
          <w:p w14:paraId="6FAFD7E3" w14:textId="77777777" w:rsidR="00687553" w:rsidRPr="000B0B31" w:rsidRDefault="512F0B12" w:rsidP="0023221E">
            <w:r>
              <w:t>tag 1 - Source</w:t>
            </w:r>
          </w:p>
        </w:tc>
        <w:tc>
          <w:tcPr>
            <w:tcW w:w="2984" w:type="dxa"/>
            <w:shd w:val="clear" w:color="auto" w:fill="FFFFFF" w:themeFill="background1"/>
            <w:noWrap/>
            <w:vAlign w:val="bottom"/>
          </w:tcPr>
          <w:p w14:paraId="47FA05BE" w14:textId="77777777" w:rsidR="00687553" w:rsidRPr="000B0B31" w:rsidRDefault="512F0B12" w:rsidP="0023221E">
            <w:r>
              <w:t>VCA045ESX100 / N1</w:t>
            </w:r>
          </w:p>
        </w:tc>
      </w:tr>
      <w:tr w:rsidR="00687553" w:rsidRPr="00607A44" w14:paraId="4CD423ED" w14:textId="77777777" w:rsidTr="2F9C0563">
        <w:trPr>
          <w:trHeight w:val="315"/>
        </w:trPr>
        <w:tc>
          <w:tcPr>
            <w:tcW w:w="2538" w:type="dxa"/>
            <w:shd w:val="clear" w:color="auto" w:fill="FFFFFF" w:themeFill="background1"/>
            <w:noWrap/>
            <w:vAlign w:val="bottom"/>
          </w:tcPr>
          <w:p w14:paraId="6F056AD6" w14:textId="77777777" w:rsidR="00687553" w:rsidRPr="000B0B31" w:rsidRDefault="2F9C0563" w:rsidP="0023221E">
            <w:r>
              <w:t> </w:t>
            </w:r>
          </w:p>
        </w:tc>
        <w:tc>
          <w:tcPr>
            <w:tcW w:w="3123" w:type="dxa"/>
            <w:shd w:val="clear" w:color="auto" w:fill="FFFFFF" w:themeFill="background1"/>
            <w:noWrap/>
            <w:vAlign w:val="bottom"/>
          </w:tcPr>
          <w:p w14:paraId="3DE075AD" w14:textId="77777777" w:rsidR="00687553" w:rsidRPr="000B0B31" w:rsidRDefault="512F0B12" w:rsidP="0023221E">
            <w:r>
              <w:t>tag 2 - Destination</w:t>
            </w:r>
          </w:p>
        </w:tc>
        <w:tc>
          <w:tcPr>
            <w:tcW w:w="2984" w:type="dxa"/>
            <w:shd w:val="clear" w:color="auto" w:fill="FFFFFF" w:themeFill="background1"/>
            <w:noWrap/>
            <w:vAlign w:val="bottom"/>
          </w:tcPr>
          <w:p w14:paraId="670F30E8" w14:textId="77777777" w:rsidR="00687553" w:rsidRPr="000B0B31" w:rsidRDefault="512F0B12" w:rsidP="0023221E">
            <w:r>
              <w:t>10.45.0.15 / P41</w:t>
            </w:r>
          </w:p>
        </w:tc>
      </w:tr>
      <w:tr w:rsidR="00687553" w:rsidRPr="00607A44" w14:paraId="6F572AE2" w14:textId="77777777" w:rsidTr="2F9C0563">
        <w:trPr>
          <w:trHeight w:val="315"/>
        </w:trPr>
        <w:tc>
          <w:tcPr>
            <w:tcW w:w="2538" w:type="dxa"/>
            <w:shd w:val="clear" w:color="auto" w:fill="FFFFFF" w:themeFill="background1"/>
            <w:noWrap/>
            <w:vAlign w:val="bottom"/>
          </w:tcPr>
          <w:p w14:paraId="0173074E" w14:textId="77777777" w:rsidR="00687553" w:rsidRPr="000B0B31" w:rsidRDefault="512F0B12" w:rsidP="0023221E">
            <w:r>
              <w:t>Label Sample</w:t>
            </w:r>
          </w:p>
        </w:tc>
        <w:tc>
          <w:tcPr>
            <w:tcW w:w="3123" w:type="dxa"/>
            <w:shd w:val="clear" w:color="auto" w:fill="FFFFFF" w:themeFill="background1"/>
            <w:noWrap/>
            <w:vAlign w:val="bottom"/>
          </w:tcPr>
          <w:p w14:paraId="34EBE466" w14:textId="77777777" w:rsidR="00687553" w:rsidRPr="000B0B31" w:rsidRDefault="512F0B12" w:rsidP="0023221E">
            <w:r>
              <w:t>tag 1 - Source</w:t>
            </w:r>
          </w:p>
        </w:tc>
        <w:tc>
          <w:tcPr>
            <w:tcW w:w="2984" w:type="dxa"/>
            <w:shd w:val="clear" w:color="auto" w:fill="FFFFFF" w:themeFill="background1"/>
            <w:noWrap/>
            <w:vAlign w:val="bottom"/>
          </w:tcPr>
          <w:p w14:paraId="58A5E536" w14:textId="77777777" w:rsidR="00687553" w:rsidRPr="000B0B31" w:rsidRDefault="512F0B12" w:rsidP="0023221E">
            <w:r>
              <w:t>VNXSPA / Mgt</w:t>
            </w:r>
          </w:p>
        </w:tc>
      </w:tr>
      <w:tr w:rsidR="00687553" w:rsidRPr="00607A44" w14:paraId="3E7FE000" w14:textId="77777777" w:rsidTr="2F9C0563">
        <w:trPr>
          <w:trHeight w:val="315"/>
        </w:trPr>
        <w:tc>
          <w:tcPr>
            <w:tcW w:w="2538" w:type="dxa"/>
            <w:shd w:val="clear" w:color="auto" w:fill="FFFFFF" w:themeFill="background1"/>
            <w:noWrap/>
            <w:vAlign w:val="bottom"/>
          </w:tcPr>
          <w:p w14:paraId="7E151596" w14:textId="77777777" w:rsidR="00687553" w:rsidRPr="000B0B31" w:rsidRDefault="2F9C0563" w:rsidP="0023221E">
            <w:r>
              <w:t> </w:t>
            </w:r>
          </w:p>
        </w:tc>
        <w:tc>
          <w:tcPr>
            <w:tcW w:w="3123" w:type="dxa"/>
            <w:shd w:val="clear" w:color="auto" w:fill="FFFFFF" w:themeFill="background1"/>
            <w:noWrap/>
            <w:vAlign w:val="bottom"/>
          </w:tcPr>
          <w:p w14:paraId="09EA1481" w14:textId="77777777" w:rsidR="00687553" w:rsidRPr="000B0B31" w:rsidRDefault="512F0B12" w:rsidP="0023221E">
            <w:r>
              <w:t>tag 2 - Destination</w:t>
            </w:r>
          </w:p>
        </w:tc>
        <w:tc>
          <w:tcPr>
            <w:tcW w:w="2984" w:type="dxa"/>
            <w:shd w:val="clear" w:color="auto" w:fill="FFFFFF" w:themeFill="background1"/>
            <w:noWrap/>
            <w:vAlign w:val="bottom"/>
          </w:tcPr>
          <w:p w14:paraId="742159D3" w14:textId="77777777" w:rsidR="00687553" w:rsidRPr="000B0B31" w:rsidRDefault="512F0B12" w:rsidP="0023221E">
            <w:r>
              <w:t>10.45.0.15 / P35</w:t>
            </w:r>
          </w:p>
        </w:tc>
      </w:tr>
    </w:tbl>
    <w:p w14:paraId="4AC12CA7" w14:textId="77777777" w:rsidR="00AC4601" w:rsidRDefault="00AC4601" w:rsidP="00687553"/>
    <w:p w14:paraId="6FDAD589" w14:textId="77777777" w:rsidR="0009249E" w:rsidRDefault="512F0B12" w:rsidP="0009249E">
      <w:r>
        <w:t>Where a patch panel resides between the Source and Destination, a third label, or tag, is required to identify the patch panel path:</w:t>
      </w:r>
    </w:p>
    <w:p w14:paraId="393EE4ED" w14:textId="77777777" w:rsidR="0009249E" w:rsidRDefault="0009249E" w:rsidP="0009249E"/>
    <w:tbl>
      <w:tblPr>
        <w:tblW w:w="91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317"/>
        <w:gridCol w:w="2748"/>
        <w:gridCol w:w="4120"/>
      </w:tblGrid>
      <w:tr w:rsidR="0009249E" w:rsidRPr="00607A44" w14:paraId="2628D728" w14:textId="77777777" w:rsidTr="2F9C0563">
        <w:trPr>
          <w:trHeight w:val="300"/>
        </w:trPr>
        <w:tc>
          <w:tcPr>
            <w:tcW w:w="9185" w:type="dxa"/>
            <w:gridSpan w:val="3"/>
            <w:shd w:val="clear" w:color="auto" w:fill="FFFFFF" w:themeFill="background1"/>
            <w:noWrap/>
            <w:vAlign w:val="center"/>
          </w:tcPr>
          <w:p w14:paraId="3CE13130" w14:textId="77777777" w:rsidR="0009249E" w:rsidRPr="00607A44" w:rsidRDefault="512F0B12" w:rsidP="004A33E5">
            <w:pPr>
              <w:pStyle w:val="TableHeadRow"/>
            </w:pPr>
            <w:r>
              <w:t>3-Tag Cable Labels</w:t>
            </w:r>
          </w:p>
        </w:tc>
      </w:tr>
      <w:tr w:rsidR="0009249E" w:rsidRPr="00607A44" w14:paraId="27A4D321" w14:textId="77777777" w:rsidTr="2F9C0563">
        <w:trPr>
          <w:trHeight w:val="315"/>
        </w:trPr>
        <w:tc>
          <w:tcPr>
            <w:tcW w:w="2317" w:type="dxa"/>
            <w:shd w:val="clear" w:color="auto" w:fill="FFFFFF" w:themeFill="background1"/>
            <w:noWrap/>
            <w:vAlign w:val="bottom"/>
          </w:tcPr>
          <w:p w14:paraId="07D2CF69" w14:textId="77777777" w:rsidR="0009249E" w:rsidRPr="000B0B31" w:rsidRDefault="512F0B12" w:rsidP="0009249E">
            <w:r>
              <w:t>Label Sample</w:t>
            </w:r>
          </w:p>
        </w:tc>
        <w:tc>
          <w:tcPr>
            <w:tcW w:w="2748" w:type="dxa"/>
            <w:shd w:val="clear" w:color="auto" w:fill="FFFFFF" w:themeFill="background1"/>
            <w:noWrap/>
            <w:vAlign w:val="bottom"/>
          </w:tcPr>
          <w:p w14:paraId="3D6B9343" w14:textId="77777777" w:rsidR="0009249E" w:rsidRPr="000B0B31" w:rsidRDefault="512F0B12" w:rsidP="0009249E">
            <w:r>
              <w:t>tag 1 - Source</w:t>
            </w:r>
          </w:p>
        </w:tc>
        <w:tc>
          <w:tcPr>
            <w:tcW w:w="4120" w:type="dxa"/>
            <w:shd w:val="clear" w:color="auto" w:fill="FFFFFF" w:themeFill="background1"/>
            <w:noWrap/>
            <w:vAlign w:val="bottom"/>
          </w:tcPr>
          <w:p w14:paraId="62FD39F2" w14:textId="77777777" w:rsidR="0009249E" w:rsidRPr="000B0B31" w:rsidRDefault="512F0B12" w:rsidP="0009249E">
            <w:r>
              <w:t>R4C5 test1 E1/67</w:t>
            </w:r>
          </w:p>
        </w:tc>
      </w:tr>
      <w:tr w:rsidR="0009249E" w:rsidRPr="00607A44" w14:paraId="4079F9DA" w14:textId="77777777" w:rsidTr="2F9C0563">
        <w:trPr>
          <w:trHeight w:val="315"/>
        </w:trPr>
        <w:tc>
          <w:tcPr>
            <w:tcW w:w="2317" w:type="dxa"/>
            <w:shd w:val="clear" w:color="auto" w:fill="FFFFFF" w:themeFill="background1"/>
            <w:noWrap/>
            <w:vAlign w:val="bottom"/>
          </w:tcPr>
          <w:p w14:paraId="79446723" w14:textId="77777777" w:rsidR="0009249E" w:rsidRPr="000B0B31" w:rsidRDefault="0009249E" w:rsidP="0009249E"/>
        </w:tc>
        <w:tc>
          <w:tcPr>
            <w:tcW w:w="2748" w:type="dxa"/>
            <w:shd w:val="clear" w:color="auto" w:fill="FFFFFF" w:themeFill="background1"/>
            <w:noWrap/>
            <w:vAlign w:val="bottom"/>
          </w:tcPr>
          <w:p w14:paraId="503594DD" w14:textId="77777777" w:rsidR="0009249E" w:rsidRPr="00DB6D8A" w:rsidRDefault="512F0B12" w:rsidP="512F0B12">
            <w:pPr>
              <w:rPr>
                <w:sz w:val="16"/>
                <w:szCs w:val="16"/>
              </w:rPr>
            </w:pPr>
            <w:r>
              <w:t xml:space="preserve">tag 2 - Patch Panel </w:t>
            </w:r>
            <w:r w:rsidRPr="512F0B12">
              <w:rPr>
                <w:sz w:val="16"/>
                <w:szCs w:val="16"/>
              </w:rPr>
              <w:t>(source)</w:t>
            </w:r>
          </w:p>
        </w:tc>
        <w:tc>
          <w:tcPr>
            <w:tcW w:w="4120" w:type="dxa"/>
            <w:shd w:val="clear" w:color="auto" w:fill="FFFFFF" w:themeFill="background1"/>
            <w:noWrap/>
            <w:vAlign w:val="bottom"/>
          </w:tcPr>
          <w:p w14:paraId="329CB289" w14:textId="77777777" w:rsidR="0009249E" w:rsidRDefault="512F0B12" w:rsidP="0009249E">
            <w:r>
              <w:t>R5C6-PPEC4AC5P1</w:t>
            </w:r>
          </w:p>
        </w:tc>
      </w:tr>
      <w:tr w:rsidR="0009249E" w:rsidRPr="00607A44" w14:paraId="1D3C2A9C" w14:textId="77777777" w:rsidTr="2F9C0563">
        <w:trPr>
          <w:trHeight w:val="315"/>
        </w:trPr>
        <w:tc>
          <w:tcPr>
            <w:tcW w:w="2317" w:type="dxa"/>
            <w:shd w:val="clear" w:color="auto" w:fill="FFFFFF" w:themeFill="background1"/>
            <w:noWrap/>
            <w:vAlign w:val="bottom"/>
          </w:tcPr>
          <w:p w14:paraId="2272EFFF" w14:textId="77777777" w:rsidR="0009249E" w:rsidRPr="000B0B31" w:rsidRDefault="0009249E" w:rsidP="0009249E"/>
        </w:tc>
        <w:tc>
          <w:tcPr>
            <w:tcW w:w="2748" w:type="dxa"/>
            <w:shd w:val="clear" w:color="auto" w:fill="FFFFFF" w:themeFill="background1"/>
            <w:noWrap/>
            <w:vAlign w:val="bottom"/>
          </w:tcPr>
          <w:p w14:paraId="2E6DCE46" w14:textId="77777777" w:rsidR="0009249E" w:rsidRPr="000B0B31" w:rsidRDefault="2F9C0563" w:rsidP="0009249E">
            <w:r>
              <w:t xml:space="preserve">tag 2 - Patch Panel </w:t>
            </w:r>
            <w:r w:rsidRPr="2F9C0563">
              <w:rPr>
                <w:sz w:val="16"/>
                <w:szCs w:val="16"/>
              </w:rPr>
              <w:t>(</w:t>
            </w:r>
            <w:proofErr w:type="spellStart"/>
            <w:r w:rsidRPr="2F9C0563">
              <w:rPr>
                <w:sz w:val="16"/>
                <w:szCs w:val="16"/>
              </w:rPr>
              <w:t>dest</w:t>
            </w:r>
            <w:proofErr w:type="spellEnd"/>
            <w:r w:rsidRPr="2F9C0563">
              <w:rPr>
                <w:sz w:val="16"/>
                <w:szCs w:val="16"/>
              </w:rPr>
              <w:t>.)</w:t>
            </w:r>
          </w:p>
        </w:tc>
        <w:tc>
          <w:tcPr>
            <w:tcW w:w="4120" w:type="dxa"/>
            <w:shd w:val="clear" w:color="auto" w:fill="FFFFFF" w:themeFill="background1"/>
            <w:noWrap/>
            <w:vAlign w:val="bottom"/>
          </w:tcPr>
          <w:p w14:paraId="458F1597" w14:textId="77777777" w:rsidR="0009249E" w:rsidRPr="000B0B31" w:rsidRDefault="512F0B12" w:rsidP="0009249E">
            <w:r>
              <w:t>R2C4-PPEC1AC5P1</w:t>
            </w:r>
          </w:p>
        </w:tc>
      </w:tr>
      <w:tr w:rsidR="0009249E" w:rsidRPr="00607A44" w14:paraId="53D2F373" w14:textId="77777777" w:rsidTr="2F9C0563">
        <w:trPr>
          <w:trHeight w:val="315"/>
        </w:trPr>
        <w:tc>
          <w:tcPr>
            <w:tcW w:w="2317" w:type="dxa"/>
            <w:shd w:val="clear" w:color="auto" w:fill="FFFFFF" w:themeFill="background1"/>
            <w:noWrap/>
            <w:vAlign w:val="bottom"/>
          </w:tcPr>
          <w:p w14:paraId="283B539A" w14:textId="77777777" w:rsidR="0009249E" w:rsidRPr="000B0B31" w:rsidRDefault="2F9C0563" w:rsidP="0009249E">
            <w:r>
              <w:t> </w:t>
            </w:r>
          </w:p>
        </w:tc>
        <w:tc>
          <w:tcPr>
            <w:tcW w:w="2748" w:type="dxa"/>
            <w:shd w:val="clear" w:color="auto" w:fill="FFFFFF" w:themeFill="background1"/>
            <w:noWrap/>
            <w:vAlign w:val="bottom"/>
          </w:tcPr>
          <w:p w14:paraId="070305E1" w14:textId="77777777" w:rsidR="0009249E" w:rsidRPr="000B0B31" w:rsidRDefault="512F0B12" w:rsidP="0009249E">
            <w:r>
              <w:t>tag 3 - Destination</w:t>
            </w:r>
          </w:p>
        </w:tc>
        <w:tc>
          <w:tcPr>
            <w:tcW w:w="4120" w:type="dxa"/>
            <w:shd w:val="clear" w:color="auto" w:fill="FFFFFF" w:themeFill="background1"/>
            <w:noWrap/>
            <w:vAlign w:val="bottom"/>
          </w:tcPr>
          <w:p w14:paraId="1A052E6E" w14:textId="77777777" w:rsidR="0009249E" w:rsidRPr="000B0B31" w:rsidRDefault="512F0B12" w:rsidP="0009249E">
            <w:r>
              <w:t>R1C5 test2 E4/89</w:t>
            </w:r>
          </w:p>
        </w:tc>
      </w:tr>
    </w:tbl>
    <w:p w14:paraId="5ED2532D" w14:textId="77777777" w:rsidR="0009249E" w:rsidRDefault="0009249E" w:rsidP="0009249E"/>
    <w:p w14:paraId="45CDBB5E" w14:textId="77777777" w:rsidR="0009249E" w:rsidRDefault="512F0B12" w:rsidP="0009249E">
      <w:r>
        <w:t>The label map on page 14 of this document provides a representation of the patch cable sequence and tag labeling.</w:t>
      </w:r>
    </w:p>
    <w:p w14:paraId="0099CCB6" w14:textId="77777777" w:rsidR="00AC4601" w:rsidRPr="007A427E" w:rsidRDefault="00AC4601" w:rsidP="00687553">
      <w:r>
        <w:br w:type="page"/>
      </w:r>
    </w:p>
    <w:tbl>
      <w:tblPr>
        <w:tblW w:w="9365" w:type="dxa"/>
        <w:tblInd w:w="103" w:type="dxa"/>
        <w:shd w:val="clear" w:color="auto" w:fill="FFFFFF"/>
        <w:tblLayout w:type="fixed"/>
        <w:tblLook w:val="0000" w:firstRow="0" w:lastRow="0" w:firstColumn="0" w:lastColumn="0" w:noHBand="0" w:noVBand="0"/>
      </w:tblPr>
      <w:tblGrid>
        <w:gridCol w:w="2384"/>
        <w:gridCol w:w="2121"/>
        <w:gridCol w:w="4860"/>
      </w:tblGrid>
      <w:tr w:rsidR="00687553" w:rsidRPr="003A3C18" w14:paraId="1CEB7D33" w14:textId="77777777" w:rsidTr="2F9C0563">
        <w:trPr>
          <w:trHeight w:val="300"/>
        </w:trPr>
        <w:tc>
          <w:tcPr>
            <w:tcW w:w="9365" w:type="dxa"/>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74F0124" w14:textId="77777777" w:rsidR="00687553" w:rsidRPr="00607A44" w:rsidRDefault="512F0B12" w:rsidP="004A33E5">
            <w:pPr>
              <w:pStyle w:val="TableHeadRow"/>
            </w:pPr>
            <w:r>
              <w:lastRenderedPageBreak/>
              <w:t>Normal Servers</w:t>
            </w:r>
          </w:p>
        </w:tc>
      </w:tr>
      <w:tr w:rsidR="00687553" w:rsidRPr="003A3C18" w14:paraId="1FF3505B" w14:textId="77777777" w:rsidTr="2F9C0563">
        <w:trPr>
          <w:trHeight w:val="3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112ED892" w14:textId="77777777" w:rsidR="00687553" w:rsidRPr="00607A44" w:rsidRDefault="512F0B12" w:rsidP="000A3525">
            <w:r>
              <w:t>Cable Length</w:t>
            </w:r>
          </w:p>
        </w:tc>
        <w:tc>
          <w:tcPr>
            <w:tcW w:w="2121" w:type="dxa"/>
            <w:tcBorders>
              <w:top w:val="nil"/>
              <w:left w:val="nil"/>
              <w:bottom w:val="single" w:sz="4" w:space="0" w:color="auto"/>
              <w:right w:val="single" w:sz="4" w:space="0" w:color="auto"/>
            </w:tcBorders>
            <w:shd w:val="clear" w:color="auto" w:fill="FFFFFF" w:themeFill="background1"/>
            <w:vAlign w:val="bottom"/>
          </w:tcPr>
          <w:p w14:paraId="4D371C5D" w14:textId="77777777" w:rsidR="00687553" w:rsidRPr="00607A44" w:rsidRDefault="512F0B12" w:rsidP="0023221E">
            <w:r>
              <w:t>XX</w:t>
            </w:r>
          </w:p>
        </w:tc>
        <w:tc>
          <w:tcPr>
            <w:tcW w:w="4860" w:type="dxa"/>
            <w:tcBorders>
              <w:top w:val="nil"/>
              <w:left w:val="nil"/>
              <w:bottom w:val="single" w:sz="4" w:space="0" w:color="auto"/>
              <w:right w:val="single" w:sz="4" w:space="0" w:color="auto"/>
            </w:tcBorders>
            <w:shd w:val="clear" w:color="auto" w:fill="FFFFFF" w:themeFill="background1"/>
            <w:vAlign w:val="bottom"/>
          </w:tcPr>
          <w:p w14:paraId="5647EA46" w14:textId="77777777" w:rsidR="00687553" w:rsidRPr="00607A44" w:rsidRDefault="512F0B12" w:rsidP="00687553">
            <w:r>
              <w:t>Cable length in feet.</w:t>
            </w:r>
          </w:p>
        </w:tc>
      </w:tr>
      <w:tr w:rsidR="00687553" w:rsidRPr="003A3C18" w14:paraId="4D46D61E" w14:textId="77777777" w:rsidTr="2F9C0563">
        <w:trPr>
          <w:trHeight w:val="6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545E6D21" w14:textId="77777777" w:rsidR="00687553" w:rsidRPr="00607A44" w:rsidRDefault="512F0B12" w:rsidP="000A3525">
            <w:r>
              <w:t>Row Number</w:t>
            </w:r>
          </w:p>
        </w:tc>
        <w:tc>
          <w:tcPr>
            <w:tcW w:w="2121" w:type="dxa"/>
            <w:tcBorders>
              <w:top w:val="nil"/>
              <w:left w:val="nil"/>
              <w:bottom w:val="single" w:sz="4" w:space="0" w:color="auto"/>
              <w:right w:val="single" w:sz="4" w:space="0" w:color="auto"/>
            </w:tcBorders>
            <w:shd w:val="clear" w:color="auto" w:fill="FFFFFF" w:themeFill="background1"/>
            <w:vAlign w:val="bottom"/>
          </w:tcPr>
          <w:p w14:paraId="458D5C10" w14:textId="77777777" w:rsidR="00687553" w:rsidRPr="00607A44" w:rsidRDefault="512F0B12" w:rsidP="0023221E">
            <w:r>
              <w:t>R#</w:t>
            </w:r>
          </w:p>
        </w:tc>
        <w:tc>
          <w:tcPr>
            <w:tcW w:w="4860" w:type="dxa"/>
            <w:tcBorders>
              <w:top w:val="nil"/>
              <w:left w:val="nil"/>
              <w:bottom w:val="single" w:sz="4" w:space="0" w:color="auto"/>
              <w:right w:val="single" w:sz="4" w:space="0" w:color="auto"/>
            </w:tcBorders>
            <w:shd w:val="clear" w:color="auto" w:fill="FFFFFF" w:themeFill="background1"/>
            <w:vAlign w:val="bottom"/>
          </w:tcPr>
          <w:p w14:paraId="5B1199D1" w14:textId="77777777" w:rsidR="00687553" w:rsidRPr="00607A44" w:rsidRDefault="512F0B12" w:rsidP="00687553">
            <w:r>
              <w:t>Where # represents the number corresponding to the row</w:t>
            </w:r>
          </w:p>
        </w:tc>
      </w:tr>
      <w:tr w:rsidR="00687553" w:rsidRPr="003A3C18" w14:paraId="6A364EE0" w14:textId="77777777" w:rsidTr="2F9C0563">
        <w:trPr>
          <w:trHeight w:val="6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31912C05" w14:textId="77777777" w:rsidR="00687553" w:rsidRPr="00607A44" w:rsidRDefault="512F0B12" w:rsidP="000A3525">
            <w:r>
              <w:t>Cabinet Number</w:t>
            </w:r>
          </w:p>
        </w:tc>
        <w:tc>
          <w:tcPr>
            <w:tcW w:w="2121" w:type="dxa"/>
            <w:tcBorders>
              <w:top w:val="nil"/>
              <w:left w:val="nil"/>
              <w:bottom w:val="single" w:sz="4" w:space="0" w:color="auto"/>
              <w:right w:val="single" w:sz="4" w:space="0" w:color="auto"/>
            </w:tcBorders>
            <w:shd w:val="clear" w:color="auto" w:fill="FFFFFF" w:themeFill="background1"/>
            <w:vAlign w:val="bottom"/>
          </w:tcPr>
          <w:p w14:paraId="29527D9B" w14:textId="77777777" w:rsidR="00687553" w:rsidRPr="00607A44" w:rsidRDefault="512F0B12" w:rsidP="0023221E">
            <w:r>
              <w:t>C#</w:t>
            </w:r>
          </w:p>
        </w:tc>
        <w:tc>
          <w:tcPr>
            <w:tcW w:w="4860" w:type="dxa"/>
            <w:tcBorders>
              <w:top w:val="nil"/>
              <w:left w:val="nil"/>
              <w:bottom w:val="single" w:sz="4" w:space="0" w:color="auto"/>
              <w:right w:val="single" w:sz="4" w:space="0" w:color="auto"/>
            </w:tcBorders>
            <w:shd w:val="clear" w:color="auto" w:fill="FFFFFF" w:themeFill="background1"/>
            <w:vAlign w:val="bottom"/>
          </w:tcPr>
          <w:p w14:paraId="5CA96937" w14:textId="77777777" w:rsidR="00687553" w:rsidRPr="00607A44" w:rsidRDefault="512F0B12" w:rsidP="00687553">
            <w:r>
              <w:t>Where # represents the number corresponding to the row</w:t>
            </w:r>
          </w:p>
        </w:tc>
      </w:tr>
      <w:tr w:rsidR="00687553" w:rsidRPr="003A3C18" w14:paraId="19BF3413" w14:textId="77777777" w:rsidTr="2F9C0563">
        <w:trPr>
          <w:trHeight w:val="6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407CD6CB" w14:textId="77777777" w:rsidR="00687553" w:rsidRPr="00607A44" w:rsidRDefault="512F0B12" w:rsidP="000A3525">
            <w:r>
              <w:t>Server Name</w:t>
            </w:r>
          </w:p>
        </w:tc>
        <w:tc>
          <w:tcPr>
            <w:tcW w:w="2121" w:type="dxa"/>
            <w:tcBorders>
              <w:top w:val="nil"/>
              <w:left w:val="nil"/>
              <w:bottom w:val="single" w:sz="4" w:space="0" w:color="auto"/>
              <w:right w:val="single" w:sz="4" w:space="0" w:color="auto"/>
            </w:tcBorders>
            <w:shd w:val="clear" w:color="auto" w:fill="FFFFFF" w:themeFill="background1"/>
            <w:vAlign w:val="bottom"/>
          </w:tcPr>
          <w:p w14:paraId="10490769" w14:textId="77777777" w:rsidR="00687553" w:rsidRPr="00607A44" w:rsidRDefault="2F9C0563" w:rsidP="0023221E">
            <w:proofErr w:type="spellStart"/>
            <w:r>
              <w:t>Server_Name</w:t>
            </w:r>
            <w:proofErr w:type="spellEnd"/>
          </w:p>
        </w:tc>
        <w:tc>
          <w:tcPr>
            <w:tcW w:w="4860" w:type="dxa"/>
            <w:tcBorders>
              <w:top w:val="nil"/>
              <w:left w:val="nil"/>
              <w:bottom w:val="single" w:sz="4" w:space="0" w:color="auto"/>
              <w:right w:val="single" w:sz="4" w:space="0" w:color="auto"/>
            </w:tcBorders>
            <w:shd w:val="clear" w:color="auto" w:fill="FFFFFF" w:themeFill="background1"/>
            <w:vAlign w:val="bottom"/>
          </w:tcPr>
          <w:p w14:paraId="5CADFC91" w14:textId="77777777" w:rsidR="00687553" w:rsidRPr="00607A44" w:rsidRDefault="512F0B12" w:rsidP="00687553">
            <w:r>
              <w:t>Name of the server [or Virtual Connect module] where the cable will be used</w:t>
            </w:r>
          </w:p>
        </w:tc>
      </w:tr>
      <w:tr w:rsidR="00687553" w:rsidRPr="003A3C18" w14:paraId="7FEE89D8" w14:textId="77777777" w:rsidTr="2F9C0563">
        <w:trPr>
          <w:trHeight w:val="9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573D77DF" w14:textId="77777777" w:rsidR="00687553" w:rsidRPr="00607A44" w:rsidRDefault="512F0B12" w:rsidP="000A3525">
            <w:r>
              <w:t>Server Network Interface</w:t>
            </w:r>
          </w:p>
        </w:tc>
        <w:tc>
          <w:tcPr>
            <w:tcW w:w="2121" w:type="dxa"/>
            <w:tcBorders>
              <w:top w:val="nil"/>
              <w:left w:val="nil"/>
              <w:bottom w:val="single" w:sz="4" w:space="0" w:color="auto"/>
              <w:right w:val="single" w:sz="4" w:space="0" w:color="auto"/>
            </w:tcBorders>
            <w:shd w:val="clear" w:color="auto" w:fill="FFFFFF" w:themeFill="background1"/>
            <w:vAlign w:val="bottom"/>
          </w:tcPr>
          <w:p w14:paraId="6C2C7DFA" w14:textId="77777777" w:rsidR="00687553" w:rsidRPr="00607A44" w:rsidRDefault="2F9C0563" w:rsidP="0023221E">
            <w:proofErr w:type="spellStart"/>
            <w:r>
              <w:t>Interface_Function_Name</w:t>
            </w:r>
            <w:proofErr w:type="spellEnd"/>
          </w:p>
        </w:tc>
        <w:tc>
          <w:tcPr>
            <w:tcW w:w="4860" w:type="dxa"/>
            <w:tcBorders>
              <w:top w:val="nil"/>
              <w:left w:val="nil"/>
              <w:bottom w:val="single" w:sz="4" w:space="0" w:color="auto"/>
              <w:right w:val="single" w:sz="4" w:space="0" w:color="auto"/>
            </w:tcBorders>
            <w:shd w:val="clear" w:color="auto" w:fill="FFFFFF" w:themeFill="background1"/>
            <w:vAlign w:val="bottom"/>
          </w:tcPr>
          <w:p w14:paraId="01E9C31B" w14:textId="77777777" w:rsidR="00687553" w:rsidRPr="00607A44" w:rsidRDefault="2F9C0563" w:rsidP="00687553">
            <w:r>
              <w:t>Name of the function of the network interface (</w:t>
            </w:r>
            <w:proofErr w:type="spellStart"/>
            <w:r>
              <w:t>iLO</w:t>
            </w:r>
            <w:proofErr w:type="spellEnd"/>
            <w:r>
              <w:t xml:space="preserve">, Console, </w:t>
            </w:r>
            <w:proofErr w:type="spellStart"/>
            <w:r>
              <w:t>VMotion</w:t>
            </w:r>
            <w:proofErr w:type="spellEnd"/>
            <w:r>
              <w:t xml:space="preserve">, </w:t>
            </w:r>
            <w:proofErr w:type="spellStart"/>
            <w:r>
              <w:t>VMData</w:t>
            </w:r>
            <w:proofErr w:type="spellEnd"/>
            <w:r>
              <w:t xml:space="preserve">, Data, Management, Backup, </w:t>
            </w:r>
            <w:proofErr w:type="spellStart"/>
            <w:r>
              <w:t>etc</w:t>
            </w:r>
            <w:proofErr w:type="spellEnd"/>
            <w:r>
              <w:t>)</w:t>
            </w:r>
          </w:p>
        </w:tc>
      </w:tr>
      <w:tr w:rsidR="00687553" w:rsidRPr="003A3C18" w14:paraId="36A2FE50" w14:textId="77777777" w:rsidTr="2F9C0563">
        <w:trPr>
          <w:trHeight w:val="6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7D2B15A9" w14:textId="77777777" w:rsidR="00687553" w:rsidRPr="00607A44" w:rsidRDefault="512F0B12" w:rsidP="000A3525">
            <w:r>
              <w:t>Switch Identifier</w:t>
            </w:r>
          </w:p>
        </w:tc>
        <w:tc>
          <w:tcPr>
            <w:tcW w:w="2121" w:type="dxa"/>
            <w:tcBorders>
              <w:top w:val="nil"/>
              <w:left w:val="nil"/>
              <w:bottom w:val="single" w:sz="4" w:space="0" w:color="auto"/>
              <w:right w:val="single" w:sz="4" w:space="0" w:color="auto"/>
            </w:tcBorders>
            <w:shd w:val="clear" w:color="auto" w:fill="FFFFFF" w:themeFill="background1"/>
            <w:vAlign w:val="bottom"/>
          </w:tcPr>
          <w:p w14:paraId="78EADE6A" w14:textId="77777777" w:rsidR="00687553" w:rsidRPr="00607A44" w:rsidRDefault="2F9C0563" w:rsidP="0023221E">
            <w:proofErr w:type="spellStart"/>
            <w:r>
              <w:t>Switch_Name</w:t>
            </w:r>
            <w:proofErr w:type="spellEnd"/>
          </w:p>
        </w:tc>
        <w:tc>
          <w:tcPr>
            <w:tcW w:w="4860" w:type="dxa"/>
            <w:tcBorders>
              <w:top w:val="nil"/>
              <w:left w:val="nil"/>
              <w:bottom w:val="single" w:sz="4" w:space="0" w:color="auto"/>
              <w:right w:val="single" w:sz="4" w:space="0" w:color="auto"/>
            </w:tcBorders>
            <w:shd w:val="clear" w:color="auto" w:fill="FFFFFF" w:themeFill="background1"/>
            <w:vAlign w:val="bottom"/>
          </w:tcPr>
          <w:p w14:paraId="6563899B" w14:textId="77777777" w:rsidR="00687553" w:rsidRPr="00607A44" w:rsidRDefault="512F0B12" w:rsidP="00687553">
            <w:r>
              <w:t>Name of the switch or patch panel to which the patch cable is connected</w:t>
            </w:r>
          </w:p>
        </w:tc>
      </w:tr>
      <w:tr w:rsidR="00687553" w:rsidRPr="003A3C18" w14:paraId="600727BE" w14:textId="77777777" w:rsidTr="2F9C0563">
        <w:trPr>
          <w:trHeight w:val="600"/>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26031855" w14:textId="77777777" w:rsidR="00687553" w:rsidRPr="00607A44" w:rsidRDefault="512F0B12" w:rsidP="000A3525">
            <w:r>
              <w:t>Switch IP</w:t>
            </w:r>
          </w:p>
        </w:tc>
        <w:tc>
          <w:tcPr>
            <w:tcW w:w="2121" w:type="dxa"/>
            <w:tcBorders>
              <w:top w:val="nil"/>
              <w:left w:val="nil"/>
              <w:bottom w:val="single" w:sz="4" w:space="0" w:color="auto"/>
              <w:right w:val="single" w:sz="4" w:space="0" w:color="auto"/>
            </w:tcBorders>
            <w:shd w:val="clear" w:color="auto" w:fill="FFFFFF" w:themeFill="background1"/>
            <w:vAlign w:val="bottom"/>
          </w:tcPr>
          <w:p w14:paraId="5FC9437A" w14:textId="0D69BAC8" w:rsidR="00687553" w:rsidRPr="00607A44" w:rsidRDefault="000D7232" w:rsidP="0023221E">
            <w:r>
              <w:t>This is no longer used (12-2023)</w:t>
            </w:r>
          </w:p>
        </w:tc>
        <w:tc>
          <w:tcPr>
            <w:tcW w:w="4860" w:type="dxa"/>
            <w:tcBorders>
              <w:top w:val="nil"/>
              <w:left w:val="nil"/>
              <w:bottom w:val="single" w:sz="4" w:space="0" w:color="auto"/>
              <w:right w:val="single" w:sz="4" w:space="0" w:color="auto"/>
            </w:tcBorders>
            <w:shd w:val="clear" w:color="auto" w:fill="FFFFFF" w:themeFill="background1"/>
            <w:vAlign w:val="bottom"/>
          </w:tcPr>
          <w:p w14:paraId="472E8DEA" w14:textId="63FBE332" w:rsidR="00687553" w:rsidRPr="00607A44" w:rsidRDefault="00687553" w:rsidP="00687553"/>
        </w:tc>
      </w:tr>
      <w:tr w:rsidR="00687553" w:rsidRPr="003A3C18" w14:paraId="7DE0A10B" w14:textId="77777777" w:rsidTr="2F9C0563">
        <w:trPr>
          <w:trHeight w:val="58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0D8C86C8" w14:textId="77777777" w:rsidR="00687553" w:rsidRPr="00607A44" w:rsidRDefault="512F0B12" w:rsidP="000A3525">
            <w:r>
              <w:t>Port Number</w:t>
            </w:r>
          </w:p>
        </w:tc>
        <w:tc>
          <w:tcPr>
            <w:tcW w:w="2121" w:type="dxa"/>
            <w:tcBorders>
              <w:top w:val="nil"/>
              <w:left w:val="nil"/>
              <w:bottom w:val="single" w:sz="4" w:space="0" w:color="auto"/>
              <w:right w:val="single" w:sz="4" w:space="0" w:color="auto"/>
            </w:tcBorders>
            <w:shd w:val="clear" w:color="auto" w:fill="FFFFFF" w:themeFill="background1"/>
            <w:vAlign w:val="bottom"/>
          </w:tcPr>
          <w:p w14:paraId="631B6991" w14:textId="77777777" w:rsidR="00687553" w:rsidRPr="00607A44" w:rsidRDefault="512F0B12" w:rsidP="00687553">
            <w:r>
              <w:t>P#</w:t>
            </w:r>
          </w:p>
        </w:tc>
        <w:tc>
          <w:tcPr>
            <w:tcW w:w="4860" w:type="dxa"/>
            <w:tcBorders>
              <w:top w:val="nil"/>
              <w:left w:val="nil"/>
              <w:bottom w:val="single" w:sz="4" w:space="0" w:color="auto"/>
              <w:right w:val="single" w:sz="4" w:space="0" w:color="auto"/>
            </w:tcBorders>
            <w:shd w:val="clear" w:color="auto" w:fill="FFFFFF" w:themeFill="background1"/>
            <w:vAlign w:val="bottom"/>
          </w:tcPr>
          <w:p w14:paraId="2DADC162" w14:textId="77777777" w:rsidR="00687553" w:rsidRPr="00607A44" w:rsidRDefault="512F0B12" w:rsidP="00687553">
            <w:r>
              <w:t>Where # represents the number corresponding to the port on the switch or patch panel</w:t>
            </w:r>
          </w:p>
        </w:tc>
      </w:tr>
      <w:tr w:rsidR="00687553" w:rsidRPr="003A3C18" w14:paraId="65A3E92A" w14:textId="77777777" w:rsidTr="2F9C0563">
        <w:trPr>
          <w:trHeight w:val="31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2D8F1809" w14:textId="77777777" w:rsidR="00687553" w:rsidRPr="000B0B31" w:rsidRDefault="512F0B12" w:rsidP="0023221E">
            <w:r>
              <w:t>Label Format</w:t>
            </w:r>
          </w:p>
        </w:tc>
        <w:tc>
          <w:tcPr>
            <w:tcW w:w="2121" w:type="dxa"/>
            <w:tcBorders>
              <w:top w:val="nil"/>
              <w:left w:val="nil"/>
              <w:bottom w:val="single" w:sz="4" w:space="0" w:color="auto"/>
              <w:right w:val="single" w:sz="4" w:space="0" w:color="auto"/>
            </w:tcBorders>
            <w:shd w:val="clear" w:color="auto" w:fill="FFFFFF" w:themeFill="background1"/>
            <w:vAlign w:val="bottom"/>
          </w:tcPr>
          <w:p w14:paraId="6599E09E" w14:textId="77777777" w:rsidR="00687553" w:rsidRPr="000B0B31" w:rsidRDefault="512F0B12" w:rsidP="0023221E">
            <w:r>
              <w:t>tag 1</w:t>
            </w:r>
          </w:p>
        </w:tc>
        <w:tc>
          <w:tcPr>
            <w:tcW w:w="4860" w:type="dxa"/>
            <w:tcBorders>
              <w:top w:val="nil"/>
              <w:left w:val="nil"/>
              <w:bottom w:val="single" w:sz="4" w:space="0" w:color="auto"/>
              <w:right w:val="single" w:sz="4" w:space="0" w:color="auto"/>
            </w:tcBorders>
            <w:shd w:val="clear" w:color="auto" w:fill="FFFFFF" w:themeFill="background1"/>
            <w:noWrap/>
            <w:vAlign w:val="bottom"/>
          </w:tcPr>
          <w:p w14:paraId="5B4AF4F3" w14:textId="77777777" w:rsidR="00687553" w:rsidRPr="000B0B31" w:rsidRDefault="2F9C0563" w:rsidP="0023221E">
            <w:r>
              <w:t>XX-R#C#/</w:t>
            </w:r>
            <w:proofErr w:type="spellStart"/>
            <w:r>
              <w:t>Server_Name</w:t>
            </w:r>
            <w:proofErr w:type="spellEnd"/>
            <w:r>
              <w:t>/</w:t>
            </w:r>
            <w:proofErr w:type="spellStart"/>
            <w:r>
              <w:t>Interface_Function_Name</w:t>
            </w:r>
            <w:proofErr w:type="spellEnd"/>
          </w:p>
        </w:tc>
      </w:tr>
      <w:tr w:rsidR="00687553" w:rsidRPr="003A3C18" w14:paraId="4D14A881" w14:textId="77777777" w:rsidTr="2F9C0563">
        <w:trPr>
          <w:trHeight w:val="31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5C34D6C2" w14:textId="77777777" w:rsidR="00687553" w:rsidRPr="000B0B31" w:rsidRDefault="2F9C0563" w:rsidP="0023221E">
            <w:r>
              <w:t> </w:t>
            </w:r>
          </w:p>
        </w:tc>
        <w:tc>
          <w:tcPr>
            <w:tcW w:w="2121" w:type="dxa"/>
            <w:tcBorders>
              <w:top w:val="nil"/>
              <w:left w:val="nil"/>
              <w:bottom w:val="single" w:sz="4" w:space="0" w:color="auto"/>
              <w:right w:val="single" w:sz="4" w:space="0" w:color="auto"/>
            </w:tcBorders>
            <w:shd w:val="clear" w:color="auto" w:fill="FFFFFF" w:themeFill="background1"/>
            <w:vAlign w:val="bottom"/>
          </w:tcPr>
          <w:p w14:paraId="721FBCE5" w14:textId="77777777" w:rsidR="00687553" w:rsidRPr="000B0B31" w:rsidRDefault="512F0B12" w:rsidP="0023221E">
            <w:r>
              <w:t>tag 2</w:t>
            </w:r>
          </w:p>
        </w:tc>
        <w:tc>
          <w:tcPr>
            <w:tcW w:w="4860" w:type="dxa"/>
            <w:tcBorders>
              <w:top w:val="nil"/>
              <w:left w:val="nil"/>
              <w:bottom w:val="single" w:sz="4" w:space="0" w:color="auto"/>
              <w:right w:val="single" w:sz="4" w:space="0" w:color="auto"/>
            </w:tcBorders>
            <w:shd w:val="clear" w:color="auto" w:fill="FFFFFF" w:themeFill="background1"/>
            <w:noWrap/>
            <w:vAlign w:val="bottom"/>
          </w:tcPr>
          <w:p w14:paraId="469E9706" w14:textId="77777777" w:rsidR="00687553" w:rsidRPr="000B0B31" w:rsidRDefault="2F9C0563" w:rsidP="0023221E">
            <w:r>
              <w:t>XX-R#C#/</w:t>
            </w:r>
            <w:proofErr w:type="spellStart"/>
            <w:r>
              <w:t>Switch_IP_Address</w:t>
            </w:r>
            <w:proofErr w:type="spellEnd"/>
            <w:r>
              <w:t>/P#</w:t>
            </w:r>
          </w:p>
        </w:tc>
      </w:tr>
      <w:tr w:rsidR="00687553" w:rsidRPr="003A3C18" w14:paraId="5CBD4F33" w14:textId="77777777" w:rsidTr="2F9C0563">
        <w:trPr>
          <w:trHeight w:val="31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2C914936" w14:textId="77777777" w:rsidR="00687553" w:rsidRPr="000B0B31" w:rsidRDefault="512F0B12" w:rsidP="0023221E">
            <w:r>
              <w:t>Label Sample</w:t>
            </w:r>
          </w:p>
        </w:tc>
        <w:tc>
          <w:tcPr>
            <w:tcW w:w="2121" w:type="dxa"/>
            <w:tcBorders>
              <w:top w:val="nil"/>
              <w:left w:val="nil"/>
              <w:bottom w:val="single" w:sz="4" w:space="0" w:color="auto"/>
              <w:right w:val="single" w:sz="4" w:space="0" w:color="auto"/>
            </w:tcBorders>
            <w:shd w:val="clear" w:color="auto" w:fill="FFFFFF" w:themeFill="background1"/>
            <w:vAlign w:val="bottom"/>
          </w:tcPr>
          <w:p w14:paraId="5CB2691E" w14:textId="77777777" w:rsidR="00687553" w:rsidRPr="000B0B31" w:rsidRDefault="512F0B12" w:rsidP="0023221E">
            <w:r>
              <w:t>tag 1</w:t>
            </w:r>
          </w:p>
        </w:tc>
        <w:tc>
          <w:tcPr>
            <w:tcW w:w="4860" w:type="dxa"/>
            <w:tcBorders>
              <w:top w:val="nil"/>
              <w:left w:val="nil"/>
              <w:bottom w:val="single" w:sz="4" w:space="0" w:color="auto"/>
              <w:right w:val="single" w:sz="4" w:space="0" w:color="auto"/>
            </w:tcBorders>
            <w:shd w:val="clear" w:color="auto" w:fill="FFFFFF" w:themeFill="background1"/>
            <w:noWrap/>
            <w:vAlign w:val="bottom"/>
          </w:tcPr>
          <w:p w14:paraId="43778F32" w14:textId="77777777" w:rsidR="00687553" w:rsidRPr="000B0B31" w:rsidRDefault="512F0B12" w:rsidP="0023221E">
            <w:r>
              <w:t>10-R2C3/SA0NODE34A/NIC-1/Data-10.20.0</w:t>
            </w:r>
          </w:p>
        </w:tc>
      </w:tr>
      <w:tr w:rsidR="00687553" w:rsidRPr="003A3C18" w14:paraId="6BDB0E2D" w14:textId="77777777" w:rsidTr="2F9C0563">
        <w:trPr>
          <w:trHeight w:val="31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65942FCA" w14:textId="77777777" w:rsidR="00687553" w:rsidRPr="000B0B31" w:rsidRDefault="2F9C0563" w:rsidP="0023221E">
            <w:r>
              <w:t> </w:t>
            </w:r>
          </w:p>
        </w:tc>
        <w:tc>
          <w:tcPr>
            <w:tcW w:w="2121" w:type="dxa"/>
            <w:tcBorders>
              <w:top w:val="nil"/>
              <w:left w:val="nil"/>
              <w:bottom w:val="single" w:sz="4" w:space="0" w:color="auto"/>
              <w:right w:val="single" w:sz="4" w:space="0" w:color="auto"/>
            </w:tcBorders>
            <w:shd w:val="clear" w:color="auto" w:fill="FFFFFF" w:themeFill="background1"/>
            <w:vAlign w:val="bottom"/>
          </w:tcPr>
          <w:p w14:paraId="00FA578A" w14:textId="77777777" w:rsidR="00687553" w:rsidRPr="000B0B31" w:rsidRDefault="512F0B12" w:rsidP="0023221E">
            <w:r>
              <w:t>tag 1</w:t>
            </w:r>
          </w:p>
        </w:tc>
        <w:tc>
          <w:tcPr>
            <w:tcW w:w="4860" w:type="dxa"/>
            <w:tcBorders>
              <w:top w:val="nil"/>
              <w:left w:val="nil"/>
              <w:bottom w:val="single" w:sz="4" w:space="0" w:color="auto"/>
              <w:right w:val="single" w:sz="4" w:space="0" w:color="auto"/>
            </w:tcBorders>
            <w:shd w:val="clear" w:color="auto" w:fill="FFFFFF" w:themeFill="background1"/>
            <w:noWrap/>
            <w:vAlign w:val="bottom"/>
          </w:tcPr>
          <w:p w14:paraId="1EFD05FA" w14:textId="77777777" w:rsidR="00687553" w:rsidRPr="000B0B31" w:rsidRDefault="512F0B12" w:rsidP="0023221E">
            <w:r>
              <w:t>14-R2C3/SA0NODE34A/HBA-1</w:t>
            </w:r>
          </w:p>
        </w:tc>
      </w:tr>
      <w:tr w:rsidR="00687553" w:rsidRPr="003A3C18" w14:paraId="707058CD" w14:textId="77777777" w:rsidTr="2F9C0563">
        <w:trPr>
          <w:trHeight w:val="315"/>
        </w:trPr>
        <w:tc>
          <w:tcPr>
            <w:tcW w:w="2384" w:type="dxa"/>
            <w:tcBorders>
              <w:top w:val="nil"/>
              <w:left w:val="single" w:sz="4" w:space="0" w:color="auto"/>
              <w:bottom w:val="single" w:sz="4" w:space="0" w:color="auto"/>
              <w:right w:val="single" w:sz="4" w:space="0" w:color="auto"/>
            </w:tcBorders>
            <w:shd w:val="clear" w:color="auto" w:fill="FFFFFF" w:themeFill="background1"/>
            <w:noWrap/>
            <w:vAlign w:val="bottom"/>
          </w:tcPr>
          <w:p w14:paraId="4DBBCF31" w14:textId="77777777" w:rsidR="00687553" w:rsidRPr="000B0B31" w:rsidRDefault="2F9C0563" w:rsidP="0023221E">
            <w:r>
              <w:t> </w:t>
            </w:r>
          </w:p>
        </w:tc>
        <w:tc>
          <w:tcPr>
            <w:tcW w:w="2121" w:type="dxa"/>
            <w:tcBorders>
              <w:top w:val="nil"/>
              <w:left w:val="nil"/>
              <w:bottom w:val="single" w:sz="4" w:space="0" w:color="auto"/>
              <w:right w:val="single" w:sz="4" w:space="0" w:color="auto"/>
            </w:tcBorders>
            <w:shd w:val="clear" w:color="auto" w:fill="FFFFFF" w:themeFill="background1"/>
            <w:vAlign w:val="bottom"/>
          </w:tcPr>
          <w:p w14:paraId="3908702E" w14:textId="77777777" w:rsidR="00687553" w:rsidRPr="000B0B31" w:rsidRDefault="512F0B12" w:rsidP="0023221E">
            <w:r>
              <w:t>tag 2</w:t>
            </w:r>
          </w:p>
        </w:tc>
        <w:tc>
          <w:tcPr>
            <w:tcW w:w="4860" w:type="dxa"/>
            <w:tcBorders>
              <w:top w:val="nil"/>
              <w:left w:val="nil"/>
              <w:bottom w:val="single" w:sz="4" w:space="0" w:color="auto"/>
              <w:right w:val="single" w:sz="4" w:space="0" w:color="auto"/>
            </w:tcBorders>
            <w:shd w:val="clear" w:color="auto" w:fill="FFFFFF" w:themeFill="background1"/>
            <w:noWrap/>
            <w:vAlign w:val="bottom"/>
          </w:tcPr>
          <w:p w14:paraId="13C46556" w14:textId="77777777" w:rsidR="00687553" w:rsidRPr="000B0B31" w:rsidRDefault="512F0B12" w:rsidP="0023221E">
            <w:r>
              <w:t>R2C3/10.20.3.60/p33</w:t>
            </w:r>
          </w:p>
        </w:tc>
      </w:tr>
    </w:tbl>
    <w:p w14:paraId="210B9208" w14:textId="77777777" w:rsidR="00F37118" w:rsidRDefault="00F37118" w:rsidP="00F37118"/>
    <w:p w14:paraId="53EE0390" w14:textId="77777777" w:rsidR="0009249E" w:rsidRDefault="512F0B12" w:rsidP="0009249E">
      <w:bookmarkStart w:id="61" w:name="_Toc352160151"/>
      <w:r>
        <w:t>Where a patch panel resides between the Source and Destination, a third label, or tag, is required to identify the patch panel path:</w:t>
      </w:r>
    </w:p>
    <w:p w14:paraId="6D0B902A" w14:textId="77777777" w:rsidR="0009249E" w:rsidRDefault="0009249E" w:rsidP="0009249E"/>
    <w:tbl>
      <w:tblPr>
        <w:tblW w:w="91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2317"/>
        <w:gridCol w:w="2748"/>
        <w:gridCol w:w="4120"/>
      </w:tblGrid>
      <w:tr w:rsidR="0009249E" w:rsidRPr="00607A44" w14:paraId="62B5B17F" w14:textId="77777777" w:rsidTr="2F9C0563">
        <w:trPr>
          <w:trHeight w:val="300"/>
        </w:trPr>
        <w:tc>
          <w:tcPr>
            <w:tcW w:w="9185" w:type="dxa"/>
            <w:gridSpan w:val="3"/>
            <w:shd w:val="clear" w:color="auto" w:fill="FFFFFF" w:themeFill="background1"/>
            <w:noWrap/>
            <w:vAlign w:val="center"/>
          </w:tcPr>
          <w:p w14:paraId="6FA687D4" w14:textId="77777777" w:rsidR="0009249E" w:rsidRPr="00607A44" w:rsidRDefault="512F0B12" w:rsidP="004A33E5">
            <w:pPr>
              <w:pStyle w:val="TableHeadRow"/>
            </w:pPr>
            <w:r>
              <w:t>3-Tag Cable Labels</w:t>
            </w:r>
          </w:p>
        </w:tc>
      </w:tr>
      <w:tr w:rsidR="0009249E" w:rsidRPr="00607A44" w14:paraId="263D3755" w14:textId="77777777" w:rsidTr="2F9C0563">
        <w:trPr>
          <w:trHeight w:val="315"/>
        </w:trPr>
        <w:tc>
          <w:tcPr>
            <w:tcW w:w="2317" w:type="dxa"/>
            <w:shd w:val="clear" w:color="auto" w:fill="FFFFFF" w:themeFill="background1"/>
            <w:noWrap/>
            <w:vAlign w:val="bottom"/>
          </w:tcPr>
          <w:p w14:paraId="6F673B1D" w14:textId="77777777" w:rsidR="0009249E" w:rsidRPr="000B0B31" w:rsidRDefault="512F0B12" w:rsidP="0009249E">
            <w:r>
              <w:t>Label Sample</w:t>
            </w:r>
          </w:p>
        </w:tc>
        <w:tc>
          <w:tcPr>
            <w:tcW w:w="2748" w:type="dxa"/>
            <w:shd w:val="clear" w:color="auto" w:fill="FFFFFF" w:themeFill="background1"/>
            <w:noWrap/>
            <w:vAlign w:val="bottom"/>
          </w:tcPr>
          <w:p w14:paraId="6653A98A" w14:textId="77777777" w:rsidR="0009249E" w:rsidRPr="000B0B31" w:rsidRDefault="512F0B12" w:rsidP="0009249E">
            <w:r>
              <w:t>tag 1 - Source</w:t>
            </w:r>
          </w:p>
        </w:tc>
        <w:tc>
          <w:tcPr>
            <w:tcW w:w="4120" w:type="dxa"/>
            <w:shd w:val="clear" w:color="auto" w:fill="FFFFFF" w:themeFill="background1"/>
            <w:noWrap/>
            <w:vAlign w:val="bottom"/>
          </w:tcPr>
          <w:p w14:paraId="329C0374" w14:textId="77777777" w:rsidR="0009249E" w:rsidRPr="000B0B31" w:rsidRDefault="512F0B12" w:rsidP="0009249E">
            <w:r>
              <w:t>R4C5 test1 E1/67</w:t>
            </w:r>
          </w:p>
        </w:tc>
      </w:tr>
      <w:tr w:rsidR="0009249E" w:rsidRPr="00607A44" w14:paraId="5BD19B88" w14:textId="77777777" w:rsidTr="2F9C0563">
        <w:trPr>
          <w:trHeight w:val="315"/>
        </w:trPr>
        <w:tc>
          <w:tcPr>
            <w:tcW w:w="2317" w:type="dxa"/>
            <w:shd w:val="clear" w:color="auto" w:fill="FFFFFF" w:themeFill="background1"/>
            <w:noWrap/>
            <w:vAlign w:val="bottom"/>
          </w:tcPr>
          <w:p w14:paraId="15808894" w14:textId="77777777" w:rsidR="0009249E" w:rsidRPr="000B0B31" w:rsidRDefault="0009249E" w:rsidP="0009249E"/>
        </w:tc>
        <w:tc>
          <w:tcPr>
            <w:tcW w:w="2748" w:type="dxa"/>
            <w:shd w:val="clear" w:color="auto" w:fill="FFFFFF" w:themeFill="background1"/>
            <w:noWrap/>
            <w:vAlign w:val="bottom"/>
          </w:tcPr>
          <w:p w14:paraId="7F04614A" w14:textId="77777777" w:rsidR="0009249E" w:rsidRPr="00DB6D8A" w:rsidRDefault="512F0B12" w:rsidP="512F0B12">
            <w:pPr>
              <w:rPr>
                <w:sz w:val="16"/>
                <w:szCs w:val="16"/>
              </w:rPr>
            </w:pPr>
            <w:r>
              <w:t xml:space="preserve">tag 2 - Patch Panel </w:t>
            </w:r>
            <w:r w:rsidRPr="512F0B12">
              <w:rPr>
                <w:sz w:val="16"/>
                <w:szCs w:val="16"/>
              </w:rPr>
              <w:t>(source)</w:t>
            </w:r>
          </w:p>
        </w:tc>
        <w:tc>
          <w:tcPr>
            <w:tcW w:w="4120" w:type="dxa"/>
            <w:shd w:val="clear" w:color="auto" w:fill="FFFFFF" w:themeFill="background1"/>
            <w:noWrap/>
            <w:vAlign w:val="bottom"/>
          </w:tcPr>
          <w:p w14:paraId="661557AE" w14:textId="77777777" w:rsidR="0009249E" w:rsidRDefault="512F0B12" w:rsidP="0009249E">
            <w:r>
              <w:t>R5C6-PPEC4AC5P1</w:t>
            </w:r>
          </w:p>
        </w:tc>
      </w:tr>
      <w:tr w:rsidR="0009249E" w:rsidRPr="00607A44" w14:paraId="5F9C5840" w14:textId="77777777" w:rsidTr="2F9C0563">
        <w:trPr>
          <w:trHeight w:val="315"/>
        </w:trPr>
        <w:tc>
          <w:tcPr>
            <w:tcW w:w="2317" w:type="dxa"/>
            <w:shd w:val="clear" w:color="auto" w:fill="FFFFFF" w:themeFill="background1"/>
            <w:noWrap/>
            <w:vAlign w:val="bottom"/>
          </w:tcPr>
          <w:p w14:paraId="13488AC6" w14:textId="77777777" w:rsidR="0009249E" w:rsidRPr="000B0B31" w:rsidRDefault="0009249E" w:rsidP="0009249E"/>
        </w:tc>
        <w:tc>
          <w:tcPr>
            <w:tcW w:w="2748" w:type="dxa"/>
            <w:shd w:val="clear" w:color="auto" w:fill="FFFFFF" w:themeFill="background1"/>
            <w:noWrap/>
            <w:vAlign w:val="bottom"/>
          </w:tcPr>
          <w:p w14:paraId="610083A7" w14:textId="77777777" w:rsidR="0009249E" w:rsidRPr="000B0B31" w:rsidRDefault="2F9C0563" w:rsidP="0009249E">
            <w:r>
              <w:t xml:space="preserve">tag 2 - Patch Panel </w:t>
            </w:r>
            <w:r w:rsidRPr="2F9C0563">
              <w:rPr>
                <w:sz w:val="16"/>
                <w:szCs w:val="16"/>
              </w:rPr>
              <w:t>(</w:t>
            </w:r>
            <w:proofErr w:type="spellStart"/>
            <w:r w:rsidRPr="2F9C0563">
              <w:rPr>
                <w:sz w:val="16"/>
                <w:szCs w:val="16"/>
              </w:rPr>
              <w:t>dest</w:t>
            </w:r>
            <w:proofErr w:type="spellEnd"/>
            <w:r w:rsidRPr="2F9C0563">
              <w:rPr>
                <w:sz w:val="16"/>
                <w:szCs w:val="16"/>
              </w:rPr>
              <w:t>.)</w:t>
            </w:r>
          </w:p>
        </w:tc>
        <w:tc>
          <w:tcPr>
            <w:tcW w:w="4120" w:type="dxa"/>
            <w:shd w:val="clear" w:color="auto" w:fill="FFFFFF" w:themeFill="background1"/>
            <w:noWrap/>
            <w:vAlign w:val="bottom"/>
          </w:tcPr>
          <w:p w14:paraId="6BC78092" w14:textId="77777777" w:rsidR="0009249E" w:rsidRPr="000B0B31" w:rsidRDefault="512F0B12" w:rsidP="0009249E">
            <w:r>
              <w:t>R2C4-PPEC1AC5P1</w:t>
            </w:r>
          </w:p>
        </w:tc>
      </w:tr>
      <w:tr w:rsidR="0009249E" w:rsidRPr="00607A44" w14:paraId="18C70051" w14:textId="77777777" w:rsidTr="2F9C0563">
        <w:trPr>
          <w:trHeight w:val="315"/>
        </w:trPr>
        <w:tc>
          <w:tcPr>
            <w:tcW w:w="2317" w:type="dxa"/>
            <w:shd w:val="clear" w:color="auto" w:fill="FFFFFF" w:themeFill="background1"/>
            <w:noWrap/>
            <w:vAlign w:val="bottom"/>
          </w:tcPr>
          <w:p w14:paraId="0BF268CB" w14:textId="77777777" w:rsidR="0009249E" w:rsidRPr="000B0B31" w:rsidRDefault="2F9C0563" w:rsidP="0009249E">
            <w:r>
              <w:t> </w:t>
            </w:r>
          </w:p>
        </w:tc>
        <w:tc>
          <w:tcPr>
            <w:tcW w:w="2748" w:type="dxa"/>
            <w:shd w:val="clear" w:color="auto" w:fill="FFFFFF" w:themeFill="background1"/>
            <w:noWrap/>
            <w:vAlign w:val="bottom"/>
          </w:tcPr>
          <w:p w14:paraId="6DAAE98B" w14:textId="77777777" w:rsidR="0009249E" w:rsidRPr="000B0B31" w:rsidRDefault="512F0B12" w:rsidP="0009249E">
            <w:r>
              <w:t>tag 3 - Destination</w:t>
            </w:r>
          </w:p>
        </w:tc>
        <w:tc>
          <w:tcPr>
            <w:tcW w:w="4120" w:type="dxa"/>
            <w:shd w:val="clear" w:color="auto" w:fill="FFFFFF" w:themeFill="background1"/>
            <w:noWrap/>
            <w:vAlign w:val="bottom"/>
          </w:tcPr>
          <w:p w14:paraId="50CE635E" w14:textId="77777777" w:rsidR="0009249E" w:rsidRPr="000B0B31" w:rsidRDefault="512F0B12" w:rsidP="0009249E">
            <w:r>
              <w:t>R1C5 test2 E4/89</w:t>
            </w:r>
          </w:p>
        </w:tc>
      </w:tr>
    </w:tbl>
    <w:p w14:paraId="2563DDDF" w14:textId="77777777" w:rsidR="0009249E" w:rsidRDefault="0009249E" w:rsidP="0009249E"/>
    <w:p w14:paraId="03438191" w14:textId="77777777" w:rsidR="0009249E" w:rsidRDefault="512F0B12" w:rsidP="0009249E">
      <w:r>
        <w:t>The label map on page 14 of this document provides a representation of the patch cable sequence and tag labeling.</w:t>
      </w:r>
    </w:p>
    <w:p w14:paraId="4FCE4B13" w14:textId="77777777" w:rsidR="0009249E" w:rsidRDefault="0009249E" w:rsidP="0009249E"/>
    <w:p w14:paraId="382308F9" w14:textId="77777777" w:rsidR="0009249E" w:rsidRDefault="0009249E" w:rsidP="0009249E"/>
    <w:p w14:paraId="331C069C" w14:textId="77777777" w:rsidR="0009249E" w:rsidRDefault="0009249E"/>
    <w:p w14:paraId="55365375" w14:textId="77777777" w:rsidR="0009249E" w:rsidRDefault="0009249E"/>
    <w:p w14:paraId="202C7F9B" w14:textId="77777777" w:rsidR="00373EEC" w:rsidRDefault="00373EEC"/>
    <w:p w14:paraId="66281773" w14:textId="77777777" w:rsidR="001E2455" w:rsidRDefault="001E2455">
      <w:pPr>
        <w:pStyle w:val="Heading2"/>
        <w:spacing w:before="0" w:after="0"/>
      </w:pPr>
    </w:p>
    <w:p w14:paraId="2B18952F" w14:textId="77777777" w:rsidR="00A14849" w:rsidRDefault="512F0B12">
      <w:pPr>
        <w:pStyle w:val="Heading2"/>
        <w:spacing w:before="0" w:after="0"/>
      </w:pPr>
      <w:bookmarkStart w:id="62" w:name="_Toc82600886"/>
      <w:r>
        <w:t>Network Cable Routing Standards</w:t>
      </w:r>
      <w:bookmarkEnd w:id="61"/>
      <w:bookmarkEnd w:id="62"/>
    </w:p>
    <w:p w14:paraId="691FEFF5" w14:textId="77777777" w:rsidR="00194B9E" w:rsidRDefault="512F0B12" w:rsidP="00FF4AAE">
      <w:pPr>
        <w:pStyle w:val="bullets"/>
      </w:pPr>
      <w:r>
        <w:t>All cables must be measured and installed to proper length.</w:t>
      </w:r>
    </w:p>
    <w:p w14:paraId="09457993" w14:textId="77777777" w:rsidR="00194B9E" w:rsidRDefault="512F0B12" w:rsidP="00FF4AAE">
      <w:pPr>
        <w:pStyle w:val="bullets"/>
      </w:pPr>
      <w:r>
        <w:t>Appropriate cable colors must be used at all times.</w:t>
      </w:r>
    </w:p>
    <w:p w14:paraId="4955C1A3" w14:textId="77777777" w:rsidR="00960F60" w:rsidRDefault="512F0B12" w:rsidP="00FF4AAE">
      <w:pPr>
        <w:pStyle w:val="bullets"/>
      </w:pPr>
      <w:r>
        <w:t>Do not over-bundle the cables.</w:t>
      </w:r>
    </w:p>
    <w:p w14:paraId="79F25DC2" w14:textId="77777777" w:rsidR="00FF4AAE" w:rsidRDefault="512F0B12" w:rsidP="00FF4AAE">
      <w:pPr>
        <w:pStyle w:val="bullets"/>
      </w:pPr>
      <w:r>
        <w:t>Do not place multiple bundles on top of each other.</w:t>
      </w:r>
    </w:p>
    <w:p w14:paraId="6203C99F" w14:textId="77777777" w:rsidR="00FF4AAE" w:rsidRDefault="512F0B12" w:rsidP="00FF4AAE">
      <w:pPr>
        <w:pStyle w:val="bullets"/>
      </w:pPr>
      <w:r>
        <w:t>Keep fiber and copper runs separately when possible.</w:t>
      </w:r>
    </w:p>
    <w:p w14:paraId="465AB333" w14:textId="77777777" w:rsidR="00960F60" w:rsidRDefault="512F0B12" w:rsidP="00960F60">
      <w:pPr>
        <w:pStyle w:val="bullets"/>
      </w:pPr>
      <w:r>
        <w:t>Do not mount cabling components in locations that block access to other equipment (power strip or fans) inside and outside the racks.</w:t>
      </w:r>
    </w:p>
    <w:p w14:paraId="20998E96" w14:textId="77777777" w:rsidR="00457BAB" w:rsidRDefault="512F0B12" w:rsidP="00457BAB">
      <w:pPr>
        <w:pStyle w:val="bullets"/>
      </w:pPr>
      <w:r>
        <w:t>Do not mix different cable types within a bundled group.</w:t>
      </w:r>
    </w:p>
    <w:p w14:paraId="3DFFC8EA" w14:textId="77777777" w:rsidR="0062725D" w:rsidRDefault="512F0B12" w:rsidP="00457BAB">
      <w:pPr>
        <w:pStyle w:val="bullets"/>
      </w:pPr>
      <w:r>
        <w:t>Use horizontal and vertical cable guides to route cables within and between racks.</w:t>
      </w:r>
    </w:p>
    <w:p w14:paraId="18CB8A3C" w14:textId="77777777" w:rsidR="00457BAB" w:rsidRDefault="512F0B12" w:rsidP="00457BAB">
      <w:pPr>
        <w:pStyle w:val="bullets"/>
      </w:pPr>
      <w:r>
        <w:t>Do not leave cables on the floor--use the horizontal, vertical, or overhead cable managers.</w:t>
      </w:r>
    </w:p>
    <w:p w14:paraId="5382CF60" w14:textId="77777777" w:rsidR="00884C24" w:rsidRDefault="512F0B12" w:rsidP="00884C24">
      <w:pPr>
        <w:pStyle w:val="bullets"/>
      </w:pPr>
      <w:r>
        <w:t>Do not route cables over equipment and patch panel ports. Route below or above and into a horizontal cable manager for every cable.</w:t>
      </w:r>
    </w:p>
    <w:p w14:paraId="5C5A7CD3" w14:textId="77777777" w:rsidR="00884C24" w:rsidRDefault="512F0B12" w:rsidP="00884C24">
      <w:pPr>
        <w:pStyle w:val="bullets"/>
      </w:pPr>
      <w:r>
        <w:t>Bundle cables together in groups of relevance (for example, ISL cables and uplinks to core devices).</w:t>
      </w:r>
    </w:p>
    <w:p w14:paraId="1919331D" w14:textId="0239FB65" w:rsidR="00A2750F" w:rsidRDefault="00A2750F" w:rsidP="00884C24">
      <w:pPr>
        <w:pStyle w:val="bullets"/>
      </w:pPr>
      <w:r>
        <w:t xml:space="preserve">If the port is on the right-hand half, connections </w:t>
      </w:r>
      <w:r w:rsidR="004E435E">
        <w:t>are to be routed on the right-hand side.  If the port is on the left-hand half, connections are to be routed on the left-hand side.  See illustration below.</w:t>
      </w:r>
    </w:p>
    <w:p w14:paraId="16739A86" w14:textId="77777777" w:rsidR="00977F7A" w:rsidRPr="00697763" w:rsidRDefault="512F0B12" w:rsidP="00977F7A">
      <w:pPr>
        <w:pStyle w:val="bullets"/>
      </w:pPr>
      <w:r>
        <w:t>Don’t stress the cable by doing any of the following:</w:t>
      </w:r>
    </w:p>
    <w:p w14:paraId="6BFBC16C" w14:textId="77777777" w:rsidR="00977F7A" w:rsidRPr="00697763" w:rsidRDefault="512F0B12" w:rsidP="00081E3D">
      <w:pPr>
        <w:pStyle w:val="onetwothree"/>
        <w:numPr>
          <w:ilvl w:val="0"/>
          <w:numId w:val="3"/>
        </w:numPr>
      </w:pPr>
      <w:r>
        <w:t>Applying additional twists.</w:t>
      </w:r>
    </w:p>
    <w:p w14:paraId="343835A9" w14:textId="77777777" w:rsidR="00977F7A" w:rsidRPr="00697763" w:rsidRDefault="512F0B12" w:rsidP="00081E3D">
      <w:pPr>
        <w:pStyle w:val="onetwothree"/>
        <w:numPr>
          <w:ilvl w:val="0"/>
          <w:numId w:val="3"/>
        </w:numPr>
      </w:pPr>
      <w:r>
        <w:t xml:space="preserve">Pulling or stretching beyond its specified pulling load rating </w:t>
      </w:r>
    </w:p>
    <w:p w14:paraId="6B6F5DBF" w14:textId="77777777" w:rsidR="00977F7A" w:rsidRPr="00697763" w:rsidRDefault="512F0B12" w:rsidP="00081E3D">
      <w:pPr>
        <w:pStyle w:val="onetwothree"/>
        <w:numPr>
          <w:ilvl w:val="0"/>
          <w:numId w:val="3"/>
        </w:numPr>
      </w:pPr>
      <w:r>
        <w:t xml:space="preserve">Bending it beyond its specified bend radius, and certainly not beyond 90º </w:t>
      </w:r>
    </w:p>
    <w:p w14:paraId="2A6C61EC" w14:textId="77777777" w:rsidR="00977F7A" w:rsidRPr="00697763" w:rsidRDefault="512F0B12" w:rsidP="00081E3D">
      <w:pPr>
        <w:pStyle w:val="onetwothree"/>
        <w:numPr>
          <w:ilvl w:val="0"/>
          <w:numId w:val="3"/>
        </w:numPr>
      </w:pPr>
      <w:r>
        <w:t xml:space="preserve">Creating tension in suspended runs </w:t>
      </w:r>
    </w:p>
    <w:p w14:paraId="1AF56631" w14:textId="77777777" w:rsidR="00977F7A" w:rsidRDefault="512F0B12" w:rsidP="00081E3D">
      <w:pPr>
        <w:pStyle w:val="onetwothree"/>
        <w:numPr>
          <w:ilvl w:val="0"/>
          <w:numId w:val="3"/>
        </w:numPr>
      </w:pPr>
      <w:r>
        <w:t xml:space="preserve">Stapling or applying pressure with cable ties </w:t>
      </w:r>
    </w:p>
    <w:p w14:paraId="535E15E7" w14:textId="77777777" w:rsidR="00E57663" w:rsidRPr="00FF4AAE" w:rsidRDefault="512F0B12" w:rsidP="00E57663">
      <w:pPr>
        <w:pStyle w:val="bullets"/>
      </w:pPr>
      <w:r>
        <w:t xml:space="preserve">For horizontal and backbone twisted-pair cabling, preserve the same density of twists in the cable pairs up to its termination. </w:t>
      </w:r>
    </w:p>
    <w:p w14:paraId="5B7B3048" w14:textId="77777777" w:rsidR="00A14849" w:rsidRDefault="512F0B12" w:rsidP="00D8043A">
      <w:pPr>
        <w:pStyle w:val="Heading2"/>
      </w:pPr>
      <w:bookmarkStart w:id="63" w:name="_Toc352160152"/>
      <w:bookmarkStart w:id="64" w:name="_Toc82600887"/>
      <w:r>
        <w:t>Network Cable Guides Standards</w:t>
      </w:r>
      <w:bookmarkEnd w:id="63"/>
      <w:bookmarkEnd w:id="64"/>
    </w:p>
    <w:p w14:paraId="1FF8338B" w14:textId="77777777" w:rsidR="00692DFE" w:rsidRPr="0023221E" w:rsidRDefault="512F0B12" w:rsidP="0023221E">
      <w:r>
        <w:t>Cables attached to equipment in data cabinets must be routed through horizontal cable guides in a neat fashion.  See photos on pages 21 and 34 for guidance.</w:t>
      </w:r>
    </w:p>
    <w:p w14:paraId="0FDE18DE" w14:textId="77777777" w:rsidR="0009249E" w:rsidRDefault="0009249E" w:rsidP="0009249E">
      <w:pPr>
        <w:pStyle w:val="Heading2"/>
        <w:spacing w:before="0" w:after="0"/>
      </w:pPr>
      <w:bookmarkStart w:id="65" w:name="_Toc352160153"/>
    </w:p>
    <w:p w14:paraId="566CA70F" w14:textId="77777777" w:rsidR="0009249E" w:rsidRDefault="0009249E" w:rsidP="0009249E">
      <w:pPr>
        <w:pStyle w:val="Heading2"/>
        <w:spacing w:before="0" w:after="0"/>
      </w:pPr>
    </w:p>
    <w:p w14:paraId="2151BCF3" w14:textId="77777777" w:rsidR="0009249E" w:rsidRDefault="0009249E" w:rsidP="0009249E">
      <w:pPr>
        <w:pStyle w:val="Heading2"/>
        <w:spacing w:before="0" w:after="0"/>
      </w:pPr>
    </w:p>
    <w:p w14:paraId="57CA693A" w14:textId="77777777" w:rsidR="0009249E" w:rsidRDefault="0009249E" w:rsidP="0009249E">
      <w:pPr>
        <w:pStyle w:val="Heading2"/>
        <w:spacing w:before="0" w:after="0"/>
      </w:pPr>
    </w:p>
    <w:p w14:paraId="0B33C3B2" w14:textId="77777777" w:rsidR="0009249E" w:rsidRDefault="0009249E" w:rsidP="0009249E">
      <w:pPr>
        <w:pStyle w:val="Heading2"/>
        <w:spacing w:before="0" w:after="0"/>
      </w:pPr>
    </w:p>
    <w:p w14:paraId="5BE72D2C" w14:textId="77777777" w:rsidR="0009249E" w:rsidRDefault="0009249E" w:rsidP="0009249E">
      <w:pPr>
        <w:pStyle w:val="Heading2"/>
        <w:spacing w:before="0" w:after="0"/>
      </w:pPr>
    </w:p>
    <w:p w14:paraId="4EBCE2F3" w14:textId="77777777" w:rsidR="0009249E" w:rsidRDefault="0009249E" w:rsidP="0009249E">
      <w:pPr>
        <w:pStyle w:val="Heading2"/>
        <w:spacing w:before="0" w:after="0"/>
      </w:pPr>
    </w:p>
    <w:p w14:paraId="3F5B68AE" w14:textId="77777777" w:rsidR="0009249E" w:rsidRDefault="0009249E" w:rsidP="0009249E">
      <w:pPr>
        <w:pStyle w:val="Heading2"/>
        <w:spacing w:before="0" w:after="0"/>
      </w:pPr>
    </w:p>
    <w:p w14:paraId="30CBC456" w14:textId="77777777" w:rsidR="0009249E" w:rsidRDefault="0009249E" w:rsidP="0009249E">
      <w:pPr>
        <w:pStyle w:val="Heading2"/>
        <w:spacing w:before="0" w:after="0"/>
      </w:pPr>
    </w:p>
    <w:p w14:paraId="1437EB04" w14:textId="77777777" w:rsidR="0009249E" w:rsidRDefault="0009249E" w:rsidP="0009249E">
      <w:pPr>
        <w:pStyle w:val="Heading2"/>
        <w:spacing w:before="0" w:after="0"/>
      </w:pPr>
    </w:p>
    <w:p w14:paraId="403FAEC7" w14:textId="77777777" w:rsidR="0009249E" w:rsidRDefault="0009249E" w:rsidP="0009249E">
      <w:pPr>
        <w:pStyle w:val="Heading2"/>
        <w:spacing w:before="0" w:after="0"/>
      </w:pPr>
    </w:p>
    <w:p w14:paraId="6620D637" w14:textId="77777777" w:rsidR="0009249E" w:rsidRDefault="0009249E" w:rsidP="0009249E">
      <w:pPr>
        <w:pStyle w:val="Heading2"/>
        <w:spacing w:before="0" w:after="0"/>
      </w:pPr>
    </w:p>
    <w:p w14:paraId="14C6F897" w14:textId="77777777" w:rsidR="0009249E" w:rsidRDefault="0009249E" w:rsidP="0009249E">
      <w:pPr>
        <w:pStyle w:val="Heading2"/>
        <w:spacing w:before="0" w:after="0"/>
      </w:pPr>
    </w:p>
    <w:p w14:paraId="303B6EF4" w14:textId="77777777" w:rsidR="0009249E" w:rsidRDefault="0009249E" w:rsidP="0009249E">
      <w:pPr>
        <w:pStyle w:val="Heading2"/>
        <w:spacing w:before="0" w:after="0"/>
      </w:pPr>
    </w:p>
    <w:p w14:paraId="731C6606" w14:textId="77777777" w:rsidR="0009249E" w:rsidRDefault="0009249E" w:rsidP="0009249E">
      <w:pPr>
        <w:pStyle w:val="Heading2"/>
        <w:spacing w:before="0" w:after="0"/>
      </w:pPr>
    </w:p>
    <w:p w14:paraId="2382D6CA" w14:textId="77777777" w:rsidR="0009249E" w:rsidRPr="0009249E" w:rsidRDefault="0009249E" w:rsidP="0009249E"/>
    <w:p w14:paraId="6D76B85B" w14:textId="77777777" w:rsidR="00C13633" w:rsidRDefault="00C13633" w:rsidP="0009249E">
      <w:pPr>
        <w:pStyle w:val="Heading2"/>
        <w:spacing w:before="0" w:after="0"/>
      </w:pPr>
    </w:p>
    <w:p w14:paraId="7E8B6501" w14:textId="77777777" w:rsidR="00373EEC" w:rsidRDefault="00373EEC" w:rsidP="0052675C"/>
    <w:p w14:paraId="44AED192" w14:textId="77777777" w:rsidR="00373EEC" w:rsidRPr="0052675C" w:rsidRDefault="00373EEC" w:rsidP="0052675C"/>
    <w:p w14:paraId="01AAB1C6" w14:textId="77777777" w:rsidR="00E57663" w:rsidRPr="0023221E" w:rsidRDefault="512F0B12" w:rsidP="0009249E">
      <w:pPr>
        <w:pStyle w:val="Heading2"/>
        <w:spacing w:before="0" w:after="0"/>
      </w:pPr>
      <w:bookmarkStart w:id="66" w:name="_Toc82600888"/>
      <w:r>
        <w:t>Correct Cabling Illustration</w:t>
      </w:r>
      <w:bookmarkEnd w:id="65"/>
      <w:bookmarkEnd w:id="66"/>
    </w:p>
    <w:p w14:paraId="0C72A358" w14:textId="77777777" w:rsidR="00310AD6" w:rsidRDefault="512F0B12" w:rsidP="00E57663">
      <w:r>
        <w:t>(Note: this photo is for illustration only; cables do not have required labels.)</w:t>
      </w:r>
    </w:p>
    <w:p w14:paraId="24F1131B" w14:textId="77777777" w:rsidR="00E57663" w:rsidRDefault="00793D79" w:rsidP="00E57663">
      <w:r>
        <w:rPr>
          <w:noProof/>
        </w:rPr>
        <mc:AlternateContent>
          <mc:Choice Requires="wps">
            <w:drawing>
              <wp:anchor distT="0" distB="0" distL="114300" distR="114300" simplePos="0" relativeHeight="251658250" behindDoc="0" locked="0" layoutInCell="1" allowOverlap="1" wp14:anchorId="048A9608" wp14:editId="53AA5DF0">
                <wp:simplePos x="0" y="0"/>
                <wp:positionH relativeFrom="column">
                  <wp:posOffset>1097280</wp:posOffset>
                </wp:positionH>
                <wp:positionV relativeFrom="paragraph">
                  <wp:posOffset>2915285</wp:posOffset>
                </wp:positionV>
                <wp:extent cx="2286000" cy="1143000"/>
                <wp:effectExtent l="11430" t="59055" r="45720" b="17145"/>
                <wp:wrapNone/>
                <wp:docPr id="131"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0" cy="1143000"/>
                        </a:xfrm>
                        <a:prstGeom prst="straightConnector1">
                          <a:avLst/>
                        </a:prstGeom>
                        <a:noFill/>
                        <a:ln w="1587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7AD1DF">
              <v:shapetype id="_x0000_t32" coordsize="21600,21600" o:oned="t" filled="f" o:spt="32" path="m,l21600,21600e" w14:anchorId="21291136">
                <v:path fillok="f" arrowok="t" o:connecttype="none"/>
                <o:lock v:ext="edit" shapetype="t"/>
              </v:shapetype>
              <v:shape id="AutoShape 222" style="position:absolute;margin-left:86.4pt;margin-top:229.55pt;width:180pt;height:90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50"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">
                <v:stroke endarrow="block"/>
              </v:shape>
            </w:pict>
          </mc:Fallback>
        </mc:AlternateContent>
      </w:r>
      <w:r>
        <w:rPr>
          <w:noProof/>
        </w:rPr>
        <mc:AlternateContent>
          <mc:Choice Requires="wps">
            <w:drawing>
              <wp:anchor distT="0" distB="0" distL="114300" distR="114300" simplePos="0" relativeHeight="251658247" behindDoc="0" locked="0" layoutInCell="1" allowOverlap="1" wp14:anchorId="49E2A065" wp14:editId="1630253A">
                <wp:simplePos x="0" y="0"/>
                <wp:positionH relativeFrom="column">
                  <wp:posOffset>297180</wp:posOffset>
                </wp:positionH>
                <wp:positionV relativeFrom="paragraph">
                  <wp:posOffset>2345690</wp:posOffset>
                </wp:positionV>
                <wp:extent cx="3863340" cy="1724025"/>
                <wp:effectExtent l="40005" t="60960" r="11430" b="15240"/>
                <wp:wrapNone/>
                <wp:docPr id="130"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63340" cy="1724025"/>
                        </a:xfrm>
                        <a:prstGeom prst="straightConnector1">
                          <a:avLst/>
                        </a:prstGeom>
                        <a:noFill/>
                        <a:ln w="1587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B069A22">
              <v:shape id="AutoShape 219" style="position:absolute;margin-left:23.4pt;margin-top:184.7pt;width:304.2pt;height:135.75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yellow"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" w14:anchorId="37F2DE4E">
                <v:stroke endarrow="block"/>
              </v:shape>
            </w:pict>
          </mc:Fallback>
        </mc:AlternateContent>
      </w:r>
      <w:r>
        <w:rPr>
          <w:noProof/>
        </w:rPr>
        <mc:AlternateContent>
          <mc:Choice Requires="wps">
            <w:drawing>
              <wp:anchor distT="0" distB="0" distL="114300" distR="114300" simplePos="0" relativeHeight="251658246" behindDoc="0" locked="0" layoutInCell="1" allowOverlap="1" wp14:anchorId="5010D013" wp14:editId="300B56F9">
                <wp:simplePos x="0" y="0"/>
                <wp:positionH relativeFrom="column">
                  <wp:posOffset>4564380</wp:posOffset>
                </wp:positionH>
                <wp:positionV relativeFrom="paragraph">
                  <wp:posOffset>2345690</wp:posOffset>
                </wp:positionV>
                <wp:extent cx="38100" cy="1712595"/>
                <wp:effectExtent l="59055" t="22860" r="26670" b="17145"/>
                <wp:wrapNone/>
                <wp:docPr id="129"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712595"/>
                        </a:xfrm>
                        <a:prstGeom prst="straightConnector1">
                          <a:avLst/>
                        </a:prstGeom>
                        <a:noFill/>
                        <a:ln w="1587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38872CA">
              <v:shape id="AutoShape 217" style="position:absolute;margin-left:359.4pt;margin-top:184.7pt;width:3pt;height:134.85pt;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yellow"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" w14:anchorId="0D87536F">
                <v:stroke endarrow="block"/>
              </v:shape>
            </w:pict>
          </mc:Fallback>
        </mc:AlternateContent>
      </w:r>
      <w:r>
        <w:rPr>
          <w:noProof/>
        </w:rPr>
        <mc:AlternateContent>
          <mc:Choice Requires="wps">
            <w:drawing>
              <wp:anchor distT="0" distB="0" distL="114300" distR="114300" simplePos="0" relativeHeight="251658248" behindDoc="0" locked="0" layoutInCell="1" allowOverlap="1" wp14:anchorId="3E1461C7" wp14:editId="2EF7E889">
                <wp:simplePos x="0" y="0"/>
                <wp:positionH relativeFrom="column">
                  <wp:posOffset>2659380</wp:posOffset>
                </wp:positionH>
                <wp:positionV relativeFrom="paragraph">
                  <wp:posOffset>2109470</wp:posOffset>
                </wp:positionV>
                <wp:extent cx="220980" cy="1948815"/>
                <wp:effectExtent l="11430" t="24765" r="62865" b="17145"/>
                <wp:wrapNone/>
                <wp:docPr id="128"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980" cy="1948815"/>
                        </a:xfrm>
                        <a:prstGeom prst="straightConnector1">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232FA56">
              <v:shape id="AutoShape 220" style="position:absolute;margin-left:209.4pt;margin-top:166.1pt;width:17.4pt;height:153.4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" w14:anchorId="6BB30191">
                <v:stroke endarrow="block"/>
              </v:shape>
            </w:pict>
          </mc:Fallback>
        </mc:AlternateContent>
      </w:r>
      <w:r>
        <w:rPr>
          <w:noProof/>
        </w:rPr>
        <mc:AlternateContent>
          <mc:Choice Requires="wps">
            <w:drawing>
              <wp:anchor distT="0" distB="0" distL="114300" distR="114300" simplePos="0" relativeHeight="251658249" behindDoc="0" locked="0" layoutInCell="1" allowOverlap="1" wp14:anchorId="77A0900E" wp14:editId="65C36371">
                <wp:simplePos x="0" y="0"/>
                <wp:positionH relativeFrom="column">
                  <wp:posOffset>1935480</wp:posOffset>
                </wp:positionH>
                <wp:positionV relativeFrom="paragraph">
                  <wp:posOffset>2109470</wp:posOffset>
                </wp:positionV>
                <wp:extent cx="281940" cy="1948815"/>
                <wp:effectExtent l="59055" t="24765" r="11430" b="17145"/>
                <wp:wrapNone/>
                <wp:docPr id="383"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1940" cy="1948815"/>
                        </a:xfrm>
                        <a:prstGeom prst="straightConnector1">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1126E45">
              <v:shape id="AutoShape 221" style="position:absolute;margin-left:152.4pt;margin-top:166.1pt;width:22.2pt;height:153.4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" w14:anchorId="238D235D">
                <v:stroke endarrow="block"/>
              </v:shape>
            </w:pict>
          </mc:Fallback>
        </mc:AlternateContent>
      </w:r>
      <w:r>
        <w:rPr>
          <w:noProof/>
        </w:rPr>
        <mc:AlternateContent>
          <mc:Choice Requires="wps">
            <w:drawing>
              <wp:anchor distT="0" distB="0" distL="114300" distR="114300" simplePos="0" relativeHeight="251658245" behindDoc="0" locked="0" layoutInCell="1" allowOverlap="1" wp14:anchorId="13CAD7B8" wp14:editId="67C2765F">
                <wp:simplePos x="0" y="0"/>
                <wp:positionH relativeFrom="column">
                  <wp:posOffset>830580</wp:posOffset>
                </wp:positionH>
                <wp:positionV relativeFrom="paragraph">
                  <wp:posOffset>1433195</wp:posOffset>
                </wp:positionV>
                <wp:extent cx="318135" cy="2626995"/>
                <wp:effectExtent l="11430" t="24765" r="60960" b="15240"/>
                <wp:wrapNone/>
                <wp:docPr id="382"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135" cy="2626995"/>
                        </a:xfrm>
                        <a:prstGeom prst="straightConnector1">
                          <a:avLst/>
                        </a:prstGeom>
                        <a:noFill/>
                        <a:ln w="1587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E0FDAB9">
              <v:shape id="AutoShape 216" style="position:absolute;margin-left:65.4pt;margin-top:112.85pt;width:25.05pt;height:206.8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50"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" w14:anchorId="33955FB5">
                <v:stroke endarrow="block"/>
              </v:shape>
            </w:pict>
          </mc:Fallback>
        </mc:AlternateContent>
      </w:r>
      <w:r>
        <w:rPr>
          <w:noProof/>
        </w:rPr>
        <mc:AlternateContent>
          <mc:Choice Requires="wps">
            <w:drawing>
              <wp:anchor distT="0" distB="0" distL="114300" distR="114300" simplePos="0" relativeHeight="251658244" behindDoc="0" locked="0" layoutInCell="1" allowOverlap="1" wp14:anchorId="2A44141F" wp14:editId="10C4BB89">
                <wp:simplePos x="0" y="0"/>
                <wp:positionH relativeFrom="column">
                  <wp:posOffset>449580</wp:posOffset>
                </wp:positionH>
                <wp:positionV relativeFrom="paragraph">
                  <wp:posOffset>2490470</wp:posOffset>
                </wp:positionV>
                <wp:extent cx="106680" cy="1567815"/>
                <wp:effectExtent l="59055" t="24765" r="15240" b="17145"/>
                <wp:wrapNone/>
                <wp:docPr id="381"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6680" cy="1567815"/>
                        </a:xfrm>
                        <a:prstGeom prst="straightConnector1">
                          <a:avLst/>
                        </a:prstGeom>
                        <a:noFill/>
                        <a:ln w="1587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4A19C52">
              <v:shape id="AutoShape 215" style="position:absolute;margin-left:35.4pt;margin-top:196.1pt;width:8.4pt;height:123.45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50"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" w14:anchorId="439405E9">
                <v:stroke endarrow="block"/>
              </v:shape>
            </w:pict>
          </mc:Fallback>
        </mc:AlternateContent>
      </w:r>
      <w:r>
        <w:rPr>
          <w:noProof/>
        </w:rPr>
        <w:drawing>
          <wp:inline distT="0" distB="0" distL="0" distR="0" wp14:anchorId="665B3B2D" wp14:editId="54FA2754">
            <wp:extent cx="5143500" cy="3806825"/>
            <wp:effectExtent l="0" t="0" r="0" b="0"/>
            <wp:docPr id="17" name="Picture 17" descr="Cabling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ling Standar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0" cy="3806825"/>
                    </a:xfrm>
                    <a:prstGeom prst="rect">
                      <a:avLst/>
                    </a:prstGeom>
                    <a:noFill/>
                    <a:ln>
                      <a:noFill/>
                    </a:ln>
                  </pic:spPr>
                </pic:pic>
              </a:graphicData>
            </a:graphic>
          </wp:inline>
        </w:drawing>
      </w:r>
    </w:p>
    <w:p w14:paraId="4F76BCC1" w14:textId="77777777" w:rsidR="000B43B2" w:rsidRDefault="512F0B12" w:rsidP="00827ACF">
      <w:pPr>
        <w:pStyle w:val="Picture"/>
      </w:pPr>
      <w:bookmarkStart w:id="67" w:name="_Toc350857653"/>
      <w:bookmarkStart w:id="68" w:name="_Toc393780077"/>
      <w:r>
        <w:t>Correct Cable Management</w:t>
      </w:r>
      <w:bookmarkEnd w:id="67"/>
      <w:bookmarkEnd w:id="68"/>
    </w:p>
    <w:p w14:paraId="19340D6C" w14:textId="77777777" w:rsidR="00A14849" w:rsidRDefault="00793D79" w:rsidP="003475CD">
      <w:pPr>
        <w:pStyle w:val="Heading2"/>
        <w:spacing w:before="0" w:after="0"/>
      </w:pPr>
      <w:bookmarkStart w:id="69" w:name="_Toc82600889"/>
      <w:r>
        <w:rPr>
          <w:noProof/>
        </w:rPr>
        <mc:AlternateContent>
          <mc:Choice Requires="wps">
            <w:drawing>
              <wp:anchor distT="0" distB="0" distL="114300" distR="114300" simplePos="0" relativeHeight="251658241" behindDoc="0" locked="0" layoutInCell="1" allowOverlap="1" wp14:anchorId="1BC3B6A2" wp14:editId="3E4214A8">
                <wp:simplePos x="0" y="0"/>
                <wp:positionH relativeFrom="column">
                  <wp:posOffset>1935480</wp:posOffset>
                </wp:positionH>
                <wp:positionV relativeFrom="paragraph">
                  <wp:posOffset>100965</wp:posOffset>
                </wp:positionV>
                <wp:extent cx="1236345" cy="295910"/>
                <wp:effectExtent l="13335" t="9525" r="7620" b="889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295910"/>
                        </a:xfrm>
                        <a:prstGeom prst="rect">
                          <a:avLst/>
                        </a:prstGeom>
                        <a:solidFill>
                          <a:srgbClr val="FFFFFF"/>
                        </a:solidFill>
                        <a:ln w="0">
                          <a:solidFill>
                            <a:srgbClr val="FFFFFF"/>
                          </a:solidFill>
                          <a:miter lim="800000"/>
                          <a:headEnd/>
                          <a:tailEnd/>
                        </a:ln>
                      </wps:spPr>
                      <wps:txbx>
                        <w:txbxContent>
                          <w:p w14:paraId="4EF2A516" w14:textId="77777777" w:rsidR="00586630" w:rsidRDefault="00586630" w:rsidP="00511EDB">
                            <w:pPr>
                              <w:jc w:val="center"/>
                            </w:pPr>
                            <w:r>
                              <w:rPr>
                                <w:sz w:val="14"/>
                                <w:szCs w:val="14"/>
                              </w:rPr>
                              <w:t>Correct cable routing and use of cable management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BC3B6A2" id="_x0000_t202" coordsize="21600,21600" o:spt="202" path="m,l,21600r21600,l21600,xe">
                <v:stroke joinstyle="miter"/>
                <v:path gradientshapeok="t" o:connecttype="rect"/>
              </v:shapetype>
              <v:shape id="Text Box 2" o:spid="_x0000_s1026" type="#_x0000_t202" style="position:absolute;margin-left:152.4pt;margin-top:7.95pt;width:97.35pt;height:23.3pt;z-index:25165824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" strokecolor="white" strokeweight="0">
                <v:textbox style="mso-fit-shape-to-text:t">
                  <w:txbxContent>
                    <w:p w14:paraId="4EF2A516" w14:textId="77777777" w:rsidR="00586630" w:rsidRDefault="00586630" w:rsidP="00511EDB">
                      <w:pPr>
                        <w:jc w:val="center"/>
                      </w:pPr>
                      <w:r>
                        <w:rPr>
                          <w:sz w:val="14"/>
                          <w:szCs w:val="14"/>
                        </w:rPr>
                        <w:t>Correct cable routing and use of cable management</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081F4687" wp14:editId="32E16630">
                <wp:simplePos x="0" y="0"/>
                <wp:positionH relativeFrom="column">
                  <wp:posOffset>3790950</wp:posOffset>
                </wp:positionH>
                <wp:positionV relativeFrom="paragraph">
                  <wp:posOffset>95250</wp:posOffset>
                </wp:positionV>
                <wp:extent cx="1190625" cy="305435"/>
                <wp:effectExtent l="9525" t="7620" r="9525" b="10795"/>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FFFFFF"/>
                          </a:solidFill>
                          <a:miter lim="800000"/>
                          <a:headEnd/>
                          <a:tailEnd/>
                        </a:ln>
                      </wps:spPr>
                      <wps:txbx>
                        <w:txbxContent>
                          <w:p w14:paraId="12C56512" w14:textId="77777777" w:rsidR="00586630" w:rsidRDefault="00586630" w:rsidP="00511EDB">
                            <w:pPr>
                              <w:jc w:val="center"/>
                            </w:pPr>
                            <w:r>
                              <w:rPr>
                                <w:sz w:val="14"/>
                                <w:szCs w:val="14"/>
                              </w:rPr>
                              <w:t>Correct use of cabinet or rack channels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1F4687" id="_x0000_s1027" type="#_x0000_t202" style="position:absolute;margin-left:298.5pt;margin-top:7.5pt;width:93.75pt;height:24.05pt;z-index:25165824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" strokecolor="white">
                <v:textbox style="mso-fit-shape-to-text:t">
                  <w:txbxContent>
                    <w:p w14:paraId="12C56512" w14:textId="77777777" w:rsidR="00586630" w:rsidRDefault="00586630" w:rsidP="00511EDB">
                      <w:pPr>
                        <w:jc w:val="center"/>
                      </w:pPr>
                      <w:r>
                        <w:rPr>
                          <w:sz w:val="14"/>
                          <w:szCs w:val="14"/>
                        </w:rPr>
                        <w:t>Correct use of cabinet or rack channels</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0C19FB4F" wp14:editId="5BCABE32">
                <wp:simplePos x="0" y="0"/>
                <wp:positionH relativeFrom="column">
                  <wp:posOffset>-47625</wp:posOffset>
                </wp:positionH>
                <wp:positionV relativeFrom="paragraph">
                  <wp:posOffset>81915</wp:posOffset>
                </wp:positionV>
                <wp:extent cx="1190625" cy="305435"/>
                <wp:effectExtent l="9525" t="9525" r="9525" b="8890"/>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FFFFFF"/>
                          </a:solidFill>
                          <a:miter lim="800000"/>
                          <a:headEnd/>
                          <a:tailEnd/>
                        </a:ln>
                      </wps:spPr>
                      <wps:txbx>
                        <w:txbxContent>
                          <w:p w14:paraId="0AC4583C" w14:textId="77777777" w:rsidR="00586630" w:rsidRDefault="00586630" w:rsidP="00511EDB">
                            <w:pPr>
                              <w:jc w:val="center"/>
                            </w:pPr>
                            <w:r>
                              <w:rPr>
                                <w:sz w:val="14"/>
                                <w:szCs w:val="14"/>
                              </w:rPr>
                              <w:t>Correct cable bundling and organization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C19FB4F" id="_x0000_s1028" type="#_x0000_t202" style="position:absolute;margin-left:-3.75pt;margin-top:6.45pt;width:93.75pt;height:24.0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" strokecolor="white">
                <v:textbox style="mso-fit-shape-to-text:t">
                  <w:txbxContent>
                    <w:p w14:paraId="0AC4583C" w14:textId="77777777" w:rsidR="00586630" w:rsidRDefault="00586630" w:rsidP="00511EDB">
                      <w:pPr>
                        <w:jc w:val="center"/>
                      </w:pPr>
                      <w:r>
                        <w:rPr>
                          <w:sz w:val="14"/>
                          <w:szCs w:val="14"/>
                        </w:rPr>
                        <w:t>Correct cable bundling and organization</w:t>
                      </w:r>
                    </w:p>
                  </w:txbxContent>
                </v:textbox>
              </v:shape>
            </w:pict>
          </mc:Fallback>
        </mc:AlternateContent>
      </w:r>
      <w:r w:rsidR="003245B8">
        <w:br w:type="page"/>
      </w:r>
      <w:bookmarkStart w:id="70" w:name="_Toc352160155"/>
      <w:r w:rsidR="00A14849">
        <w:lastRenderedPageBreak/>
        <w:t>Cable Ties</w:t>
      </w:r>
      <w:r w:rsidR="00D8043A">
        <w:t xml:space="preserve"> Standards</w:t>
      </w:r>
      <w:bookmarkEnd w:id="69"/>
      <w:bookmarkEnd w:id="70"/>
    </w:p>
    <w:p w14:paraId="7CF3A72C" w14:textId="77777777" w:rsidR="0062725D" w:rsidRPr="00697763" w:rsidRDefault="512F0B12" w:rsidP="0062725D">
      <w:pPr>
        <w:pStyle w:val="bullets"/>
      </w:pPr>
      <w:r>
        <w:t>When bundling or securing cables, use Velcro-based ties every 6 to 12 inches. Avoid using zip ties as these apply pressure on the cables.</w:t>
      </w:r>
    </w:p>
    <w:p w14:paraId="2A613301" w14:textId="77777777" w:rsidR="00A14849" w:rsidRDefault="512F0B12" w:rsidP="00D8043A">
      <w:pPr>
        <w:pStyle w:val="Heading2"/>
      </w:pPr>
      <w:bookmarkStart w:id="71" w:name="_Toc352160156"/>
      <w:bookmarkStart w:id="72" w:name="_Toc82600890"/>
      <w:r>
        <w:t>Under Floor Cabling Standards</w:t>
      </w:r>
      <w:bookmarkEnd w:id="71"/>
      <w:bookmarkEnd w:id="72"/>
    </w:p>
    <w:p w14:paraId="6DEE761E" w14:textId="77777777" w:rsidR="00A14849" w:rsidRDefault="512F0B12" w:rsidP="00D8043A">
      <w:pPr>
        <w:pStyle w:val="bullets"/>
      </w:pPr>
      <w:r>
        <w:t>All cables that run under the floor must have both a source and destination label on both ends.</w:t>
      </w:r>
    </w:p>
    <w:p w14:paraId="7036450C" w14:textId="77777777" w:rsidR="00A14849" w:rsidRDefault="512F0B12" w:rsidP="00D8043A">
      <w:pPr>
        <w:pStyle w:val="Heading2"/>
      </w:pPr>
      <w:bookmarkStart w:id="73" w:name="_Toc352160157"/>
      <w:bookmarkStart w:id="74" w:name="_Toc82600891"/>
      <w:r>
        <w:t>Top of Racks Cable Run Standards</w:t>
      </w:r>
      <w:bookmarkEnd w:id="73"/>
      <w:bookmarkEnd w:id="74"/>
    </w:p>
    <w:p w14:paraId="6D03C9C7" w14:textId="77777777" w:rsidR="00D8043A" w:rsidRDefault="512F0B12" w:rsidP="00D8043A">
      <w:pPr>
        <w:pStyle w:val="bullets"/>
      </w:pPr>
      <w:r>
        <w:t>All cables that run on top of a rack must have both a source and destination label on both ends.</w:t>
      </w:r>
    </w:p>
    <w:p w14:paraId="4560D134" w14:textId="77777777" w:rsidR="00AB016F" w:rsidRPr="00DE70A9" w:rsidRDefault="512F0B12" w:rsidP="00AB016F">
      <w:pPr>
        <w:pStyle w:val="bullets"/>
      </w:pPr>
      <w:r>
        <w:t>Cable runs must follow the cable trays on top of the racks.  On the APC cabinets, the copper cable trays follow along the backs of the cabinets.  Fiber cables follow the front cable trays.</w:t>
      </w:r>
    </w:p>
    <w:p w14:paraId="2E467FC0" w14:textId="77777777" w:rsidR="00A14849" w:rsidRDefault="512F0B12" w:rsidP="00D8043A">
      <w:pPr>
        <w:pStyle w:val="Heading2"/>
      </w:pPr>
      <w:bookmarkStart w:id="75" w:name="_Toc352160158"/>
      <w:bookmarkStart w:id="76" w:name="_Toc82600892"/>
      <w:r>
        <w:t>Length of Cables Standard</w:t>
      </w:r>
      <w:bookmarkEnd w:id="75"/>
      <w:bookmarkEnd w:id="76"/>
    </w:p>
    <w:p w14:paraId="619FA3A4" w14:textId="77777777" w:rsidR="00A14849" w:rsidRDefault="512F0B12" w:rsidP="0062725D">
      <w:pPr>
        <w:pStyle w:val="bullets"/>
      </w:pPr>
      <w:r>
        <w:t>Cable runs must not exceed 90 percent of the maximum distance supported for each media type as specified in the relevant standard.</w:t>
      </w:r>
    </w:p>
    <w:p w14:paraId="4455C1F0" w14:textId="77777777" w:rsidR="0062725D" w:rsidRDefault="512F0B12" w:rsidP="0062725D">
      <w:pPr>
        <w:pStyle w:val="bullets"/>
      </w:pPr>
      <w:r>
        <w:t xml:space="preserve">Use the correct length patch cable, leaving some slack (3” maximum) at each end for end device movements. </w:t>
      </w:r>
    </w:p>
    <w:p w14:paraId="28FDFB97" w14:textId="77777777" w:rsidR="00A14849" w:rsidRDefault="512F0B12" w:rsidP="00D8043A">
      <w:pPr>
        <w:pStyle w:val="Heading2"/>
      </w:pPr>
      <w:bookmarkStart w:id="77" w:name="_Toc352160159"/>
      <w:bookmarkStart w:id="78" w:name="_Toc82600893"/>
      <w:r>
        <w:t>Removal of Old Cables Standard</w:t>
      </w:r>
      <w:bookmarkEnd w:id="77"/>
      <w:bookmarkEnd w:id="78"/>
    </w:p>
    <w:p w14:paraId="32A99CCF" w14:textId="77777777" w:rsidR="00457BAB" w:rsidRDefault="512F0B12" w:rsidP="00457BAB">
      <w:pPr>
        <w:pStyle w:val="bullets"/>
      </w:pPr>
      <w:r>
        <w:t>All abandoned cables will be removed at the time of disconnect.</w:t>
      </w:r>
    </w:p>
    <w:p w14:paraId="7947D573" w14:textId="1742187D" w:rsidR="002441FB" w:rsidRDefault="002441FB" w:rsidP="002441FB">
      <w:pPr>
        <w:pStyle w:val="bullets"/>
        <w:tabs>
          <w:tab w:val="clear" w:pos="360"/>
          <w:tab w:val="num" w:pos="720"/>
        </w:tabs>
        <w:ind w:left="720"/>
      </w:pPr>
      <w:r>
        <w:t>This include BOTH sides of patch panels (if used).</w:t>
      </w:r>
    </w:p>
    <w:p w14:paraId="2FF17995" w14:textId="77777777" w:rsidR="000319F2" w:rsidRDefault="000319F2" w:rsidP="000319F2">
      <w:pPr>
        <w:pStyle w:val="bullets"/>
        <w:numPr>
          <w:ilvl w:val="0"/>
          <w:numId w:val="0"/>
        </w:numPr>
      </w:pPr>
    </w:p>
    <w:p w14:paraId="5DD20E70" w14:textId="77777777" w:rsidR="000319F2" w:rsidRDefault="000319F2" w:rsidP="000319F2">
      <w:pPr>
        <w:pStyle w:val="bullets"/>
        <w:numPr>
          <w:ilvl w:val="0"/>
          <w:numId w:val="0"/>
        </w:numPr>
      </w:pPr>
      <w:r w:rsidRPr="512F0B12">
        <w:rPr>
          <w:b/>
          <w:bCs/>
        </w:rPr>
        <w:t>NOTE</w:t>
      </w:r>
      <w:r w:rsidRPr="2F9C0563">
        <w:t>:</w:t>
      </w:r>
      <w:r>
        <w:tab/>
        <w:t xml:space="preserve">There may be infrequent times when an old cable cannot be removed when the </w:t>
      </w:r>
    </w:p>
    <w:p w14:paraId="5E80B933" w14:textId="4360FDC3" w:rsidR="000319F2" w:rsidRDefault="512F0B12" w:rsidP="000319F2">
      <w:pPr>
        <w:pStyle w:val="bullets"/>
        <w:numPr>
          <w:ilvl w:val="0"/>
          <w:numId w:val="0"/>
        </w:numPr>
        <w:ind w:firstLine="720"/>
      </w:pPr>
      <w:r>
        <w:t>device it supports is removed. On such occasion,</w:t>
      </w:r>
      <w:r w:rsidR="000D7232">
        <w:t xml:space="preserve"> </w:t>
      </w:r>
      <w:r>
        <w:t xml:space="preserve">the ends of the cable not being </w:t>
      </w:r>
    </w:p>
    <w:p w14:paraId="0B4DC38E" w14:textId="77777777" w:rsidR="000319F2" w:rsidRDefault="512F0B12" w:rsidP="000319F2">
      <w:pPr>
        <w:pStyle w:val="bullets"/>
        <w:numPr>
          <w:ilvl w:val="0"/>
          <w:numId w:val="0"/>
        </w:numPr>
        <w:ind w:firstLine="720"/>
      </w:pPr>
      <w:r>
        <w:t xml:space="preserve">removed will be wrapped in red tape and marked specifically with, “Out of </w:t>
      </w:r>
    </w:p>
    <w:p w14:paraId="7D1C531A" w14:textId="77777777" w:rsidR="000D7232" w:rsidRDefault="512F0B12" w:rsidP="000319F2">
      <w:pPr>
        <w:pStyle w:val="bullets"/>
        <w:numPr>
          <w:ilvl w:val="0"/>
          <w:numId w:val="0"/>
        </w:numPr>
        <w:ind w:firstLine="720"/>
      </w:pPr>
      <w:r>
        <w:t>Service MM/DD/YYYY.”</w:t>
      </w:r>
      <w:r w:rsidR="002441FB">
        <w:t xml:space="preserve">  </w:t>
      </w:r>
    </w:p>
    <w:p w14:paraId="4153D2E3" w14:textId="39C1CB28" w:rsidR="000319F2" w:rsidRDefault="000D7232" w:rsidP="000319F2">
      <w:pPr>
        <w:pStyle w:val="bullets"/>
        <w:numPr>
          <w:ilvl w:val="0"/>
          <w:numId w:val="0"/>
        </w:numPr>
        <w:ind w:firstLine="720"/>
      </w:pPr>
      <w:r>
        <w:t>**</w:t>
      </w:r>
      <w:r w:rsidR="002441FB" w:rsidRPr="004E435E">
        <w:rPr>
          <w:i/>
          <w:iCs/>
        </w:rPr>
        <w:t>This must be cleared with the Data Center Manager</w:t>
      </w:r>
      <w:r w:rsidRPr="004E435E">
        <w:rPr>
          <w:i/>
          <w:iCs/>
        </w:rPr>
        <w:t>.</w:t>
      </w:r>
    </w:p>
    <w:p w14:paraId="47CE2010" w14:textId="77777777" w:rsidR="00B02E4C" w:rsidRDefault="000319F2" w:rsidP="003048E0">
      <w:pPr>
        <w:pStyle w:val="Heading1"/>
      </w:pPr>
      <w:r>
        <w:tab/>
      </w:r>
      <w:r w:rsidR="00B02E4C">
        <w:br w:type="page"/>
      </w:r>
      <w:bookmarkStart w:id="79" w:name="_Toc352160160"/>
      <w:bookmarkStart w:id="80" w:name="_Toc82600894"/>
      <w:r w:rsidR="00B02E4C">
        <w:lastRenderedPageBreak/>
        <w:t>Power</w:t>
      </w:r>
      <w:r w:rsidR="00902002">
        <w:t xml:space="preserve"> Standards</w:t>
      </w:r>
      <w:bookmarkEnd w:id="79"/>
      <w:bookmarkEnd w:id="80"/>
    </w:p>
    <w:p w14:paraId="49B0D83C" w14:textId="77777777" w:rsidR="00125B7E" w:rsidRDefault="00125B7E" w:rsidP="00125B7E">
      <w:pPr>
        <w:pStyle w:val="Heading2"/>
        <w:spacing w:before="0" w:after="0"/>
      </w:pPr>
      <w:bookmarkStart w:id="81" w:name="_Toc352160161"/>
    </w:p>
    <w:p w14:paraId="20644825" w14:textId="77777777" w:rsidR="00854215" w:rsidRDefault="512F0B12" w:rsidP="00125B7E">
      <w:pPr>
        <w:pStyle w:val="Heading2"/>
        <w:spacing w:before="0"/>
      </w:pPr>
      <w:bookmarkStart w:id="82" w:name="_Toc82600895"/>
      <w:r>
        <w:t>Device Power Supply Standard</w:t>
      </w:r>
      <w:bookmarkEnd w:id="81"/>
      <w:bookmarkEnd w:id="82"/>
    </w:p>
    <w:p w14:paraId="42307ED2" w14:textId="77777777" w:rsidR="004443A3" w:rsidRDefault="512F0B12" w:rsidP="00854215">
      <w:r>
        <w:t xml:space="preserve">All devices in an ACE data center require dual power supplies.  This extends, without exception, to all devices.  One power supply will be plugged into the “A” power side (Brown or Black power cord), and the second power supply will be plugged into the “B” power side (Yellow power cord).  </w:t>
      </w:r>
    </w:p>
    <w:p w14:paraId="597E0DC9" w14:textId="77777777" w:rsidR="004443A3" w:rsidRDefault="004443A3" w:rsidP="00854215"/>
    <w:p w14:paraId="53E3CD82" w14:textId="77777777" w:rsidR="00456BEE" w:rsidRPr="00B267BE" w:rsidRDefault="512F0B12" w:rsidP="00854215">
      <w:pPr>
        <w:rPr>
          <w:szCs w:val="22"/>
        </w:rPr>
      </w:pPr>
      <w:r>
        <w:t>Non-compliance or occasional exceptions to this policy require approval, up to and including the IS Vice President/CIO, utilizing the Exception to Power Standards form on the following page.</w:t>
      </w:r>
    </w:p>
    <w:p w14:paraId="654FC6DF" w14:textId="77777777" w:rsidR="00854215" w:rsidRPr="00AC4601" w:rsidRDefault="512F0B12" w:rsidP="00B267BE">
      <w:pPr>
        <w:pStyle w:val="Heading2"/>
      </w:pPr>
      <w:bookmarkStart w:id="83" w:name="_Toc352160162"/>
      <w:bookmarkStart w:id="84" w:name="_Toc82600896"/>
      <w:r>
        <w:t>Power Cord Labeling Standards</w:t>
      </w:r>
      <w:bookmarkEnd w:id="83"/>
      <w:bookmarkEnd w:id="84"/>
    </w:p>
    <w:tbl>
      <w:tblPr>
        <w:tblW w:w="5000" w:type="pct"/>
        <w:shd w:val="clear" w:color="auto" w:fill="FFFFFF"/>
        <w:tblLook w:val="0000" w:firstRow="0" w:lastRow="0" w:firstColumn="0" w:lastColumn="0" w:noHBand="0" w:noVBand="0"/>
      </w:tblPr>
      <w:tblGrid>
        <w:gridCol w:w="2063"/>
        <w:gridCol w:w="3469"/>
        <w:gridCol w:w="3098"/>
      </w:tblGrid>
      <w:tr w:rsidR="00854215" w:rsidRPr="00726C97" w14:paraId="05E72FB9" w14:textId="77777777" w:rsidTr="2F9C0563">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408D4043" w14:textId="77777777" w:rsidR="00854215" w:rsidRPr="00607A44" w:rsidRDefault="512F0B12" w:rsidP="004A33E5">
            <w:pPr>
              <w:pStyle w:val="TableHeadRow"/>
            </w:pPr>
            <w:r>
              <w:t>Label Characteristics</w:t>
            </w:r>
          </w:p>
        </w:tc>
      </w:tr>
      <w:tr w:rsidR="00854215" w:rsidRPr="00726C97" w14:paraId="5B18E914"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111E7678" w14:textId="77777777" w:rsidR="00854215" w:rsidRPr="00726C97" w:rsidRDefault="512F0B12" w:rsidP="008E4F6C">
            <w:pPr>
              <w:rPr>
                <w:szCs w:val="22"/>
              </w:rPr>
            </w:pPr>
            <w:r>
              <w:t>Font Type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58B39E27" w14:textId="77777777" w:rsidR="00854215" w:rsidRPr="00726C97" w:rsidRDefault="512F0B12" w:rsidP="008E4F6C">
            <w:r>
              <w:t>Arial Bold</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7DC71FB9" w14:textId="77777777" w:rsidR="00854215" w:rsidRPr="00726C97" w:rsidRDefault="2F9C0563" w:rsidP="008E4F6C">
            <w:r>
              <w:t> </w:t>
            </w:r>
          </w:p>
        </w:tc>
      </w:tr>
      <w:tr w:rsidR="00854215" w:rsidRPr="00726C97" w14:paraId="7C1BE26B"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65B27B41" w14:textId="77777777" w:rsidR="00854215" w:rsidRPr="00726C97" w:rsidRDefault="512F0B12" w:rsidP="008E4F6C">
            <w:pPr>
              <w:rPr>
                <w:szCs w:val="22"/>
              </w:rPr>
            </w:pPr>
            <w:r>
              <w:t>Font Size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0B2F6866" w14:textId="77777777" w:rsidR="00854215" w:rsidRPr="00726C97" w:rsidRDefault="2F9C0563" w:rsidP="008E4F6C">
            <w:r>
              <w:t>12 pt</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34C4C73B" w14:textId="77777777" w:rsidR="00854215" w:rsidRPr="00726C97" w:rsidRDefault="2F9C0563" w:rsidP="008E4F6C">
            <w:r>
              <w:t> </w:t>
            </w:r>
          </w:p>
        </w:tc>
      </w:tr>
      <w:tr w:rsidR="00854215" w:rsidRPr="00726C97" w14:paraId="70F1996E"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54CA27B8" w14:textId="77777777" w:rsidR="00854215" w:rsidRPr="00726C97" w:rsidRDefault="512F0B12" w:rsidP="008E4F6C">
            <w:pPr>
              <w:rPr>
                <w:szCs w:val="22"/>
              </w:rPr>
            </w:pPr>
            <w:r>
              <w:t>Font Color (A side)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6A6299A1" w14:textId="77777777" w:rsidR="00854215" w:rsidRPr="00726C97" w:rsidRDefault="512F0B12" w:rsidP="008E4F6C">
            <w:r>
              <w:t>Gold</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63ACA2E2" w14:textId="77777777" w:rsidR="00854215" w:rsidRPr="00726C97" w:rsidRDefault="00854215" w:rsidP="008E4F6C"/>
        </w:tc>
      </w:tr>
      <w:tr w:rsidR="00854215" w:rsidRPr="00726C97" w14:paraId="49484001"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7F980F49" w14:textId="77777777" w:rsidR="00854215" w:rsidRPr="00726C97" w:rsidRDefault="512F0B12" w:rsidP="008E4F6C">
            <w:pPr>
              <w:rPr>
                <w:szCs w:val="22"/>
              </w:rPr>
            </w:pPr>
            <w:r>
              <w:t>Font Color (B side)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078F6D51" w14:textId="77777777" w:rsidR="00854215" w:rsidRPr="00726C97" w:rsidRDefault="512F0B12" w:rsidP="008E4F6C">
            <w:r>
              <w:t>Black</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24617167" w14:textId="77777777" w:rsidR="00854215" w:rsidRPr="00726C97" w:rsidRDefault="2F9C0563" w:rsidP="008E4F6C">
            <w:r>
              <w:t> </w:t>
            </w:r>
          </w:p>
        </w:tc>
      </w:tr>
      <w:tr w:rsidR="00854215" w:rsidRPr="00726C97" w14:paraId="77BD6C10"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73CC3A0E" w14:textId="77777777" w:rsidR="00854215" w:rsidRPr="00726C97" w:rsidRDefault="512F0B12" w:rsidP="008E4F6C">
            <w:pPr>
              <w:rPr>
                <w:szCs w:val="22"/>
              </w:rPr>
            </w:pPr>
            <w:r>
              <w:t>Background Color</w:t>
            </w:r>
            <w:r w:rsidR="00854215">
              <w:br/>
            </w:r>
            <w:r>
              <w:t>(A side)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7CDC272A" w14:textId="77777777" w:rsidR="00854215" w:rsidRPr="00726C97" w:rsidRDefault="512F0B12" w:rsidP="008E4F6C">
            <w:r>
              <w:t>Brown (or Black)</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24D76EAB" w14:textId="77777777" w:rsidR="00854215" w:rsidRPr="00726C97" w:rsidRDefault="00854215" w:rsidP="008E4F6C"/>
        </w:tc>
      </w:tr>
      <w:tr w:rsidR="00854215" w:rsidRPr="00726C97" w14:paraId="27A9C521" w14:textId="77777777" w:rsidTr="2F9C0563">
        <w:trPr>
          <w:trHeight w:val="300"/>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14:paraId="38E788C4" w14:textId="77777777" w:rsidR="00854215" w:rsidRPr="00726C97" w:rsidRDefault="512F0B12" w:rsidP="008E4F6C">
            <w:pPr>
              <w:rPr>
                <w:szCs w:val="22"/>
              </w:rPr>
            </w:pPr>
            <w:r>
              <w:t>Background Color</w:t>
            </w:r>
            <w:r w:rsidR="00854215">
              <w:br/>
            </w:r>
            <w:r>
              <w:t>(B side)</w:t>
            </w:r>
          </w:p>
        </w:tc>
        <w:tc>
          <w:tcPr>
            <w:tcW w:w="2025" w:type="pct"/>
            <w:tcBorders>
              <w:top w:val="single" w:sz="4" w:space="0" w:color="auto"/>
              <w:left w:val="nil"/>
              <w:bottom w:val="single" w:sz="4" w:space="0" w:color="auto"/>
              <w:right w:val="single" w:sz="4" w:space="0" w:color="auto"/>
            </w:tcBorders>
            <w:shd w:val="clear" w:color="auto" w:fill="FFFFFF" w:themeFill="background1"/>
            <w:noWrap/>
            <w:vAlign w:val="bottom"/>
          </w:tcPr>
          <w:p w14:paraId="257690DC" w14:textId="77777777" w:rsidR="00854215" w:rsidRPr="00726C97" w:rsidRDefault="512F0B12" w:rsidP="008E4F6C">
            <w:r>
              <w:t>Yellow</w:t>
            </w:r>
          </w:p>
        </w:tc>
        <w:tc>
          <w:tcPr>
            <w:tcW w:w="1811" w:type="pct"/>
            <w:tcBorders>
              <w:top w:val="single" w:sz="4" w:space="0" w:color="auto"/>
              <w:left w:val="nil"/>
              <w:bottom w:val="single" w:sz="4" w:space="0" w:color="auto"/>
              <w:right w:val="single" w:sz="4" w:space="0" w:color="auto"/>
            </w:tcBorders>
            <w:shd w:val="clear" w:color="auto" w:fill="FFFFFF" w:themeFill="background1"/>
            <w:noWrap/>
            <w:vAlign w:val="bottom"/>
          </w:tcPr>
          <w:p w14:paraId="50A0109A" w14:textId="77777777" w:rsidR="00854215" w:rsidRPr="00726C97" w:rsidRDefault="2F9C0563" w:rsidP="008E4F6C">
            <w:r>
              <w:t> </w:t>
            </w:r>
          </w:p>
        </w:tc>
      </w:tr>
      <w:tr w:rsidR="00854215" w:rsidRPr="00726C97" w14:paraId="4C7690F5" w14:textId="77777777" w:rsidTr="2F9C0563">
        <w:trPr>
          <w:trHeight w:val="368"/>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C4D05" w14:textId="77777777" w:rsidR="00854215" w:rsidRPr="00726C97" w:rsidRDefault="512F0B12" w:rsidP="008E4F6C">
            <w:pPr>
              <w:rPr>
                <w:szCs w:val="22"/>
              </w:rPr>
            </w:pPr>
            <w:r>
              <w:t>Single Power Supply Cords</w:t>
            </w:r>
          </w:p>
        </w:tc>
        <w:tc>
          <w:tcPr>
            <w:tcW w:w="2025" w:type="pct"/>
            <w:tcBorders>
              <w:top w:val="single" w:sz="4" w:space="0" w:color="auto"/>
              <w:left w:val="nil"/>
              <w:bottom w:val="single" w:sz="4" w:space="0" w:color="auto"/>
              <w:right w:val="single" w:sz="4" w:space="0" w:color="auto"/>
            </w:tcBorders>
            <w:shd w:val="clear" w:color="auto" w:fill="FFFFFF" w:themeFill="background1"/>
            <w:vAlign w:val="center"/>
          </w:tcPr>
          <w:p w14:paraId="08237DFB" w14:textId="77777777" w:rsidR="00854215" w:rsidRPr="00726C97" w:rsidRDefault="512F0B12" w:rsidP="008E4F6C">
            <w:r>
              <w:t>Black on Orange</w:t>
            </w:r>
            <w:smartTag w:uri="urn:schemas-microsoft-com:office:smarttags" w:element="City"/>
            <w:smartTag w:uri="urn:schemas-microsoft-com:office:smarttags" w:element="place"/>
          </w:p>
        </w:tc>
        <w:tc>
          <w:tcPr>
            <w:tcW w:w="1811" w:type="pct"/>
            <w:tcBorders>
              <w:top w:val="single" w:sz="4" w:space="0" w:color="auto"/>
              <w:left w:val="nil"/>
              <w:bottom w:val="single" w:sz="4" w:space="0" w:color="auto"/>
              <w:right w:val="single" w:sz="4" w:space="0" w:color="auto"/>
            </w:tcBorders>
            <w:shd w:val="clear" w:color="auto" w:fill="FFFFFF" w:themeFill="background1"/>
            <w:vAlign w:val="center"/>
          </w:tcPr>
          <w:p w14:paraId="54A4AC65" w14:textId="6F8C262E" w:rsidR="00854215" w:rsidRDefault="002441FB" w:rsidP="008E4F6C">
            <w:pPr>
              <w:rPr>
                <w:szCs w:val="22"/>
              </w:rPr>
            </w:pPr>
            <w:r>
              <w:rPr>
                <w:szCs w:val="22"/>
              </w:rPr>
              <w:t>Must have exception on next page.</w:t>
            </w:r>
          </w:p>
        </w:tc>
      </w:tr>
      <w:tr w:rsidR="00854215" w:rsidRPr="00726C97" w14:paraId="3D608FE5" w14:textId="77777777" w:rsidTr="2F9C0563">
        <w:trPr>
          <w:trHeight w:val="368"/>
        </w:trPr>
        <w:tc>
          <w:tcPr>
            <w:tcW w:w="11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3E0EA" w14:textId="77777777" w:rsidR="00854215" w:rsidRPr="00726C97" w:rsidRDefault="512F0B12" w:rsidP="008E4F6C">
            <w:pPr>
              <w:rPr>
                <w:szCs w:val="22"/>
              </w:rPr>
            </w:pPr>
            <w:r>
              <w:t>Label Position</w:t>
            </w:r>
          </w:p>
        </w:tc>
        <w:tc>
          <w:tcPr>
            <w:tcW w:w="2025" w:type="pct"/>
            <w:tcBorders>
              <w:top w:val="single" w:sz="4" w:space="0" w:color="auto"/>
              <w:left w:val="nil"/>
              <w:bottom w:val="single" w:sz="4" w:space="0" w:color="auto"/>
              <w:right w:val="single" w:sz="4" w:space="0" w:color="auto"/>
            </w:tcBorders>
            <w:shd w:val="clear" w:color="auto" w:fill="FFFFFF" w:themeFill="background1"/>
            <w:vAlign w:val="center"/>
          </w:tcPr>
          <w:p w14:paraId="58F87003" w14:textId="77777777" w:rsidR="00854215" w:rsidRPr="00726C97" w:rsidRDefault="512F0B12" w:rsidP="008E4F6C">
            <w:r>
              <w:t>3" (min) - 5" (max)</w:t>
            </w:r>
          </w:p>
        </w:tc>
        <w:tc>
          <w:tcPr>
            <w:tcW w:w="1811" w:type="pct"/>
            <w:tcBorders>
              <w:top w:val="single" w:sz="4" w:space="0" w:color="auto"/>
              <w:left w:val="nil"/>
              <w:bottom w:val="single" w:sz="4" w:space="0" w:color="auto"/>
              <w:right w:val="single" w:sz="4" w:space="0" w:color="auto"/>
            </w:tcBorders>
            <w:shd w:val="clear" w:color="auto" w:fill="FFFFFF" w:themeFill="background1"/>
            <w:vAlign w:val="center"/>
          </w:tcPr>
          <w:p w14:paraId="4DEDF86F" w14:textId="77777777" w:rsidR="00854215" w:rsidRPr="00726C97" w:rsidRDefault="512F0B12" w:rsidP="008E4F6C">
            <w:r>
              <w:t>Both ends of power cord must be labeled</w:t>
            </w:r>
          </w:p>
        </w:tc>
      </w:tr>
      <w:tr w:rsidR="00854215" w:rsidRPr="00726C97" w14:paraId="283A36F5" w14:textId="77777777" w:rsidTr="2F9C0563">
        <w:trPr>
          <w:trHeight w:val="300"/>
        </w:trPr>
        <w:tc>
          <w:tcPr>
            <w:tcW w:w="1165" w:type="pct"/>
            <w:tcBorders>
              <w:top w:val="nil"/>
              <w:left w:val="single" w:sz="4" w:space="0" w:color="auto"/>
              <w:bottom w:val="single" w:sz="4" w:space="0" w:color="auto"/>
              <w:right w:val="single" w:sz="4" w:space="0" w:color="auto"/>
            </w:tcBorders>
            <w:shd w:val="clear" w:color="auto" w:fill="FFFFFF" w:themeFill="background1"/>
            <w:noWrap/>
            <w:vAlign w:val="bottom"/>
          </w:tcPr>
          <w:p w14:paraId="3C7D084D" w14:textId="77777777" w:rsidR="00854215" w:rsidRPr="00726C97" w:rsidRDefault="512F0B12" w:rsidP="008E4F6C">
            <w:pPr>
              <w:rPr>
                <w:szCs w:val="22"/>
              </w:rPr>
            </w:pPr>
            <w:r>
              <w:t>Label Content</w:t>
            </w:r>
          </w:p>
        </w:tc>
        <w:tc>
          <w:tcPr>
            <w:tcW w:w="2025" w:type="pct"/>
            <w:tcBorders>
              <w:top w:val="nil"/>
              <w:left w:val="nil"/>
              <w:bottom w:val="single" w:sz="4" w:space="0" w:color="auto"/>
              <w:right w:val="single" w:sz="4" w:space="0" w:color="auto"/>
            </w:tcBorders>
            <w:shd w:val="clear" w:color="auto" w:fill="FFFFFF" w:themeFill="background1"/>
            <w:noWrap/>
            <w:vAlign w:val="bottom"/>
          </w:tcPr>
          <w:p w14:paraId="23B45016" w14:textId="77777777" w:rsidR="00854215" w:rsidRPr="00726C97" w:rsidRDefault="512F0B12" w:rsidP="008E4F6C">
            <w:r>
              <w:t>Arial Bold</w:t>
            </w:r>
          </w:p>
        </w:tc>
        <w:tc>
          <w:tcPr>
            <w:tcW w:w="1811" w:type="pct"/>
            <w:tcBorders>
              <w:top w:val="nil"/>
              <w:left w:val="nil"/>
              <w:bottom w:val="single" w:sz="4" w:space="0" w:color="auto"/>
              <w:right w:val="single" w:sz="4" w:space="0" w:color="auto"/>
            </w:tcBorders>
            <w:shd w:val="clear" w:color="auto" w:fill="FFFFFF" w:themeFill="background1"/>
            <w:noWrap/>
            <w:vAlign w:val="bottom"/>
          </w:tcPr>
          <w:p w14:paraId="577114DD" w14:textId="77777777" w:rsidR="00854215" w:rsidRPr="00726C97" w:rsidRDefault="512F0B12" w:rsidP="008E4F6C">
            <w:r>
              <w:t>Name of device</w:t>
            </w:r>
          </w:p>
        </w:tc>
      </w:tr>
    </w:tbl>
    <w:p w14:paraId="5C5B1238" w14:textId="77777777" w:rsidR="00A862AA" w:rsidRDefault="00A862AA" w:rsidP="00156D38">
      <w:pPr>
        <w:pStyle w:val="Heading2"/>
      </w:pPr>
      <w:bookmarkStart w:id="85" w:name="_Toc352160163"/>
    </w:p>
    <w:p w14:paraId="2CD6D78B" w14:textId="77777777" w:rsidR="00A862AA" w:rsidRDefault="00A862AA" w:rsidP="00156D38">
      <w:pPr>
        <w:pStyle w:val="Heading2"/>
      </w:pPr>
    </w:p>
    <w:p w14:paraId="4917CA3C" w14:textId="77777777" w:rsidR="00A862AA" w:rsidRDefault="00A862AA" w:rsidP="00156D38">
      <w:pPr>
        <w:pStyle w:val="Heading2"/>
      </w:pPr>
    </w:p>
    <w:p w14:paraId="30B6385D" w14:textId="77777777" w:rsidR="00A862AA" w:rsidRDefault="00A862AA" w:rsidP="00156D38">
      <w:pPr>
        <w:pStyle w:val="Heading2"/>
      </w:pPr>
    </w:p>
    <w:p w14:paraId="599D1616" w14:textId="77777777" w:rsidR="00A862AA" w:rsidRDefault="00A862AA" w:rsidP="00156D38">
      <w:pPr>
        <w:pStyle w:val="Heading2"/>
      </w:pPr>
    </w:p>
    <w:p w14:paraId="7A651CB6" w14:textId="77777777" w:rsidR="00A862AA" w:rsidRDefault="00A862AA" w:rsidP="00A862AA"/>
    <w:p w14:paraId="140B6057" w14:textId="77777777" w:rsidR="00A862AA" w:rsidRDefault="00A862AA" w:rsidP="00A862AA"/>
    <w:p w14:paraId="137BA494" w14:textId="77777777" w:rsidR="00A862AA" w:rsidRDefault="00A862AA" w:rsidP="00A862AA"/>
    <w:p w14:paraId="0965735F" w14:textId="77777777" w:rsidR="00A862AA" w:rsidRPr="00A862AA" w:rsidRDefault="00A862AA" w:rsidP="00A862AA"/>
    <w:p w14:paraId="1407C06E" w14:textId="77777777" w:rsidR="00810E91" w:rsidRDefault="00810E91" w:rsidP="00810E91">
      <w:pPr>
        <w:jc w:val="both"/>
      </w:pPr>
    </w:p>
    <w:p w14:paraId="086E094A" w14:textId="77777777" w:rsidR="00810E91" w:rsidRDefault="00810E91" w:rsidP="00810E91">
      <w:pPr>
        <w:jc w:val="both"/>
      </w:pPr>
    </w:p>
    <w:p w14:paraId="006720BF" w14:textId="77777777" w:rsidR="00810E91" w:rsidRDefault="00810E91" w:rsidP="00810E91">
      <w:pPr>
        <w:jc w:val="both"/>
      </w:pPr>
    </w:p>
    <w:p w14:paraId="0F5FF018" w14:textId="77777777" w:rsidR="00810E91" w:rsidRDefault="00810E91" w:rsidP="00810E91">
      <w:pPr>
        <w:jc w:val="both"/>
      </w:pPr>
    </w:p>
    <w:p w14:paraId="6E8A7EBE" w14:textId="77777777" w:rsidR="00810E91" w:rsidRDefault="00810E91" w:rsidP="00810E91">
      <w:pPr>
        <w:jc w:val="both"/>
      </w:pPr>
    </w:p>
    <w:p w14:paraId="522D25CE" w14:textId="77777777" w:rsidR="00810E91" w:rsidRDefault="512F0B12" w:rsidP="512F0B12">
      <w:pPr>
        <w:pStyle w:val="Header"/>
        <w:spacing w:after="60"/>
        <w:jc w:val="center"/>
        <w:rPr>
          <w:rFonts w:cs="Arial"/>
          <w:b/>
          <w:bCs/>
          <w:sz w:val="28"/>
          <w:szCs w:val="28"/>
        </w:rPr>
      </w:pPr>
      <w:smartTag w:uri="urn:schemas-microsoft-com:office:smarttags" w:element="PlaceName">
        <w:smartTag w:uri="urn:schemas-microsoft-com:office:smarttags" w:element="place">
          <w:r w:rsidRPr="512F0B12">
            <w:rPr>
              <w:rFonts w:cs="Arial"/>
              <w:b/>
              <w:bCs/>
              <w:sz w:val="28"/>
              <w:szCs w:val="28"/>
            </w:rPr>
            <w:lastRenderedPageBreak/>
            <w:t>ACE DATA CENTER</w:t>
          </w:r>
        </w:smartTag>
      </w:smartTag>
      <w:smartTag w:uri="urn:schemas-microsoft-com:office:smarttags" w:element="PlaceName"/>
      <w:smartTag w:uri="urn:schemas-microsoft-com:office:smarttags" w:element="PlaceType"/>
    </w:p>
    <w:p w14:paraId="291039B6" w14:textId="77777777" w:rsidR="00810E91" w:rsidRDefault="512F0B12" w:rsidP="512F0B12">
      <w:pPr>
        <w:pStyle w:val="Header"/>
        <w:spacing w:after="60"/>
        <w:jc w:val="center"/>
        <w:rPr>
          <w:rFonts w:cs="Arial"/>
          <w:b/>
          <w:bCs/>
          <w:sz w:val="28"/>
          <w:szCs w:val="28"/>
        </w:rPr>
      </w:pPr>
      <w:r w:rsidRPr="512F0B12">
        <w:rPr>
          <w:rFonts w:cs="Arial"/>
          <w:b/>
          <w:bCs/>
          <w:sz w:val="28"/>
          <w:szCs w:val="28"/>
        </w:rPr>
        <w:t>Exception to Power Standards</w:t>
      </w:r>
    </w:p>
    <w:p w14:paraId="6E82C7D7" w14:textId="77777777" w:rsidR="00810E91" w:rsidRDefault="00810E91" w:rsidP="00810E91">
      <w:pPr>
        <w:jc w:val="both"/>
      </w:pPr>
    </w:p>
    <w:p w14:paraId="2A39834F" w14:textId="77777777" w:rsidR="00810E91" w:rsidRDefault="512F0B12" w:rsidP="00810E91">
      <w:pPr>
        <w:jc w:val="both"/>
      </w:pPr>
      <w:smartTag w:uri="urn:schemas-microsoft-com:office:smarttags" w:element="PlaceName">
        <w:smartTag w:uri="urn:schemas-microsoft-com:office:smarttags" w:element="place">
          <w:r>
            <w:t>ACE Data Center policy requires all devices installed in the infrastructure to support dual power capabilities. It is understood that single power supply or single corded devices do not comply with Data Center policy and will not be installed in an ACE Data Center. Exceptions to this policy require approval, up to and including the IS Vice President/CIO.</w:t>
          </w:r>
        </w:smartTag>
      </w:smartTag>
      <w:smartTag w:uri="urn:schemas-microsoft-com:office:smarttags" w:element="PlaceName"/>
      <w:smartTag w:uri="urn:schemas-microsoft-com:office:smarttags" w:element="PlaceType"/>
      <w:smartTag w:uri="urn:schemas-microsoft-com:office:smarttags" w:element="PlaceName"/>
      <w:smartTag w:uri="urn:schemas-microsoft-com:office:smarttags" w:element="PlaceType"/>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7B6F3F71" w14:textId="77777777" w:rsidR="00810E91" w:rsidRDefault="00810E91" w:rsidP="00810E91">
      <w:pPr>
        <w:jc w:val="both"/>
      </w:pPr>
    </w:p>
    <w:p w14:paraId="75E1D8C5" w14:textId="77777777" w:rsidR="00810E91" w:rsidRDefault="512F0B12" w:rsidP="00810E91">
      <w:pPr>
        <w:jc w:val="both"/>
      </w:pPr>
      <w:r>
        <w:t>The Data Center provides two sources of power (A-side and B-side). The dual power standard is met by connecting a device’s power supply to each power source.</w:t>
      </w:r>
      <w:smartTag w:uri="urn:schemas-microsoft-com:office:smarttags" w:element="PlaceName"/>
      <w:smartTag w:uri="urn:schemas-microsoft-com:office:smarttags" w:element="PlaceType"/>
      <w:smartTag w:uri="urn:schemas-microsoft-com:office:smarttags" w:element="place"/>
    </w:p>
    <w:p w14:paraId="7445EE2E" w14:textId="77777777" w:rsidR="00810E91" w:rsidRDefault="00810E91" w:rsidP="00810E91"/>
    <w:p w14:paraId="39CF5B37" w14:textId="77777777" w:rsidR="00810E91" w:rsidRDefault="512F0B12" w:rsidP="00810E91">
      <w:r>
        <w:t>The device identified below is being requested to bypass standards:</w:t>
      </w:r>
    </w:p>
    <w:p w14:paraId="62EB143C" w14:textId="77777777" w:rsidR="00810E91" w:rsidRDefault="00810E91" w:rsidP="00810E91"/>
    <w:p w14:paraId="6F743808" w14:textId="77777777" w:rsidR="00810E91" w:rsidRPr="003C3442" w:rsidRDefault="512F0B12" w:rsidP="00810E91">
      <w:r>
        <w:t xml:space="preserve">MACHINE TYPE:_____________  MAKE:_____________  MODEL:_____________ </w:t>
      </w:r>
    </w:p>
    <w:p w14:paraId="58967CDF" w14:textId="77777777" w:rsidR="00810E91" w:rsidRPr="003C3442" w:rsidRDefault="00810E91" w:rsidP="00810E91"/>
    <w:p w14:paraId="20415B7E" w14:textId="77777777" w:rsidR="00810E91" w:rsidRPr="003C3442" w:rsidRDefault="512F0B12" w:rsidP="00810E91">
      <w:r>
        <w:t>Explain how this device is used and the service(s) it delivers:</w:t>
      </w:r>
    </w:p>
    <w:p w14:paraId="065FBA82" w14:textId="77777777" w:rsidR="00810E91" w:rsidRDefault="512F0B12" w:rsidP="512F0B12">
      <w:pPr>
        <w:rPr>
          <w:sz w:val="32"/>
          <w:szCs w:val="32"/>
        </w:rPr>
      </w:pPr>
      <w:r w:rsidRPr="512F0B12">
        <w:rPr>
          <w:sz w:val="32"/>
          <w:szCs w:val="32"/>
        </w:rPr>
        <w:t>________________________________________________</w:t>
      </w:r>
    </w:p>
    <w:p w14:paraId="2182B684" w14:textId="77777777" w:rsidR="00810E91" w:rsidRPr="00810E91" w:rsidRDefault="00810E91" w:rsidP="00810E91">
      <w:pPr>
        <w:rPr>
          <w:sz w:val="32"/>
          <w:szCs w:val="32"/>
        </w:rPr>
      </w:pPr>
    </w:p>
    <w:p w14:paraId="2EA09CA7" w14:textId="77777777" w:rsidR="00810E91" w:rsidRDefault="512F0B12" w:rsidP="00810E91">
      <w:r>
        <w:t>Explain why this device cannot provide dual power capability:</w:t>
      </w:r>
    </w:p>
    <w:p w14:paraId="62A67D12" w14:textId="77777777" w:rsidR="00810E91" w:rsidRDefault="512F0B12" w:rsidP="512F0B12">
      <w:pPr>
        <w:rPr>
          <w:sz w:val="32"/>
          <w:szCs w:val="32"/>
        </w:rPr>
      </w:pPr>
      <w:r w:rsidRPr="512F0B12">
        <w:rPr>
          <w:sz w:val="32"/>
          <w:szCs w:val="32"/>
        </w:rPr>
        <w:t>________________________________________________</w:t>
      </w:r>
    </w:p>
    <w:p w14:paraId="2819038B" w14:textId="77777777" w:rsidR="00810E91" w:rsidRDefault="00810E91" w:rsidP="00810E91"/>
    <w:p w14:paraId="62A9A377" w14:textId="77777777" w:rsidR="00810E91" w:rsidRDefault="512F0B12" w:rsidP="00810E91">
      <w:r>
        <w:t>Explain the steps taken to mitigate risk of service interruption, should this device’s power source fail:</w:t>
      </w:r>
    </w:p>
    <w:p w14:paraId="20F1005F" w14:textId="77777777" w:rsidR="00810E91" w:rsidRDefault="00810E91" w:rsidP="00810E91">
      <w:r w:rsidRPr="7B65FFE2">
        <w:fldChar w:fldCharType="begin">
          <w:ffData>
            <w:name w:val="Check13"/>
            <w:enabled/>
            <w:calcOnExit w:val="0"/>
            <w:checkBox>
              <w:sizeAuto/>
              <w:default w:val="0"/>
            </w:checkBox>
          </w:ffData>
        </w:fldChar>
      </w:r>
      <w:bookmarkStart w:id="86" w:name="Check13"/>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bookmarkEnd w:id="86"/>
      <w:r>
        <w:t xml:space="preserve"> An external power supply is used as a secondary source (not an ATS or UPS).</w:t>
      </w:r>
    </w:p>
    <w:p w14:paraId="58A804D1" w14:textId="77777777" w:rsidR="00810E91" w:rsidRDefault="00810E91" w:rsidP="00810E91">
      <w:r w:rsidRPr="7B65FFE2">
        <w:fldChar w:fldCharType="begin">
          <w:ffData>
            <w:name w:val=""/>
            <w:enabled/>
            <w:calcOnExit w:val="0"/>
            <w:checkBox>
              <w:sizeAuto/>
              <w:default w:val="0"/>
            </w:checkBox>
          </w:ffData>
        </w:fldChar>
      </w:r>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r>
        <w:t xml:space="preserve"> Device is part of multi-component cluster where, if failed, would have no impact on services. Please describe:</w:t>
      </w:r>
    </w:p>
    <w:p w14:paraId="40CDAAA1" w14:textId="77777777" w:rsidR="00810E91" w:rsidRDefault="512F0B12" w:rsidP="00810E91">
      <w:r>
        <w:t>___________________________________________________________________________________________________________________________________________</w:t>
      </w:r>
    </w:p>
    <w:p w14:paraId="2D17C120" w14:textId="77777777" w:rsidR="00810E91" w:rsidRDefault="00810E91" w:rsidP="00810E91">
      <w:pPr>
        <w:rPr>
          <w:highlight w:val="lightGray"/>
        </w:rPr>
      </w:pPr>
    </w:p>
    <w:p w14:paraId="0358ABEA" w14:textId="77777777" w:rsidR="00810E91" w:rsidRDefault="00810E91" w:rsidP="00810E91">
      <w:r w:rsidRPr="7B65FFE2">
        <w:fldChar w:fldCharType="begin">
          <w:ffData>
            <w:name w:val="Check7"/>
            <w:enabled/>
            <w:calcOnExit w:val="0"/>
            <w:checkBox>
              <w:sizeAuto/>
              <w:default w:val="0"/>
            </w:checkBox>
          </w:ffData>
        </w:fldChar>
      </w:r>
      <w:bookmarkStart w:id="87" w:name="Check7"/>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bookmarkEnd w:id="87"/>
      <w:r>
        <w:t xml:space="preserve"> Secondary device(s) provide fully redundant components with non-disruptive failover.   Please describe:</w:t>
      </w:r>
    </w:p>
    <w:p w14:paraId="7BC7E7D3" w14:textId="77777777" w:rsidR="00810E91" w:rsidRDefault="512F0B12" w:rsidP="00810E91">
      <w:r>
        <w:t>____________________________________________________________________________________________________________________________________________</w:t>
      </w:r>
    </w:p>
    <w:p w14:paraId="3F159638" w14:textId="77777777" w:rsidR="00810E91" w:rsidRDefault="00810E91" w:rsidP="00810E91">
      <w:r w:rsidRPr="7B65FFE2">
        <w:fldChar w:fldCharType="begin">
          <w:ffData>
            <w:name w:val="Check8"/>
            <w:enabled/>
            <w:calcOnExit w:val="0"/>
            <w:checkBox>
              <w:sizeAuto/>
              <w:default w:val="0"/>
            </w:checkBox>
          </w:ffData>
        </w:fldChar>
      </w:r>
      <w:bookmarkStart w:id="88" w:name="Check8"/>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bookmarkEnd w:id="88"/>
      <w:r>
        <w:t xml:space="preserve"> Technology is end of life and/or planned for replacement</w:t>
      </w:r>
    </w:p>
    <w:p w14:paraId="3A30B2E4" w14:textId="77777777" w:rsidR="00810E91" w:rsidRDefault="512F0B12" w:rsidP="00810E91">
      <w:pPr>
        <w:ind w:firstLine="720"/>
      </w:pPr>
      <w:r>
        <w:t>When____________________________________________</w:t>
      </w:r>
    </w:p>
    <w:p w14:paraId="794BB8C7" w14:textId="77777777" w:rsidR="00810E91" w:rsidRDefault="512F0B12" w:rsidP="00810E91">
      <w:pPr>
        <w:ind w:firstLine="720"/>
      </w:pPr>
      <w:r>
        <w:t>Project ID_________________________________________</w:t>
      </w:r>
    </w:p>
    <w:p w14:paraId="68FCB655" w14:textId="77777777" w:rsidR="00810E91" w:rsidRDefault="00810E91" w:rsidP="00810E91">
      <w:r w:rsidRPr="7B65FFE2">
        <w:fldChar w:fldCharType="begin">
          <w:ffData>
            <w:name w:val="Check8"/>
            <w:enabled/>
            <w:calcOnExit w:val="0"/>
            <w:checkBox>
              <w:sizeAuto/>
              <w:default w:val="0"/>
            </w:checkBox>
          </w:ffData>
        </w:fldChar>
      </w:r>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r>
        <w:t xml:space="preserve"> Application / Service is end of life and/or planned for replacement</w:t>
      </w:r>
    </w:p>
    <w:p w14:paraId="41EBC773" w14:textId="77777777" w:rsidR="00810E91" w:rsidRDefault="512F0B12" w:rsidP="00810E91">
      <w:pPr>
        <w:ind w:firstLine="720"/>
      </w:pPr>
      <w:r>
        <w:t>When____________________________________________</w:t>
      </w:r>
    </w:p>
    <w:p w14:paraId="0D4F6830" w14:textId="77777777" w:rsidR="00810E91" w:rsidRDefault="512F0B12" w:rsidP="00810E91">
      <w:pPr>
        <w:ind w:firstLine="720"/>
      </w:pPr>
      <w:r>
        <w:t>Project ID_________________________________________</w:t>
      </w:r>
    </w:p>
    <w:p w14:paraId="3A5CB202" w14:textId="77777777" w:rsidR="00810E91" w:rsidRDefault="00810E91" w:rsidP="00810E91">
      <w:r w:rsidRPr="7B65FFE2">
        <w:fldChar w:fldCharType="begin">
          <w:ffData>
            <w:name w:val="Check5"/>
            <w:enabled/>
            <w:calcOnExit w:val="0"/>
            <w:checkBox>
              <w:sizeAuto/>
              <w:default w:val="0"/>
            </w:checkBox>
          </w:ffData>
        </w:fldChar>
      </w:r>
      <w:r>
        <w:rPr>
          <w:highlight w:val="lightGray"/>
        </w:rPr>
        <w:instrText xml:space="preserve"> FORMCHECKBOX </w:instrText>
      </w:r>
      <w:r w:rsidRPr="7B65FFE2">
        <w:rPr>
          <w:highlight w:val="lightGray"/>
        </w:rPr>
      </w:r>
      <w:r w:rsidRPr="7B65FFE2">
        <w:rPr>
          <w:highlight w:val="lightGray"/>
        </w:rPr>
        <w:fldChar w:fldCharType="separate"/>
      </w:r>
      <w:r w:rsidRPr="7B65FFE2">
        <w:fldChar w:fldCharType="end"/>
      </w:r>
      <w:r>
        <w:t xml:space="preserve"> Other_______________________________________________________________</w:t>
      </w:r>
    </w:p>
    <w:p w14:paraId="1125D5E4" w14:textId="77777777" w:rsidR="00810E91" w:rsidRDefault="00810E91" w:rsidP="00810E91"/>
    <w:p w14:paraId="738B332A" w14:textId="77777777" w:rsidR="00810E91" w:rsidRDefault="00810E91" w:rsidP="00810E91">
      <w:r>
        <w:t>____________________________</w:t>
      </w:r>
      <w:r>
        <w:tab/>
      </w:r>
      <w:r>
        <w:tab/>
      </w:r>
      <w:r>
        <w:tab/>
        <w:t>____________________________</w:t>
      </w:r>
    </w:p>
    <w:p w14:paraId="3E36B9F6" w14:textId="77777777" w:rsidR="00810E91" w:rsidRDefault="00810E91" w:rsidP="00810E91">
      <w:r>
        <w:t>Requestor</w:t>
      </w:r>
      <w:r>
        <w:tab/>
      </w:r>
      <w:r>
        <w:tab/>
      </w:r>
      <w:r>
        <w:tab/>
      </w:r>
      <w:r>
        <w:tab/>
      </w:r>
      <w:r>
        <w:tab/>
      </w:r>
      <w:r>
        <w:tab/>
        <w:t>Manager</w:t>
      </w:r>
    </w:p>
    <w:p w14:paraId="5488D4D4" w14:textId="77777777" w:rsidR="00810E91" w:rsidRDefault="00810E91" w:rsidP="00810E91"/>
    <w:p w14:paraId="2059A747" w14:textId="77777777" w:rsidR="00810E91" w:rsidRDefault="00810E91" w:rsidP="00810E91">
      <w:r>
        <w:t>____________________________</w:t>
      </w:r>
      <w:r>
        <w:tab/>
      </w:r>
      <w:r>
        <w:tab/>
      </w:r>
      <w:r>
        <w:tab/>
        <w:t>____________________________</w:t>
      </w:r>
    </w:p>
    <w:p w14:paraId="2A73159A" w14:textId="77777777" w:rsidR="00810E91" w:rsidRDefault="00810E91" w:rsidP="00810E91">
      <w:r>
        <w:t>Group Manager</w:t>
      </w:r>
      <w:r>
        <w:tab/>
      </w:r>
      <w:r>
        <w:tab/>
      </w:r>
      <w:r>
        <w:tab/>
      </w:r>
      <w:r>
        <w:tab/>
      </w:r>
      <w:r>
        <w:tab/>
        <w:t>Vice President/CIO</w:t>
      </w:r>
    </w:p>
    <w:p w14:paraId="1C108160" w14:textId="77777777" w:rsidR="00E77B37" w:rsidRDefault="512F0B12" w:rsidP="00156D38">
      <w:pPr>
        <w:pStyle w:val="Heading2"/>
      </w:pPr>
      <w:bookmarkStart w:id="89" w:name="_Toc82600897"/>
      <w:r>
        <w:lastRenderedPageBreak/>
        <w:t>Data Center Power Information</w:t>
      </w:r>
      <w:bookmarkEnd w:id="85"/>
      <w:bookmarkEnd w:id="89"/>
    </w:p>
    <w:p w14:paraId="403FFDD7" w14:textId="77777777" w:rsidR="00156D38" w:rsidRPr="00F25F8F" w:rsidRDefault="512F0B12" w:rsidP="00156D38">
      <w:pPr>
        <w:pStyle w:val="Heading2"/>
      </w:pPr>
      <w:bookmarkStart w:id="90" w:name="_Toc352160164"/>
      <w:bookmarkStart w:id="91" w:name="_Toc82600898"/>
      <w:r>
        <w:t>UPS Description</w:t>
      </w:r>
      <w:bookmarkEnd w:id="90"/>
      <w:bookmarkEnd w:id="91"/>
    </w:p>
    <w:p w14:paraId="71FA0342" w14:textId="77777777" w:rsidR="00103278" w:rsidRDefault="512F0B12" w:rsidP="00B024A2">
      <w:r>
        <w:t>The AO and TXRAO Data Centers are fed with dual commercial power feeds through dual UPS systems.  Power routes through one of two UPS’s to dual Remote Power Panels (RPP’s) or Modular Power Distribution Units (PDPM’s), which results in dual power circuits feeding each device within the data center.</w:t>
      </w:r>
    </w:p>
    <w:p w14:paraId="1F5BF93C" w14:textId="77777777" w:rsidR="005711AF" w:rsidRDefault="005711AF" w:rsidP="00B024A2"/>
    <w:p w14:paraId="267528D2" w14:textId="77777777" w:rsidR="005711AF" w:rsidRDefault="512F0B12" w:rsidP="009E70F4">
      <w:pPr>
        <w:spacing w:before="240"/>
      </w:pPr>
      <w:r>
        <w:t>Dual power may be supplied directly to a device with:  1) power feeds from different RPPs (an A side and a B side), 2 A side and B side power from a PDPM, 3) through dual cabinet PDUs that are fed from different RPPs, or 4) via an ATS switch (for approved devices with a single power supply).</w:t>
      </w:r>
    </w:p>
    <w:p w14:paraId="77ABD8B4" w14:textId="77777777" w:rsidR="00D8043A" w:rsidRDefault="512F0B12" w:rsidP="002E09D1">
      <w:pPr>
        <w:pStyle w:val="Heading2"/>
      </w:pPr>
      <w:bookmarkStart w:id="92" w:name="_Toc352160165"/>
      <w:bookmarkStart w:id="93" w:name="_Toc82600899"/>
      <w:r>
        <w:t>UPS Standard</w:t>
      </w:r>
      <w:bookmarkEnd w:id="92"/>
      <w:bookmarkEnd w:id="93"/>
    </w:p>
    <w:p w14:paraId="16A5581F" w14:textId="77777777" w:rsidR="00D8043A" w:rsidRDefault="512F0B12" w:rsidP="00D8043A">
      <w:pPr>
        <w:pStyle w:val="bullets"/>
      </w:pPr>
      <w:r>
        <w:t>Power routed to a device (single piece of equipment or rack of equipment) must have a power feed from the A side UPS and the B side UPS.</w:t>
      </w:r>
    </w:p>
    <w:p w14:paraId="603251EF" w14:textId="77777777" w:rsidR="00336E2D" w:rsidRDefault="512F0B12" w:rsidP="00A862AA">
      <w:pPr>
        <w:pStyle w:val="bullets"/>
      </w:pPr>
      <w:smartTag w:uri="urn:schemas-microsoft-com:office:smarttags" w:element="PlaceName">
        <w:smartTag w:uri="urn:schemas-microsoft-com:office:smarttags" w:element="place">
          <w:r>
            <w:t>Data Center Staff will work with Facilities to obtain the correct power feeds.</w:t>
          </w:r>
        </w:smartTag>
      </w:smartTag>
      <w:smartTag w:uri="urn:schemas-microsoft-com:office:smarttags" w:element="PlaceType"/>
      <w:bookmarkStart w:id="94" w:name="_Toc352160166"/>
    </w:p>
    <w:p w14:paraId="057E3244" w14:textId="77777777" w:rsidR="00F25F8F" w:rsidRDefault="512F0B12" w:rsidP="00F25F8F">
      <w:pPr>
        <w:pStyle w:val="Heading2"/>
      </w:pPr>
      <w:bookmarkStart w:id="95" w:name="_Toc82600900"/>
      <w:r>
        <w:t>PDU Description</w:t>
      </w:r>
      <w:bookmarkEnd w:id="94"/>
      <w:bookmarkEnd w:id="95"/>
    </w:p>
    <w:p w14:paraId="555B1885" w14:textId="77777777" w:rsidR="00F25F8F" w:rsidRDefault="512F0B12" w:rsidP="00F25F8F">
      <w:r>
        <w:t>Power Distribution Units (PDU’s) in a Data Center are used to distribute power from the main power source coming into the Data Center to the devices and cabinets installed in a Data Center.</w:t>
      </w:r>
      <w:smartTag w:uri="urn:schemas-microsoft-com:office:smarttags" w:element="PlaceName"/>
      <w:smartTag w:uri="urn:schemas-microsoft-com:office:smarttags" w:element="PlaceType"/>
      <w:smartTag w:uri="urn:schemas-microsoft-com:office:smarttags" w:element="PlaceName"/>
      <w:smartTag w:uri="urn:schemas-microsoft-com:office:smarttags" w:element="PlaceType"/>
      <w:smartTag w:uri="urn:schemas-microsoft-com:office:smarttags" w:element="PlaceName"/>
      <w:smartTag w:uri="urn:schemas-microsoft-com:office:smarttags" w:element="PlaceType"/>
      <w:smartTag w:uri="urn:schemas-microsoft-com:office:smarttags" w:element="place"/>
    </w:p>
    <w:p w14:paraId="22C87A8A" w14:textId="77777777" w:rsidR="004728DC" w:rsidRDefault="004728DC" w:rsidP="00F25F8F"/>
    <w:p w14:paraId="0011B9E8" w14:textId="77777777" w:rsidR="009F6281" w:rsidRDefault="00793D79" w:rsidP="00665BA3">
      <w:pPr>
        <w:jc w:val="center"/>
      </w:pPr>
      <w:r>
        <w:rPr>
          <w:noProof/>
        </w:rPr>
        <w:drawing>
          <wp:inline distT="0" distB="0" distL="0" distR="0" wp14:anchorId="0BEF5C5C" wp14:editId="78B6E0E1">
            <wp:extent cx="3429000" cy="3716655"/>
            <wp:effectExtent l="0" t="0" r="0" b="0"/>
            <wp:docPr id="377" name="Picture 26" descr="P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9000" cy="3716655"/>
                    </a:xfrm>
                    <a:prstGeom prst="rect">
                      <a:avLst/>
                    </a:prstGeom>
                    <a:noFill/>
                    <a:ln>
                      <a:noFill/>
                    </a:ln>
                  </pic:spPr>
                </pic:pic>
              </a:graphicData>
            </a:graphic>
          </wp:inline>
        </w:drawing>
      </w:r>
    </w:p>
    <w:p w14:paraId="4315AE7B" w14:textId="77777777" w:rsidR="009F6281" w:rsidRPr="009F6281" w:rsidRDefault="512F0B12" w:rsidP="00827ACF">
      <w:pPr>
        <w:pStyle w:val="Picture"/>
      </w:pPr>
      <w:bookmarkStart w:id="96" w:name="_Toc393780079"/>
      <w:r>
        <w:t>PDU</w:t>
      </w:r>
      <w:bookmarkEnd w:id="96"/>
    </w:p>
    <w:p w14:paraId="31D37D2D" w14:textId="77777777" w:rsidR="00F25F8F" w:rsidRDefault="512F0B12" w:rsidP="00F25F8F">
      <w:pPr>
        <w:pStyle w:val="Heading2"/>
      </w:pPr>
      <w:bookmarkStart w:id="97" w:name="_Toc352160167"/>
      <w:bookmarkStart w:id="98" w:name="_Toc82600901"/>
      <w:r>
        <w:lastRenderedPageBreak/>
        <w:t>Power Distribution Panel Description</w:t>
      </w:r>
      <w:bookmarkEnd w:id="97"/>
      <w:bookmarkEnd w:id="98"/>
    </w:p>
    <w:p w14:paraId="1975FC52" w14:textId="77777777" w:rsidR="004728DC" w:rsidRDefault="512F0B12" w:rsidP="00EF77A6">
      <w:r>
        <w:t>Remote Power Panels (RPP’s) and Modular Power Distribution Units (PDPM’s), in a Data Center are used to distribute power to a higher density of devices than if power comes directly from a power source or PDU. RPP’s and PDPM’s can be compact, free standing devices, or fixed, wall mounted devices.</w:t>
      </w:r>
    </w:p>
    <w:p w14:paraId="5E5D8884" w14:textId="77777777" w:rsidR="00F25F8F" w:rsidRDefault="00793D79" w:rsidP="00831928">
      <w:pPr>
        <w:jc w:val="center"/>
      </w:pPr>
      <w:r>
        <w:rPr>
          <w:noProof/>
        </w:rPr>
        <w:drawing>
          <wp:inline distT="0" distB="0" distL="0" distR="0" wp14:anchorId="1ADDFF11" wp14:editId="518EF53C">
            <wp:extent cx="2743200" cy="3692525"/>
            <wp:effectExtent l="0" t="0" r="0" b="0"/>
            <wp:docPr id="376" name="Picture 27" descr="R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P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3200" cy="3692525"/>
                    </a:xfrm>
                    <a:prstGeom prst="rect">
                      <a:avLst/>
                    </a:prstGeom>
                    <a:noFill/>
                    <a:ln>
                      <a:noFill/>
                    </a:ln>
                  </pic:spPr>
                </pic:pic>
              </a:graphicData>
            </a:graphic>
          </wp:inline>
        </w:drawing>
      </w:r>
      <w:r>
        <w:rPr>
          <w:noProof/>
        </w:rPr>
        <w:drawing>
          <wp:inline distT="0" distB="0" distL="0" distR="0" wp14:anchorId="7462D244" wp14:editId="0E2961E2">
            <wp:extent cx="2391410" cy="3701415"/>
            <wp:effectExtent l="0" t="0" r="0" b="0"/>
            <wp:docPr id="18" name="Picture 1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1"/>
                    <pic:cNvPicPr>
                      <a:picLocks noChangeAspect="1" noChangeArrowheads="1"/>
                    </pic:cNvPicPr>
                  </pic:nvPicPr>
                  <pic:blipFill>
                    <a:blip r:embed="rId45">
                      <a:extLst>
                        <a:ext uri="{28A0092B-C50C-407E-A947-70E740481C1C}">
                          <a14:useLocalDpi xmlns:a14="http://schemas.microsoft.com/office/drawing/2010/main" val="0"/>
                        </a:ext>
                      </a:extLst>
                    </a:blip>
                    <a:srcRect r="29411"/>
                    <a:stretch>
                      <a:fillRect/>
                    </a:stretch>
                  </pic:blipFill>
                  <pic:spPr bwMode="auto">
                    <a:xfrm>
                      <a:off x="0" y="0"/>
                      <a:ext cx="2391410" cy="3701415"/>
                    </a:xfrm>
                    <a:prstGeom prst="rect">
                      <a:avLst/>
                    </a:prstGeom>
                    <a:noFill/>
                    <a:ln>
                      <a:noFill/>
                    </a:ln>
                  </pic:spPr>
                </pic:pic>
              </a:graphicData>
            </a:graphic>
          </wp:inline>
        </w:drawing>
      </w:r>
    </w:p>
    <w:p w14:paraId="454B08AB" w14:textId="77777777" w:rsidR="00500427" w:rsidRDefault="00FA7091" w:rsidP="00827ACF">
      <w:pPr>
        <w:pStyle w:val="Picture"/>
      </w:pPr>
      <w:bookmarkStart w:id="99" w:name="_Toc393780080"/>
      <w:r>
        <w:t xml:space="preserve">Standalone </w:t>
      </w:r>
      <w:r w:rsidR="009F6281">
        <w:t>RPP</w:t>
      </w:r>
      <w:r>
        <w:tab/>
      </w:r>
      <w:r>
        <w:tab/>
      </w:r>
      <w:r>
        <w:tab/>
      </w:r>
      <w:r w:rsidR="00831928">
        <w:t xml:space="preserve">          </w:t>
      </w:r>
      <w:r>
        <w:t>Wall mounted RPP’s</w:t>
      </w:r>
      <w:bookmarkEnd w:id="99"/>
    </w:p>
    <w:p w14:paraId="6A98645B" w14:textId="77777777" w:rsidR="00831928" w:rsidRPr="00831928" w:rsidRDefault="00831928" w:rsidP="00831928"/>
    <w:p w14:paraId="734EE7E6" w14:textId="77777777" w:rsidR="00500427" w:rsidRDefault="00793D79" w:rsidP="00831928">
      <w:pPr>
        <w:jc w:val="center"/>
      </w:pPr>
      <w:r>
        <w:rPr>
          <w:noProof/>
        </w:rPr>
        <w:drawing>
          <wp:inline distT="0" distB="0" distL="0" distR="0" wp14:anchorId="649CD339" wp14:editId="6F600D6B">
            <wp:extent cx="3508375" cy="2778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8375" cy="2778125"/>
                    </a:xfrm>
                    <a:prstGeom prst="rect">
                      <a:avLst/>
                    </a:prstGeom>
                    <a:noFill/>
                    <a:ln>
                      <a:noFill/>
                    </a:ln>
                  </pic:spPr>
                </pic:pic>
              </a:graphicData>
            </a:graphic>
          </wp:inline>
        </w:drawing>
      </w:r>
    </w:p>
    <w:p w14:paraId="35235186" w14:textId="77777777" w:rsidR="00831928" w:rsidRDefault="512F0B12" w:rsidP="00831928">
      <w:pPr>
        <w:jc w:val="center"/>
      </w:pPr>
      <w:r>
        <w:t>PDPM</w:t>
      </w:r>
    </w:p>
    <w:p w14:paraId="26FB5BF8" w14:textId="77777777" w:rsidR="00500427" w:rsidRDefault="512F0B12" w:rsidP="00500427">
      <w:pPr>
        <w:pStyle w:val="Heading2"/>
      </w:pPr>
      <w:bookmarkStart w:id="100" w:name="_Toc82600902"/>
      <w:r>
        <w:lastRenderedPageBreak/>
        <w:t>Cabinet Mounted PDU</w:t>
      </w:r>
      <w:bookmarkEnd w:id="100"/>
    </w:p>
    <w:p w14:paraId="14040E37" w14:textId="77777777" w:rsidR="000C4DE1" w:rsidRDefault="512F0B12" w:rsidP="00F25F8F">
      <w:r>
        <w:t>Cabinet mounted PDU (CPDU) is a “power strip” like device mounted inside of equipment cabinets used to distribute power to the computer equipment installed in the respective cabinets.</w:t>
      </w:r>
    </w:p>
    <w:p w14:paraId="7AA214A4" w14:textId="77777777" w:rsidR="000C4DE1" w:rsidRDefault="000C4DE1" w:rsidP="00F25F8F"/>
    <w:p w14:paraId="36FECE6A" w14:textId="77777777" w:rsidR="00D45CEC" w:rsidRDefault="00793D79" w:rsidP="00827ACF">
      <w:pPr>
        <w:pStyle w:val="Picture"/>
      </w:pPr>
      <w:bookmarkStart w:id="101" w:name="_Toc350857658"/>
      <w:bookmarkStart w:id="102" w:name="_Toc393780081"/>
      <w:r>
        <w:rPr>
          <w:noProof/>
        </w:rPr>
        <w:drawing>
          <wp:inline distT="0" distB="0" distL="0" distR="0" wp14:anchorId="52EFA84C" wp14:editId="4F185123">
            <wp:extent cx="2400300" cy="6594475"/>
            <wp:effectExtent l="0" t="0" r="0" b="0"/>
            <wp:docPr id="20" name="Picture 20" descr="CP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D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0300" cy="6594475"/>
                    </a:xfrm>
                    <a:prstGeom prst="rect">
                      <a:avLst/>
                    </a:prstGeom>
                    <a:noFill/>
                    <a:ln>
                      <a:noFill/>
                    </a:ln>
                  </pic:spPr>
                </pic:pic>
              </a:graphicData>
            </a:graphic>
          </wp:inline>
        </w:drawing>
      </w:r>
    </w:p>
    <w:p w14:paraId="684195A4" w14:textId="77777777" w:rsidR="00D45CEC" w:rsidRDefault="00D45CEC" w:rsidP="00827ACF">
      <w:pPr>
        <w:pStyle w:val="Picture"/>
      </w:pPr>
    </w:p>
    <w:p w14:paraId="3716AC50" w14:textId="77777777" w:rsidR="000C4DE1" w:rsidRPr="00EC67E3" w:rsidRDefault="512F0B12" w:rsidP="00827ACF">
      <w:pPr>
        <w:pStyle w:val="Picture"/>
      </w:pPr>
      <w:r>
        <w:t>Cabinet Mounted PDU</w:t>
      </w:r>
      <w:bookmarkEnd w:id="101"/>
      <w:bookmarkEnd w:id="102"/>
    </w:p>
    <w:p w14:paraId="7BDD5CF0" w14:textId="77777777" w:rsidR="007B572D" w:rsidRDefault="512F0B12" w:rsidP="000B34FC">
      <w:pPr>
        <w:spacing w:before="120"/>
        <w:ind w:right="144"/>
        <w:rPr>
          <w:szCs w:val="22"/>
        </w:rPr>
      </w:pPr>
      <w:bookmarkStart w:id="103" w:name="_Toc393460342"/>
      <w:r>
        <w:lastRenderedPageBreak/>
        <w:t xml:space="preserve">The diagram below provides a representation of the data center power infrastructure for the AO and TXRAO Data Centers: </w:t>
      </w:r>
    </w:p>
    <w:p w14:paraId="76436842" w14:textId="77777777" w:rsidR="008E0CB7" w:rsidRDefault="00793D79" w:rsidP="008E0CB7">
      <w:pPr>
        <w:spacing w:before="120"/>
        <w:ind w:left="-1260" w:right="144"/>
        <w:rPr>
          <w:b/>
        </w:rPr>
      </w:pPr>
      <w:r>
        <w:rPr>
          <w:b/>
          <w:noProof/>
        </w:rPr>
        <mc:AlternateContent>
          <mc:Choice Requires="wpc">
            <w:drawing>
              <wp:inline distT="0" distB="0" distL="0" distR="0" wp14:anchorId="72ED8A46" wp14:editId="1DDE821D">
                <wp:extent cx="6839585" cy="7341235"/>
                <wp:effectExtent l="0" t="12065" r="8890" b="0"/>
                <wp:docPr id="149" name="Canvas 1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8" name="Text Box 151"/>
                        <wps:cNvSpPr txBox="1">
                          <a:spLocks noChangeArrowheads="1"/>
                        </wps:cNvSpPr>
                        <wps:spPr bwMode="auto">
                          <a:xfrm>
                            <a:off x="1121325" y="0"/>
                            <a:ext cx="561161" cy="333379"/>
                          </a:xfrm>
                          <a:prstGeom prst="rect">
                            <a:avLst/>
                          </a:prstGeom>
                          <a:solidFill>
                            <a:srgbClr val="FFFFFF">
                              <a:alpha val="0"/>
                            </a:srgbClr>
                          </a:solidFill>
                          <a:ln w="9525">
                            <a:solidFill>
                              <a:srgbClr val="000000"/>
                            </a:solidFill>
                            <a:miter lim="800000"/>
                            <a:headEnd/>
                            <a:tailEnd/>
                          </a:ln>
                        </wps:spPr>
                        <wps:txbx>
                          <w:txbxContent>
                            <w:p w14:paraId="3B87F24B" w14:textId="77777777" w:rsidR="00586630" w:rsidRPr="007B572D" w:rsidRDefault="00586630" w:rsidP="002B5DA0">
                              <w:pPr>
                                <w:jc w:val="center"/>
                                <w:rPr>
                                  <w:sz w:val="15"/>
                                  <w:szCs w:val="16"/>
                                </w:rPr>
                              </w:pPr>
                              <w:r w:rsidRPr="007B572D">
                                <w:rPr>
                                  <w:sz w:val="15"/>
                                  <w:szCs w:val="16"/>
                                </w:rPr>
                                <w:t>‘A’ Input</w:t>
                              </w:r>
                            </w:p>
                            <w:p w14:paraId="6966ED4D" w14:textId="77777777" w:rsidR="00586630" w:rsidRPr="007B572D" w:rsidRDefault="00586630" w:rsidP="002B5DA0">
                              <w:pPr>
                                <w:jc w:val="center"/>
                                <w:rPr>
                                  <w:sz w:val="15"/>
                                  <w:szCs w:val="16"/>
                                </w:rPr>
                              </w:pPr>
                              <w:r w:rsidRPr="007B572D">
                                <w:rPr>
                                  <w:sz w:val="15"/>
                                  <w:szCs w:val="16"/>
                                </w:rPr>
                                <w:t>Power</w:t>
                              </w:r>
                            </w:p>
                          </w:txbxContent>
                        </wps:txbx>
                        <wps:bodyPr rot="0" vert="horz" wrap="square" lIns="89474" tIns="44737" rIns="89474" bIns="44737" anchor="t" anchorCtr="0" upright="1">
                          <a:noAutofit/>
                        </wps:bodyPr>
                      </wps:wsp>
                      <wps:wsp>
                        <wps:cNvPr id="59" name="Text Box 152"/>
                        <wps:cNvSpPr txBox="1">
                          <a:spLocks noChangeArrowheads="1"/>
                        </wps:cNvSpPr>
                        <wps:spPr bwMode="auto">
                          <a:xfrm>
                            <a:off x="5830891" y="0"/>
                            <a:ext cx="561161" cy="335351"/>
                          </a:xfrm>
                          <a:prstGeom prst="rect">
                            <a:avLst/>
                          </a:prstGeom>
                          <a:solidFill>
                            <a:srgbClr val="FFFFFF">
                              <a:alpha val="0"/>
                            </a:srgbClr>
                          </a:solidFill>
                          <a:ln w="9525">
                            <a:solidFill>
                              <a:srgbClr val="000000"/>
                            </a:solidFill>
                            <a:miter lim="800000"/>
                            <a:headEnd/>
                            <a:tailEnd/>
                          </a:ln>
                        </wps:spPr>
                        <wps:txbx>
                          <w:txbxContent>
                            <w:p w14:paraId="284E7204" w14:textId="77777777" w:rsidR="00586630" w:rsidRPr="007B572D" w:rsidRDefault="00586630" w:rsidP="002B5DA0">
                              <w:pPr>
                                <w:jc w:val="center"/>
                                <w:rPr>
                                  <w:sz w:val="15"/>
                                  <w:szCs w:val="16"/>
                                </w:rPr>
                              </w:pPr>
                              <w:r w:rsidRPr="007B572D">
                                <w:rPr>
                                  <w:sz w:val="15"/>
                                  <w:szCs w:val="16"/>
                                </w:rPr>
                                <w:t>‘B’ Input</w:t>
                              </w:r>
                            </w:p>
                            <w:p w14:paraId="6478BB7F" w14:textId="77777777" w:rsidR="00586630" w:rsidRPr="007B572D" w:rsidRDefault="00586630" w:rsidP="002B5DA0">
                              <w:pPr>
                                <w:jc w:val="center"/>
                                <w:rPr>
                                  <w:sz w:val="15"/>
                                  <w:szCs w:val="16"/>
                                </w:rPr>
                              </w:pPr>
                              <w:r w:rsidRPr="007B572D">
                                <w:rPr>
                                  <w:sz w:val="15"/>
                                  <w:szCs w:val="16"/>
                                </w:rPr>
                                <w:t>Power</w:t>
                              </w:r>
                            </w:p>
                          </w:txbxContent>
                        </wps:txbx>
                        <wps:bodyPr rot="0" vert="horz" wrap="square" lIns="89474" tIns="44737" rIns="89474" bIns="44737" anchor="t" anchorCtr="0" upright="1">
                          <a:noAutofit/>
                        </wps:bodyPr>
                      </wps:wsp>
                      <wps:wsp>
                        <wps:cNvPr id="60" name="Text Box 153"/>
                        <wps:cNvSpPr txBox="1">
                          <a:spLocks noChangeArrowheads="1"/>
                        </wps:cNvSpPr>
                        <wps:spPr bwMode="auto">
                          <a:xfrm>
                            <a:off x="2466915" y="0"/>
                            <a:ext cx="673792" cy="335351"/>
                          </a:xfrm>
                          <a:prstGeom prst="rect">
                            <a:avLst/>
                          </a:prstGeom>
                          <a:solidFill>
                            <a:srgbClr val="FFFFFF">
                              <a:alpha val="0"/>
                            </a:srgbClr>
                          </a:solidFill>
                          <a:ln w="9525">
                            <a:solidFill>
                              <a:srgbClr val="000000"/>
                            </a:solidFill>
                            <a:miter lim="800000"/>
                            <a:headEnd/>
                            <a:tailEnd/>
                          </a:ln>
                        </wps:spPr>
                        <wps:txbx>
                          <w:txbxContent>
                            <w:p w14:paraId="40031F12" w14:textId="77777777" w:rsidR="00586630" w:rsidRPr="007B572D" w:rsidRDefault="00586630" w:rsidP="002B5DA0">
                              <w:pPr>
                                <w:jc w:val="center"/>
                                <w:rPr>
                                  <w:sz w:val="13"/>
                                  <w:szCs w:val="16"/>
                                </w:rPr>
                              </w:pPr>
                              <w:r w:rsidRPr="007B572D">
                                <w:rPr>
                                  <w:sz w:val="13"/>
                                  <w:szCs w:val="16"/>
                                </w:rPr>
                                <w:t>Generator</w:t>
                              </w:r>
                            </w:p>
                          </w:txbxContent>
                        </wps:txbx>
                        <wps:bodyPr rot="0" vert="horz" wrap="square" lIns="89474" tIns="44737" rIns="89474" bIns="44737" anchor="t" anchorCtr="0" upright="1">
                          <a:noAutofit/>
                        </wps:bodyPr>
                      </wps:wsp>
                      <wps:wsp>
                        <wps:cNvPr id="61" name="Text Box 154"/>
                        <wps:cNvSpPr txBox="1">
                          <a:spLocks noChangeArrowheads="1"/>
                        </wps:cNvSpPr>
                        <wps:spPr bwMode="auto">
                          <a:xfrm>
                            <a:off x="1794120" y="1009013"/>
                            <a:ext cx="562158" cy="334365"/>
                          </a:xfrm>
                          <a:prstGeom prst="rect">
                            <a:avLst/>
                          </a:prstGeom>
                          <a:solidFill>
                            <a:srgbClr val="FFFFFF">
                              <a:alpha val="0"/>
                            </a:srgbClr>
                          </a:solidFill>
                          <a:ln w="9525">
                            <a:solidFill>
                              <a:srgbClr val="000000"/>
                            </a:solidFill>
                            <a:miter lim="800000"/>
                            <a:headEnd/>
                            <a:tailEnd/>
                          </a:ln>
                        </wps:spPr>
                        <wps:txbx>
                          <w:txbxContent>
                            <w:p w14:paraId="718EBA82" w14:textId="77777777" w:rsidR="00586630" w:rsidRPr="007B572D" w:rsidRDefault="00586630" w:rsidP="002B5DA0">
                              <w:pPr>
                                <w:jc w:val="center"/>
                                <w:rPr>
                                  <w:sz w:val="15"/>
                                  <w:szCs w:val="16"/>
                                </w:rPr>
                              </w:pPr>
                              <w:r w:rsidRPr="007B572D">
                                <w:rPr>
                                  <w:sz w:val="15"/>
                                  <w:szCs w:val="16"/>
                                </w:rPr>
                                <w:t>Input Buss</w:t>
                              </w:r>
                            </w:p>
                          </w:txbxContent>
                        </wps:txbx>
                        <wps:bodyPr rot="0" vert="horz" wrap="square" lIns="89474" tIns="44737" rIns="89474" bIns="44737" anchor="t" anchorCtr="0" upright="1">
                          <a:noAutofit/>
                        </wps:bodyPr>
                      </wps:wsp>
                      <wps:wsp>
                        <wps:cNvPr id="62" name="Text Box 155"/>
                        <wps:cNvSpPr txBox="1">
                          <a:spLocks noChangeArrowheads="1"/>
                        </wps:cNvSpPr>
                        <wps:spPr bwMode="auto">
                          <a:xfrm>
                            <a:off x="1793123" y="447793"/>
                            <a:ext cx="562158" cy="337324"/>
                          </a:xfrm>
                          <a:prstGeom prst="rect">
                            <a:avLst/>
                          </a:prstGeom>
                          <a:solidFill>
                            <a:srgbClr val="FFFFFF">
                              <a:alpha val="0"/>
                            </a:srgbClr>
                          </a:solidFill>
                          <a:ln w="9525">
                            <a:solidFill>
                              <a:srgbClr val="000000"/>
                            </a:solidFill>
                            <a:miter lim="800000"/>
                            <a:headEnd/>
                            <a:tailEnd/>
                          </a:ln>
                        </wps:spPr>
                        <wps:txbx>
                          <w:txbxContent>
                            <w:p w14:paraId="15D60EFD" w14:textId="77777777" w:rsidR="00586630" w:rsidRPr="007B572D" w:rsidRDefault="00586630" w:rsidP="002B5DA0">
                              <w:pPr>
                                <w:jc w:val="center"/>
                                <w:rPr>
                                  <w:sz w:val="15"/>
                                  <w:szCs w:val="16"/>
                                </w:rPr>
                              </w:pPr>
                              <w:r w:rsidRPr="007B572D">
                                <w:rPr>
                                  <w:sz w:val="15"/>
                                  <w:szCs w:val="16"/>
                                </w:rPr>
                                <w:t>ATS</w:t>
                              </w:r>
                            </w:p>
                            <w:p w14:paraId="5009B51C" w14:textId="77777777" w:rsidR="00586630" w:rsidRPr="007B572D" w:rsidRDefault="00586630" w:rsidP="002B5DA0">
                              <w:pPr>
                                <w:jc w:val="center"/>
                                <w:rPr>
                                  <w:sz w:val="15"/>
                                  <w:szCs w:val="16"/>
                                </w:rPr>
                              </w:pPr>
                              <w:r w:rsidRPr="007B572D">
                                <w:rPr>
                                  <w:sz w:val="15"/>
                                  <w:szCs w:val="16"/>
                                </w:rPr>
                                <w:t>‘A’</w:t>
                              </w:r>
                            </w:p>
                          </w:txbxContent>
                        </wps:txbx>
                        <wps:bodyPr rot="0" vert="horz" wrap="square" lIns="89474" tIns="44737" rIns="89474" bIns="44737" anchor="t" anchorCtr="0" upright="1">
                          <a:noAutofit/>
                        </wps:bodyPr>
                      </wps:wsp>
                      <wps:wsp>
                        <wps:cNvPr id="63" name="Text Box 156"/>
                        <wps:cNvSpPr txBox="1">
                          <a:spLocks noChangeArrowheads="1"/>
                        </wps:cNvSpPr>
                        <wps:spPr bwMode="auto">
                          <a:xfrm>
                            <a:off x="1793123" y="1569247"/>
                            <a:ext cx="562158" cy="336338"/>
                          </a:xfrm>
                          <a:prstGeom prst="rect">
                            <a:avLst/>
                          </a:prstGeom>
                          <a:solidFill>
                            <a:srgbClr val="FFFFFF">
                              <a:alpha val="0"/>
                            </a:srgbClr>
                          </a:solidFill>
                          <a:ln w="9525">
                            <a:solidFill>
                              <a:srgbClr val="000000"/>
                            </a:solidFill>
                            <a:miter lim="800000"/>
                            <a:headEnd/>
                            <a:tailEnd/>
                          </a:ln>
                        </wps:spPr>
                        <wps:txbx>
                          <w:txbxContent>
                            <w:p w14:paraId="05130018" w14:textId="77777777" w:rsidR="00586630" w:rsidRPr="007B572D" w:rsidRDefault="00586630" w:rsidP="002B5DA0">
                              <w:pPr>
                                <w:jc w:val="center"/>
                                <w:rPr>
                                  <w:sz w:val="15"/>
                                  <w:szCs w:val="16"/>
                                </w:rPr>
                              </w:pPr>
                              <w:r w:rsidRPr="007B572D">
                                <w:rPr>
                                  <w:sz w:val="15"/>
                                  <w:szCs w:val="16"/>
                                </w:rPr>
                                <w:t>UPS</w:t>
                              </w:r>
                            </w:p>
                            <w:p w14:paraId="44F74933" w14:textId="77777777" w:rsidR="00586630" w:rsidRPr="007B572D" w:rsidRDefault="00586630" w:rsidP="002B5DA0">
                              <w:pPr>
                                <w:jc w:val="center"/>
                                <w:rPr>
                                  <w:sz w:val="15"/>
                                  <w:szCs w:val="16"/>
                                </w:rPr>
                              </w:pPr>
                              <w:r w:rsidRPr="007B572D">
                                <w:rPr>
                                  <w:sz w:val="15"/>
                                  <w:szCs w:val="16"/>
                                </w:rPr>
                                <w:t>‘A’</w:t>
                              </w:r>
                            </w:p>
                          </w:txbxContent>
                        </wps:txbx>
                        <wps:bodyPr rot="0" vert="horz" wrap="square" lIns="89474" tIns="44737" rIns="89474" bIns="44737" anchor="t" anchorCtr="0" upright="1">
                          <a:noAutofit/>
                        </wps:bodyPr>
                      </wps:wsp>
                      <wps:wsp>
                        <wps:cNvPr id="321" name="Text Box 157"/>
                        <wps:cNvSpPr txBox="1">
                          <a:spLocks noChangeArrowheads="1"/>
                        </wps:cNvSpPr>
                        <wps:spPr bwMode="auto">
                          <a:xfrm>
                            <a:off x="4261036" y="0"/>
                            <a:ext cx="673792" cy="334365"/>
                          </a:xfrm>
                          <a:prstGeom prst="rect">
                            <a:avLst/>
                          </a:prstGeom>
                          <a:solidFill>
                            <a:srgbClr val="FFFFFF">
                              <a:alpha val="0"/>
                            </a:srgbClr>
                          </a:solidFill>
                          <a:ln w="9525">
                            <a:solidFill>
                              <a:srgbClr val="000000"/>
                            </a:solidFill>
                            <a:miter lim="800000"/>
                            <a:headEnd/>
                            <a:tailEnd/>
                          </a:ln>
                        </wps:spPr>
                        <wps:txbx>
                          <w:txbxContent>
                            <w:p w14:paraId="278DBE82" w14:textId="77777777" w:rsidR="00586630" w:rsidRPr="007B572D" w:rsidRDefault="00586630" w:rsidP="002B5DA0">
                              <w:pPr>
                                <w:jc w:val="center"/>
                                <w:rPr>
                                  <w:sz w:val="13"/>
                                  <w:szCs w:val="16"/>
                                </w:rPr>
                              </w:pPr>
                              <w:r w:rsidRPr="007B572D">
                                <w:rPr>
                                  <w:sz w:val="13"/>
                                  <w:szCs w:val="16"/>
                                </w:rPr>
                                <w:t>Generator</w:t>
                              </w:r>
                            </w:p>
                          </w:txbxContent>
                        </wps:txbx>
                        <wps:bodyPr rot="0" vert="horz" wrap="square" lIns="89474" tIns="44737" rIns="89474" bIns="44737" anchor="t" anchorCtr="0" upright="1">
                          <a:noAutofit/>
                        </wps:bodyPr>
                      </wps:wsp>
                      <wps:wsp>
                        <wps:cNvPr id="322" name="Text Box 158"/>
                        <wps:cNvSpPr txBox="1">
                          <a:spLocks noChangeArrowheads="1"/>
                        </wps:cNvSpPr>
                        <wps:spPr bwMode="auto">
                          <a:xfrm>
                            <a:off x="1792127" y="2130467"/>
                            <a:ext cx="563154" cy="334365"/>
                          </a:xfrm>
                          <a:prstGeom prst="rect">
                            <a:avLst/>
                          </a:prstGeom>
                          <a:solidFill>
                            <a:srgbClr val="FFFFFF">
                              <a:alpha val="0"/>
                            </a:srgbClr>
                          </a:solidFill>
                          <a:ln w="9525">
                            <a:solidFill>
                              <a:srgbClr val="000000"/>
                            </a:solidFill>
                            <a:miter lim="800000"/>
                            <a:headEnd/>
                            <a:tailEnd/>
                          </a:ln>
                        </wps:spPr>
                        <wps:txbx>
                          <w:txbxContent>
                            <w:p w14:paraId="33FFFAC2" w14:textId="77777777" w:rsidR="00586630" w:rsidRPr="007B572D" w:rsidRDefault="00586630" w:rsidP="002B5DA0">
                              <w:pPr>
                                <w:jc w:val="center"/>
                                <w:rPr>
                                  <w:sz w:val="15"/>
                                  <w:szCs w:val="16"/>
                                </w:rPr>
                              </w:pPr>
                              <w:r w:rsidRPr="007B572D">
                                <w:rPr>
                                  <w:sz w:val="15"/>
                                  <w:szCs w:val="16"/>
                                </w:rPr>
                                <w:t>Output Buss</w:t>
                              </w:r>
                            </w:p>
                          </w:txbxContent>
                        </wps:txbx>
                        <wps:bodyPr rot="0" vert="horz" wrap="square" lIns="89474" tIns="44737" rIns="89474" bIns="44737" anchor="t" anchorCtr="0" upright="1">
                          <a:noAutofit/>
                        </wps:bodyPr>
                      </wps:wsp>
                      <wps:wsp>
                        <wps:cNvPr id="323" name="Text Box 159"/>
                        <wps:cNvSpPr txBox="1">
                          <a:spLocks noChangeArrowheads="1"/>
                        </wps:cNvSpPr>
                        <wps:spPr bwMode="auto">
                          <a:xfrm>
                            <a:off x="5046462" y="447793"/>
                            <a:ext cx="561161" cy="338310"/>
                          </a:xfrm>
                          <a:prstGeom prst="rect">
                            <a:avLst/>
                          </a:prstGeom>
                          <a:solidFill>
                            <a:srgbClr val="FFFFFF">
                              <a:alpha val="0"/>
                            </a:srgbClr>
                          </a:solidFill>
                          <a:ln w="9525">
                            <a:solidFill>
                              <a:srgbClr val="000000"/>
                            </a:solidFill>
                            <a:miter lim="800000"/>
                            <a:headEnd/>
                            <a:tailEnd/>
                          </a:ln>
                        </wps:spPr>
                        <wps:txbx>
                          <w:txbxContent>
                            <w:p w14:paraId="089E12F4" w14:textId="77777777" w:rsidR="00586630" w:rsidRPr="007B572D" w:rsidRDefault="00586630" w:rsidP="002B5DA0">
                              <w:pPr>
                                <w:jc w:val="center"/>
                                <w:rPr>
                                  <w:sz w:val="15"/>
                                  <w:szCs w:val="16"/>
                                </w:rPr>
                              </w:pPr>
                              <w:r w:rsidRPr="007B572D">
                                <w:rPr>
                                  <w:sz w:val="15"/>
                                  <w:szCs w:val="16"/>
                                </w:rPr>
                                <w:t>ATS</w:t>
                              </w:r>
                            </w:p>
                            <w:p w14:paraId="3349D6A9" w14:textId="77777777" w:rsidR="00586630" w:rsidRPr="007B572D" w:rsidRDefault="00586630" w:rsidP="002B5DA0">
                              <w:pPr>
                                <w:jc w:val="center"/>
                                <w:rPr>
                                  <w:sz w:val="15"/>
                                  <w:szCs w:val="16"/>
                                </w:rPr>
                              </w:pPr>
                              <w:r w:rsidRPr="007B572D">
                                <w:rPr>
                                  <w:sz w:val="15"/>
                                  <w:szCs w:val="16"/>
                                </w:rPr>
                                <w:t>‘B’</w:t>
                              </w:r>
                            </w:p>
                          </w:txbxContent>
                        </wps:txbx>
                        <wps:bodyPr rot="0" vert="horz" wrap="square" lIns="89474" tIns="44737" rIns="89474" bIns="44737" anchor="t" anchorCtr="0" upright="1">
                          <a:noAutofit/>
                        </wps:bodyPr>
                      </wps:wsp>
                      <wps:wsp>
                        <wps:cNvPr id="324" name="Text Box 160"/>
                        <wps:cNvSpPr txBox="1">
                          <a:spLocks noChangeArrowheads="1"/>
                        </wps:cNvSpPr>
                        <wps:spPr bwMode="auto">
                          <a:xfrm>
                            <a:off x="5047458" y="1009013"/>
                            <a:ext cx="562158" cy="333379"/>
                          </a:xfrm>
                          <a:prstGeom prst="rect">
                            <a:avLst/>
                          </a:prstGeom>
                          <a:solidFill>
                            <a:srgbClr val="FFFFFF">
                              <a:alpha val="0"/>
                            </a:srgbClr>
                          </a:solidFill>
                          <a:ln w="9525">
                            <a:solidFill>
                              <a:srgbClr val="000000"/>
                            </a:solidFill>
                            <a:miter lim="800000"/>
                            <a:headEnd/>
                            <a:tailEnd/>
                          </a:ln>
                        </wps:spPr>
                        <wps:txbx>
                          <w:txbxContent>
                            <w:p w14:paraId="11B0AFF8" w14:textId="77777777" w:rsidR="00586630" w:rsidRPr="007B572D" w:rsidRDefault="00586630" w:rsidP="002B5DA0">
                              <w:pPr>
                                <w:jc w:val="center"/>
                                <w:rPr>
                                  <w:sz w:val="15"/>
                                  <w:szCs w:val="16"/>
                                </w:rPr>
                              </w:pPr>
                              <w:r w:rsidRPr="007B572D">
                                <w:rPr>
                                  <w:sz w:val="15"/>
                                  <w:szCs w:val="16"/>
                                </w:rPr>
                                <w:t>Input Buss</w:t>
                              </w:r>
                            </w:p>
                          </w:txbxContent>
                        </wps:txbx>
                        <wps:bodyPr rot="0" vert="horz" wrap="square" lIns="89474" tIns="44737" rIns="89474" bIns="44737" anchor="t" anchorCtr="0" upright="1">
                          <a:noAutofit/>
                        </wps:bodyPr>
                      </wps:wsp>
                      <wps:wsp>
                        <wps:cNvPr id="325" name="Text Box 161"/>
                        <wps:cNvSpPr txBox="1">
                          <a:spLocks noChangeArrowheads="1"/>
                        </wps:cNvSpPr>
                        <wps:spPr bwMode="auto">
                          <a:xfrm>
                            <a:off x="5046462" y="1569247"/>
                            <a:ext cx="562158" cy="336338"/>
                          </a:xfrm>
                          <a:prstGeom prst="rect">
                            <a:avLst/>
                          </a:prstGeom>
                          <a:solidFill>
                            <a:srgbClr val="FFFFFF">
                              <a:alpha val="0"/>
                            </a:srgbClr>
                          </a:solidFill>
                          <a:ln w="9525">
                            <a:solidFill>
                              <a:srgbClr val="000000"/>
                            </a:solidFill>
                            <a:miter lim="800000"/>
                            <a:headEnd/>
                            <a:tailEnd/>
                          </a:ln>
                        </wps:spPr>
                        <wps:txbx>
                          <w:txbxContent>
                            <w:p w14:paraId="47E38F41" w14:textId="77777777" w:rsidR="00586630" w:rsidRPr="007B572D" w:rsidRDefault="00586630" w:rsidP="002B5DA0">
                              <w:pPr>
                                <w:jc w:val="center"/>
                                <w:rPr>
                                  <w:sz w:val="15"/>
                                  <w:szCs w:val="16"/>
                                </w:rPr>
                              </w:pPr>
                              <w:r w:rsidRPr="007B572D">
                                <w:rPr>
                                  <w:sz w:val="15"/>
                                  <w:szCs w:val="16"/>
                                </w:rPr>
                                <w:t>UPS</w:t>
                              </w:r>
                            </w:p>
                            <w:p w14:paraId="7FFB9A1C" w14:textId="77777777" w:rsidR="00586630" w:rsidRPr="007B572D" w:rsidRDefault="00586630" w:rsidP="002B5DA0">
                              <w:pPr>
                                <w:jc w:val="center"/>
                                <w:rPr>
                                  <w:sz w:val="15"/>
                                  <w:szCs w:val="16"/>
                                </w:rPr>
                              </w:pPr>
                              <w:r w:rsidRPr="007B572D">
                                <w:rPr>
                                  <w:sz w:val="15"/>
                                  <w:szCs w:val="16"/>
                                </w:rPr>
                                <w:t>‘B’</w:t>
                              </w:r>
                            </w:p>
                          </w:txbxContent>
                        </wps:txbx>
                        <wps:bodyPr rot="0" vert="horz" wrap="square" lIns="89474" tIns="44737" rIns="89474" bIns="44737" anchor="t" anchorCtr="0" upright="1">
                          <a:noAutofit/>
                        </wps:bodyPr>
                      </wps:wsp>
                      <wps:wsp>
                        <wps:cNvPr id="326" name="Text Box 162"/>
                        <wps:cNvSpPr txBox="1">
                          <a:spLocks noChangeArrowheads="1"/>
                        </wps:cNvSpPr>
                        <wps:spPr bwMode="auto">
                          <a:xfrm>
                            <a:off x="5046462" y="2130467"/>
                            <a:ext cx="561161" cy="334365"/>
                          </a:xfrm>
                          <a:prstGeom prst="rect">
                            <a:avLst/>
                          </a:prstGeom>
                          <a:solidFill>
                            <a:srgbClr val="FFFFFF">
                              <a:alpha val="0"/>
                            </a:srgbClr>
                          </a:solidFill>
                          <a:ln w="9525">
                            <a:solidFill>
                              <a:srgbClr val="000000"/>
                            </a:solidFill>
                            <a:miter lim="800000"/>
                            <a:headEnd/>
                            <a:tailEnd/>
                          </a:ln>
                        </wps:spPr>
                        <wps:txbx>
                          <w:txbxContent>
                            <w:p w14:paraId="1F94592E" w14:textId="77777777" w:rsidR="00586630" w:rsidRPr="007B572D" w:rsidRDefault="00586630" w:rsidP="002B5DA0">
                              <w:pPr>
                                <w:jc w:val="center"/>
                                <w:rPr>
                                  <w:sz w:val="15"/>
                                  <w:szCs w:val="16"/>
                                </w:rPr>
                              </w:pPr>
                              <w:r w:rsidRPr="007B572D">
                                <w:rPr>
                                  <w:sz w:val="15"/>
                                  <w:szCs w:val="16"/>
                                </w:rPr>
                                <w:t>Output Buss</w:t>
                              </w:r>
                            </w:p>
                          </w:txbxContent>
                        </wps:txbx>
                        <wps:bodyPr rot="0" vert="horz" wrap="square" lIns="89474" tIns="44737" rIns="89474" bIns="44737" anchor="t" anchorCtr="0" upright="1">
                          <a:noAutofit/>
                        </wps:bodyPr>
                      </wps:wsp>
                      <wps:wsp>
                        <wps:cNvPr id="327" name="Line 163"/>
                        <wps:cNvCnPr>
                          <a:cxnSpLocks noChangeShapeType="1"/>
                        </wps:cNvCnPr>
                        <wps:spPr bwMode="auto">
                          <a:xfrm>
                            <a:off x="1345590" y="336338"/>
                            <a:ext cx="997" cy="2238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Line 164"/>
                        <wps:cNvCnPr>
                          <a:cxnSpLocks noChangeShapeType="1"/>
                        </wps:cNvCnPr>
                        <wps:spPr bwMode="auto">
                          <a:xfrm>
                            <a:off x="1345590" y="560234"/>
                            <a:ext cx="448530" cy="9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9" name="Line 165"/>
                        <wps:cNvCnPr>
                          <a:cxnSpLocks noChangeShapeType="1"/>
                        </wps:cNvCnPr>
                        <wps:spPr bwMode="auto">
                          <a:xfrm>
                            <a:off x="2355281" y="560234"/>
                            <a:ext cx="2691180" cy="9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0" name="Line 166"/>
                        <wps:cNvCnPr>
                          <a:cxnSpLocks noChangeShapeType="1"/>
                        </wps:cNvCnPr>
                        <wps:spPr bwMode="auto">
                          <a:xfrm flipH="1">
                            <a:off x="2355281" y="560234"/>
                            <a:ext cx="2691180" cy="9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1" name="Line 167"/>
                        <wps:cNvCnPr>
                          <a:cxnSpLocks noChangeShapeType="1"/>
                        </wps:cNvCnPr>
                        <wps:spPr bwMode="auto">
                          <a:xfrm>
                            <a:off x="6055156" y="336338"/>
                            <a:ext cx="997" cy="2238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Line 168"/>
                        <wps:cNvCnPr>
                          <a:cxnSpLocks noChangeShapeType="1"/>
                        </wps:cNvCnPr>
                        <wps:spPr bwMode="auto">
                          <a:xfrm flipH="1">
                            <a:off x="5605629" y="560234"/>
                            <a:ext cx="448530" cy="9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Line 169"/>
                        <wps:cNvCnPr>
                          <a:cxnSpLocks noChangeShapeType="1"/>
                        </wps:cNvCnPr>
                        <wps:spPr bwMode="auto">
                          <a:xfrm flipH="1">
                            <a:off x="2803811" y="336338"/>
                            <a:ext cx="997" cy="2238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Line 170"/>
                        <wps:cNvCnPr>
                          <a:cxnSpLocks noChangeShapeType="1"/>
                        </wps:cNvCnPr>
                        <wps:spPr bwMode="auto">
                          <a:xfrm flipH="1">
                            <a:off x="4597931" y="336338"/>
                            <a:ext cx="997" cy="2238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Line 171"/>
                        <wps:cNvCnPr>
                          <a:cxnSpLocks noChangeShapeType="1"/>
                        </wps:cNvCnPr>
                        <wps:spPr bwMode="auto">
                          <a:xfrm>
                            <a:off x="2018385" y="784130"/>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Line 172"/>
                        <wps:cNvCnPr>
                          <a:cxnSpLocks noChangeShapeType="1"/>
                        </wps:cNvCnPr>
                        <wps:spPr bwMode="auto">
                          <a:xfrm>
                            <a:off x="5382361" y="784130"/>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Line 173"/>
                        <wps:cNvCnPr>
                          <a:cxnSpLocks noChangeShapeType="1"/>
                        </wps:cNvCnPr>
                        <wps:spPr bwMode="auto">
                          <a:xfrm>
                            <a:off x="2018385" y="1345351"/>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8" name="Line 174"/>
                        <wps:cNvCnPr>
                          <a:cxnSpLocks noChangeShapeType="1"/>
                        </wps:cNvCnPr>
                        <wps:spPr bwMode="auto">
                          <a:xfrm>
                            <a:off x="5382361" y="1345351"/>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Line 175"/>
                        <wps:cNvCnPr>
                          <a:cxnSpLocks noChangeShapeType="1"/>
                        </wps:cNvCnPr>
                        <wps:spPr bwMode="auto">
                          <a:xfrm>
                            <a:off x="2018385" y="1905585"/>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0" name="Line 176"/>
                        <wps:cNvCnPr>
                          <a:cxnSpLocks noChangeShapeType="1"/>
                        </wps:cNvCnPr>
                        <wps:spPr bwMode="auto">
                          <a:xfrm>
                            <a:off x="5382361" y="1905585"/>
                            <a:ext cx="997" cy="22488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1" name="Text Box 177"/>
                        <wps:cNvSpPr txBox="1">
                          <a:spLocks noChangeArrowheads="1"/>
                        </wps:cNvSpPr>
                        <wps:spPr bwMode="auto">
                          <a:xfrm>
                            <a:off x="1794120" y="2690701"/>
                            <a:ext cx="563154" cy="333379"/>
                          </a:xfrm>
                          <a:prstGeom prst="rect">
                            <a:avLst/>
                          </a:prstGeom>
                          <a:solidFill>
                            <a:srgbClr val="FFFFFF">
                              <a:alpha val="0"/>
                            </a:srgbClr>
                          </a:solidFill>
                          <a:ln w="9525">
                            <a:solidFill>
                              <a:srgbClr val="000000"/>
                            </a:solidFill>
                            <a:miter lim="800000"/>
                            <a:headEnd/>
                            <a:tailEnd/>
                          </a:ln>
                        </wps:spPr>
                        <wps:txbx>
                          <w:txbxContent>
                            <w:p w14:paraId="117E2149" w14:textId="77777777" w:rsidR="00586630" w:rsidRDefault="00586630" w:rsidP="002B5DA0">
                              <w:pPr>
                                <w:jc w:val="center"/>
                                <w:rPr>
                                  <w:sz w:val="15"/>
                                  <w:szCs w:val="16"/>
                                </w:rPr>
                              </w:pPr>
                              <w:r w:rsidRPr="007B572D">
                                <w:rPr>
                                  <w:sz w:val="15"/>
                                  <w:szCs w:val="16"/>
                                </w:rPr>
                                <w:t>PDU</w:t>
                              </w:r>
                            </w:p>
                            <w:p w14:paraId="2ECFABF0" w14:textId="77777777" w:rsidR="00586630" w:rsidRPr="007B572D" w:rsidRDefault="00586630" w:rsidP="002B5DA0">
                              <w:pPr>
                                <w:jc w:val="center"/>
                                <w:rPr>
                                  <w:sz w:val="15"/>
                                  <w:szCs w:val="16"/>
                                </w:rPr>
                              </w:pPr>
                              <w:r>
                                <w:rPr>
                                  <w:sz w:val="15"/>
                                  <w:szCs w:val="16"/>
                                </w:rPr>
                                <w:t>‘A’</w:t>
                              </w:r>
                            </w:p>
                          </w:txbxContent>
                        </wps:txbx>
                        <wps:bodyPr rot="0" vert="horz" wrap="square" lIns="89474" tIns="44737" rIns="89474" bIns="44737" anchor="t" anchorCtr="0" upright="1">
                          <a:noAutofit/>
                        </wps:bodyPr>
                      </wps:wsp>
                      <wps:wsp>
                        <wps:cNvPr id="342" name="Text Box 178"/>
                        <wps:cNvSpPr txBox="1">
                          <a:spLocks noChangeArrowheads="1"/>
                        </wps:cNvSpPr>
                        <wps:spPr bwMode="auto">
                          <a:xfrm>
                            <a:off x="5046462" y="2690701"/>
                            <a:ext cx="563154" cy="334365"/>
                          </a:xfrm>
                          <a:prstGeom prst="rect">
                            <a:avLst/>
                          </a:prstGeom>
                          <a:solidFill>
                            <a:srgbClr val="FFFFFF">
                              <a:alpha val="0"/>
                            </a:srgbClr>
                          </a:solidFill>
                          <a:ln w="9525">
                            <a:solidFill>
                              <a:srgbClr val="000000"/>
                            </a:solidFill>
                            <a:miter lim="800000"/>
                            <a:headEnd/>
                            <a:tailEnd/>
                          </a:ln>
                        </wps:spPr>
                        <wps:txbx>
                          <w:txbxContent>
                            <w:p w14:paraId="5E1F9C20" w14:textId="77777777" w:rsidR="00586630" w:rsidRDefault="00586630" w:rsidP="002B5DA0">
                              <w:pPr>
                                <w:jc w:val="center"/>
                                <w:rPr>
                                  <w:sz w:val="15"/>
                                  <w:szCs w:val="16"/>
                                </w:rPr>
                              </w:pPr>
                              <w:r w:rsidRPr="007B572D">
                                <w:rPr>
                                  <w:sz w:val="15"/>
                                  <w:szCs w:val="16"/>
                                </w:rPr>
                                <w:t>PDU</w:t>
                              </w:r>
                            </w:p>
                            <w:p w14:paraId="7DB55642" w14:textId="77777777" w:rsidR="00586630" w:rsidRPr="007B572D" w:rsidRDefault="00586630" w:rsidP="002B5DA0">
                              <w:pPr>
                                <w:jc w:val="center"/>
                                <w:rPr>
                                  <w:sz w:val="15"/>
                                  <w:szCs w:val="16"/>
                                </w:rPr>
                              </w:pPr>
                              <w:r>
                                <w:rPr>
                                  <w:sz w:val="15"/>
                                  <w:szCs w:val="16"/>
                                </w:rPr>
                                <w:t>‘B’</w:t>
                              </w:r>
                            </w:p>
                          </w:txbxContent>
                        </wps:txbx>
                        <wps:bodyPr rot="0" vert="horz" wrap="square" lIns="89474" tIns="44737" rIns="89474" bIns="44737" anchor="t" anchorCtr="0" upright="1">
                          <a:noAutofit/>
                        </wps:bodyPr>
                      </wps:wsp>
                      <wps:wsp>
                        <wps:cNvPr id="343" name="tower"/>
                        <wps:cNvSpPr>
                          <a:spLocks noEditPoints="1" noChangeArrowheads="1"/>
                        </wps:cNvSpPr>
                        <wps:spPr bwMode="auto">
                          <a:xfrm>
                            <a:off x="3476606" y="3139480"/>
                            <a:ext cx="561161" cy="1232909"/>
                          </a:xfrm>
                          <a:custGeom>
                            <a:avLst/>
                            <a:gdLst>
                              <a:gd name="T0" fmla="*/ 0 w 21600"/>
                              <a:gd name="T1" fmla="*/ 2184 h 21600"/>
                              <a:gd name="T2" fmla="*/ 6664 w 21600"/>
                              <a:gd name="T3" fmla="*/ 0 h 21600"/>
                              <a:gd name="T4" fmla="*/ 10800 w 21600"/>
                              <a:gd name="T5" fmla="*/ 0 h 21600"/>
                              <a:gd name="T6" fmla="*/ 21600 w 21600"/>
                              <a:gd name="T7" fmla="*/ 0 h 21600"/>
                              <a:gd name="T8" fmla="*/ 21600 w 21600"/>
                              <a:gd name="T9" fmla="*/ 11649 h 21600"/>
                              <a:gd name="T10" fmla="*/ 21600 w 21600"/>
                              <a:gd name="T11" fmla="*/ 19416 h 21600"/>
                              <a:gd name="T12" fmla="*/ 15166 w 21600"/>
                              <a:gd name="T13" fmla="*/ 21600 h 21600"/>
                              <a:gd name="T14" fmla="*/ 10570 w 21600"/>
                              <a:gd name="T15" fmla="*/ 21600 h 21600"/>
                              <a:gd name="T16" fmla="*/ 0 w 21600"/>
                              <a:gd name="T17" fmla="*/ 21600 h 21600"/>
                              <a:gd name="T18" fmla="*/ 0 w 21600"/>
                              <a:gd name="T19" fmla="*/ 11528 h 21600"/>
                              <a:gd name="T20" fmla="*/ 459 w 21600"/>
                              <a:gd name="T21" fmla="*/ 22540 h 21600"/>
                              <a:gd name="T22" fmla="*/ 21485 w 21600"/>
                              <a:gd name="T23" fmla="*/ 27000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0" y="2184"/>
                                </a:moveTo>
                                <a:lnTo>
                                  <a:pt x="6664" y="0"/>
                                </a:lnTo>
                                <a:lnTo>
                                  <a:pt x="10800" y="0"/>
                                </a:lnTo>
                                <a:lnTo>
                                  <a:pt x="21600" y="0"/>
                                </a:lnTo>
                                <a:lnTo>
                                  <a:pt x="21600" y="11649"/>
                                </a:lnTo>
                                <a:lnTo>
                                  <a:pt x="21600" y="19416"/>
                                </a:lnTo>
                                <a:lnTo>
                                  <a:pt x="15166" y="21600"/>
                                </a:lnTo>
                                <a:lnTo>
                                  <a:pt x="10570" y="21600"/>
                                </a:lnTo>
                                <a:lnTo>
                                  <a:pt x="0" y="21600"/>
                                </a:lnTo>
                                <a:lnTo>
                                  <a:pt x="0" y="11528"/>
                                </a:lnTo>
                                <a:lnTo>
                                  <a:pt x="0" y="2184"/>
                                </a:lnTo>
                                <a:close/>
                              </a:path>
                              <a:path w="21600" h="21600" extrusionOk="0">
                                <a:moveTo>
                                  <a:pt x="0" y="2184"/>
                                </a:moveTo>
                                <a:lnTo>
                                  <a:pt x="0" y="2184"/>
                                </a:lnTo>
                                <a:lnTo>
                                  <a:pt x="14706" y="2184"/>
                                </a:lnTo>
                                <a:lnTo>
                                  <a:pt x="21600" y="0"/>
                                </a:lnTo>
                                <a:moveTo>
                                  <a:pt x="0" y="2184"/>
                                </a:moveTo>
                                <a:lnTo>
                                  <a:pt x="14706" y="2184"/>
                                </a:lnTo>
                                <a:lnTo>
                                  <a:pt x="14706" y="5339"/>
                                </a:lnTo>
                                <a:lnTo>
                                  <a:pt x="14706" y="17474"/>
                                </a:lnTo>
                                <a:lnTo>
                                  <a:pt x="14706" y="21600"/>
                                </a:lnTo>
                                <a:moveTo>
                                  <a:pt x="1149" y="3034"/>
                                </a:moveTo>
                                <a:lnTo>
                                  <a:pt x="13328" y="3034"/>
                                </a:lnTo>
                                <a:lnTo>
                                  <a:pt x="13328" y="3519"/>
                                </a:lnTo>
                                <a:lnTo>
                                  <a:pt x="1149" y="3519"/>
                                </a:lnTo>
                                <a:lnTo>
                                  <a:pt x="1149" y="3034"/>
                                </a:lnTo>
                                <a:moveTo>
                                  <a:pt x="1149" y="4490"/>
                                </a:moveTo>
                                <a:lnTo>
                                  <a:pt x="13328" y="4490"/>
                                </a:lnTo>
                                <a:lnTo>
                                  <a:pt x="13328" y="4854"/>
                                </a:lnTo>
                                <a:lnTo>
                                  <a:pt x="1149" y="4854"/>
                                </a:lnTo>
                                <a:lnTo>
                                  <a:pt x="1149" y="4490"/>
                                </a:lnTo>
                                <a:moveTo>
                                  <a:pt x="1149" y="5946"/>
                                </a:moveTo>
                                <a:lnTo>
                                  <a:pt x="13328" y="5946"/>
                                </a:lnTo>
                                <a:lnTo>
                                  <a:pt x="13328" y="6310"/>
                                </a:lnTo>
                                <a:lnTo>
                                  <a:pt x="1149" y="6310"/>
                                </a:lnTo>
                                <a:lnTo>
                                  <a:pt x="1149" y="5946"/>
                                </a:lnTo>
                              </a:path>
                            </a:pathLst>
                          </a:cu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344" name="Line 180"/>
                        <wps:cNvCnPr>
                          <a:cxnSpLocks noChangeShapeType="1"/>
                        </wps:cNvCnPr>
                        <wps:spPr bwMode="auto">
                          <a:xfrm>
                            <a:off x="2355281" y="2241922"/>
                            <a:ext cx="2691180" cy="672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5" name="Line 181"/>
                        <wps:cNvCnPr>
                          <a:cxnSpLocks noChangeShapeType="1"/>
                        </wps:cNvCnPr>
                        <wps:spPr bwMode="auto">
                          <a:xfrm flipH="1">
                            <a:off x="2355281" y="2241922"/>
                            <a:ext cx="2691180" cy="672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Arc 182"/>
                        <wps:cNvSpPr>
                          <a:spLocks/>
                        </wps:cNvSpPr>
                        <wps:spPr bwMode="auto">
                          <a:xfrm rot="18739199" flipH="1">
                            <a:off x="1597547" y="2289127"/>
                            <a:ext cx="525713" cy="782436"/>
                          </a:xfrm>
                          <a:custGeom>
                            <a:avLst/>
                            <a:gdLst>
                              <a:gd name="G0" fmla="+- 6014 0 0"/>
                              <a:gd name="G1" fmla="+- 21600 0 0"/>
                              <a:gd name="G2" fmla="+- 21600 0 0"/>
                              <a:gd name="T0" fmla="*/ 0 w 26553"/>
                              <a:gd name="T1" fmla="*/ 854 h 21600"/>
                              <a:gd name="T2" fmla="*/ 26553 w 26553"/>
                              <a:gd name="T3" fmla="*/ 14914 h 21600"/>
                              <a:gd name="T4" fmla="*/ 6014 w 26553"/>
                              <a:gd name="T5" fmla="*/ 21600 h 21600"/>
                            </a:gdLst>
                            <a:ahLst/>
                            <a:cxnLst>
                              <a:cxn ang="0">
                                <a:pos x="T0" y="T1"/>
                              </a:cxn>
                              <a:cxn ang="0">
                                <a:pos x="T2" y="T3"/>
                              </a:cxn>
                              <a:cxn ang="0">
                                <a:pos x="T4" y="T5"/>
                              </a:cxn>
                            </a:cxnLst>
                            <a:rect l="0" t="0" r="r" b="b"/>
                            <a:pathLst>
                              <a:path w="26553" h="21600" fill="none" extrusionOk="0">
                                <a:moveTo>
                                  <a:pt x="0" y="854"/>
                                </a:moveTo>
                                <a:cubicBezTo>
                                  <a:pt x="1954" y="287"/>
                                  <a:pt x="3979" y="0"/>
                                  <a:pt x="6014" y="0"/>
                                </a:cubicBezTo>
                                <a:cubicBezTo>
                                  <a:pt x="15367" y="0"/>
                                  <a:pt x="23657" y="6020"/>
                                  <a:pt x="26553" y="14913"/>
                                </a:cubicBezTo>
                              </a:path>
                              <a:path w="26553" h="21600" stroke="0" extrusionOk="0">
                                <a:moveTo>
                                  <a:pt x="0" y="854"/>
                                </a:moveTo>
                                <a:cubicBezTo>
                                  <a:pt x="1954" y="287"/>
                                  <a:pt x="3979" y="0"/>
                                  <a:pt x="6014" y="0"/>
                                </a:cubicBezTo>
                                <a:cubicBezTo>
                                  <a:pt x="15367" y="0"/>
                                  <a:pt x="23657" y="6020"/>
                                  <a:pt x="26553" y="14913"/>
                                </a:cubicBezTo>
                                <a:lnTo>
                                  <a:pt x="6014"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Freeform 183"/>
                        <wps:cNvSpPr>
                          <a:spLocks/>
                        </wps:cNvSpPr>
                        <wps:spPr bwMode="auto">
                          <a:xfrm rot="885712">
                            <a:off x="5508946" y="2242909"/>
                            <a:ext cx="222272" cy="673662"/>
                          </a:xfrm>
                          <a:custGeom>
                            <a:avLst/>
                            <a:gdLst>
                              <a:gd name="T0" fmla="*/ 0 w 1680"/>
                              <a:gd name="T1" fmla="*/ 0 h 1980"/>
                              <a:gd name="T2" fmla="*/ 1440 w 1680"/>
                              <a:gd name="T3" fmla="*/ 540 h 1980"/>
                              <a:gd name="T4" fmla="*/ 1440 w 1680"/>
                              <a:gd name="T5" fmla="*/ 1980 h 1980"/>
                            </a:gdLst>
                            <a:ahLst/>
                            <a:cxnLst>
                              <a:cxn ang="0">
                                <a:pos x="T0" y="T1"/>
                              </a:cxn>
                              <a:cxn ang="0">
                                <a:pos x="T2" y="T3"/>
                              </a:cxn>
                              <a:cxn ang="0">
                                <a:pos x="T4" y="T5"/>
                              </a:cxn>
                            </a:cxnLst>
                            <a:rect l="0" t="0" r="r" b="b"/>
                            <a:pathLst>
                              <a:path w="1680" h="1980">
                                <a:moveTo>
                                  <a:pt x="0" y="0"/>
                                </a:moveTo>
                                <a:cubicBezTo>
                                  <a:pt x="600" y="105"/>
                                  <a:pt x="1200" y="210"/>
                                  <a:pt x="1440" y="540"/>
                                </a:cubicBezTo>
                                <a:cubicBezTo>
                                  <a:pt x="1680" y="870"/>
                                  <a:pt x="1560" y="1425"/>
                                  <a:pt x="1440" y="1980"/>
                                </a:cubicBez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184"/>
                        <wps:cNvSpPr>
                          <a:spLocks/>
                        </wps:cNvSpPr>
                        <wps:spPr bwMode="auto">
                          <a:xfrm rot="20021922">
                            <a:off x="3927130" y="3351541"/>
                            <a:ext cx="1451244" cy="202197"/>
                          </a:xfrm>
                          <a:custGeom>
                            <a:avLst/>
                            <a:gdLst>
                              <a:gd name="T0" fmla="*/ 3240 w 3240"/>
                              <a:gd name="T1" fmla="*/ 0 h 1230"/>
                              <a:gd name="T2" fmla="*/ 1080 w 3240"/>
                              <a:gd name="T3" fmla="*/ 1080 h 1230"/>
                              <a:gd name="T4" fmla="*/ 0 w 3240"/>
                              <a:gd name="T5" fmla="*/ 900 h 1230"/>
                            </a:gdLst>
                            <a:ahLst/>
                            <a:cxnLst>
                              <a:cxn ang="0">
                                <a:pos x="T0" y="T1"/>
                              </a:cxn>
                              <a:cxn ang="0">
                                <a:pos x="T2" y="T3"/>
                              </a:cxn>
                              <a:cxn ang="0">
                                <a:pos x="T4" y="T5"/>
                              </a:cxn>
                            </a:cxnLst>
                            <a:rect l="0" t="0" r="r" b="b"/>
                            <a:pathLst>
                              <a:path w="3240" h="1230">
                                <a:moveTo>
                                  <a:pt x="3240" y="0"/>
                                </a:moveTo>
                                <a:cubicBezTo>
                                  <a:pt x="2430" y="465"/>
                                  <a:pt x="1620" y="930"/>
                                  <a:pt x="1080" y="1080"/>
                                </a:cubicBezTo>
                                <a:cubicBezTo>
                                  <a:pt x="540" y="1230"/>
                                  <a:pt x="180" y="930"/>
                                  <a:pt x="0" y="900"/>
                                </a:cubicBez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85"/>
                        <wps:cNvSpPr>
                          <a:spLocks/>
                        </wps:cNvSpPr>
                        <wps:spPr bwMode="auto">
                          <a:xfrm rot="1883968">
                            <a:off x="2084170" y="3412693"/>
                            <a:ext cx="1459218" cy="113428"/>
                          </a:xfrm>
                          <a:custGeom>
                            <a:avLst/>
                            <a:gdLst>
                              <a:gd name="T0" fmla="*/ 0 w 3960"/>
                              <a:gd name="T1" fmla="*/ 0 h 720"/>
                              <a:gd name="T2" fmla="*/ 2520 w 3960"/>
                              <a:gd name="T3" fmla="*/ 720 h 720"/>
                              <a:gd name="T4" fmla="*/ 3960 w 3960"/>
                              <a:gd name="T5" fmla="*/ 0 h 720"/>
                            </a:gdLst>
                            <a:ahLst/>
                            <a:cxnLst>
                              <a:cxn ang="0">
                                <a:pos x="T0" y="T1"/>
                              </a:cxn>
                              <a:cxn ang="0">
                                <a:pos x="T2" y="T3"/>
                              </a:cxn>
                              <a:cxn ang="0">
                                <a:pos x="T4" y="T5"/>
                              </a:cxn>
                            </a:cxnLst>
                            <a:rect l="0" t="0" r="r" b="b"/>
                            <a:pathLst>
                              <a:path w="3960" h="720">
                                <a:moveTo>
                                  <a:pt x="0" y="0"/>
                                </a:moveTo>
                                <a:cubicBezTo>
                                  <a:pt x="930" y="360"/>
                                  <a:pt x="1860" y="720"/>
                                  <a:pt x="2520" y="720"/>
                                </a:cubicBezTo>
                                <a:cubicBezTo>
                                  <a:pt x="3180" y="720"/>
                                  <a:pt x="3720" y="120"/>
                                  <a:pt x="3960" y="0"/>
                                </a:cubicBez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Text Box 186"/>
                        <wps:cNvSpPr txBox="1">
                          <a:spLocks noChangeArrowheads="1"/>
                        </wps:cNvSpPr>
                        <wps:spPr bwMode="auto">
                          <a:xfrm>
                            <a:off x="3027080" y="2803143"/>
                            <a:ext cx="1457224" cy="336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9D776" w14:textId="77777777" w:rsidR="00586630" w:rsidRPr="007B572D" w:rsidRDefault="00586630" w:rsidP="002B5DA0">
                              <w:pPr>
                                <w:jc w:val="center"/>
                                <w:rPr>
                                  <w:sz w:val="15"/>
                                  <w:szCs w:val="16"/>
                                </w:rPr>
                              </w:pPr>
                              <w:r w:rsidRPr="007B572D">
                                <w:rPr>
                                  <w:sz w:val="15"/>
                                  <w:szCs w:val="16"/>
                                </w:rPr>
                                <w:t>Server or Standalone Device</w:t>
                              </w:r>
                            </w:p>
                            <w:p w14:paraId="7E8B97A4" w14:textId="77777777" w:rsidR="00586630" w:rsidRPr="007B572D" w:rsidRDefault="00586630" w:rsidP="002B5DA0">
                              <w:pPr>
                                <w:jc w:val="center"/>
                                <w:rPr>
                                  <w:sz w:val="15"/>
                                  <w:szCs w:val="16"/>
                                </w:rPr>
                              </w:pPr>
                              <w:r w:rsidRPr="007B572D">
                                <w:rPr>
                                  <w:sz w:val="15"/>
                                  <w:szCs w:val="16"/>
                                </w:rPr>
                                <w:t>Dual fed by ‘B’ and ‘A’</w:t>
                              </w:r>
                            </w:p>
                          </w:txbxContent>
                        </wps:txbx>
                        <wps:bodyPr rot="0" vert="horz" wrap="square" lIns="89474" tIns="44737" rIns="89474" bIns="44737" anchor="t" anchorCtr="0" upright="1">
                          <a:noAutofit/>
                        </wps:bodyPr>
                      </wps:wsp>
                      <wps:wsp>
                        <wps:cNvPr id="351" name="Line 187"/>
                        <wps:cNvCnPr>
                          <a:cxnSpLocks noChangeShapeType="1"/>
                        </wps:cNvCnPr>
                        <wps:spPr bwMode="auto">
                          <a:xfrm>
                            <a:off x="1905754" y="3688865"/>
                            <a:ext cx="997" cy="7949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2" name="Line 188"/>
                        <wps:cNvCnPr>
                          <a:cxnSpLocks noChangeShapeType="1"/>
                        </wps:cNvCnPr>
                        <wps:spPr bwMode="auto">
                          <a:xfrm>
                            <a:off x="1905754" y="4483844"/>
                            <a:ext cx="3139710" cy="98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Line 189"/>
                        <wps:cNvCnPr>
                          <a:cxnSpLocks noChangeShapeType="1"/>
                        </wps:cNvCnPr>
                        <wps:spPr bwMode="auto">
                          <a:xfrm flipH="1">
                            <a:off x="2242650" y="4483844"/>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Text Box 190"/>
                        <wps:cNvSpPr txBox="1">
                          <a:spLocks noChangeArrowheads="1"/>
                        </wps:cNvSpPr>
                        <wps:spPr bwMode="auto">
                          <a:xfrm>
                            <a:off x="1794120" y="4708727"/>
                            <a:ext cx="3812505" cy="123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71EAB" w14:textId="77777777" w:rsidR="00586630" w:rsidRPr="007B572D" w:rsidRDefault="00586630" w:rsidP="002B5DA0">
                              <w:pPr>
                                <w:jc w:val="center"/>
                              </w:pPr>
                              <w:r w:rsidRPr="007B572D">
                                <w:object w:dxaOrig="2776" w:dyaOrig="8949" w14:anchorId="4101E5E1">
                                  <v:shape id="_x0000_i1027" type="#_x0000_t75" style="width:44.95pt;height:89.95pt" o:ole="">
                                    <v:imagedata r:id="rId48" o:title=""/>
                                  </v:shape>
                                  <o:OLEObject Type="Embed" ProgID="Visio.Drawing.11" ShapeID="_x0000_i1027" DrawAspect="Content" ObjectID="_1807670680" r:id="rId49"/>
                                </w:object>
                              </w:r>
                              <w:r w:rsidRPr="007B572D">
                                <w:object w:dxaOrig="2032" w:dyaOrig="6388" w14:anchorId="00DCAEA7">
                                  <v:shape id="_x0000_i1029" type="#_x0000_t75" style="width:44.9pt;height:89.75pt">
                                    <v:imagedata r:id="rId48" o:title=""/>
                                  </v:shape>
                                  <o:OLEObject Type="Embed" ProgID="Visio.Drawing.11" ShapeID="_x0000_i1029" DrawAspect="Content" ObjectID="_1807670681" r:id="rId50"/>
                                </w:object>
                              </w:r>
                              <w:r w:rsidRPr="007B572D">
                                <w:object w:dxaOrig="2032" w:dyaOrig="6388" w14:anchorId="2D24DBD7">
                                  <v:shape id="_x0000_i1031" type="#_x0000_t75" style="width:44.9pt;height:89.75pt">
                                    <v:imagedata r:id="rId48" o:title=""/>
                                  </v:shape>
                                  <o:OLEObject Type="Embed" ProgID="Visio.Drawing.11" ShapeID="_x0000_i1031" DrawAspect="Content" ObjectID="_1807670682" r:id="rId51"/>
                                </w:object>
                              </w:r>
                              <w:r w:rsidRPr="007B572D">
                                <w:object w:dxaOrig="2032" w:dyaOrig="6388" w14:anchorId="7A129029">
                                  <v:shape id="_x0000_i1033" type="#_x0000_t75" style="width:44.9pt;height:89.75pt">
                                    <v:imagedata r:id="rId48" o:title=""/>
                                  </v:shape>
                                  <o:OLEObject Type="Embed" ProgID="Visio.Drawing.11" ShapeID="_x0000_i1033" DrawAspect="Content" ObjectID="_1807670683" r:id="rId52"/>
                                </w:object>
                              </w:r>
                              <w:r w:rsidRPr="007B572D">
                                <w:object w:dxaOrig="2032" w:dyaOrig="6388" w14:anchorId="35315E0F">
                                  <v:shape id="_x0000_i1035" type="#_x0000_t75" style="width:44.9pt;height:89.75pt">
                                    <v:imagedata r:id="rId48" o:title=""/>
                                  </v:shape>
                                  <o:OLEObject Type="Embed" ProgID="Visio.Drawing.11" ShapeID="_x0000_i1035" DrawAspect="Content" ObjectID="_1807670684" r:id="rId53"/>
                                </w:object>
                              </w:r>
                              <w:r w:rsidRPr="007B572D">
                                <w:object w:dxaOrig="2032" w:dyaOrig="6388" w14:anchorId="41F2298F">
                                  <v:shape id="_x0000_i1037" type="#_x0000_t75" style="width:44.9pt;height:89.75pt">
                                    <v:imagedata r:id="rId48" o:title=""/>
                                  </v:shape>
                                  <o:OLEObject Type="Embed" ProgID="Visio.Drawing.11" ShapeID="_x0000_i1037" DrawAspect="Content" ObjectID="_1807670685" r:id="rId54"/>
                                </w:object>
                              </w:r>
                            </w:p>
                          </w:txbxContent>
                        </wps:txbx>
                        <wps:bodyPr rot="0" vert="horz" wrap="square" lIns="89474" tIns="44737" rIns="89474" bIns="44737" anchor="t" anchorCtr="0" upright="1">
                          <a:noAutofit/>
                        </wps:bodyPr>
                      </wps:wsp>
                      <wps:wsp>
                        <wps:cNvPr id="355" name="Line 191"/>
                        <wps:cNvCnPr>
                          <a:cxnSpLocks noChangeShapeType="1"/>
                        </wps:cNvCnPr>
                        <wps:spPr bwMode="auto">
                          <a:xfrm flipH="1">
                            <a:off x="2802814" y="4483844"/>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Line 192"/>
                        <wps:cNvCnPr>
                          <a:cxnSpLocks noChangeShapeType="1"/>
                        </wps:cNvCnPr>
                        <wps:spPr bwMode="auto">
                          <a:xfrm flipH="1">
                            <a:off x="3363975" y="4483844"/>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Line 193"/>
                        <wps:cNvCnPr>
                          <a:cxnSpLocks noChangeShapeType="1"/>
                        </wps:cNvCnPr>
                        <wps:spPr bwMode="auto">
                          <a:xfrm flipH="1">
                            <a:off x="3924140" y="4483844"/>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8" name="Line 194"/>
                        <wps:cNvCnPr>
                          <a:cxnSpLocks noChangeShapeType="1"/>
                        </wps:cNvCnPr>
                        <wps:spPr bwMode="auto">
                          <a:xfrm flipH="1">
                            <a:off x="4484304" y="4483844"/>
                            <a:ext cx="1993"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 name="Line 195"/>
                        <wps:cNvCnPr>
                          <a:cxnSpLocks noChangeShapeType="1"/>
                        </wps:cNvCnPr>
                        <wps:spPr bwMode="auto">
                          <a:xfrm flipH="1">
                            <a:off x="5045465" y="4483844"/>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Line 196"/>
                        <wps:cNvCnPr>
                          <a:cxnSpLocks noChangeShapeType="1"/>
                        </wps:cNvCnPr>
                        <wps:spPr bwMode="auto">
                          <a:xfrm>
                            <a:off x="5493995" y="3688865"/>
                            <a:ext cx="997" cy="23652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Line 197"/>
                        <wps:cNvCnPr>
                          <a:cxnSpLocks noChangeShapeType="1"/>
                        </wps:cNvCnPr>
                        <wps:spPr bwMode="auto">
                          <a:xfrm>
                            <a:off x="2354284" y="6054078"/>
                            <a:ext cx="3139710" cy="29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 name="Line 198"/>
                        <wps:cNvCnPr>
                          <a:cxnSpLocks noChangeShapeType="1"/>
                        </wps:cNvCnPr>
                        <wps:spPr bwMode="auto">
                          <a:xfrm flipH="1">
                            <a:off x="2354284" y="5717740"/>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Line 199"/>
                        <wps:cNvCnPr>
                          <a:cxnSpLocks noChangeShapeType="1"/>
                        </wps:cNvCnPr>
                        <wps:spPr bwMode="auto">
                          <a:xfrm flipH="1">
                            <a:off x="2915445" y="5717740"/>
                            <a:ext cx="997" cy="33633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Line 200"/>
                        <wps:cNvCnPr>
                          <a:cxnSpLocks noChangeShapeType="1"/>
                        </wps:cNvCnPr>
                        <wps:spPr bwMode="auto">
                          <a:xfrm flipH="1">
                            <a:off x="3475610" y="5717740"/>
                            <a:ext cx="997" cy="3373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5" name="Line 201"/>
                        <wps:cNvCnPr>
                          <a:cxnSpLocks noChangeShapeType="1"/>
                        </wps:cNvCnPr>
                        <wps:spPr bwMode="auto">
                          <a:xfrm flipH="1">
                            <a:off x="4035774" y="5717740"/>
                            <a:ext cx="1993" cy="3373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Line 202"/>
                        <wps:cNvCnPr>
                          <a:cxnSpLocks noChangeShapeType="1"/>
                        </wps:cNvCnPr>
                        <wps:spPr bwMode="auto">
                          <a:xfrm flipH="1">
                            <a:off x="4596935" y="5717740"/>
                            <a:ext cx="997" cy="3373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Line 203"/>
                        <wps:cNvCnPr>
                          <a:cxnSpLocks noChangeShapeType="1"/>
                        </wps:cNvCnPr>
                        <wps:spPr bwMode="auto">
                          <a:xfrm flipH="1">
                            <a:off x="5157099" y="5717740"/>
                            <a:ext cx="1993" cy="33732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Text Box 205"/>
                        <wps:cNvSpPr txBox="1">
                          <a:spLocks noChangeArrowheads="1"/>
                        </wps:cNvSpPr>
                        <wps:spPr bwMode="auto">
                          <a:xfrm>
                            <a:off x="6502689" y="3139480"/>
                            <a:ext cx="224265" cy="2802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1BFF4" w14:textId="77777777" w:rsidR="00586630" w:rsidRPr="007B572D" w:rsidRDefault="00586630" w:rsidP="002B5DA0">
                              <w:pPr>
                                <w:rPr>
                                  <w:sz w:val="31"/>
                                  <w:szCs w:val="32"/>
                                </w:rPr>
                              </w:pPr>
                              <w:r w:rsidRPr="007B572D">
                                <w:rPr>
                                  <w:sz w:val="31"/>
                                  <w:szCs w:val="32"/>
                                </w:rPr>
                                <w:t>D</w:t>
                              </w:r>
                            </w:p>
                            <w:p w14:paraId="45DDABD6" w14:textId="77777777" w:rsidR="00586630" w:rsidRPr="007B572D" w:rsidRDefault="00586630" w:rsidP="002B5DA0">
                              <w:pPr>
                                <w:rPr>
                                  <w:sz w:val="31"/>
                                  <w:szCs w:val="32"/>
                                </w:rPr>
                              </w:pPr>
                              <w:r w:rsidRPr="007B572D">
                                <w:rPr>
                                  <w:sz w:val="31"/>
                                  <w:szCs w:val="32"/>
                                </w:rPr>
                                <w:t>A</w:t>
                              </w:r>
                            </w:p>
                            <w:p w14:paraId="6416136C" w14:textId="77777777" w:rsidR="00586630" w:rsidRPr="007B572D" w:rsidRDefault="00586630" w:rsidP="002B5DA0">
                              <w:pPr>
                                <w:rPr>
                                  <w:sz w:val="31"/>
                                  <w:szCs w:val="32"/>
                                </w:rPr>
                              </w:pPr>
                              <w:r w:rsidRPr="007B572D">
                                <w:rPr>
                                  <w:sz w:val="31"/>
                                  <w:szCs w:val="32"/>
                                </w:rPr>
                                <w:t>T</w:t>
                              </w:r>
                            </w:p>
                            <w:p w14:paraId="3DF3F88A" w14:textId="77777777" w:rsidR="00586630" w:rsidRPr="007B572D" w:rsidRDefault="00586630" w:rsidP="002B5DA0">
                              <w:pPr>
                                <w:rPr>
                                  <w:sz w:val="31"/>
                                  <w:szCs w:val="32"/>
                                </w:rPr>
                              </w:pPr>
                              <w:r w:rsidRPr="007B572D">
                                <w:rPr>
                                  <w:sz w:val="31"/>
                                  <w:szCs w:val="32"/>
                                </w:rPr>
                                <w:t>A</w:t>
                              </w:r>
                            </w:p>
                            <w:p w14:paraId="5392ABF6" w14:textId="77777777" w:rsidR="00586630" w:rsidRPr="007B572D" w:rsidRDefault="00586630" w:rsidP="002B5DA0">
                              <w:pPr>
                                <w:rPr>
                                  <w:sz w:val="31"/>
                                  <w:szCs w:val="32"/>
                                </w:rPr>
                              </w:pPr>
                            </w:p>
                            <w:p w14:paraId="3CDBD070" w14:textId="77777777" w:rsidR="00586630" w:rsidRPr="007B572D" w:rsidRDefault="00586630" w:rsidP="002B5DA0">
                              <w:pPr>
                                <w:rPr>
                                  <w:sz w:val="31"/>
                                  <w:szCs w:val="32"/>
                                </w:rPr>
                              </w:pPr>
                              <w:r w:rsidRPr="007B572D">
                                <w:rPr>
                                  <w:sz w:val="31"/>
                                  <w:szCs w:val="32"/>
                                </w:rPr>
                                <w:t>C</w:t>
                              </w:r>
                            </w:p>
                            <w:p w14:paraId="57D82AE2" w14:textId="77777777" w:rsidR="00586630" w:rsidRPr="007B572D" w:rsidRDefault="00586630" w:rsidP="002B5DA0">
                              <w:pPr>
                                <w:rPr>
                                  <w:sz w:val="31"/>
                                  <w:szCs w:val="32"/>
                                </w:rPr>
                              </w:pPr>
                              <w:r w:rsidRPr="007B572D">
                                <w:rPr>
                                  <w:sz w:val="31"/>
                                  <w:szCs w:val="32"/>
                                </w:rPr>
                                <w:t>E</w:t>
                              </w:r>
                            </w:p>
                            <w:p w14:paraId="1AF203E9" w14:textId="77777777" w:rsidR="00586630" w:rsidRPr="007B572D" w:rsidRDefault="00586630" w:rsidP="002B5DA0">
                              <w:pPr>
                                <w:rPr>
                                  <w:sz w:val="31"/>
                                  <w:szCs w:val="32"/>
                                </w:rPr>
                              </w:pPr>
                              <w:r w:rsidRPr="007B572D">
                                <w:rPr>
                                  <w:sz w:val="31"/>
                                  <w:szCs w:val="32"/>
                                </w:rPr>
                                <w:t>N</w:t>
                              </w:r>
                            </w:p>
                            <w:p w14:paraId="518CB306" w14:textId="77777777" w:rsidR="00586630" w:rsidRPr="007B572D" w:rsidRDefault="00586630" w:rsidP="002B5DA0">
                              <w:pPr>
                                <w:rPr>
                                  <w:sz w:val="31"/>
                                  <w:szCs w:val="32"/>
                                </w:rPr>
                              </w:pPr>
                              <w:r w:rsidRPr="007B572D">
                                <w:rPr>
                                  <w:sz w:val="31"/>
                                  <w:szCs w:val="32"/>
                                </w:rPr>
                                <w:t>T</w:t>
                              </w:r>
                            </w:p>
                            <w:p w14:paraId="1DBCBB8F" w14:textId="77777777" w:rsidR="00586630" w:rsidRPr="007B572D" w:rsidRDefault="00586630" w:rsidP="002B5DA0">
                              <w:pPr>
                                <w:rPr>
                                  <w:sz w:val="31"/>
                                  <w:szCs w:val="32"/>
                                </w:rPr>
                              </w:pPr>
                              <w:r w:rsidRPr="007B572D">
                                <w:rPr>
                                  <w:sz w:val="31"/>
                                  <w:szCs w:val="32"/>
                                </w:rPr>
                                <w:t>E</w:t>
                              </w:r>
                            </w:p>
                            <w:p w14:paraId="6C741046" w14:textId="77777777" w:rsidR="00586630" w:rsidRPr="007B572D" w:rsidRDefault="00586630" w:rsidP="002B5DA0">
                              <w:pPr>
                                <w:rPr>
                                  <w:sz w:val="31"/>
                                  <w:szCs w:val="32"/>
                                </w:rPr>
                              </w:pPr>
                              <w:r w:rsidRPr="007B572D">
                                <w:rPr>
                                  <w:sz w:val="31"/>
                                  <w:szCs w:val="32"/>
                                </w:rPr>
                                <w:t>R</w:t>
                              </w:r>
                            </w:p>
                          </w:txbxContent>
                        </wps:txbx>
                        <wps:bodyPr rot="0" vert="horz" wrap="square" lIns="89474" tIns="44737" rIns="89474" bIns="44737" anchor="t" anchorCtr="0" upright="1">
                          <a:noAutofit/>
                        </wps:bodyPr>
                      </wps:wsp>
                      <wps:wsp>
                        <wps:cNvPr id="369" name="Text Box 206"/>
                        <wps:cNvSpPr txBox="1">
                          <a:spLocks noChangeArrowheads="1"/>
                        </wps:cNvSpPr>
                        <wps:spPr bwMode="auto">
                          <a:xfrm>
                            <a:off x="1905754" y="4259948"/>
                            <a:ext cx="1386456" cy="223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17AD" w14:textId="77777777" w:rsidR="00586630" w:rsidRPr="007B572D" w:rsidRDefault="00586630" w:rsidP="002B5DA0">
                              <w:pPr>
                                <w:jc w:val="center"/>
                                <w:rPr>
                                  <w:sz w:val="15"/>
                                  <w:szCs w:val="16"/>
                                </w:rPr>
                              </w:pPr>
                              <w:r>
                                <w:rPr>
                                  <w:sz w:val="15"/>
                                  <w:szCs w:val="16"/>
                                </w:rPr>
                                <w:t>Cabinet Row CPDU</w:t>
                              </w:r>
                              <w:r w:rsidRPr="007B572D">
                                <w:rPr>
                                  <w:sz w:val="15"/>
                                  <w:szCs w:val="16"/>
                                </w:rPr>
                                <w:t xml:space="preserve"> Leg “A”</w:t>
                              </w:r>
                            </w:p>
                          </w:txbxContent>
                        </wps:txbx>
                        <wps:bodyPr rot="0" vert="horz" wrap="square" lIns="89474" tIns="44737" rIns="89474" bIns="44737" anchor="t" anchorCtr="0" upright="1">
                          <a:noAutofit/>
                        </wps:bodyPr>
                      </wps:wsp>
                      <wps:wsp>
                        <wps:cNvPr id="370" name="Text Box 207"/>
                        <wps:cNvSpPr txBox="1">
                          <a:spLocks noChangeArrowheads="1"/>
                        </wps:cNvSpPr>
                        <wps:spPr bwMode="auto">
                          <a:xfrm>
                            <a:off x="4037767" y="6054078"/>
                            <a:ext cx="1456228" cy="221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FE3F3" w14:textId="77777777" w:rsidR="00586630" w:rsidRPr="007B572D" w:rsidRDefault="00586630" w:rsidP="002B5DA0">
                              <w:pPr>
                                <w:jc w:val="center"/>
                                <w:rPr>
                                  <w:sz w:val="15"/>
                                  <w:szCs w:val="16"/>
                                </w:rPr>
                              </w:pPr>
                              <w:r>
                                <w:rPr>
                                  <w:sz w:val="15"/>
                                  <w:szCs w:val="16"/>
                                </w:rPr>
                                <w:t>Cabinet Row CPDU</w:t>
                              </w:r>
                              <w:r w:rsidRPr="007B572D">
                                <w:rPr>
                                  <w:sz w:val="15"/>
                                  <w:szCs w:val="16"/>
                                </w:rPr>
                                <w:t xml:space="preserve"> Leg “B”</w:t>
                              </w:r>
                            </w:p>
                          </w:txbxContent>
                        </wps:txbx>
                        <wps:bodyPr rot="0" vert="horz" wrap="square" lIns="89474" tIns="44737" rIns="89474" bIns="44737" anchor="t" anchorCtr="0" upright="1">
                          <a:noAutofit/>
                        </wps:bodyPr>
                      </wps:wsp>
                      <wps:wsp>
                        <wps:cNvPr id="371" name="Text Box 301"/>
                        <wps:cNvSpPr txBox="1">
                          <a:spLocks noChangeArrowheads="1"/>
                        </wps:cNvSpPr>
                        <wps:spPr bwMode="auto">
                          <a:xfrm>
                            <a:off x="1617698" y="3353513"/>
                            <a:ext cx="563154" cy="337324"/>
                          </a:xfrm>
                          <a:prstGeom prst="rect">
                            <a:avLst/>
                          </a:prstGeom>
                          <a:solidFill>
                            <a:srgbClr val="FFFFFF">
                              <a:alpha val="0"/>
                            </a:srgbClr>
                          </a:solidFill>
                          <a:ln w="9525">
                            <a:solidFill>
                              <a:srgbClr val="000000"/>
                            </a:solidFill>
                            <a:miter lim="800000"/>
                            <a:headEnd/>
                            <a:tailEnd/>
                          </a:ln>
                        </wps:spPr>
                        <wps:txbx>
                          <w:txbxContent>
                            <w:p w14:paraId="7EF8B294" w14:textId="77777777" w:rsidR="00586630" w:rsidRPr="007B572D" w:rsidRDefault="00586630" w:rsidP="002B5DA0">
                              <w:pPr>
                                <w:jc w:val="center"/>
                                <w:rPr>
                                  <w:sz w:val="15"/>
                                  <w:szCs w:val="16"/>
                                </w:rPr>
                              </w:pPr>
                              <w:r>
                                <w:rPr>
                                  <w:sz w:val="15"/>
                                  <w:szCs w:val="16"/>
                                </w:rPr>
                                <w:t>RPP or PDPM</w:t>
                              </w:r>
                            </w:p>
                          </w:txbxContent>
                        </wps:txbx>
                        <wps:bodyPr rot="0" vert="horz" wrap="square" lIns="89474" tIns="44737" rIns="89474" bIns="44737" anchor="t" anchorCtr="0" upright="1">
                          <a:noAutofit/>
                        </wps:bodyPr>
                      </wps:wsp>
                      <wps:wsp>
                        <wps:cNvPr id="372" name="Line 302"/>
                        <wps:cNvCnPr>
                          <a:cxnSpLocks noChangeShapeType="1"/>
                        </wps:cNvCnPr>
                        <wps:spPr bwMode="auto">
                          <a:xfrm flipH="1">
                            <a:off x="1905754" y="3024080"/>
                            <a:ext cx="997" cy="3274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3" name="Text Box 303"/>
                        <wps:cNvSpPr txBox="1">
                          <a:spLocks noChangeArrowheads="1"/>
                        </wps:cNvSpPr>
                        <wps:spPr bwMode="auto">
                          <a:xfrm>
                            <a:off x="5159092" y="3351541"/>
                            <a:ext cx="596047" cy="335351"/>
                          </a:xfrm>
                          <a:prstGeom prst="rect">
                            <a:avLst/>
                          </a:prstGeom>
                          <a:solidFill>
                            <a:srgbClr val="FFFFFF">
                              <a:alpha val="0"/>
                            </a:srgbClr>
                          </a:solidFill>
                          <a:ln w="9525">
                            <a:solidFill>
                              <a:srgbClr val="000000"/>
                            </a:solidFill>
                            <a:miter lim="800000"/>
                            <a:headEnd/>
                            <a:tailEnd/>
                          </a:ln>
                        </wps:spPr>
                        <wps:txbx>
                          <w:txbxContent>
                            <w:p w14:paraId="49104587" w14:textId="77777777" w:rsidR="00586630" w:rsidRPr="007B572D" w:rsidRDefault="00586630" w:rsidP="002B5DA0">
                              <w:pPr>
                                <w:jc w:val="center"/>
                                <w:rPr>
                                  <w:sz w:val="15"/>
                                  <w:szCs w:val="16"/>
                                </w:rPr>
                              </w:pPr>
                              <w:r>
                                <w:rPr>
                                  <w:sz w:val="15"/>
                                  <w:szCs w:val="16"/>
                                </w:rPr>
                                <w:t>RPP or PDPM</w:t>
                              </w:r>
                            </w:p>
                          </w:txbxContent>
                        </wps:txbx>
                        <wps:bodyPr rot="0" vert="horz" wrap="square" lIns="89474" tIns="44737" rIns="89474" bIns="44737" anchor="t" anchorCtr="0" upright="1">
                          <a:noAutofit/>
                        </wps:bodyPr>
                      </wps:wsp>
                      <wps:wsp>
                        <wps:cNvPr id="374" name="Line 304"/>
                        <wps:cNvCnPr>
                          <a:cxnSpLocks noChangeShapeType="1"/>
                        </wps:cNvCnPr>
                        <wps:spPr bwMode="auto">
                          <a:xfrm flipH="1">
                            <a:off x="5507949" y="3025066"/>
                            <a:ext cx="997" cy="3284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Rectangle 204"/>
                        <wps:cNvSpPr>
                          <a:spLocks noChangeArrowheads="1"/>
                        </wps:cNvSpPr>
                        <wps:spPr bwMode="auto">
                          <a:xfrm>
                            <a:off x="335899" y="2575301"/>
                            <a:ext cx="6503686" cy="3700700"/>
                          </a:xfrm>
                          <a:prstGeom prst="rect">
                            <a:avLst/>
                          </a:prstGeom>
                          <a:solidFill>
                            <a:srgbClr val="C0C0C0">
                              <a:alpha val="14999"/>
                            </a:srgbClr>
                          </a:solidFill>
                          <a:ln w="9525">
                            <a:solidFill>
                              <a:srgbClr val="000000"/>
                            </a:solidFill>
                            <a:prstDash val="dash"/>
                            <a:miter lim="800000"/>
                            <a:headEnd/>
                            <a:tailEnd/>
                          </a:ln>
                        </wps:spPr>
                        <wps:bodyPr rot="0" vert="horz" wrap="square" lIns="91440" tIns="45720" rIns="91440" bIns="45720" anchor="t" anchorCtr="0" upright="1">
                          <a:noAutofit/>
                        </wps:bodyPr>
                      </wps:wsp>
                    </wpc:wpc>
                  </a:graphicData>
                </a:graphic>
              </wp:inline>
            </w:drawing>
          </mc:Choice>
          <mc:Fallback>
            <w:pict>
              <v:group w14:anchorId="72ED8A46" id="Canvas 149" o:spid="_x0000_s1029" editas="canvas" style="width:538.55pt;height:578.05pt;mso-position-horizontal-relative:char;mso-position-vertical-relative:line" coordsize="68395,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">
                <v:shape id="_x0000_s1030" type="#_x0000_t75" style="position:absolute;width:68395;height:73412;visibility:visible;mso-wrap-style:square">
                  <v:fill o:detectmouseclick="t"/>
                  <v:path o:connecttype="none"/>
                </v:shape>
                <v:shape id="Text Box 151" o:spid="_x0000_s1031" type="#_x0000_t202" style="position:absolute;left:11213;width:561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">
                  <v:fill opacity="0"/>
                  <v:textbox inset="2.48539mm,1.2427mm,2.48539mm,1.2427mm">
                    <w:txbxContent>
                      <w:p w14:paraId="3B87F24B" w14:textId="77777777" w:rsidR="00586630" w:rsidRPr="007B572D" w:rsidRDefault="00586630" w:rsidP="002B5DA0">
                        <w:pPr>
                          <w:jc w:val="center"/>
                          <w:rPr>
                            <w:sz w:val="15"/>
                            <w:szCs w:val="16"/>
                          </w:rPr>
                        </w:pPr>
                        <w:r w:rsidRPr="007B572D">
                          <w:rPr>
                            <w:sz w:val="15"/>
                            <w:szCs w:val="16"/>
                          </w:rPr>
                          <w:t>‘A’ Input</w:t>
                        </w:r>
                      </w:p>
                      <w:p w14:paraId="6966ED4D" w14:textId="77777777" w:rsidR="00586630" w:rsidRPr="007B572D" w:rsidRDefault="00586630" w:rsidP="002B5DA0">
                        <w:pPr>
                          <w:jc w:val="center"/>
                          <w:rPr>
                            <w:sz w:val="15"/>
                            <w:szCs w:val="16"/>
                          </w:rPr>
                        </w:pPr>
                        <w:r w:rsidRPr="007B572D">
                          <w:rPr>
                            <w:sz w:val="15"/>
                            <w:szCs w:val="16"/>
                          </w:rPr>
                          <w:t>Power</w:t>
                        </w:r>
                      </w:p>
                    </w:txbxContent>
                  </v:textbox>
                </v:shape>
                <v:shape id="Text Box 152" o:spid="_x0000_s1032" type="#_x0000_t202" style="position:absolute;left:58308;width:5612;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">
                  <v:fill opacity="0"/>
                  <v:textbox inset="2.48539mm,1.2427mm,2.48539mm,1.2427mm">
                    <w:txbxContent>
                      <w:p w14:paraId="284E7204" w14:textId="77777777" w:rsidR="00586630" w:rsidRPr="007B572D" w:rsidRDefault="00586630" w:rsidP="002B5DA0">
                        <w:pPr>
                          <w:jc w:val="center"/>
                          <w:rPr>
                            <w:sz w:val="15"/>
                            <w:szCs w:val="16"/>
                          </w:rPr>
                        </w:pPr>
                        <w:r w:rsidRPr="007B572D">
                          <w:rPr>
                            <w:sz w:val="15"/>
                            <w:szCs w:val="16"/>
                          </w:rPr>
                          <w:t>‘B’ Input</w:t>
                        </w:r>
                      </w:p>
                      <w:p w14:paraId="6478BB7F" w14:textId="77777777" w:rsidR="00586630" w:rsidRPr="007B572D" w:rsidRDefault="00586630" w:rsidP="002B5DA0">
                        <w:pPr>
                          <w:jc w:val="center"/>
                          <w:rPr>
                            <w:sz w:val="15"/>
                            <w:szCs w:val="16"/>
                          </w:rPr>
                        </w:pPr>
                        <w:r w:rsidRPr="007B572D">
                          <w:rPr>
                            <w:sz w:val="15"/>
                            <w:szCs w:val="16"/>
                          </w:rPr>
                          <w:t>Power</w:t>
                        </w:r>
                      </w:p>
                    </w:txbxContent>
                  </v:textbox>
                </v:shape>
                <v:shape id="Text Box 153" o:spid="_x0000_s1033" type="#_x0000_t202" style="position:absolute;left:24669;width:673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">
                  <v:fill opacity="0"/>
                  <v:textbox inset="2.48539mm,1.2427mm,2.48539mm,1.2427mm">
                    <w:txbxContent>
                      <w:p w14:paraId="40031F12" w14:textId="77777777" w:rsidR="00586630" w:rsidRPr="007B572D" w:rsidRDefault="00586630" w:rsidP="002B5DA0">
                        <w:pPr>
                          <w:jc w:val="center"/>
                          <w:rPr>
                            <w:sz w:val="13"/>
                            <w:szCs w:val="16"/>
                          </w:rPr>
                        </w:pPr>
                        <w:r w:rsidRPr="007B572D">
                          <w:rPr>
                            <w:sz w:val="13"/>
                            <w:szCs w:val="16"/>
                          </w:rPr>
                          <w:t>Generator</w:t>
                        </w:r>
                      </w:p>
                    </w:txbxContent>
                  </v:textbox>
                </v:shape>
                <v:shape id="Text Box 154" o:spid="_x0000_s1034" type="#_x0000_t202" style="position:absolute;left:17941;top:10090;width:5621;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">
                  <v:fill opacity="0"/>
                  <v:textbox inset="2.48539mm,1.2427mm,2.48539mm,1.2427mm">
                    <w:txbxContent>
                      <w:p w14:paraId="718EBA82" w14:textId="77777777" w:rsidR="00586630" w:rsidRPr="007B572D" w:rsidRDefault="00586630" w:rsidP="002B5DA0">
                        <w:pPr>
                          <w:jc w:val="center"/>
                          <w:rPr>
                            <w:sz w:val="15"/>
                            <w:szCs w:val="16"/>
                          </w:rPr>
                        </w:pPr>
                        <w:r w:rsidRPr="007B572D">
                          <w:rPr>
                            <w:sz w:val="15"/>
                            <w:szCs w:val="16"/>
                          </w:rPr>
                          <w:t>Input Buss</w:t>
                        </w:r>
                      </w:p>
                    </w:txbxContent>
                  </v:textbox>
                </v:shape>
                <v:shape id="Text Box 155" o:spid="_x0000_s1035" type="#_x0000_t202" style="position:absolute;left:17931;top:4477;width:5621;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">
                  <v:fill opacity="0"/>
                  <v:textbox inset="2.48539mm,1.2427mm,2.48539mm,1.2427mm">
                    <w:txbxContent>
                      <w:p w14:paraId="15D60EFD" w14:textId="77777777" w:rsidR="00586630" w:rsidRPr="007B572D" w:rsidRDefault="00586630" w:rsidP="002B5DA0">
                        <w:pPr>
                          <w:jc w:val="center"/>
                          <w:rPr>
                            <w:sz w:val="15"/>
                            <w:szCs w:val="16"/>
                          </w:rPr>
                        </w:pPr>
                        <w:r w:rsidRPr="007B572D">
                          <w:rPr>
                            <w:sz w:val="15"/>
                            <w:szCs w:val="16"/>
                          </w:rPr>
                          <w:t>ATS</w:t>
                        </w:r>
                      </w:p>
                      <w:p w14:paraId="5009B51C" w14:textId="77777777" w:rsidR="00586630" w:rsidRPr="007B572D" w:rsidRDefault="00586630" w:rsidP="002B5DA0">
                        <w:pPr>
                          <w:jc w:val="center"/>
                          <w:rPr>
                            <w:sz w:val="15"/>
                            <w:szCs w:val="16"/>
                          </w:rPr>
                        </w:pPr>
                        <w:r w:rsidRPr="007B572D">
                          <w:rPr>
                            <w:sz w:val="15"/>
                            <w:szCs w:val="16"/>
                          </w:rPr>
                          <w:t>‘A’</w:t>
                        </w:r>
                      </w:p>
                    </w:txbxContent>
                  </v:textbox>
                </v:shape>
                <v:shape id="Text Box 156" o:spid="_x0000_s1036" type="#_x0000_t202" style="position:absolute;left:17931;top:15692;width:5621;height:3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">
                  <v:fill opacity="0"/>
                  <v:textbox inset="2.48539mm,1.2427mm,2.48539mm,1.2427mm">
                    <w:txbxContent>
                      <w:p w14:paraId="05130018" w14:textId="77777777" w:rsidR="00586630" w:rsidRPr="007B572D" w:rsidRDefault="00586630" w:rsidP="002B5DA0">
                        <w:pPr>
                          <w:jc w:val="center"/>
                          <w:rPr>
                            <w:sz w:val="15"/>
                            <w:szCs w:val="16"/>
                          </w:rPr>
                        </w:pPr>
                        <w:r w:rsidRPr="007B572D">
                          <w:rPr>
                            <w:sz w:val="15"/>
                            <w:szCs w:val="16"/>
                          </w:rPr>
                          <w:t>UPS</w:t>
                        </w:r>
                      </w:p>
                      <w:p w14:paraId="44F74933" w14:textId="77777777" w:rsidR="00586630" w:rsidRPr="007B572D" w:rsidRDefault="00586630" w:rsidP="002B5DA0">
                        <w:pPr>
                          <w:jc w:val="center"/>
                          <w:rPr>
                            <w:sz w:val="15"/>
                            <w:szCs w:val="16"/>
                          </w:rPr>
                        </w:pPr>
                        <w:r w:rsidRPr="007B572D">
                          <w:rPr>
                            <w:sz w:val="15"/>
                            <w:szCs w:val="16"/>
                          </w:rPr>
                          <w:t>‘A’</w:t>
                        </w:r>
                      </w:p>
                    </w:txbxContent>
                  </v:textbox>
                </v:shape>
                <v:shape id="Text Box 157" o:spid="_x0000_s1037" type="#_x0000_t202" style="position:absolute;left:42610;width:6738;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">
                  <v:fill opacity="0"/>
                  <v:textbox inset="2.48539mm,1.2427mm,2.48539mm,1.2427mm">
                    <w:txbxContent>
                      <w:p w14:paraId="278DBE82" w14:textId="77777777" w:rsidR="00586630" w:rsidRPr="007B572D" w:rsidRDefault="00586630" w:rsidP="002B5DA0">
                        <w:pPr>
                          <w:jc w:val="center"/>
                          <w:rPr>
                            <w:sz w:val="13"/>
                            <w:szCs w:val="16"/>
                          </w:rPr>
                        </w:pPr>
                        <w:r w:rsidRPr="007B572D">
                          <w:rPr>
                            <w:sz w:val="13"/>
                            <w:szCs w:val="16"/>
                          </w:rPr>
                          <w:t>Generator</w:t>
                        </w:r>
                      </w:p>
                    </w:txbxContent>
                  </v:textbox>
                </v:shape>
                <v:shape id="Text Box 158" o:spid="_x0000_s1038" type="#_x0000_t202" style="position:absolute;left:17921;top:21304;width:5631;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">
                  <v:fill opacity="0"/>
                  <v:textbox inset="2.48539mm,1.2427mm,2.48539mm,1.2427mm">
                    <w:txbxContent>
                      <w:p w14:paraId="33FFFAC2" w14:textId="77777777" w:rsidR="00586630" w:rsidRPr="007B572D" w:rsidRDefault="00586630" w:rsidP="002B5DA0">
                        <w:pPr>
                          <w:jc w:val="center"/>
                          <w:rPr>
                            <w:sz w:val="15"/>
                            <w:szCs w:val="16"/>
                          </w:rPr>
                        </w:pPr>
                        <w:r w:rsidRPr="007B572D">
                          <w:rPr>
                            <w:sz w:val="15"/>
                            <w:szCs w:val="16"/>
                          </w:rPr>
                          <w:t>Output Buss</w:t>
                        </w:r>
                      </w:p>
                    </w:txbxContent>
                  </v:textbox>
                </v:shape>
                <v:shape id="Text Box 159" o:spid="_x0000_s1039" type="#_x0000_t202" style="position:absolute;left:50464;top:4477;width:561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">
                  <v:fill opacity="0"/>
                  <v:textbox inset="2.48539mm,1.2427mm,2.48539mm,1.2427mm">
                    <w:txbxContent>
                      <w:p w14:paraId="089E12F4" w14:textId="77777777" w:rsidR="00586630" w:rsidRPr="007B572D" w:rsidRDefault="00586630" w:rsidP="002B5DA0">
                        <w:pPr>
                          <w:jc w:val="center"/>
                          <w:rPr>
                            <w:sz w:val="15"/>
                            <w:szCs w:val="16"/>
                          </w:rPr>
                        </w:pPr>
                        <w:r w:rsidRPr="007B572D">
                          <w:rPr>
                            <w:sz w:val="15"/>
                            <w:szCs w:val="16"/>
                          </w:rPr>
                          <w:t>ATS</w:t>
                        </w:r>
                      </w:p>
                      <w:p w14:paraId="3349D6A9" w14:textId="77777777" w:rsidR="00586630" w:rsidRPr="007B572D" w:rsidRDefault="00586630" w:rsidP="002B5DA0">
                        <w:pPr>
                          <w:jc w:val="center"/>
                          <w:rPr>
                            <w:sz w:val="15"/>
                            <w:szCs w:val="16"/>
                          </w:rPr>
                        </w:pPr>
                        <w:r w:rsidRPr="007B572D">
                          <w:rPr>
                            <w:sz w:val="15"/>
                            <w:szCs w:val="16"/>
                          </w:rPr>
                          <w:t>‘B’</w:t>
                        </w:r>
                      </w:p>
                    </w:txbxContent>
                  </v:textbox>
                </v:shape>
                <v:shape id="Text Box 160" o:spid="_x0000_s1040" type="#_x0000_t202" style="position:absolute;left:50474;top:10090;width:562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">
                  <v:fill opacity="0"/>
                  <v:textbox inset="2.48539mm,1.2427mm,2.48539mm,1.2427mm">
                    <w:txbxContent>
                      <w:p w14:paraId="11B0AFF8" w14:textId="77777777" w:rsidR="00586630" w:rsidRPr="007B572D" w:rsidRDefault="00586630" w:rsidP="002B5DA0">
                        <w:pPr>
                          <w:jc w:val="center"/>
                          <w:rPr>
                            <w:sz w:val="15"/>
                            <w:szCs w:val="16"/>
                          </w:rPr>
                        </w:pPr>
                        <w:r w:rsidRPr="007B572D">
                          <w:rPr>
                            <w:sz w:val="15"/>
                            <w:szCs w:val="16"/>
                          </w:rPr>
                          <w:t>Input Buss</w:t>
                        </w:r>
                      </w:p>
                    </w:txbxContent>
                  </v:textbox>
                </v:shape>
                <v:shape id="Text Box 161" o:spid="_x0000_s1041" type="#_x0000_t202" style="position:absolute;left:50464;top:15692;width:5622;height:3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">
                  <v:fill opacity="0"/>
                  <v:textbox inset="2.48539mm,1.2427mm,2.48539mm,1.2427mm">
                    <w:txbxContent>
                      <w:p w14:paraId="47E38F41" w14:textId="77777777" w:rsidR="00586630" w:rsidRPr="007B572D" w:rsidRDefault="00586630" w:rsidP="002B5DA0">
                        <w:pPr>
                          <w:jc w:val="center"/>
                          <w:rPr>
                            <w:sz w:val="15"/>
                            <w:szCs w:val="16"/>
                          </w:rPr>
                        </w:pPr>
                        <w:r w:rsidRPr="007B572D">
                          <w:rPr>
                            <w:sz w:val="15"/>
                            <w:szCs w:val="16"/>
                          </w:rPr>
                          <w:t>UPS</w:t>
                        </w:r>
                      </w:p>
                      <w:p w14:paraId="7FFB9A1C" w14:textId="77777777" w:rsidR="00586630" w:rsidRPr="007B572D" w:rsidRDefault="00586630" w:rsidP="002B5DA0">
                        <w:pPr>
                          <w:jc w:val="center"/>
                          <w:rPr>
                            <w:sz w:val="15"/>
                            <w:szCs w:val="16"/>
                          </w:rPr>
                        </w:pPr>
                        <w:r w:rsidRPr="007B572D">
                          <w:rPr>
                            <w:sz w:val="15"/>
                            <w:szCs w:val="16"/>
                          </w:rPr>
                          <w:t>‘B’</w:t>
                        </w:r>
                      </w:p>
                    </w:txbxContent>
                  </v:textbox>
                </v:shape>
                <v:shape id="Text Box 162" o:spid="_x0000_s1042" type="#_x0000_t202" style="position:absolute;left:50464;top:21304;width:5612;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">
                  <v:fill opacity="0"/>
                  <v:textbox inset="2.48539mm,1.2427mm,2.48539mm,1.2427mm">
                    <w:txbxContent>
                      <w:p w14:paraId="1F94592E" w14:textId="77777777" w:rsidR="00586630" w:rsidRPr="007B572D" w:rsidRDefault="00586630" w:rsidP="002B5DA0">
                        <w:pPr>
                          <w:jc w:val="center"/>
                          <w:rPr>
                            <w:sz w:val="15"/>
                            <w:szCs w:val="16"/>
                          </w:rPr>
                        </w:pPr>
                        <w:r w:rsidRPr="007B572D">
                          <w:rPr>
                            <w:sz w:val="15"/>
                            <w:szCs w:val="16"/>
                          </w:rPr>
                          <w:t>Output Buss</w:t>
                        </w:r>
                      </w:p>
                    </w:txbxContent>
                  </v:textbox>
                </v:shape>
                <v:line id="Line 163" o:spid="_x0000_s1043" style="position:absolute;visibility:visible;mso-wrap-style:square" from="13455,3363" to="13465,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AZv8D/mXgE5PwPAAD//wMAUEsBAi0AFAAGAAgAAAAhANvh9svuAAAAhQEAABMAAAAAAAAA&#10;AAAAAAAAAAAAAFtDb250ZW50X1R5cGVzXS54bWxQSwECLQAUAAYACAAAACEAWvQsW78AAAAVAQAA&#10;CwAAAAAAAAAAAAAAAAAfAQAAX3JlbHMvLnJlbHNQSwECLQAUAAYACAAAACEA/2GqK8YAAADcAAAA&#10;DwAAAAAAAAAAAAAAAAAHAgAAZHJzL2Rvd25yZXYueG1sUEsFBgAAAAADAAMAtwAAAPoCAAAAAA==&#10;"/>
                <v:line id="Line 164" o:spid="_x0000_s1044" style="position:absolute;visibility:visible;mso-wrap-style:square" from="13455,5602" to="17941,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">
                  <v:stroke endarrow="block"/>
                </v:line>
                <v:line id="Line 165" o:spid="_x0000_s1045" style="position:absolute;visibility:visible;mso-wrap-style:square" from="23552,5602" to="5046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">
                  <v:stroke endarrow="block"/>
                </v:line>
                <v:line id="Line 166" o:spid="_x0000_s1046" style="position:absolute;flip:x;visibility:visible;mso-wrap-style:square" from="23552,5602" to="5046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">
                  <v:stroke endarrow="block"/>
                </v:line>
                <v:line id="Line 167" o:spid="_x0000_s1047" style="position:absolute;visibility:visible;mso-wrap-style:square" from="60551,3363" to="60561,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"/>
                <v:line id="Line 168" o:spid="_x0000_s1048" style="position:absolute;flip:x;visibility:visible;mso-wrap-style:square" from="56056,5602" to="60541,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">
                  <v:stroke endarrow="block"/>
                </v:line>
                <v:line id="Line 169" o:spid="_x0000_s1049" style="position:absolute;flip:x;visibility:visible;mso-wrap-style:square" from="28038,3363" to="28048,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"/>
                <v:line id="Line 170" o:spid="_x0000_s1050" style="position:absolute;flip:x;visibility:visible;mso-wrap-style:square" from="45979,3363" to="45989,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v:line id="Line 171" o:spid="_x0000_s1051" style="position:absolute;visibility:visible;mso-wrap-style:square" from="20183,7841" to="20193,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">
                  <v:stroke endarrow="block"/>
                </v:line>
                <v:line id="Line 172" o:spid="_x0000_s1052" style="position:absolute;visibility:visible;mso-wrap-style:square" from="53823,7841" to="53833,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">
                  <v:stroke endarrow="block"/>
                </v:line>
                <v:line id="Line 173" o:spid="_x0000_s1053" style="position:absolute;visibility:visible;mso-wrap-style:square" from="20183,13453" to="20193,1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">
                  <v:stroke endarrow="block"/>
                </v:line>
                <v:line id="Line 174" o:spid="_x0000_s1054" style="position:absolute;visibility:visible;mso-wrap-style:square" from="53823,13453" to="53833,1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">
                  <v:stroke endarrow="block"/>
                </v:line>
                <v:line id="Line 175" o:spid="_x0000_s1055" style="position:absolute;visibility:visible;mso-wrap-style:square" from="20183,19055" to="20193,21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">
                  <v:stroke endarrow="block"/>
                </v:line>
                <v:line id="Line 176" o:spid="_x0000_s1056" style="position:absolute;visibility:visible;mso-wrap-style:square" from="53823,19055" to="53833,21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">
                  <v:stroke endarrow="block"/>
                </v:line>
                <v:shape id="Text Box 177" o:spid="_x0000_s1057" type="#_x0000_t202" style="position:absolute;left:17941;top:26907;width:563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">
                  <v:fill opacity="0"/>
                  <v:textbox inset="2.48539mm,1.2427mm,2.48539mm,1.2427mm">
                    <w:txbxContent>
                      <w:p w14:paraId="117E2149" w14:textId="77777777" w:rsidR="00586630" w:rsidRDefault="00586630" w:rsidP="002B5DA0">
                        <w:pPr>
                          <w:jc w:val="center"/>
                          <w:rPr>
                            <w:sz w:val="15"/>
                            <w:szCs w:val="16"/>
                          </w:rPr>
                        </w:pPr>
                        <w:r w:rsidRPr="007B572D">
                          <w:rPr>
                            <w:sz w:val="15"/>
                            <w:szCs w:val="16"/>
                          </w:rPr>
                          <w:t>PDU</w:t>
                        </w:r>
                      </w:p>
                      <w:p w14:paraId="2ECFABF0" w14:textId="77777777" w:rsidR="00586630" w:rsidRPr="007B572D" w:rsidRDefault="00586630" w:rsidP="002B5DA0">
                        <w:pPr>
                          <w:jc w:val="center"/>
                          <w:rPr>
                            <w:sz w:val="15"/>
                            <w:szCs w:val="16"/>
                          </w:rPr>
                        </w:pPr>
                        <w:r>
                          <w:rPr>
                            <w:sz w:val="15"/>
                            <w:szCs w:val="16"/>
                          </w:rPr>
                          <w:t>‘A’</w:t>
                        </w:r>
                      </w:p>
                    </w:txbxContent>
                  </v:textbox>
                </v:shape>
                <v:shape id="Text Box 178" o:spid="_x0000_s1058" type="#_x0000_t202" style="position:absolute;left:50464;top:26907;width:5632;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">
                  <v:fill opacity="0"/>
                  <v:textbox inset="2.48539mm,1.2427mm,2.48539mm,1.2427mm">
                    <w:txbxContent>
                      <w:p w14:paraId="5E1F9C20" w14:textId="77777777" w:rsidR="00586630" w:rsidRDefault="00586630" w:rsidP="002B5DA0">
                        <w:pPr>
                          <w:jc w:val="center"/>
                          <w:rPr>
                            <w:sz w:val="15"/>
                            <w:szCs w:val="16"/>
                          </w:rPr>
                        </w:pPr>
                        <w:r w:rsidRPr="007B572D">
                          <w:rPr>
                            <w:sz w:val="15"/>
                            <w:szCs w:val="16"/>
                          </w:rPr>
                          <w:t>PDU</w:t>
                        </w:r>
                      </w:p>
                      <w:p w14:paraId="7DB55642" w14:textId="77777777" w:rsidR="00586630" w:rsidRPr="007B572D" w:rsidRDefault="00586630" w:rsidP="002B5DA0">
                        <w:pPr>
                          <w:jc w:val="center"/>
                          <w:rPr>
                            <w:sz w:val="15"/>
                            <w:szCs w:val="16"/>
                          </w:rPr>
                        </w:pPr>
                        <w:r>
                          <w:rPr>
                            <w:sz w:val="15"/>
                            <w:szCs w:val="16"/>
                          </w:rPr>
                          <w:t>‘B’</w:t>
                        </w:r>
                      </w:p>
                    </w:txbxContent>
                  </v:textbox>
                </v:shape>
                <v:shape id="tower" o:spid="_x0000_s1059" style="position:absolute;left:34766;top:31394;width:5611;height:123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" path="m,2184l6664,r4136,l21600,r,11649l21600,19416r-6434,2184l10570,21600,,21600,,11528,,2184xem,2184r,l14706,2184,21600,m,2184r14706,l14706,5339r,12135l14706,21600m1149,3034r12179,l13328,3519r-12179,l1149,3034t,1456l13328,4490r,364l1149,4854r,-364m1149,5946r12179,l13328,6310r-12179,l1149,5946e" fillcolor="#ffc">
                  <v:stroke joinstyle="miter"/>
                  <v:path o:extrusionok="f" o:connecttype="custom" o:connectlocs="0,124661;173129,0;280581,0;561161,0;561161,664915;561161,1108248;394008,1232909;274605,1232909;0,1232909;0,658008" o:connectangles="0,0,0,0,0,0,0,0,0,0" textboxrect="459,22540,21485,27000"/>
                  <o:lock v:ext="edit" verticies="t"/>
                </v:shape>
                <v:line id="Line 180" o:spid="_x0000_s1060" style="position:absolute;visibility:visible;mso-wrap-style:square" from="23552,22419" to="50464,2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">
                  <v:stroke endarrow="block"/>
                </v:line>
                <v:line id="Line 181" o:spid="_x0000_s1061" style="position:absolute;flip:x;visibility:visible;mso-wrap-style:square" from="23552,22419" to="50464,2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">
                  <v:stroke endarrow="block"/>
                </v:line>
                <v:shape id="Arc 182" o:spid="_x0000_s1062" style="position:absolute;left:15975;top:22890;width:5258;height:7825;rotation:3124758fd;flip:x;visibility:visible;mso-wrap-style:square;v-text-anchor:top" coordsize="2655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" path="m,854nfc1954,287,3979,,6014,v9353,,17643,6020,20539,14913em,854nsc1954,287,3979,,6014,v9353,,17643,6020,20539,14913l6014,21600,,854xe" filled="f">
                  <v:stroke endarrow="block"/>
                  <v:path arrowok="t" o:extrusionok="f" o:connecttype="custom" o:connectlocs="0,30935;525713,540243;119069,782436" o:connectangles="0,0,0"/>
                </v:shape>
                <v:shape id="Freeform 183" o:spid="_x0000_s1063" style="position:absolute;left:55089;top:22429;width:2223;height:6736;rotation:967434fd;visibility:visible;mso-wrap-style:square;v-text-anchor:top" coordsize="168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" path="m,c600,105,1200,210,1440,540v240,330,120,885,,1440e" filled="f">
                  <v:stroke endarrow="block"/>
                  <v:path arrowok="t" o:connecttype="custom" o:connectlocs="0,0;190519,183726;190519,673662" o:connectangles="0,0,0"/>
                </v:shape>
                <v:shape id="Freeform 184" o:spid="_x0000_s1064" style="position:absolute;left:39271;top:33515;width:14512;height:2022;rotation:-1723682fd;visibility:visible;mso-wrap-style:square;v-text-anchor:top" coordsize="324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" path="m3240,c2430,465,1620,930,1080,1080,540,1230,180,930,,900e" filled="f">
                  <v:stroke endarrow="block"/>
                  <v:path arrowok="t" o:connecttype="custom" o:connectlocs="1451244,0;483748,177539;0,147949" o:connectangles="0,0,0"/>
                </v:shape>
                <v:shape id="Freeform 185" o:spid="_x0000_s1065" style="position:absolute;left:20841;top:34126;width:14592;height:1135;rotation:2057795fd;visibility:visible;mso-wrap-style:square;v-text-anchor:top" coordsize="396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" path="m,c930,360,1860,720,2520,720,3180,720,3720,120,3960,e" filled="f">
                  <v:stroke endarrow="block"/>
                  <v:path arrowok="t" o:connecttype="custom" o:connectlocs="0,0;928593,113428;1459218,0" o:connectangles="0,0,0"/>
                </v:shape>
                <v:shape id="Text Box 186" o:spid="_x0000_s1066" type="#_x0000_t202" style="position:absolute;left:30270;top:28031;width:14573;height:3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" filled="f" stroked="f">
                  <v:textbox inset="2.48539mm,1.2427mm,2.48539mm,1.2427mm">
                    <w:txbxContent>
                      <w:p w14:paraId="12B9D776" w14:textId="77777777" w:rsidR="00586630" w:rsidRPr="007B572D" w:rsidRDefault="00586630" w:rsidP="002B5DA0">
                        <w:pPr>
                          <w:jc w:val="center"/>
                          <w:rPr>
                            <w:sz w:val="15"/>
                            <w:szCs w:val="16"/>
                          </w:rPr>
                        </w:pPr>
                        <w:r w:rsidRPr="007B572D">
                          <w:rPr>
                            <w:sz w:val="15"/>
                            <w:szCs w:val="16"/>
                          </w:rPr>
                          <w:t>Server or Standalone Device</w:t>
                        </w:r>
                      </w:p>
                      <w:p w14:paraId="7E8B97A4" w14:textId="77777777" w:rsidR="00586630" w:rsidRPr="007B572D" w:rsidRDefault="00586630" w:rsidP="002B5DA0">
                        <w:pPr>
                          <w:jc w:val="center"/>
                          <w:rPr>
                            <w:sz w:val="15"/>
                            <w:szCs w:val="16"/>
                          </w:rPr>
                        </w:pPr>
                        <w:r w:rsidRPr="007B572D">
                          <w:rPr>
                            <w:sz w:val="15"/>
                            <w:szCs w:val="16"/>
                          </w:rPr>
                          <w:t>Dual fed by ‘B’ and ‘A’</w:t>
                        </w:r>
                      </w:p>
                    </w:txbxContent>
                  </v:textbox>
                </v:shape>
                <v:line id="Line 187" o:spid="_x0000_s1067" style="position:absolute;visibility:visible;mso-wrap-style:square" from="19057,36888" to="19067,44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"/>
                <v:line id="Line 188" o:spid="_x0000_s1068" style="position:absolute;visibility:visible;mso-wrap-style:square" from="19057,44838" to="50454,44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rOxwAAANwAAAAPAAAAZHJzL2Rvd25yZXYueG1sRI9Pa8JA&#10;FMTvQr/D8gq96aZKg6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LcQes7HAAAA3AAA&#10;AA8AAAAAAAAAAAAAAAAABwIAAGRycy9kb3ducmV2LnhtbFBLBQYAAAAAAwADALcAAAD7AgAAAAA=&#10;"/>
                <v:line id="Line 189" o:spid="_x0000_s1069" style="position:absolute;flip:x;visibility:visible;mso-wrap-style:square" from="22426,44838" to="22436,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"/>
                <v:shape id="Text Box 190" o:spid="_x0000_s1070" type="#_x0000_t202" style="position:absolute;left:17941;top:47087;width:38125;height:1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" filled="f" stroked="f">
                  <v:textbox inset="2.48539mm,1.2427mm,2.48539mm,1.2427mm">
                    <w:txbxContent>
                      <w:p w14:paraId="1C171EAB" w14:textId="77777777" w:rsidR="00586630" w:rsidRPr="007B572D" w:rsidRDefault="00586630" w:rsidP="002B5DA0">
                        <w:pPr>
                          <w:jc w:val="center"/>
                        </w:pPr>
                        <w:r w:rsidRPr="007B572D">
                          <w:object w:dxaOrig="2776" w:dyaOrig="8949" w14:anchorId="4101E5E1">
                            <v:shape id="_x0000_i1027" type="#_x0000_t75" style="width:44.95pt;height:89.95pt" o:ole="">
                              <v:imagedata r:id="rId48" o:title=""/>
                            </v:shape>
                            <o:OLEObject Type="Embed" ProgID="Visio.Drawing.11" ShapeID="_x0000_i1027" DrawAspect="Content" ObjectID="_1807670680" r:id="rId55"/>
                          </w:object>
                        </w:r>
                        <w:r w:rsidRPr="007B572D">
                          <w:object w:dxaOrig="2032" w:dyaOrig="6388" w14:anchorId="00DCAEA7">
                            <v:shape id="_x0000_i1029" type="#_x0000_t75" style="width:44.9pt;height:89.75pt">
                              <v:imagedata r:id="rId48" o:title=""/>
                            </v:shape>
                            <o:OLEObject Type="Embed" ProgID="Visio.Drawing.11" ShapeID="_x0000_i1029" DrawAspect="Content" ObjectID="_1807670681" r:id="rId56"/>
                          </w:object>
                        </w:r>
                        <w:r w:rsidRPr="007B572D">
                          <w:object w:dxaOrig="2032" w:dyaOrig="6388" w14:anchorId="2D24DBD7">
                            <v:shape id="_x0000_i1031" type="#_x0000_t75" style="width:44.9pt;height:89.75pt">
                              <v:imagedata r:id="rId48" o:title=""/>
                            </v:shape>
                            <o:OLEObject Type="Embed" ProgID="Visio.Drawing.11" ShapeID="_x0000_i1031" DrawAspect="Content" ObjectID="_1807670682" r:id="rId57"/>
                          </w:object>
                        </w:r>
                        <w:r w:rsidRPr="007B572D">
                          <w:object w:dxaOrig="2032" w:dyaOrig="6388" w14:anchorId="7A129029">
                            <v:shape id="_x0000_i1033" type="#_x0000_t75" style="width:44.9pt;height:89.75pt">
                              <v:imagedata r:id="rId48" o:title=""/>
                            </v:shape>
                            <o:OLEObject Type="Embed" ProgID="Visio.Drawing.11" ShapeID="_x0000_i1033" DrawAspect="Content" ObjectID="_1807670683" r:id="rId58"/>
                          </w:object>
                        </w:r>
                        <w:r w:rsidRPr="007B572D">
                          <w:object w:dxaOrig="2032" w:dyaOrig="6388" w14:anchorId="35315E0F">
                            <v:shape id="_x0000_i1035" type="#_x0000_t75" style="width:44.9pt;height:89.75pt">
                              <v:imagedata r:id="rId48" o:title=""/>
                            </v:shape>
                            <o:OLEObject Type="Embed" ProgID="Visio.Drawing.11" ShapeID="_x0000_i1035" DrawAspect="Content" ObjectID="_1807670684" r:id="rId59"/>
                          </w:object>
                        </w:r>
                        <w:r w:rsidRPr="007B572D">
                          <w:object w:dxaOrig="2032" w:dyaOrig="6388" w14:anchorId="41F2298F">
                            <v:shape id="_x0000_i1037" type="#_x0000_t75" style="width:44.9pt;height:89.75pt">
                              <v:imagedata r:id="rId48" o:title=""/>
                            </v:shape>
                            <o:OLEObject Type="Embed" ProgID="Visio.Drawing.11" ShapeID="_x0000_i1037" DrawAspect="Content" ObjectID="_1807670685" r:id="rId60"/>
                          </w:object>
                        </w:r>
                      </w:p>
                    </w:txbxContent>
                  </v:textbox>
                </v:shape>
                <v:line id="Line 191" o:spid="_x0000_s1071" style="position:absolute;flip:x;visibility:visible;mso-wrap-style:square" from="28028,44838" to="28038,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"/>
                <v:line id="Line 192" o:spid="_x0000_s1072" style="position:absolute;flip:x;visibility:visible;mso-wrap-style:square" from="33639,44838" to="33649,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v:line id="Line 193" o:spid="_x0000_s1073" style="position:absolute;flip:x;visibility:visible;mso-wrap-style:square" from="39241,44838" to="39251,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"/>
                <v:line id="Line 194" o:spid="_x0000_s1074" style="position:absolute;flip:x;visibility:visible;mso-wrap-style:square" from="44843,44838" to="44862,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"/>
                <v:line id="Line 195" o:spid="_x0000_s1075" style="position:absolute;flip:x;visibility:visible;mso-wrap-style:square" from="50454,44838" to="50464,4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"/>
                <v:line id="Line 196" o:spid="_x0000_s1076" style="position:absolute;visibility:visible;mso-wrap-style:square" from="54939,36888" to="54949,6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"/>
                <v:line id="Line 197" o:spid="_x0000_s1077" style="position:absolute;visibility:visible;mso-wrap-style:square" from="23542,60540" to="54939,6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v:line id="Line 198" o:spid="_x0000_s1078" style="position:absolute;flip:x;visibility:visible;mso-wrap-style:square" from="23542,57177" to="23552,6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"/>
                <v:line id="Line 199" o:spid="_x0000_s1079" style="position:absolute;flip:x;visibility:visible;mso-wrap-style:square" from="29154,57177" to="29164,6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"/>
                <v:line id="Line 200" o:spid="_x0000_s1080" style="position:absolute;flip:x;visibility:visible;mso-wrap-style:square" from="34756,57177" to="34766,6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"/>
                <v:line id="Line 201" o:spid="_x0000_s1081" style="position:absolute;flip:x;visibility:visible;mso-wrap-style:square" from="40357,57177" to="40377,6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l4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9AX+z6QjIBd/AAAA//8DAFBLAQItABQABgAIAAAAIQDb4fbL7gAAAIUBAAATAAAAAAAA&#10;AAAAAAAAAAAAAABbQ29udGVudF9UeXBlc10ueG1sUEsBAi0AFAAGAAgAAAAhAFr0LFu/AAAAFQEA&#10;AAsAAAAAAAAAAAAAAAAAHwEAAF9yZWxzLy5yZWxzUEsBAi0AFAAGAAgAAAAhAC+xqXjHAAAA3AAA&#10;AA8AAAAAAAAAAAAAAAAABwIAAGRycy9kb3ducmV2LnhtbFBLBQYAAAAAAwADALcAAAD7AgAAAAA=&#10;"/>
                <v:line id="Line 202" o:spid="_x0000_s1082" style="position:absolute;flip:x;visibility:visible;mso-wrap-style:square" from="45969,57177" to="45979,6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"/>
                <v:line id="Line 203" o:spid="_x0000_s1083" style="position:absolute;flip:x;visibility:visible;mso-wrap-style:square" from="51570,57177" to="51590,6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v:shape id="Text Box 205" o:spid="_x0000_s1084" type="#_x0000_t202" style="position:absolute;left:65026;top:31394;width:2243;height:28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" filled="f" stroked="f">
                  <v:textbox inset="2.48539mm,1.2427mm,2.48539mm,1.2427mm">
                    <w:txbxContent>
                      <w:p w14:paraId="2B71BFF4" w14:textId="77777777" w:rsidR="00586630" w:rsidRPr="007B572D" w:rsidRDefault="00586630" w:rsidP="002B5DA0">
                        <w:pPr>
                          <w:rPr>
                            <w:sz w:val="31"/>
                            <w:szCs w:val="32"/>
                          </w:rPr>
                        </w:pPr>
                        <w:r w:rsidRPr="007B572D">
                          <w:rPr>
                            <w:sz w:val="31"/>
                            <w:szCs w:val="32"/>
                          </w:rPr>
                          <w:t>D</w:t>
                        </w:r>
                      </w:p>
                      <w:p w14:paraId="45DDABD6" w14:textId="77777777" w:rsidR="00586630" w:rsidRPr="007B572D" w:rsidRDefault="00586630" w:rsidP="002B5DA0">
                        <w:pPr>
                          <w:rPr>
                            <w:sz w:val="31"/>
                            <w:szCs w:val="32"/>
                          </w:rPr>
                        </w:pPr>
                        <w:r w:rsidRPr="007B572D">
                          <w:rPr>
                            <w:sz w:val="31"/>
                            <w:szCs w:val="32"/>
                          </w:rPr>
                          <w:t>A</w:t>
                        </w:r>
                      </w:p>
                      <w:p w14:paraId="6416136C" w14:textId="77777777" w:rsidR="00586630" w:rsidRPr="007B572D" w:rsidRDefault="00586630" w:rsidP="002B5DA0">
                        <w:pPr>
                          <w:rPr>
                            <w:sz w:val="31"/>
                            <w:szCs w:val="32"/>
                          </w:rPr>
                        </w:pPr>
                        <w:r w:rsidRPr="007B572D">
                          <w:rPr>
                            <w:sz w:val="31"/>
                            <w:szCs w:val="32"/>
                          </w:rPr>
                          <w:t>T</w:t>
                        </w:r>
                      </w:p>
                      <w:p w14:paraId="3DF3F88A" w14:textId="77777777" w:rsidR="00586630" w:rsidRPr="007B572D" w:rsidRDefault="00586630" w:rsidP="002B5DA0">
                        <w:pPr>
                          <w:rPr>
                            <w:sz w:val="31"/>
                            <w:szCs w:val="32"/>
                          </w:rPr>
                        </w:pPr>
                        <w:r w:rsidRPr="007B572D">
                          <w:rPr>
                            <w:sz w:val="31"/>
                            <w:szCs w:val="32"/>
                          </w:rPr>
                          <w:t>A</w:t>
                        </w:r>
                      </w:p>
                      <w:p w14:paraId="5392ABF6" w14:textId="77777777" w:rsidR="00586630" w:rsidRPr="007B572D" w:rsidRDefault="00586630" w:rsidP="002B5DA0">
                        <w:pPr>
                          <w:rPr>
                            <w:sz w:val="31"/>
                            <w:szCs w:val="32"/>
                          </w:rPr>
                        </w:pPr>
                      </w:p>
                      <w:p w14:paraId="3CDBD070" w14:textId="77777777" w:rsidR="00586630" w:rsidRPr="007B572D" w:rsidRDefault="00586630" w:rsidP="002B5DA0">
                        <w:pPr>
                          <w:rPr>
                            <w:sz w:val="31"/>
                            <w:szCs w:val="32"/>
                          </w:rPr>
                        </w:pPr>
                        <w:r w:rsidRPr="007B572D">
                          <w:rPr>
                            <w:sz w:val="31"/>
                            <w:szCs w:val="32"/>
                          </w:rPr>
                          <w:t>C</w:t>
                        </w:r>
                      </w:p>
                      <w:p w14:paraId="57D82AE2" w14:textId="77777777" w:rsidR="00586630" w:rsidRPr="007B572D" w:rsidRDefault="00586630" w:rsidP="002B5DA0">
                        <w:pPr>
                          <w:rPr>
                            <w:sz w:val="31"/>
                            <w:szCs w:val="32"/>
                          </w:rPr>
                        </w:pPr>
                        <w:r w:rsidRPr="007B572D">
                          <w:rPr>
                            <w:sz w:val="31"/>
                            <w:szCs w:val="32"/>
                          </w:rPr>
                          <w:t>E</w:t>
                        </w:r>
                      </w:p>
                      <w:p w14:paraId="1AF203E9" w14:textId="77777777" w:rsidR="00586630" w:rsidRPr="007B572D" w:rsidRDefault="00586630" w:rsidP="002B5DA0">
                        <w:pPr>
                          <w:rPr>
                            <w:sz w:val="31"/>
                            <w:szCs w:val="32"/>
                          </w:rPr>
                        </w:pPr>
                        <w:r w:rsidRPr="007B572D">
                          <w:rPr>
                            <w:sz w:val="31"/>
                            <w:szCs w:val="32"/>
                          </w:rPr>
                          <w:t>N</w:t>
                        </w:r>
                      </w:p>
                      <w:p w14:paraId="518CB306" w14:textId="77777777" w:rsidR="00586630" w:rsidRPr="007B572D" w:rsidRDefault="00586630" w:rsidP="002B5DA0">
                        <w:pPr>
                          <w:rPr>
                            <w:sz w:val="31"/>
                            <w:szCs w:val="32"/>
                          </w:rPr>
                        </w:pPr>
                        <w:r w:rsidRPr="007B572D">
                          <w:rPr>
                            <w:sz w:val="31"/>
                            <w:szCs w:val="32"/>
                          </w:rPr>
                          <w:t>T</w:t>
                        </w:r>
                      </w:p>
                      <w:p w14:paraId="1DBCBB8F" w14:textId="77777777" w:rsidR="00586630" w:rsidRPr="007B572D" w:rsidRDefault="00586630" w:rsidP="002B5DA0">
                        <w:pPr>
                          <w:rPr>
                            <w:sz w:val="31"/>
                            <w:szCs w:val="32"/>
                          </w:rPr>
                        </w:pPr>
                        <w:r w:rsidRPr="007B572D">
                          <w:rPr>
                            <w:sz w:val="31"/>
                            <w:szCs w:val="32"/>
                          </w:rPr>
                          <w:t>E</w:t>
                        </w:r>
                      </w:p>
                      <w:p w14:paraId="6C741046" w14:textId="77777777" w:rsidR="00586630" w:rsidRPr="007B572D" w:rsidRDefault="00586630" w:rsidP="002B5DA0">
                        <w:pPr>
                          <w:rPr>
                            <w:sz w:val="31"/>
                            <w:szCs w:val="32"/>
                          </w:rPr>
                        </w:pPr>
                        <w:r w:rsidRPr="007B572D">
                          <w:rPr>
                            <w:sz w:val="31"/>
                            <w:szCs w:val="32"/>
                          </w:rPr>
                          <w:t>R</w:t>
                        </w:r>
                      </w:p>
                    </w:txbxContent>
                  </v:textbox>
                </v:shape>
                <v:shape id="Text Box 206" o:spid="_x0000_s1085" type="#_x0000_t202" style="position:absolute;left:19057;top:42599;width:13865;height:2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" filled="f" stroked="f">
                  <v:textbox inset="2.48539mm,1.2427mm,2.48539mm,1.2427mm">
                    <w:txbxContent>
                      <w:p w14:paraId="32DC17AD" w14:textId="77777777" w:rsidR="00586630" w:rsidRPr="007B572D" w:rsidRDefault="00586630" w:rsidP="002B5DA0">
                        <w:pPr>
                          <w:jc w:val="center"/>
                          <w:rPr>
                            <w:sz w:val="15"/>
                            <w:szCs w:val="16"/>
                          </w:rPr>
                        </w:pPr>
                        <w:r>
                          <w:rPr>
                            <w:sz w:val="15"/>
                            <w:szCs w:val="16"/>
                          </w:rPr>
                          <w:t>Cabinet Row CPDU</w:t>
                        </w:r>
                        <w:r w:rsidRPr="007B572D">
                          <w:rPr>
                            <w:sz w:val="15"/>
                            <w:szCs w:val="16"/>
                          </w:rPr>
                          <w:t xml:space="preserve"> Leg “A”</w:t>
                        </w:r>
                      </w:p>
                    </w:txbxContent>
                  </v:textbox>
                </v:shape>
                <v:shape id="Text Box 207" o:spid="_x0000_s1086" type="#_x0000_t202" style="position:absolute;left:40377;top:60540;width:14562;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" filled="f" stroked="f">
                  <v:textbox inset="2.48539mm,1.2427mm,2.48539mm,1.2427mm">
                    <w:txbxContent>
                      <w:p w14:paraId="4C8FE3F3" w14:textId="77777777" w:rsidR="00586630" w:rsidRPr="007B572D" w:rsidRDefault="00586630" w:rsidP="002B5DA0">
                        <w:pPr>
                          <w:jc w:val="center"/>
                          <w:rPr>
                            <w:sz w:val="15"/>
                            <w:szCs w:val="16"/>
                          </w:rPr>
                        </w:pPr>
                        <w:r>
                          <w:rPr>
                            <w:sz w:val="15"/>
                            <w:szCs w:val="16"/>
                          </w:rPr>
                          <w:t>Cabinet Row CPDU</w:t>
                        </w:r>
                        <w:r w:rsidRPr="007B572D">
                          <w:rPr>
                            <w:sz w:val="15"/>
                            <w:szCs w:val="16"/>
                          </w:rPr>
                          <w:t xml:space="preserve"> Leg “B”</w:t>
                        </w:r>
                      </w:p>
                    </w:txbxContent>
                  </v:textbox>
                </v:shape>
                <v:shape id="Text Box 301" o:spid="_x0000_s1087" type="#_x0000_t202" style="position:absolute;left:16176;top:33535;width:5632;height:3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">
                  <v:fill opacity="0"/>
                  <v:textbox inset="2.48539mm,1.2427mm,2.48539mm,1.2427mm">
                    <w:txbxContent>
                      <w:p w14:paraId="7EF8B294" w14:textId="77777777" w:rsidR="00586630" w:rsidRPr="007B572D" w:rsidRDefault="00586630" w:rsidP="002B5DA0">
                        <w:pPr>
                          <w:jc w:val="center"/>
                          <w:rPr>
                            <w:sz w:val="15"/>
                            <w:szCs w:val="16"/>
                          </w:rPr>
                        </w:pPr>
                        <w:r>
                          <w:rPr>
                            <w:sz w:val="15"/>
                            <w:szCs w:val="16"/>
                          </w:rPr>
                          <w:t>RPP or PDPM</w:t>
                        </w:r>
                      </w:p>
                    </w:txbxContent>
                  </v:textbox>
                </v:shape>
                <v:line id="Line 302" o:spid="_x0000_s1088" style="position:absolute;flip:x;visibility:visible;mso-wrap-style:square" from="19057,30240" to="19067,3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">
                  <v:stroke endarrow="block"/>
                </v:line>
                <v:shape id="Text Box 303" o:spid="_x0000_s1089" type="#_x0000_t202" style="position:absolute;left:51590;top:33515;width:596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">
                  <v:fill opacity="0"/>
                  <v:textbox inset="2.48539mm,1.2427mm,2.48539mm,1.2427mm">
                    <w:txbxContent>
                      <w:p w14:paraId="49104587" w14:textId="77777777" w:rsidR="00586630" w:rsidRPr="007B572D" w:rsidRDefault="00586630" w:rsidP="002B5DA0">
                        <w:pPr>
                          <w:jc w:val="center"/>
                          <w:rPr>
                            <w:sz w:val="15"/>
                            <w:szCs w:val="16"/>
                          </w:rPr>
                        </w:pPr>
                        <w:r>
                          <w:rPr>
                            <w:sz w:val="15"/>
                            <w:szCs w:val="16"/>
                          </w:rPr>
                          <w:t>RPP or PDPM</w:t>
                        </w:r>
                      </w:p>
                    </w:txbxContent>
                  </v:textbox>
                </v:shape>
                <v:line id="Line 304" o:spid="_x0000_s1090" style="position:absolute;flip:x;visibility:visible;mso-wrap-style:square" from="55079,30250" to="55089,33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">
                  <v:stroke endarrow="block"/>
                </v:line>
                <v:rect id="Rectangle 204" o:spid="_x0000_s1091" style="position:absolute;left:3358;top:25753;width:65037;height:37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" fillcolor="silver">
                  <v:fill opacity="9766f"/>
                  <v:stroke dashstyle="dash"/>
                </v:rect>
                <w10:anchorlock/>
              </v:group>
            </w:pict>
          </mc:Fallback>
        </mc:AlternateContent>
      </w:r>
    </w:p>
    <w:p w14:paraId="13039C99" w14:textId="77777777" w:rsidR="00F25F8F" w:rsidRPr="008E0CB7" w:rsidRDefault="00E77B37" w:rsidP="008E0CB7">
      <w:pPr>
        <w:spacing w:before="120"/>
        <w:ind w:left="-1260" w:right="144"/>
        <w:rPr>
          <w:szCs w:val="22"/>
        </w:rPr>
      </w:pPr>
      <w:r w:rsidRPr="00500427">
        <w:br w:type="page"/>
      </w:r>
      <w:bookmarkStart w:id="104" w:name="_Toc352160171"/>
      <w:r w:rsidR="000A3F82">
        <w:lastRenderedPageBreak/>
        <w:tab/>
      </w:r>
      <w:r w:rsidR="00373EEC">
        <w:tab/>
      </w:r>
      <w:r w:rsidR="00373EEC">
        <w:tab/>
        <w:t xml:space="preserve"> </w:t>
      </w:r>
      <w:r w:rsidR="000A3F82">
        <w:tab/>
      </w:r>
      <w:r>
        <w:t xml:space="preserve">ACE Data Center </w:t>
      </w:r>
      <w:r w:rsidR="00F25F8F">
        <w:t>Standard Requirements</w:t>
      </w:r>
      <w:bookmarkEnd w:id="103"/>
      <w:bookmarkEnd w:id="104"/>
    </w:p>
    <w:p w14:paraId="0C9B4D5C" w14:textId="77777777" w:rsidR="00125B7E" w:rsidRDefault="00125B7E" w:rsidP="00125B7E">
      <w:pPr>
        <w:pStyle w:val="Heading2"/>
        <w:spacing w:before="0"/>
      </w:pPr>
      <w:bookmarkStart w:id="105" w:name="_Toc352160172"/>
    </w:p>
    <w:p w14:paraId="3CF3899B" w14:textId="77777777" w:rsidR="00156D38" w:rsidRPr="00156D38" w:rsidRDefault="512F0B12" w:rsidP="00125B7E">
      <w:pPr>
        <w:pStyle w:val="Heading2"/>
        <w:spacing w:before="0"/>
      </w:pPr>
      <w:bookmarkStart w:id="106" w:name="_Toc82600903"/>
      <w:r>
        <w:t>Cabinet Row Power Distribution Standard</w:t>
      </w:r>
      <w:bookmarkEnd w:id="105"/>
      <w:bookmarkEnd w:id="106"/>
    </w:p>
    <w:p w14:paraId="65F2C836" w14:textId="77777777" w:rsidR="00156D38" w:rsidRPr="00156D38" w:rsidRDefault="512F0B12" w:rsidP="0011592A">
      <w:r>
        <w:t>Each cabinet row has two Modular Power Distribution Units (PDPM). The two PDPM’s are fed from different room PDU’s (creating an A side power source and a B side power source). Each PDPM will feed one of two cabinet PDU’s (CPDU), providing independent circuits to each cabinet.  The failure of one row PDU or PDPM, therefore, would still leave power available at each cabinet.</w:t>
      </w:r>
    </w:p>
    <w:p w14:paraId="2DF7B5B5" w14:textId="77777777" w:rsidR="00156D38" w:rsidRPr="00156D38" w:rsidRDefault="512F0B12" w:rsidP="00156D38">
      <w:pPr>
        <w:pStyle w:val="Heading2"/>
      </w:pPr>
      <w:bookmarkStart w:id="107" w:name="_Toc352160173"/>
      <w:bookmarkStart w:id="108" w:name="_Toc82600904"/>
      <w:r>
        <w:t>Cabinet Power Distribution Unit (CPDU) Standard</w:t>
      </w:r>
      <w:bookmarkEnd w:id="107"/>
      <w:bookmarkEnd w:id="108"/>
    </w:p>
    <w:p w14:paraId="13029E6C" w14:textId="77777777" w:rsidR="00156D38" w:rsidRPr="00156D38" w:rsidRDefault="512F0B12" w:rsidP="0011592A">
      <w:r>
        <w:t>Each cabinet will have two CPDUs (A-CPDU and B-CPDU), each one fed from its respective row PDPM. Each device (server, blade enclosure, etc.) that has dual power supplies must have one power supply plugged into the A-CPDU and one power supply plugged into the B-CPDU.</w:t>
      </w:r>
    </w:p>
    <w:p w14:paraId="66845B84" w14:textId="77777777" w:rsidR="00156D38" w:rsidRDefault="512F0B12" w:rsidP="00156D38">
      <w:pPr>
        <w:pStyle w:val="Heading2"/>
      </w:pPr>
      <w:bookmarkStart w:id="109" w:name="_Toc352160174"/>
      <w:bookmarkStart w:id="110" w:name="_Toc82600905"/>
      <w:r>
        <w:t>Power Circuits Documentation Standard</w:t>
      </w:r>
      <w:bookmarkEnd w:id="109"/>
      <w:bookmarkEnd w:id="110"/>
    </w:p>
    <w:p w14:paraId="7EB7BF53" w14:textId="77777777" w:rsidR="00156D38" w:rsidRPr="000B43B2" w:rsidRDefault="512F0B12" w:rsidP="00D85F24">
      <w:r>
        <w:t>All circuits must be mapped.  The source and destination of each circuit must be posted at the RPP unit and at the row PDPM.  Additionally, Facilities and Data Center Services will maintain a current, updated listing of each circuit.</w:t>
      </w:r>
    </w:p>
    <w:p w14:paraId="6A33D454" w14:textId="77777777" w:rsidR="00B02E4C" w:rsidRDefault="512F0B12" w:rsidP="00B02E4C">
      <w:pPr>
        <w:pStyle w:val="Heading2"/>
      </w:pPr>
      <w:bookmarkStart w:id="111" w:name="_Toc352160175"/>
      <w:bookmarkStart w:id="112" w:name="_Toc82600906"/>
      <w:r>
        <w:t>Equipment Power Requirement Documentation Standard</w:t>
      </w:r>
      <w:bookmarkEnd w:id="111"/>
      <w:bookmarkEnd w:id="112"/>
    </w:p>
    <w:p w14:paraId="61657A0C" w14:textId="77777777" w:rsidR="00133419" w:rsidRDefault="512F0B12" w:rsidP="00D85F24">
      <w:r>
        <w:t>Power requirements of all equipment placed into the data enter must be entered into CIS and communicated to the Data Center Infrastructure Engineer. Completion of this step is required to obtain access to an ACE Data Center.</w:t>
      </w:r>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0D080EE8" w14:textId="77777777" w:rsidR="00FA6E74" w:rsidRDefault="512F0B12" w:rsidP="00FA6E74">
      <w:pPr>
        <w:pStyle w:val="Heading2"/>
      </w:pPr>
      <w:bookmarkStart w:id="113" w:name="_Toc352160176"/>
      <w:bookmarkStart w:id="114" w:name="_Toc82600907"/>
      <w:r>
        <w:t>Equipment Cooling Requirements Standard</w:t>
      </w:r>
      <w:bookmarkEnd w:id="113"/>
      <w:bookmarkEnd w:id="114"/>
    </w:p>
    <w:p w14:paraId="09308704" w14:textId="77777777" w:rsidR="00FA6E74" w:rsidRDefault="512F0B12" w:rsidP="00FA6E74">
      <w:r>
        <w:t>Cooling requirements (as measured in BTUs) of all equipment placed into the data enter must be entered into CIS. Completion of this step is required prior to determining equipment placement into an ACE Data Center.</w:t>
      </w:r>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25B868CA" w14:textId="77777777" w:rsidR="00FA6E74" w:rsidRDefault="00FA6E74" w:rsidP="00D85F24"/>
    <w:p w14:paraId="2E98DA09" w14:textId="77777777" w:rsidR="00B10D2B" w:rsidRDefault="00B02E4C" w:rsidP="003048E0">
      <w:pPr>
        <w:pStyle w:val="Heading1"/>
      </w:pPr>
      <w:r>
        <w:br w:type="page"/>
      </w:r>
      <w:bookmarkStart w:id="115" w:name="_Hlk169167322"/>
      <w:r w:rsidR="512F0B12">
        <w:lastRenderedPageBreak/>
        <w:t>Installation of Equipment</w:t>
      </w:r>
      <w:bookmarkStart w:id="116" w:name="_Toc352160177"/>
      <w:bookmarkStart w:id="117" w:name="_Toc82600908"/>
      <w:bookmarkEnd w:id="116"/>
      <w:bookmarkEnd w:id="117"/>
    </w:p>
    <w:p w14:paraId="38F15E24" w14:textId="77777777" w:rsidR="00AE1AA3" w:rsidRPr="00AE1AA3" w:rsidRDefault="512F0B12" w:rsidP="00AE1AA3">
      <w:pPr>
        <w:pStyle w:val="Heading2"/>
      </w:pPr>
      <w:bookmarkStart w:id="118" w:name="_Toc352160178"/>
      <w:bookmarkStart w:id="119" w:name="_Toc82600909"/>
      <w:r>
        <w:t>Installation Standards</w:t>
      </w:r>
      <w:bookmarkEnd w:id="118"/>
      <w:bookmarkEnd w:id="119"/>
    </w:p>
    <w:p w14:paraId="1EB560E0" w14:textId="77777777" w:rsidR="00560EA4" w:rsidRDefault="512F0B12" w:rsidP="00560EA4">
      <w:pPr>
        <w:pStyle w:val="bullets"/>
      </w:pPr>
      <w:r>
        <w:t xml:space="preserve">Installation of equipment into an ACE Data Center requires: </w:t>
      </w:r>
    </w:p>
    <w:p w14:paraId="2F522407" w14:textId="30374598" w:rsidR="00560EA4" w:rsidRDefault="512F0B12" w:rsidP="00081E3D">
      <w:pPr>
        <w:pStyle w:val="bullets"/>
        <w:numPr>
          <w:ilvl w:val="0"/>
          <w:numId w:val="7"/>
        </w:numPr>
      </w:pPr>
      <w:r>
        <w:t xml:space="preserve">An updated </w:t>
      </w:r>
      <w:r w:rsidR="00130E38">
        <w:t>Inventory</w:t>
      </w:r>
      <w:r>
        <w:t xml:space="preserve"> record  </w:t>
      </w:r>
    </w:p>
    <w:p w14:paraId="7D3CF249" w14:textId="152DE104" w:rsidR="00560EA4" w:rsidRDefault="512F0B12" w:rsidP="00081E3D">
      <w:pPr>
        <w:pStyle w:val="bullets"/>
        <w:numPr>
          <w:ilvl w:val="0"/>
          <w:numId w:val="7"/>
        </w:numPr>
      </w:pPr>
      <w:r>
        <w:t>An approved CRQ accompanied by the appropriate TI* Task(s)</w:t>
      </w:r>
      <w:r w:rsidR="003D7B7B">
        <w:t>. Include task template “Data Center Modifications” with appropriate data.</w:t>
      </w:r>
    </w:p>
    <w:p w14:paraId="2627E13E" w14:textId="245A18D2" w:rsidR="00560EA4" w:rsidRDefault="512F0B12" w:rsidP="00081E3D">
      <w:pPr>
        <w:pStyle w:val="bullets"/>
        <w:numPr>
          <w:ilvl w:val="0"/>
          <w:numId w:val="7"/>
        </w:numPr>
      </w:pPr>
      <w:r>
        <w:t>Environmental planning information (power, cooling, etc</w:t>
      </w:r>
      <w:r w:rsidRPr="002F5C77">
        <w:t xml:space="preserve">.)  </w:t>
      </w:r>
      <w:r w:rsidR="007D2D30" w:rsidRPr="007D2D30">
        <w:rPr>
          <w:highlight w:val="yellow"/>
        </w:rPr>
        <w:t>** If this is not followed, you may not be able to power your equipment upon install.</w:t>
      </w:r>
    </w:p>
    <w:p w14:paraId="62F8D1C7" w14:textId="77777777" w:rsidR="00560EA4" w:rsidRDefault="512F0B12" w:rsidP="00081E3D">
      <w:pPr>
        <w:pStyle w:val="bullets"/>
        <w:numPr>
          <w:ilvl w:val="0"/>
          <w:numId w:val="7"/>
        </w:numPr>
      </w:pPr>
      <w:r>
        <w:t>Infrastructure architecture component requirements (network port(s), cable(s), etc.).</w:t>
      </w:r>
    </w:p>
    <w:p w14:paraId="7E94995A" w14:textId="61086BCA" w:rsidR="007F6D82" w:rsidRDefault="512F0B12" w:rsidP="00AE1AA3">
      <w:pPr>
        <w:pStyle w:val="bullets"/>
      </w:pPr>
      <w:r>
        <w:t>Installation of new equipment into an ACE Data Center (e.g., equipment cabinet, standalone device, etc.) is considered an intrusive event and thus must be performed after 10:00 p.m.</w:t>
      </w:r>
      <w:r w:rsidR="00DA679E">
        <w:t xml:space="preserve"> Pacific Time.</w:t>
      </w:r>
    </w:p>
    <w:p w14:paraId="25CC1EA3" w14:textId="38DE12F4" w:rsidR="00A738F7" w:rsidRDefault="512F0B12" w:rsidP="00AE1AA3">
      <w:pPr>
        <w:pStyle w:val="bullets"/>
      </w:pPr>
      <w:r>
        <w:t xml:space="preserve">Installation of equipment into a cabinet or rack is considered an intrusive event and thus must be performed after 10:00 p.m. </w:t>
      </w:r>
      <w:r w:rsidR="00DA679E">
        <w:t>Pacific Time.</w:t>
      </w:r>
    </w:p>
    <w:p w14:paraId="22C02051" w14:textId="3E092B37" w:rsidR="00B10D2B" w:rsidRDefault="512F0B12" w:rsidP="00AE1AA3">
      <w:pPr>
        <w:pStyle w:val="bullets"/>
      </w:pPr>
      <w:r>
        <w:t>Connecting any cables to equipment in a cabinet or rack is considered an intrusive event and must be performed after 10:00 p.m.</w:t>
      </w:r>
      <w:r w:rsidR="00DA679E">
        <w:t xml:space="preserve"> Pacific Time.</w:t>
      </w:r>
    </w:p>
    <w:p w14:paraId="3FA499BE" w14:textId="77777777" w:rsidR="00BC0FD8" w:rsidRDefault="512F0B12" w:rsidP="00BC0FD8">
      <w:pPr>
        <w:pStyle w:val="bullets"/>
      </w:pPr>
      <w:r>
        <w:t>Completion of installation requires inspection and sign-off by a DCS representative.</w:t>
      </w:r>
    </w:p>
    <w:p w14:paraId="28AAF174" w14:textId="77777777" w:rsidR="00156D38" w:rsidRDefault="512F0B12" w:rsidP="00AE1AA3">
      <w:pPr>
        <w:pStyle w:val="bullets"/>
      </w:pPr>
      <w:r>
        <w:t>Any file cabinets or storage areas must be physically secured to a wall.</w:t>
      </w:r>
    </w:p>
    <w:p w14:paraId="40FDCA67" w14:textId="77777777" w:rsidR="008951FE" w:rsidRDefault="008951FE" w:rsidP="008951FE">
      <w:pPr>
        <w:pStyle w:val="bullets"/>
        <w:numPr>
          <w:ilvl w:val="0"/>
          <w:numId w:val="0"/>
        </w:numPr>
        <w:ind w:left="360" w:hanging="360"/>
      </w:pPr>
    </w:p>
    <w:p w14:paraId="634AB465" w14:textId="77777777" w:rsidR="008951FE" w:rsidRDefault="008951FE" w:rsidP="008951FE">
      <w:pPr>
        <w:pStyle w:val="bullets"/>
        <w:numPr>
          <w:ilvl w:val="0"/>
          <w:numId w:val="0"/>
        </w:numPr>
        <w:ind w:left="360" w:hanging="360"/>
      </w:pPr>
      <w:r>
        <w:t>NOTE:</w:t>
      </w:r>
      <w:r>
        <w:tab/>
        <w:t xml:space="preserve">All work in an ACE Data Center is governed by Change Control and Data Center </w:t>
      </w:r>
    </w:p>
    <w:p w14:paraId="43F784DF" w14:textId="77777777" w:rsidR="008951FE" w:rsidRDefault="008951FE" w:rsidP="008951FE">
      <w:pPr>
        <w:pStyle w:val="bullets"/>
        <w:numPr>
          <w:ilvl w:val="0"/>
          <w:numId w:val="0"/>
        </w:numPr>
        <w:ind w:left="360" w:hanging="360"/>
      </w:pPr>
      <w:r>
        <w:tab/>
      </w:r>
      <w:r>
        <w:tab/>
        <w:t>Access</w:t>
      </w:r>
      <w:r w:rsidR="00A62769">
        <w:t xml:space="preserve"> </w:t>
      </w:r>
      <w:r>
        <w:t>Policies.</w:t>
      </w:r>
    </w:p>
    <w:bookmarkEnd w:id="115"/>
    <w:p w14:paraId="09B1345C" w14:textId="77777777" w:rsidR="00B02E4C" w:rsidRDefault="00B10D2B" w:rsidP="003048E0">
      <w:pPr>
        <w:pStyle w:val="Heading1"/>
      </w:pPr>
      <w:r>
        <w:br w:type="page"/>
      </w:r>
      <w:r w:rsidR="512F0B12">
        <w:lastRenderedPageBreak/>
        <w:t>Equipment Removal Standards</w:t>
      </w:r>
      <w:bookmarkStart w:id="120" w:name="_Toc352160179"/>
      <w:bookmarkStart w:id="121" w:name="_Toc82600910"/>
      <w:bookmarkEnd w:id="120"/>
      <w:bookmarkEnd w:id="121"/>
    </w:p>
    <w:p w14:paraId="6E325CA0" w14:textId="77777777" w:rsidR="00E436C8" w:rsidRDefault="512F0B12" w:rsidP="00B02E4C">
      <w:pPr>
        <w:pStyle w:val="Heading2"/>
      </w:pPr>
      <w:bookmarkStart w:id="122" w:name="_Toc352160182"/>
      <w:bookmarkStart w:id="123" w:name="_Toc82600911"/>
      <w:r>
        <w:t>Physical Removal of Equipment Standards</w:t>
      </w:r>
      <w:bookmarkEnd w:id="122"/>
      <w:bookmarkEnd w:id="123"/>
    </w:p>
    <w:p w14:paraId="1D18509A" w14:textId="77777777" w:rsidR="00560EA4" w:rsidRDefault="512F0B12" w:rsidP="00560EA4">
      <w:pPr>
        <w:pStyle w:val="bullets"/>
      </w:pPr>
      <w:r>
        <w:t xml:space="preserve">Physical de-installation of equipment from an ACE Data Center requires: </w:t>
      </w:r>
    </w:p>
    <w:p w14:paraId="48D8DBC4" w14:textId="3AAB2684" w:rsidR="00560EA4" w:rsidRDefault="512F0B12" w:rsidP="00081E3D">
      <w:pPr>
        <w:pStyle w:val="bullets"/>
        <w:numPr>
          <w:ilvl w:val="0"/>
          <w:numId w:val="7"/>
        </w:numPr>
      </w:pPr>
      <w:r>
        <w:t xml:space="preserve">An updated </w:t>
      </w:r>
      <w:r w:rsidR="00130E38">
        <w:t>Inventory</w:t>
      </w:r>
      <w:r>
        <w:t xml:space="preserve"> record  </w:t>
      </w:r>
    </w:p>
    <w:p w14:paraId="4273D468" w14:textId="176B6834" w:rsidR="00560EA4" w:rsidRDefault="512F0B12" w:rsidP="00081E3D">
      <w:pPr>
        <w:pStyle w:val="bullets"/>
        <w:numPr>
          <w:ilvl w:val="0"/>
          <w:numId w:val="7"/>
        </w:numPr>
      </w:pPr>
      <w:r>
        <w:t>An approved CRQ accompanied by the appropriate TI* Task(s)</w:t>
      </w:r>
      <w:r w:rsidR="003D7B7B">
        <w:t xml:space="preserve">. </w:t>
      </w:r>
      <w:bookmarkStart w:id="124" w:name="_Hlk151106483"/>
      <w:r w:rsidR="003D7B7B">
        <w:t>Include task template “Data Center Modifications” with appropriate data.</w:t>
      </w:r>
      <w:bookmarkEnd w:id="124"/>
    </w:p>
    <w:p w14:paraId="70A86A54" w14:textId="4090C017" w:rsidR="00560EA4" w:rsidRDefault="512F0B12" w:rsidP="00560EA4">
      <w:pPr>
        <w:pStyle w:val="bullets"/>
      </w:pPr>
      <w:r>
        <w:t>De-installation of any equipment from an ACE Data Center (e.g., equipment cabinet, standalone device, equipment in a live rack, etc.) is considered an intrusive event and must be performed after 10:00 p.m.</w:t>
      </w:r>
      <w:r w:rsidR="00DA679E">
        <w:t xml:space="preserve"> Pacific Time.</w:t>
      </w:r>
    </w:p>
    <w:p w14:paraId="0803FC79" w14:textId="0B381B02" w:rsidR="00560EA4" w:rsidRDefault="512F0B12" w:rsidP="00560EA4">
      <w:pPr>
        <w:pStyle w:val="bullets"/>
      </w:pPr>
      <w:r>
        <w:t>Removal of any cables from a cabinet or rack is considered an intrusive event and must be performed after 10:00 p.m.</w:t>
      </w:r>
      <w:r w:rsidR="00DA679E">
        <w:t xml:space="preserve"> Pacific Time.</w:t>
      </w:r>
    </w:p>
    <w:p w14:paraId="1BF96D6C" w14:textId="77777777" w:rsidR="00E42E19" w:rsidRDefault="512F0B12" w:rsidP="00E42E19">
      <w:pPr>
        <w:pStyle w:val="bullets"/>
      </w:pPr>
      <w:r>
        <w:t>If the equipment removal is from a cabinet, the open U’s must be covered with the appropriate number of blanking plates.</w:t>
      </w:r>
    </w:p>
    <w:p w14:paraId="4AE79C4E" w14:textId="3267A061" w:rsidR="00BC0FD8" w:rsidRDefault="512F0B12" w:rsidP="00BC0FD8">
      <w:pPr>
        <w:pStyle w:val="bullets"/>
      </w:pPr>
      <w:r>
        <w:t>Removal of all cables and power cords (removal of a power cord coming from a room PDU or RPP  must be requested of Facilities).</w:t>
      </w:r>
      <w:r w:rsidR="003D7B7B">
        <w:t xml:space="preserve"> This includes both sides of patch panels (if used).</w:t>
      </w:r>
    </w:p>
    <w:p w14:paraId="32642E89" w14:textId="77777777" w:rsidR="00BC0FD8" w:rsidRDefault="512F0B12" w:rsidP="00BC0FD8">
      <w:pPr>
        <w:pStyle w:val="bullets"/>
      </w:pPr>
      <w:r>
        <w:t>Completion of de-installation requires inspection and sign-off by a DCS representative.</w:t>
      </w:r>
    </w:p>
    <w:p w14:paraId="4859FB36" w14:textId="77777777" w:rsidR="00560EA4" w:rsidRDefault="00560EA4" w:rsidP="00E436C8"/>
    <w:p w14:paraId="3F071E5C" w14:textId="77777777" w:rsidR="00560EA4" w:rsidRDefault="00560EA4" w:rsidP="0078018F">
      <w:pPr>
        <w:pStyle w:val="bullets"/>
        <w:numPr>
          <w:ilvl w:val="0"/>
          <w:numId w:val="0"/>
        </w:numPr>
      </w:pPr>
      <w:r>
        <w:t>NOTE:</w:t>
      </w:r>
      <w:r>
        <w:tab/>
        <w:t xml:space="preserve">All work in an ACE Data Center is governed by Change Control and Data Center </w:t>
      </w:r>
    </w:p>
    <w:p w14:paraId="0F247DCD" w14:textId="77777777" w:rsidR="00560EA4" w:rsidRDefault="00560EA4" w:rsidP="00560EA4">
      <w:pPr>
        <w:pStyle w:val="bullets"/>
        <w:numPr>
          <w:ilvl w:val="0"/>
          <w:numId w:val="0"/>
        </w:numPr>
        <w:ind w:left="360" w:hanging="360"/>
      </w:pPr>
      <w:r>
        <w:tab/>
      </w:r>
      <w:r>
        <w:tab/>
        <w:t>Access Policies.</w:t>
      </w:r>
    </w:p>
    <w:p w14:paraId="05FAD4CD" w14:textId="77777777" w:rsidR="00560EA4" w:rsidRPr="00E436C8" w:rsidRDefault="00560EA4" w:rsidP="00560EA4"/>
    <w:p w14:paraId="02C28036" w14:textId="77777777" w:rsidR="00704C0F" w:rsidRDefault="512F0B12" w:rsidP="00704C0F">
      <w:pPr>
        <w:pStyle w:val="Heading2"/>
      </w:pPr>
      <w:bookmarkStart w:id="125" w:name="_Toc352160181"/>
      <w:bookmarkStart w:id="126" w:name="_Toc82600912"/>
      <w:r>
        <w:t>Retired Equipment Standards</w:t>
      </w:r>
      <w:bookmarkEnd w:id="125"/>
      <w:bookmarkEnd w:id="126"/>
    </w:p>
    <w:p w14:paraId="7ABD52E2" w14:textId="77777777" w:rsidR="00704C0F" w:rsidRDefault="512F0B12" w:rsidP="00704C0F">
      <w:pPr>
        <w:pStyle w:val="bullets"/>
      </w:pPr>
      <w:r>
        <w:t>There may be occasions when equipment is retired (powered off); however, is left in a cabinet or rack for emergency fail-over. This equipment must clearly be marked with:</w:t>
      </w:r>
    </w:p>
    <w:p w14:paraId="4C219BF1" w14:textId="77777777" w:rsidR="00704C0F" w:rsidRPr="00704C0F" w:rsidRDefault="512F0B12" w:rsidP="512F0B12">
      <w:pPr>
        <w:numPr>
          <w:ilvl w:val="0"/>
          <w:numId w:val="4"/>
        </w:numPr>
        <w:rPr>
          <w:b/>
          <w:bCs/>
        </w:rPr>
      </w:pPr>
      <w:r w:rsidRPr="512F0B12">
        <w:rPr>
          <w:b/>
          <w:bCs/>
        </w:rPr>
        <w:t>DO NOT POWER ON</w:t>
      </w:r>
    </w:p>
    <w:p w14:paraId="4068566D" w14:textId="77777777" w:rsidR="00704C0F" w:rsidRDefault="512F0B12" w:rsidP="00081E3D">
      <w:pPr>
        <w:numPr>
          <w:ilvl w:val="0"/>
          <w:numId w:val="4"/>
        </w:numPr>
      </w:pPr>
      <w:r>
        <w:t>Date of Retirement</w:t>
      </w:r>
    </w:p>
    <w:p w14:paraId="7DC86052" w14:textId="77777777" w:rsidR="00704C0F" w:rsidRDefault="512F0B12" w:rsidP="00081E3D">
      <w:pPr>
        <w:numPr>
          <w:ilvl w:val="0"/>
          <w:numId w:val="4"/>
        </w:numPr>
      </w:pPr>
      <w:r>
        <w:t>Owner of Equipment and Contact Information</w:t>
      </w:r>
    </w:p>
    <w:p w14:paraId="0B2429FF" w14:textId="77777777" w:rsidR="00704C0F" w:rsidRDefault="512F0B12" w:rsidP="00081E3D">
      <w:pPr>
        <w:numPr>
          <w:ilvl w:val="0"/>
          <w:numId w:val="4"/>
        </w:numPr>
      </w:pPr>
      <w:r>
        <w:t>Secondary Contact Person and Contact Information</w:t>
      </w:r>
    </w:p>
    <w:p w14:paraId="056BC706" w14:textId="77777777" w:rsidR="00704C0F" w:rsidRDefault="512F0B12" w:rsidP="00081E3D">
      <w:pPr>
        <w:numPr>
          <w:ilvl w:val="0"/>
          <w:numId w:val="4"/>
        </w:numPr>
      </w:pPr>
      <w:r>
        <w:t>Application or Service supported</w:t>
      </w:r>
    </w:p>
    <w:p w14:paraId="12BEEB2D" w14:textId="77777777" w:rsidR="00704C0F" w:rsidRDefault="512F0B12" w:rsidP="00704C0F">
      <w:pPr>
        <w:pStyle w:val="bullets"/>
      </w:pPr>
      <w:r>
        <w:t>Equipment may only be left in a cabinet or rack, retired, for a maximum period of 2 months.</w:t>
      </w:r>
    </w:p>
    <w:p w14:paraId="2DFCC7B2" w14:textId="710982AC" w:rsidR="00EA4DE6" w:rsidRDefault="00EA4DE6" w:rsidP="00704C0F">
      <w:pPr>
        <w:pStyle w:val="bullets"/>
      </w:pPr>
      <w:r>
        <w:t xml:space="preserve">When physically removed from the Data Center please be sure to add the Data Center Engineer a task to your CRQ.  </w:t>
      </w:r>
      <w:hyperlink r:id="rId61" w:history="1">
        <w:r w:rsidRPr="00EA4DE6">
          <w:rPr>
            <w:rStyle w:val="Hyperlink"/>
          </w:rPr>
          <w:t>Data Center Modifications Template</w:t>
        </w:r>
      </w:hyperlink>
    </w:p>
    <w:p w14:paraId="4150E774" w14:textId="77777777" w:rsidR="00704C0F" w:rsidRPr="00586C92" w:rsidRDefault="512F0B12" w:rsidP="00704C0F">
      <w:pPr>
        <w:pStyle w:val="Heading2"/>
      </w:pPr>
      <w:bookmarkStart w:id="127" w:name="_Toc352160183"/>
      <w:bookmarkStart w:id="128" w:name="_Toc82600913"/>
      <w:r>
        <w:t>Asset Management Standards</w:t>
      </w:r>
      <w:bookmarkEnd w:id="127"/>
      <w:bookmarkEnd w:id="128"/>
    </w:p>
    <w:p w14:paraId="57CC1944" w14:textId="77777777" w:rsidR="0078018F" w:rsidRDefault="512F0B12" w:rsidP="512F0B12">
      <w:pPr>
        <w:pStyle w:val="ForReview"/>
        <w:rPr>
          <w:i w:val="0"/>
          <w:color w:val="auto"/>
        </w:rPr>
      </w:pPr>
      <w:r w:rsidRPr="512F0B12">
        <w:rPr>
          <w:i w:val="0"/>
          <w:color w:val="auto"/>
        </w:rPr>
        <w:t xml:space="preserve">A link to the IS Asset Management Process Flow can be found here: Data Center </w:t>
      </w:r>
      <w:hyperlink r:id="rId62">
        <w:r w:rsidRPr="512F0B12">
          <w:rPr>
            <w:rStyle w:val="Hyperlink"/>
            <w:i w:val="0"/>
          </w:rPr>
          <w:t>Equipment Intake and Deployment</w:t>
        </w:r>
      </w:hyperlink>
      <w:r w:rsidRPr="512F0B12">
        <w:rPr>
          <w:i w:val="0"/>
          <w:color w:val="000000" w:themeColor="text1"/>
        </w:rPr>
        <w:t xml:space="preserve"> narrative.</w:t>
      </w:r>
    </w:p>
    <w:p w14:paraId="4BF23486" w14:textId="77777777" w:rsidR="0078018F" w:rsidRDefault="0078018F" w:rsidP="00704C0F">
      <w:pPr>
        <w:pStyle w:val="ForReview"/>
        <w:rPr>
          <w:i w:val="0"/>
          <w:color w:val="auto"/>
        </w:rPr>
      </w:pPr>
    </w:p>
    <w:p w14:paraId="25D5C4F5" w14:textId="77777777" w:rsidR="0078018F" w:rsidRDefault="0078018F" w:rsidP="00704C0F">
      <w:pPr>
        <w:pStyle w:val="ForReview"/>
        <w:rPr>
          <w:i w:val="0"/>
          <w:color w:val="auto"/>
        </w:rPr>
      </w:pPr>
    </w:p>
    <w:p w14:paraId="14F1C166" w14:textId="77777777" w:rsidR="0078018F" w:rsidRDefault="0078018F" w:rsidP="00704C0F">
      <w:pPr>
        <w:pStyle w:val="ForReview"/>
        <w:rPr>
          <w:i w:val="0"/>
          <w:color w:val="auto"/>
        </w:rPr>
      </w:pPr>
    </w:p>
    <w:p w14:paraId="19952A18" w14:textId="77777777" w:rsidR="00B02E4C" w:rsidRDefault="00B02E4C" w:rsidP="003048E0">
      <w:pPr>
        <w:pStyle w:val="Heading1"/>
      </w:pPr>
      <w:r>
        <w:br w:type="page"/>
      </w:r>
      <w:r w:rsidR="512F0B12">
        <w:lastRenderedPageBreak/>
        <w:t>Data Center Services’ Engineering Standards</w:t>
      </w:r>
      <w:smartTag w:uri="urn:schemas-microsoft-com:office:smarttags" w:element="PlaceName"/>
      <w:smartTag w:uri="urn:schemas-microsoft-com:office:smarttags" w:element="PlaceType"/>
      <w:smartTag w:uri="urn:schemas-microsoft-com:office:smarttags" w:element="place"/>
      <w:bookmarkStart w:id="129" w:name="_Toc352160184"/>
      <w:bookmarkStart w:id="130" w:name="_Toc82600914"/>
      <w:bookmarkEnd w:id="129"/>
      <w:bookmarkEnd w:id="130"/>
    </w:p>
    <w:p w14:paraId="0A7C8B80" w14:textId="77777777" w:rsidR="005A05FC" w:rsidRDefault="512F0B12" w:rsidP="005A05FC">
      <w:pPr>
        <w:pStyle w:val="Heading2"/>
      </w:pPr>
      <w:bookmarkStart w:id="131" w:name="_Toc352160185"/>
      <w:bookmarkStart w:id="132" w:name="_Toc82600915"/>
      <w:r>
        <w:t>Floor Space Planning</w:t>
      </w:r>
      <w:bookmarkEnd w:id="131"/>
      <w:bookmarkEnd w:id="132"/>
    </w:p>
    <w:p w14:paraId="67006A7D" w14:textId="77777777" w:rsidR="00692685" w:rsidRDefault="512F0B12" w:rsidP="00791BEE">
      <w:r>
        <w:t xml:space="preserve">Location of equipment requiring floor space in an ACE data center (standalone equipment or equipment cabinets) will be assigned by the Data Center Engineer. The Data Center Engineer will consider power and cooling requirements as well as present and future growth in determining space allocation. Floor plan updates are also maintained by the Data Center Engineer.  </w:t>
      </w:r>
      <w:bookmarkStart w:id="133" w:name="_Toc352160188"/>
    </w:p>
    <w:p w14:paraId="16023812" w14:textId="77777777" w:rsidR="005A05FC" w:rsidRPr="00791BEE" w:rsidRDefault="512F0B12" w:rsidP="00791BEE">
      <w:pPr>
        <w:pStyle w:val="Heading3"/>
      </w:pPr>
      <w:bookmarkStart w:id="134" w:name="_Toc82600916"/>
      <w:r>
        <w:t>Allocation of Cabinet or Rack Space</w:t>
      </w:r>
      <w:bookmarkEnd w:id="133"/>
      <w:bookmarkEnd w:id="134"/>
    </w:p>
    <w:p w14:paraId="6E2DCB46" w14:textId="77777777" w:rsidR="003747FB" w:rsidRDefault="512F0B12" w:rsidP="003747FB">
      <w:smartTag w:uri="urn:schemas-microsoft-com:office:smarttags" w:element="PlaceName">
        <w:smartTag w:uri="urn:schemas-microsoft-com:office:smarttags" w:element="place">
          <w:r>
            <w:t>Data Center Services will work with the engineering team requesting equipment installation to determine the optimal cabinet or rack space location for the equipment to be installed. All requests to install equipment into a data center must be submitted to the Data Center Engineer with the following minimum lead times:</w:t>
          </w:r>
        </w:smartTag>
      </w:smartTag>
      <w:smartTag w:uri="urn:schemas-microsoft-com:office:smarttags" w:element="PlaceType"/>
    </w:p>
    <w:p w14:paraId="6DDC3A3B" w14:textId="77777777" w:rsidR="003747FB" w:rsidRDefault="003747FB" w:rsidP="003747FB"/>
    <w:p w14:paraId="34B2E8BD" w14:textId="77777777" w:rsidR="003747FB" w:rsidRDefault="512F0B12" w:rsidP="003747FB">
      <w:pPr>
        <w:pStyle w:val="bullets"/>
      </w:pPr>
      <w:r>
        <w:t>Hardware residing in an existing data center cabinet or rack – 2 weeks.</w:t>
      </w:r>
    </w:p>
    <w:p w14:paraId="4E976583" w14:textId="77777777" w:rsidR="003747FB" w:rsidRDefault="512F0B12" w:rsidP="003747FB">
      <w:pPr>
        <w:pStyle w:val="bullets"/>
      </w:pPr>
      <w:r>
        <w:t>Free standing hardware – 4 weeks.</w:t>
      </w:r>
    </w:p>
    <w:p w14:paraId="211E3E0A" w14:textId="77777777" w:rsidR="003747FB" w:rsidRDefault="512F0B12" w:rsidP="003747FB">
      <w:pPr>
        <w:pStyle w:val="bullets"/>
      </w:pPr>
      <w:r>
        <w:t>Hardware that requires installation of new racks or cabinets – 8 weeks.</w:t>
      </w:r>
    </w:p>
    <w:p w14:paraId="203ECB3E" w14:textId="77777777" w:rsidR="00A937EF" w:rsidRDefault="512F0B12" w:rsidP="003747FB">
      <w:pPr>
        <w:pStyle w:val="bullets"/>
      </w:pPr>
      <w:r>
        <w:t>Hardware that requires installation of new electrical feeds – 8 weeks</w:t>
      </w:r>
    </w:p>
    <w:p w14:paraId="2407D98D" w14:textId="77777777" w:rsidR="00722B2E" w:rsidRDefault="00722B2E" w:rsidP="001422ED"/>
    <w:p w14:paraId="5C31A966" w14:textId="77777777" w:rsidR="001947C2" w:rsidRDefault="512F0B12" w:rsidP="001422ED">
      <w:r>
        <w:t>Note: Lead times listed assume the requesting engineer has accounted for all components required (network connectivity, sufficient power and cooling, etc.) to install equipment within the lead times listed.</w:t>
      </w:r>
    </w:p>
    <w:p w14:paraId="783C8A37" w14:textId="77777777" w:rsidR="008844B1" w:rsidRDefault="512F0B12" w:rsidP="00791BEE">
      <w:pPr>
        <w:pStyle w:val="Heading3"/>
      </w:pPr>
      <w:bookmarkStart w:id="135" w:name="_Toc352160189"/>
      <w:bookmarkStart w:id="136" w:name="_Toc82600917"/>
      <w:r>
        <w:t>Floor Tile</w:t>
      </w:r>
      <w:bookmarkEnd w:id="135"/>
      <w:bookmarkEnd w:id="136"/>
    </w:p>
    <w:p w14:paraId="458F49DB" w14:textId="47EEE2A7" w:rsidR="008844B1" w:rsidRDefault="2F9C0563" w:rsidP="007F6D82">
      <w:r>
        <w:t xml:space="preserve">Lifting of data center floor tile is considered an intrusive task and can only occur during non-business hours. Floor tiles may NOT be lifted without an approved CRQ and MOP. The CRQ must request that the Fire Protection System (Halon or </w:t>
      </w:r>
      <w:proofErr w:type="spellStart"/>
      <w:r>
        <w:t>Inergen</w:t>
      </w:r>
      <w:proofErr w:type="spellEnd"/>
      <w:r>
        <w:t>) be deactivated during the period of time floor tile will be lifted. The request to reactivate the Fire Protection System must be made immediately upon completion of work.</w:t>
      </w:r>
    </w:p>
    <w:p w14:paraId="6883AC5D" w14:textId="326A445F" w:rsidR="00A2459E" w:rsidRDefault="00A2459E" w:rsidP="007F6D82">
      <w:r>
        <w:t xml:space="preserve">Link to MOP: </w:t>
      </w:r>
      <w:hyperlink r:id="rId63" w:history="1">
        <w:r w:rsidRPr="00A2459E">
          <w:rPr>
            <w:rStyle w:val="Hyperlink"/>
          </w:rPr>
          <w:t>http://portal.ace.aaaclubnet.com:52053/Departments/IS/TI/DataCenterServices/DataCenter/Shared%20Documents/Policy%20and%20Procedures/MOP%20template/MOP%20Sample%202015.doc?d=w99d89344239d49afab1ca9076156092a</w:t>
        </w:r>
      </w:hyperlink>
    </w:p>
    <w:p w14:paraId="2511235D" w14:textId="77777777" w:rsidR="008844B1" w:rsidRDefault="512F0B12" w:rsidP="00791BEE">
      <w:pPr>
        <w:pStyle w:val="Heading3"/>
      </w:pPr>
      <w:bookmarkStart w:id="137" w:name="_Toc352160190"/>
      <w:bookmarkStart w:id="138" w:name="_Toc82600918"/>
      <w:r>
        <w:t>Vented Floor Tile</w:t>
      </w:r>
      <w:bookmarkEnd w:id="137"/>
      <w:bookmarkEnd w:id="138"/>
    </w:p>
    <w:p w14:paraId="1D86613B" w14:textId="77777777" w:rsidR="008844B1" w:rsidRDefault="512F0B12" w:rsidP="005E7F88">
      <w:r>
        <w:t>Facilities is responsible for the placement of vented tiles. Placement of vented tiles will be determined by temperature readings, density of equipment in cabinets and manufacture’s specifications on heat output. Vented tiles will also populate the floor space of each cold isle.</w:t>
      </w:r>
    </w:p>
    <w:p w14:paraId="474CE1FC" w14:textId="77777777" w:rsidR="00D34E82" w:rsidRDefault="00D34E82" w:rsidP="005E7F88"/>
    <w:p w14:paraId="6B865A4F" w14:textId="77777777" w:rsidR="00D34E82" w:rsidRDefault="512F0B12" w:rsidP="005E7F88">
      <w:r>
        <w:t>Note: Moving any floor tile, solid, cut or vented, is prohibited.</w:t>
      </w:r>
    </w:p>
    <w:p w14:paraId="1C4379C5" w14:textId="77777777" w:rsidR="00895ACE" w:rsidRDefault="512F0B12" w:rsidP="00895ACE">
      <w:pPr>
        <w:pStyle w:val="Heading2"/>
      </w:pPr>
      <w:bookmarkStart w:id="139" w:name="_Toc348700880"/>
      <w:bookmarkStart w:id="140" w:name="_Toc352160191"/>
      <w:bookmarkStart w:id="141" w:name="_Toc82600919"/>
      <w:r>
        <w:t>Mainframe Systems</w:t>
      </w:r>
      <w:bookmarkEnd w:id="139"/>
      <w:bookmarkEnd w:id="140"/>
      <w:bookmarkEnd w:id="141"/>
    </w:p>
    <w:p w14:paraId="63A331C9" w14:textId="77777777" w:rsidR="00895ACE" w:rsidRDefault="512F0B12" w:rsidP="00895ACE">
      <w:r>
        <w:t xml:space="preserve">All mainframe equipment installed and maintained must comply with manufacturer specifications and Data Center Services’ Standards.  All service must be performed according to Mainframe Services’ standards and Data Center Services’ Standards. If </w:t>
      </w:r>
      <w:r>
        <w:lastRenderedPageBreak/>
        <w:t>there are differences between Mainframe Services’ Standards and Data Center Services’ Standards, all issues must be resolved prior to work commencing (Adds, Changes, Removals).  Representatives must present differences to their respective manager for consideration and decision(s) on how to proceed.</w:t>
      </w:r>
    </w:p>
    <w:p w14:paraId="06B9E735" w14:textId="77777777" w:rsidR="00895ACE" w:rsidRDefault="512F0B12" w:rsidP="00895ACE">
      <w:pPr>
        <w:pStyle w:val="Heading2"/>
      </w:pPr>
      <w:bookmarkStart w:id="142" w:name="_Toc82600920"/>
      <w:r>
        <w:t>Server and Storage</w:t>
      </w:r>
      <w:bookmarkEnd w:id="142"/>
    </w:p>
    <w:p w14:paraId="24E7810C" w14:textId="77777777" w:rsidR="00895ACE" w:rsidRDefault="512F0B12" w:rsidP="00895ACE">
      <w:r>
        <w:t>Server and Storage standards are defined and maintained by Systems &amp; Storage Engineering. All equipment installed and maintained must comply with Data Center Services’ Standards.  All service must be performed according to Systems &amp; Storage Engineering’s Standards and Data Center Services’ Standards.  If there are differences between Systems &amp; Storage Engineering’s Standards and Data Center Services’ Standards, all issues must be resolved prior to work commencing (Adds, Changes, Removals).  Representatives must present differences to their respective manager for consideration and decision(s) on how to proceed.</w:t>
      </w:r>
    </w:p>
    <w:p w14:paraId="604E63F4" w14:textId="77777777" w:rsidR="00895ACE" w:rsidRDefault="512F0B12" w:rsidP="00895ACE">
      <w:pPr>
        <w:pStyle w:val="Heading2"/>
      </w:pPr>
      <w:bookmarkStart w:id="143" w:name="_Toc348700882"/>
      <w:bookmarkStart w:id="144" w:name="_Toc352160193"/>
      <w:bookmarkStart w:id="145" w:name="_Toc82600921"/>
      <w:r>
        <w:t>Network and Telecomm</w:t>
      </w:r>
      <w:bookmarkEnd w:id="143"/>
      <w:bookmarkEnd w:id="144"/>
      <w:bookmarkEnd w:id="145"/>
    </w:p>
    <w:p w14:paraId="3A5D6321" w14:textId="77777777" w:rsidR="00895ACE" w:rsidRDefault="512F0B12" w:rsidP="00895ACE">
      <w:r>
        <w:t>Network and Telecomm Standards are defined and set by Network and Telecomm Engineering.  All equipment installed and maintained must comply with Data Center Services’ Standards.  All service must be performed according to Network and Telecomm Engineering’s Standards and Data Center Services’ Standards.  If there are differences between Network and Telecomm Engineering’s Standards and Data Center Services’ Standards, all issues must be resolved prior to work commencing (Adds, Changes, Removals).  Representatives must present differences to their respective manager for consideration and decision(s) on how to proceed.</w:t>
      </w:r>
    </w:p>
    <w:p w14:paraId="2BB0BA83" w14:textId="77777777" w:rsidR="005A05FC" w:rsidRDefault="512F0B12" w:rsidP="005A05FC">
      <w:pPr>
        <w:pStyle w:val="Heading2"/>
      </w:pPr>
      <w:bookmarkStart w:id="146" w:name="_Toc352160194"/>
      <w:bookmarkStart w:id="147" w:name="_Toc82600922"/>
      <w:r>
        <w:t>Row Configuration Standards</w:t>
      </w:r>
      <w:bookmarkEnd w:id="146"/>
      <w:bookmarkEnd w:id="147"/>
    </w:p>
    <w:p w14:paraId="35EFFF0B" w14:textId="77777777" w:rsidR="007048A8" w:rsidRDefault="512F0B12" w:rsidP="00473660">
      <w:r>
        <w:t>All equipment cabinet rows will be designed as follows:</w:t>
      </w:r>
    </w:p>
    <w:p w14:paraId="53181F76" w14:textId="77777777" w:rsidR="007048A8" w:rsidRDefault="512F0B12" w:rsidP="00473660">
      <w:pPr>
        <w:pStyle w:val="bullets"/>
      </w:pPr>
      <w:r>
        <w:t>Equipment cabinet rows will be installed in a hot aisle/cold aisle configuration.</w:t>
      </w:r>
    </w:p>
    <w:p w14:paraId="5F7BE33B" w14:textId="77777777" w:rsidR="00C12444" w:rsidRDefault="512F0B12" w:rsidP="00473660">
      <w:pPr>
        <w:pStyle w:val="bullets"/>
      </w:pPr>
      <w:r>
        <w:t>ACE will maintain the cold aisle containment standard.</w:t>
      </w:r>
    </w:p>
    <w:p w14:paraId="2EC947D2" w14:textId="77777777" w:rsidR="00C12444" w:rsidRDefault="512F0B12" w:rsidP="00473660">
      <w:pPr>
        <w:pStyle w:val="bullets"/>
      </w:pPr>
      <w:r>
        <w:t>Cold aisle containment will be achieved by the installation of doors at the ends of each cold aisle.</w:t>
      </w:r>
    </w:p>
    <w:p w14:paraId="7AD500A7" w14:textId="77777777" w:rsidR="00C12444" w:rsidRDefault="512F0B12" w:rsidP="00473660">
      <w:pPr>
        <w:pStyle w:val="bullets"/>
      </w:pPr>
      <w:r>
        <w:t>All cables extending to equipment in other cabinets must traverse overhead cable trays.</w:t>
      </w:r>
    </w:p>
    <w:p w14:paraId="5886FDCE" w14:textId="77777777" w:rsidR="007048A8" w:rsidRDefault="512F0B12" w:rsidP="00473660">
      <w:pPr>
        <w:pStyle w:val="bullets"/>
      </w:pPr>
      <w:r>
        <w:t>Floor tile access holes must be under each cabinet to allow for cable runs (if required). Floor tile access holes not used, or partially used, must be properly sealed.</w:t>
      </w:r>
    </w:p>
    <w:p w14:paraId="4DC39A7B" w14:textId="77777777" w:rsidR="005E7F88" w:rsidRPr="005E7F88" w:rsidRDefault="512F0B12" w:rsidP="00791BEE">
      <w:pPr>
        <w:pStyle w:val="Heading3"/>
      </w:pPr>
      <w:bookmarkStart w:id="148" w:name="_Toc352160195"/>
      <w:bookmarkStart w:id="149" w:name="_Toc82600923"/>
      <w:r>
        <w:t>Cabinet Drawing Updates</w:t>
      </w:r>
      <w:bookmarkEnd w:id="148"/>
      <w:bookmarkEnd w:id="149"/>
    </w:p>
    <w:p w14:paraId="640A47EF" w14:textId="5D49DCFE" w:rsidR="005E7F88" w:rsidRDefault="2F9C0563" w:rsidP="00D85F24">
      <w:r>
        <w:t xml:space="preserve">Data Center Services maintains elevation drawings of each cabinet in the Data Center Infrastructure Manager: </w:t>
      </w:r>
      <w:proofErr w:type="spellStart"/>
      <w:r>
        <w:t>Ecostruxure</w:t>
      </w:r>
      <w:proofErr w:type="spellEnd"/>
      <w:r>
        <w:t xml:space="preserve"> IT Advisor (ITA).  Data Center Services must be notified whenever equipment is added, removed, powered on or powered off.</w:t>
      </w:r>
      <w:r w:rsidR="00B84E24">
        <w:t xml:space="preserve"> This is maintained with the CRQ task template “Data Center Modifications” with appropriate data.  This template must be included with all installs and decommissions.</w:t>
      </w:r>
    </w:p>
    <w:p w14:paraId="79768133" w14:textId="77777777" w:rsidR="005A05FC" w:rsidRDefault="512F0B12" w:rsidP="005A05FC">
      <w:pPr>
        <w:pStyle w:val="Heading2"/>
      </w:pPr>
      <w:bookmarkStart w:id="150" w:name="_Toc352160196"/>
      <w:bookmarkStart w:id="151" w:name="_Toc82600924"/>
      <w:r>
        <w:t>Cabinet and Rack Standards</w:t>
      </w:r>
      <w:bookmarkEnd w:id="150"/>
      <w:bookmarkEnd w:id="151"/>
    </w:p>
    <w:p w14:paraId="52477883" w14:textId="77777777" w:rsidR="00D85F24" w:rsidRDefault="512F0B12" w:rsidP="00D85F24">
      <w:r>
        <w:t>Equipment Cabinets and/or racks will be designed as follows:</w:t>
      </w:r>
    </w:p>
    <w:p w14:paraId="1AE72484" w14:textId="3932787C" w:rsidR="00D85F24" w:rsidRDefault="512F0B12" w:rsidP="00081E3D">
      <w:pPr>
        <w:numPr>
          <w:ilvl w:val="0"/>
          <w:numId w:val="6"/>
        </w:numPr>
        <w:tabs>
          <w:tab w:val="clear" w:pos="720"/>
          <w:tab w:val="num" w:pos="360"/>
        </w:tabs>
        <w:ind w:left="360"/>
      </w:pPr>
      <w:r>
        <w:t>Each cabinet will be securely mounted to the concrete sub-floor</w:t>
      </w:r>
      <w:r w:rsidR="001B1686">
        <w:t xml:space="preserve"> or floor framing</w:t>
      </w:r>
      <w:r>
        <w:t>.</w:t>
      </w:r>
    </w:p>
    <w:p w14:paraId="30709726" w14:textId="5467F5A7" w:rsidR="009D1D23" w:rsidRDefault="512F0B12" w:rsidP="00081E3D">
      <w:pPr>
        <w:numPr>
          <w:ilvl w:val="0"/>
          <w:numId w:val="6"/>
        </w:numPr>
        <w:tabs>
          <w:tab w:val="clear" w:pos="720"/>
          <w:tab w:val="num" w:pos="360"/>
        </w:tabs>
        <w:ind w:left="360"/>
      </w:pPr>
      <w:r>
        <w:lastRenderedPageBreak/>
        <w:t>All cabinets will be APC 7</w:t>
      </w:r>
      <w:r w:rsidR="001B1686">
        <w:t>5</w:t>
      </w:r>
      <w:r>
        <w:t>0mm wide cabinets.</w:t>
      </w:r>
    </w:p>
    <w:p w14:paraId="6A63534F" w14:textId="77777777" w:rsidR="00D85F24" w:rsidRDefault="512F0B12" w:rsidP="00081E3D">
      <w:pPr>
        <w:numPr>
          <w:ilvl w:val="0"/>
          <w:numId w:val="6"/>
        </w:numPr>
        <w:tabs>
          <w:tab w:val="clear" w:pos="720"/>
          <w:tab w:val="num" w:pos="360"/>
        </w:tabs>
        <w:ind w:left="360"/>
      </w:pPr>
      <w:r>
        <w:t>Sufficient cable management panels will be installed to allow cables to be neatly run.</w:t>
      </w:r>
    </w:p>
    <w:p w14:paraId="7F7FFAFA" w14:textId="77777777" w:rsidR="00191A4D" w:rsidRDefault="512F0B12" w:rsidP="00081E3D">
      <w:pPr>
        <w:numPr>
          <w:ilvl w:val="0"/>
          <w:numId w:val="6"/>
        </w:numPr>
        <w:tabs>
          <w:tab w:val="clear" w:pos="720"/>
          <w:tab w:val="num" w:pos="360"/>
        </w:tabs>
        <w:ind w:left="360"/>
      </w:pPr>
      <w:r>
        <w:t>All open U’s must have blanking panels placed on them.</w:t>
      </w:r>
    </w:p>
    <w:p w14:paraId="6BCC3DA2" w14:textId="77777777" w:rsidR="00191A4D" w:rsidRDefault="512F0B12" w:rsidP="00081E3D">
      <w:pPr>
        <w:numPr>
          <w:ilvl w:val="0"/>
          <w:numId w:val="6"/>
        </w:numPr>
        <w:tabs>
          <w:tab w:val="clear" w:pos="720"/>
          <w:tab w:val="num" w:pos="360"/>
        </w:tabs>
        <w:ind w:left="360"/>
      </w:pPr>
      <w:r>
        <w:t>Where appropriate, U covers with wire hairs that allow cables to pass through may be used in place of blanking panels.</w:t>
      </w:r>
    </w:p>
    <w:p w14:paraId="15655096" w14:textId="77777777" w:rsidR="005E7F88" w:rsidRDefault="512F0B12" w:rsidP="00791BEE">
      <w:pPr>
        <w:pStyle w:val="Heading3"/>
      </w:pPr>
      <w:bookmarkStart w:id="152" w:name="_Toc352160197"/>
      <w:bookmarkStart w:id="153" w:name="_Toc82600925"/>
      <w:r>
        <w:t>Network Cabinet Illustration</w:t>
      </w:r>
      <w:bookmarkEnd w:id="152"/>
      <w:bookmarkEnd w:id="153"/>
    </w:p>
    <w:p w14:paraId="6AD15126" w14:textId="77777777" w:rsidR="00F618AC" w:rsidRDefault="512F0B12" w:rsidP="005E7F88">
      <w:pPr>
        <w:pStyle w:val="bullets"/>
      </w:pPr>
      <w:r>
        <w:t>The following photos illustrate a well-managed network cabinets and cabling.</w:t>
      </w:r>
    </w:p>
    <w:p w14:paraId="7B2303A8" w14:textId="77777777" w:rsidR="00201203" w:rsidRDefault="00201203" w:rsidP="008F7F3A"/>
    <w:p w14:paraId="095030C2" w14:textId="77777777" w:rsidR="00201203" w:rsidRDefault="00201203" w:rsidP="00827ACF">
      <w:pPr>
        <w:pStyle w:val="Picture"/>
      </w:pPr>
    </w:p>
    <w:p w14:paraId="646B252B" w14:textId="77777777" w:rsidR="00F618AC" w:rsidRPr="000034F9" w:rsidRDefault="00793D79" w:rsidP="000F646E">
      <w:pPr>
        <w:rPr>
          <w:i/>
        </w:rPr>
      </w:pPr>
      <w:r>
        <w:rPr>
          <w:noProof/>
        </w:rPr>
        <w:lastRenderedPageBreak/>
        <mc:AlternateContent>
          <mc:Choice Requires="wps">
            <w:drawing>
              <wp:anchor distT="0" distB="0" distL="114300" distR="114300" simplePos="0" relativeHeight="251658266" behindDoc="0" locked="0" layoutInCell="1" allowOverlap="1" wp14:anchorId="7C324E8D" wp14:editId="30FC6405">
                <wp:simplePos x="0" y="0"/>
                <wp:positionH relativeFrom="column">
                  <wp:posOffset>388620</wp:posOffset>
                </wp:positionH>
                <wp:positionV relativeFrom="paragraph">
                  <wp:posOffset>6319520</wp:posOffset>
                </wp:positionV>
                <wp:extent cx="1190625" cy="612140"/>
                <wp:effectExtent l="5715" t="8890" r="13335" b="76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612140"/>
                        </a:xfrm>
                        <a:prstGeom prst="rect">
                          <a:avLst/>
                        </a:prstGeom>
                        <a:solidFill>
                          <a:srgbClr val="FFFFFF"/>
                        </a:solidFill>
                        <a:ln w="9525">
                          <a:solidFill>
                            <a:srgbClr val="000000"/>
                          </a:solidFill>
                          <a:miter lim="800000"/>
                          <a:headEnd/>
                          <a:tailEnd/>
                        </a:ln>
                      </wps:spPr>
                      <wps:txbx>
                        <w:txbxContent>
                          <w:p w14:paraId="3DB3A050" w14:textId="77777777" w:rsidR="00586630" w:rsidRPr="003B28B0" w:rsidRDefault="00586630" w:rsidP="003B28B0">
                            <w:pPr>
                              <w:jc w:val="center"/>
                              <w:rPr>
                                <w:color w:val="FF0000"/>
                                <w:sz w:val="14"/>
                                <w:szCs w:val="14"/>
                              </w:rPr>
                            </w:pPr>
                            <w:r w:rsidRPr="003B28B0">
                              <w:rPr>
                                <w:color w:val="FF0000"/>
                                <w:sz w:val="14"/>
                                <w:szCs w:val="14"/>
                              </w:rPr>
                              <w:t>ROUTING EXCEPTION:</w:t>
                            </w:r>
                          </w:p>
                          <w:p w14:paraId="2F19F7E0" w14:textId="77777777" w:rsidR="00586630" w:rsidRPr="003B28B0" w:rsidRDefault="00586630" w:rsidP="003B28B0">
                            <w:pPr>
                              <w:jc w:val="center"/>
                              <w:rPr>
                                <w:color w:val="FF0000"/>
                              </w:rPr>
                            </w:pPr>
                            <w:r w:rsidRPr="003B28B0">
                              <w:rPr>
                                <w:color w:val="FF0000"/>
                                <w:sz w:val="14"/>
                                <w:szCs w:val="14"/>
                              </w:rPr>
                              <w:t>Equipment and/or cabinet placement may require spanning cables from side-to-side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C324E8D" id="_x0000_s1092" type="#_x0000_t202" style="position:absolute;margin-left:30.6pt;margin-top:497.6pt;width:93.75pt;height:48.2pt;z-index:25165826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">
                <v:textbox style="mso-fit-shape-to-text:t">
                  <w:txbxContent>
                    <w:p w14:paraId="3DB3A050" w14:textId="77777777" w:rsidR="00586630" w:rsidRPr="003B28B0" w:rsidRDefault="00586630" w:rsidP="003B28B0">
                      <w:pPr>
                        <w:jc w:val="center"/>
                        <w:rPr>
                          <w:color w:val="FF0000"/>
                          <w:sz w:val="14"/>
                          <w:szCs w:val="14"/>
                        </w:rPr>
                      </w:pPr>
                      <w:r w:rsidRPr="003B28B0">
                        <w:rPr>
                          <w:color w:val="FF0000"/>
                          <w:sz w:val="14"/>
                          <w:szCs w:val="14"/>
                        </w:rPr>
                        <w:t>ROUTING EXCEPTION:</w:t>
                      </w:r>
                    </w:p>
                    <w:p w14:paraId="2F19F7E0" w14:textId="77777777" w:rsidR="00586630" w:rsidRPr="003B28B0" w:rsidRDefault="00586630" w:rsidP="003B28B0">
                      <w:pPr>
                        <w:jc w:val="center"/>
                        <w:rPr>
                          <w:color w:val="FF0000"/>
                        </w:rPr>
                      </w:pPr>
                      <w:r w:rsidRPr="003B28B0">
                        <w:rPr>
                          <w:color w:val="FF0000"/>
                          <w:sz w:val="14"/>
                          <w:szCs w:val="14"/>
                        </w:rPr>
                        <w:t>Equipment and/or cabinet placement may require spanning cables from side-to-side</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5D95E3C3" wp14:editId="5A4FA8C6">
                <wp:simplePos x="0" y="0"/>
                <wp:positionH relativeFrom="column">
                  <wp:posOffset>1327785</wp:posOffset>
                </wp:positionH>
                <wp:positionV relativeFrom="paragraph">
                  <wp:posOffset>5542915</wp:posOffset>
                </wp:positionV>
                <wp:extent cx="349885" cy="1203960"/>
                <wp:effectExtent l="5715" t="83185" r="38100" b="14605"/>
                <wp:wrapNone/>
                <wp:docPr id="56"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770796">
                          <a:off x="0" y="0"/>
                          <a:ext cx="349885" cy="1203960"/>
                        </a:xfrm>
                        <a:prstGeom prst="rightBrace">
                          <a:avLst>
                            <a:gd name="adj1" fmla="val 28675"/>
                            <a:gd name="adj2" fmla="val 50000"/>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C26E65">
              <v:shapetype id="_x0000_t88" coordsize="21600,21600" filled="f" o:spt="88" adj="1800,10800" path="m,qx10800@0l10800@2qy21600@11,10800@3l10800@1qy,21600e" w14:anchorId="068D7E62">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AutoShape 241" style="position:absolute;margin-left:104.55pt;margin-top:436.45pt;width:27.55pt;height:94.8pt;rotation:6303248fd;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red" strokeweight="2.25pt" type="#_x0000_t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"/>
            </w:pict>
          </mc:Fallback>
        </mc:AlternateContent>
      </w:r>
      <w:r>
        <w:rPr>
          <w:noProof/>
        </w:rPr>
        <mc:AlternateContent>
          <mc:Choice Requires="wps">
            <w:drawing>
              <wp:anchor distT="0" distB="0" distL="114300" distR="114300" simplePos="0" relativeHeight="251658265" behindDoc="0" locked="0" layoutInCell="1" allowOverlap="1" wp14:anchorId="3D0A9437" wp14:editId="59E4C51D">
                <wp:simplePos x="0" y="0"/>
                <wp:positionH relativeFrom="column">
                  <wp:posOffset>1790065</wp:posOffset>
                </wp:positionH>
                <wp:positionV relativeFrom="paragraph">
                  <wp:posOffset>3776345</wp:posOffset>
                </wp:positionV>
                <wp:extent cx="487680" cy="135255"/>
                <wp:effectExtent l="70485" t="38100" r="22860" b="26670"/>
                <wp:wrapNone/>
                <wp:docPr id="55"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87680" cy="135255"/>
                        </a:xfrm>
                        <a:prstGeom prst="bentConnector3">
                          <a:avLst>
                            <a:gd name="adj1" fmla="val -4560"/>
                          </a:avLst>
                        </a:prstGeom>
                        <a:noFill/>
                        <a:ln w="28575">
                          <a:solidFill>
                            <a:srgbClr val="E36C0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DCB184">
              <v:shapetype id="_x0000_t34" coordsize="21600,21600" o:oned="t" filled="f" o:spt="34" adj="10800" path="m,l@0,0@0,21600,21600,21600e" w14:anchorId="3EFD20EB">
                <v:stroke joinstyle="miter"/>
                <v:formulas>
                  <v:f eqn="val #0"/>
                </v:formulas>
                <v:path fillok="f" arrowok="t" o:connecttype="none"/>
                <v:handles>
                  <v:h position="#0,center"/>
                </v:handles>
                <o:lock v:ext="edit" shapetype="t"/>
              </v:shapetype>
              <v:shape id="AutoShape 238" style="position:absolute;margin-left:140.95pt;margin-top:297.35pt;width:38.4pt;height:10.65pt;rotation:90;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e36c0a" strokeweight="2.25pt" type="#_x0000_t34" adj="-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">
                <v:stroke endarrow="block"/>
              </v:shape>
            </w:pict>
          </mc:Fallback>
        </mc:AlternateContent>
      </w:r>
      <w:r>
        <w:rPr>
          <w:noProof/>
        </w:rPr>
        <mc:AlternateContent>
          <mc:Choice Requires="wps">
            <w:drawing>
              <wp:anchor distT="0" distB="0" distL="114300" distR="114300" simplePos="0" relativeHeight="251658264" behindDoc="0" locked="0" layoutInCell="1" allowOverlap="1" wp14:anchorId="386AE026" wp14:editId="7725D9E2">
                <wp:simplePos x="0" y="0"/>
                <wp:positionH relativeFrom="column">
                  <wp:posOffset>2518410</wp:posOffset>
                </wp:positionH>
                <wp:positionV relativeFrom="paragraph">
                  <wp:posOffset>2461260</wp:posOffset>
                </wp:positionV>
                <wp:extent cx="2080260" cy="533400"/>
                <wp:effectExtent l="15240" t="30480" r="70485" b="22860"/>
                <wp:wrapNone/>
                <wp:docPr id="54"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080260" cy="533400"/>
                        </a:xfrm>
                        <a:prstGeom prst="bentConnector3">
                          <a:avLst>
                            <a:gd name="adj1" fmla="val 181"/>
                          </a:avLst>
                        </a:prstGeom>
                        <a:noFill/>
                        <a:ln w="28575">
                          <a:solidFill>
                            <a:srgbClr val="E36C0A"/>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BF583EE">
              <v:shape id="AutoShape 237" style="position:absolute;margin-left:198.3pt;margin-top:193.8pt;width:163.8pt;height:42pt;rotation:-90;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e36c0a" strokeweight="2.25pt" type="#_x0000_t34" adj="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" w14:anchorId="52335C23">
                <v:stroke endarrow="block"/>
              </v:shape>
            </w:pict>
          </mc:Fallback>
        </mc:AlternateContent>
      </w:r>
      <w:r>
        <w:rPr>
          <w:noProof/>
        </w:rPr>
        <mc:AlternateContent>
          <mc:Choice Requires="wps">
            <w:drawing>
              <wp:anchor distT="0" distB="0" distL="114300" distR="114300" simplePos="0" relativeHeight="251658263" behindDoc="0" locked="0" layoutInCell="1" allowOverlap="1" wp14:anchorId="0224A945" wp14:editId="537E5A69">
                <wp:simplePos x="0" y="0"/>
                <wp:positionH relativeFrom="column">
                  <wp:posOffset>693420</wp:posOffset>
                </wp:positionH>
                <wp:positionV relativeFrom="paragraph">
                  <wp:posOffset>4110990</wp:posOffset>
                </wp:positionV>
                <wp:extent cx="2194560" cy="609600"/>
                <wp:effectExtent l="66675" t="32385" r="19050" b="30480"/>
                <wp:wrapNone/>
                <wp:docPr id="53"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194560" cy="609600"/>
                        </a:xfrm>
                        <a:prstGeom prst="bentConnector3">
                          <a:avLst>
                            <a:gd name="adj1" fmla="val -5"/>
                          </a:avLst>
                        </a:prstGeom>
                        <a:noFill/>
                        <a:ln w="28575">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5A628E7">
              <v:shape id="AutoShape 236" style="position:absolute;margin-left:54.6pt;margin-top:323.7pt;width:172.8pt;height:48pt;rotation:90;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50" strokeweight="2.25pt" type="#_x0000_t34" adj="-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" w14:anchorId="0B371639">
                <v:stroke endarrow="block"/>
              </v:shape>
            </w:pict>
          </mc:Fallback>
        </mc:AlternateContent>
      </w:r>
      <w:r>
        <w:rPr>
          <w:noProof/>
        </w:rPr>
        <mc:AlternateContent>
          <mc:Choice Requires="wps">
            <w:drawing>
              <wp:anchor distT="0" distB="0" distL="114300" distR="114300" simplePos="0" relativeHeight="251658262" behindDoc="0" locked="0" layoutInCell="1" allowOverlap="1" wp14:anchorId="315F5DA4" wp14:editId="329831D9">
                <wp:simplePos x="0" y="0"/>
                <wp:positionH relativeFrom="column">
                  <wp:posOffset>384810</wp:posOffset>
                </wp:positionH>
                <wp:positionV relativeFrom="paragraph">
                  <wp:posOffset>3802380</wp:posOffset>
                </wp:positionV>
                <wp:extent cx="2194560" cy="1226820"/>
                <wp:effectExtent l="68580" t="22860" r="19050" b="30480"/>
                <wp:wrapNone/>
                <wp:docPr id="52"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194560" cy="1226820"/>
                        </a:xfrm>
                        <a:prstGeom prst="bentConnector3">
                          <a:avLst>
                            <a:gd name="adj1" fmla="val -347"/>
                          </a:avLst>
                        </a:prstGeom>
                        <a:noFill/>
                        <a:ln w="28575">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387B222">
              <v:shape id="AutoShape 235" style="position:absolute;margin-left:30.3pt;margin-top:299.4pt;width:172.8pt;height:96.6pt;rotation:90;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50" strokeweight="2.25pt" type="#_x0000_t34" adj="-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" w14:anchorId="4C4B3A8B">
                <v:stroke endarrow="block"/>
              </v:shape>
            </w:pict>
          </mc:Fallback>
        </mc:AlternateContent>
      </w:r>
      <w:r>
        <w:rPr>
          <w:noProof/>
        </w:rPr>
        <mc:AlternateContent>
          <mc:Choice Requires="wps">
            <w:drawing>
              <wp:anchor distT="0" distB="0" distL="114300" distR="114300" simplePos="0" relativeHeight="251658255" behindDoc="0" locked="0" layoutInCell="1" allowOverlap="1" wp14:anchorId="13BD206F" wp14:editId="59920A8E">
                <wp:simplePos x="0" y="0"/>
                <wp:positionH relativeFrom="column">
                  <wp:posOffset>2095500</wp:posOffset>
                </wp:positionH>
                <wp:positionV relativeFrom="paragraph">
                  <wp:posOffset>3485515</wp:posOffset>
                </wp:positionV>
                <wp:extent cx="1190625" cy="389255"/>
                <wp:effectExtent l="9525" t="8890" r="9525" b="1143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89255"/>
                        </a:xfrm>
                        <a:prstGeom prst="rect">
                          <a:avLst/>
                        </a:prstGeom>
                        <a:solidFill>
                          <a:srgbClr val="FFFFFF"/>
                        </a:solidFill>
                        <a:ln w="0">
                          <a:solidFill>
                            <a:srgbClr val="E36C0A"/>
                          </a:solidFill>
                          <a:miter lim="800000"/>
                          <a:headEnd/>
                          <a:tailEnd/>
                        </a:ln>
                      </wps:spPr>
                      <wps:txbx>
                        <w:txbxContent>
                          <w:p w14:paraId="4F6C53D3" w14:textId="77777777" w:rsidR="00586630" w:rsidRPr="00913728" w:rsidRDefault="00586630" w:rsidP="00977417">
                            <w:pPr>
                              <w:jc w:val="center"/>
                              <w:rPr>
                                <w:color w:val="E36C0A"/>
                              </w:rPr>
                            </w:pPr>
                            <w:r w:rsidRPr="00913728">
                              <w:rPr>
                                <w:color w:val="E36C0A"/>
                                <w:sz w:val="14"/>
                                <w:szCs w:val="14"/>
                              </w:rPr>
                              <w:t>Correct routing of cables and use of cable management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BD206F" id="_x0000_s1093" type="#_x0000_t202" style="position:absolute;margin-left:165pt;margin-top:274.45pt;width:93.75pt;height:30.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" strokecolor="#e36c0a" strokeweight="0">
                <v:textbox>
                  <w:txbxContent>
                    <w:p w14:paraId="4F6C53D3" w14:textId="77777777" w:rsidR="00586630" w:rsidRPr="00913728" w:rsidRDefault="00586630" w:rsidP="00977417">
                      <w:pPr>
                        <w:jc w:val="center"/>
                        <w:rPr>
                          <w:color w:val="E36C0A"/>
                        </w:rPr>
                      </w:pPr>
                      <w:r w:rsidRPr="00913728">
                        <w:rPr>
                          <w:color w:val="E36C0A"/>
                          <w:sz w:val="14"/>
                          <w:szCs w:val="14"/>
                        </w:rPr>
                        <w:t>Correct routing of cables and use of cable management</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52ABC752" wp14:editId="230A778C">
                <wp:simplePos x="0" y="0"/>
                <wp:positionH relativeFrom="column">
                  <wp:posOffset>3275330</wp:posOffset>
                </wp:positionH>
                <wp:positionV relativeFrom="paragraph">
                  <wp:posOffset>3058160</wp:posOffset>
                </wp:positionV>
                <wp:extent cx="739775" cy="680085"/>
                <wp:effectExtent l="19050" t="18415" r="72390" b="32385"/>
                <wp:wrapNone/>
                <wp:docPr id="50"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739775" cy="680085"/>
                        </a:xfrm>
                        <a:prstGeom prst="bentConnector3">
                          <a:avLst>
                            <a:gd name="adj1" fmla="val 597"/>
                          </a:avLst>
                        </a:prstGeom>
                        <a:noFill/>
                        <a:ln w="2857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3CFA6C9">
              <v:shape id="AutoShape 234" style="position:absolute;margin-left:257.9pt;margin-top:240.8pt;width:58.25pt;height:53.55pt;rotation:90;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2.25pt" type="#_x0000_t34" adj="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" w14:anchorId="0783BDF5">
                <v:stroke endarrow="block"/>
              </v:shape>
            </w:pict>
          </mc:Fallback>
        </mc:AlternateContent>
      </w:r>
      <w:r>
        <w:rPr>
          <w:noProof/>
        </w:rPr>
        <mc:AlternateContent>
          <mc:Choice Requires="wps">
            <w:drawing>
              <wp:anchor distT="0" distB="0" distL="114300" distR="114300" simplePos="0" relativeHeight="251658260" behindDoc="0" locked="0" layoutInCell="1" allowOverlap="1" wp14:anchorId="6398F8C5" wp14:editId="7E8C7F45">
                <wp:simplePos x="0" y="0"/>
                <wp:positionH relativeFrom="column">
                  <wp:posOffset>1087120</wp:posOffset>
                </wp:positionH>
                <wp:positionV relativeFrom="paragraph">
                  <wp:posOffset>3115310</wp:posOffset>
                </wp:positionV>
                <wp:extent cx="1752600" cy="283845"/>
                <wp:effectExtent l="68580" t="28575" r="19050" b="28575"/>
                <wp:wrapNone/>
                <wp:docPr id="49"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752600" cy="283845"/>
                        </a:xfrm>
                        <a:prstGeom prst="bentConnector3">
                          <a:avLst>
                            <a:gd name="adj1" fmla="val -403"/>
                          </a:avLst>
                        </a:prstGeom>
                        <a:noFill/>
                        <a:ln w="28575">
                          <a:solidFill>
                            <a:srgbClr val="00B0F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7DC8F4E">
              <v:shape id="AutoShape 233" style="position:absolute;margin-left:85.6pt;margin-top:245.3pt;width:138pt;height:22.3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f0" strokeweight="2.25pt" type="#_x0000_t34" adj="-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" w14:anchorId="74DC6C99">
                <v:stroke endarrow="block"/>
              </v:shape>
            </w:pict>
          </mc:Fallback>
        </mc:AlternateContent>
      </w:r>
      <w:r>
        <w:rPr>
          <w:noProof/>
        </w:rPr>
        <mc:AlternateContent>
          <mc:Choice Requires="wps">
            <w:drawing>
              <wp:anchor distT="0" distB="0" distL="114300" distR="114300" simplePos="0" relativeHeight="251658259" behindDoc="0" locked="0" layoutInCell="1" allowOverlap="1" wp14:anchorId="6EFB74DF" wp14:editId="3FBF8420">
                <wp:simplePos x="0" y="0"/>
                <wp:positionH relativeFrom="column">
                  <wp:posOffset>3044190</wp:posOffset>
                </wp:positionH>
                <wp:positionV relativeFrom="paragraph">
                  <wp:posOffset>1866900</wp:posOffset>
                </wp:positionV>
                <wp:extent cx="822960" cy="312420"/>
                <wp:effectExtent l="22860" t="30480" r="74295" b="22860"/>
                <wp:wrapNone/>
                <wp:docPr id="48"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822960" cy="312420"/>
                        </a:xfrm>
                        <a:prstGeom prst="bentConnector3">
                          <a:avLst>
                            <a:gd name="adj1" fmla="val 0"/>
                          </a:avLst>
                        </a:prstGeom>
                        <a:noFill/>
                        <a:ln w="28575">
                          <a:solidFill>
                            <a:srgbClr val="00B0F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FC8F24">
              <v:shape id="AutoShape 232" style="position:absolute;margin-left:239.7pt;margin-top:147pt;width:64.8pt;height:24.6pt;rotation:-90;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00b0f0" strokeweight="2.25pt" type="#_x0000_t34" adj="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" w14:anchorId="407E95EF">
                <v:stroke endarrow="block"/>
              </v:shape>
            </w:pict>
          </mc:Fallback>
        </mc:AlternateContent>
      </w:r>
      <w:r>
        <w:rPr>
          <w:noProof/>
        </w:rPr>
        <mc:AlternateContent>
          <mc:Choice Requires="wps">
            <w:drawing>
              <wp:anchor distT="0" distB="0" distL="114300" distR="114300" simplePos="0" relativeHeight="251658258" behindDoc="0" locked="0" layoutInCell="1" allowOverlap="1" wp14:anchorId="313C95DE" wp14:editId="7C4E421B">
                <wp:simplePos x="0" y="0"/>
                <wp:positionH relativeFrom="column">
                  <wp:posOffset>2834640</wp:posOffset>
                </wp:positionH>
                <wp:positionV relativeFrom="paragraph">
                  <wp:posOffset>476250</wp:posOffset>
                </wp:positionV>
                <wp:extent cx="144780" cy="1483995"/>
                <wp:effectExtent l="15240" t="38100" r="68580" b="20955"/>
                <wp:wrapNone/>
                <wp:docPr id="47"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780" cy="148399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B48BC43">
              <v:shape id="AutoShape 231" style="position:absolute;margin-left:223.2pt;margin-top:37.5pt;width:11.4pt;height:116.8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yellow"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" w14:anchorId="6256C752">
                <v:stroke endarrow="block"/>
              </v:shape>
            </w:pict>
          </mc:Fallback>
        </mc:AlternateContent>
      </w:r>
      <w:r>
        <w:rPr>
          <w:noProof/>
        </w:rPr>
        <mc:AlternateContent>
          <mc:Choice Requires="wps">
            <w:drawing>
              <wp:anchor distT="0" distB="0" distL="114300" distR="114300" simplePos="0" relativeHeight="251658257" behindDoc="0" locked="0" layoutInCell="1" allowOverlap="1" wp14:anchorId="614B0B8E" wp14:editId="17072945">
                <wp:simplePos x="0" y="0"/>
                <wp:positionH relativeFrom="column">
                  <wp:posOffset>1821180</wp:posOffset>
                </wp:positionH>
                <wp:positionV relativeFrom="paragraph">
                  <wp:posOffset>788670</wp:posOffset>
                </wp:positionV>
                <wp:extent cx="358140" cy="1171575"/>
                <wp:effectExtent l="68580" t="45720" r="20955" b="20955"/>
                <wp:wrapNone/>
                <wp:docPr id="46"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8140" cy="117157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7ABDDB0">
              <v:shape id="AutoShape 230" style="position:absolute;margin-left:143.4pt;margin-top:62.1pt;width:28.2pt;height:92.25pt;flip:x 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yellow"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" w14:anchorId="7052CC6E">
                <v:stroke endarrow="block"/>
              </v:shape>
            </w:pict>
          </mc:Fallback>
        </mc:AlternateContent>
      </w:r>
      <w:r>
        <w:rPr>
          <w:noProof/>
        </w:rPr>
        <mc:AlternateContent>
          <mc:Choice Requires="wps">
            <w:drawing>
              <wp:anchor distT="0" distB="0" distL="114300" distR="114300" simplePos="0" relativeHeight="251658256" behindDoc="0" locked="0" layoutInCell="1" allowOverlap="1" wp14:anchorId="08C6F803" wp14:editId="54254A8E">
                <wp:simplePos x="0" y="0"/>
                <wp:positionH relativeFrom="column">
                  <wp:posOffset>2095500</wp:posOffset>
                </wp:positionH>
                <wp:positionV relativeFrom="paragraph">
                  <wp:posOffset>1946910</wp:posOffset>
                </wp:positionV>
                <wp:extent cx="1190625" cy="305435"/>
                <wp:effectExtent l="9525" t="7620" r="9525" b="1079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D8D8D8"/>
                        </a:solidFill>
                        <a:ln w="9525">
                          <a:solidFill>
                            <a:srgbClr val="FFFF00"/>
                          </a:solidFill>
                          <a:miter lim="800000"/>
                          <a:headEnd/>
                          <a:tailEnd/>
                        </a:ln>
                      </wps:spPr>
                      <wps:txbx>
                        <w:txbxContent>
                          <w:p w14:paraId="5568C215" w14:textId="77777777" w:rsidR="00586630" w:rsidRPr="000034F9" w:rsidRDefault="00586630" w:rsidP="00977417">
                            <w:pPr>
                              <w:jc w:val="center"/>
                              <w:rPr>
                                <w:color w:val="FFFF00"/>
                              </w:rPr>
                            </w:pPr>
                            <w:r w:rsidRPr="000034F9">
                              <w:rPr>
                                <w:color w:val="FFFF00"/>
                                <w:sz w:val="14"/>
                                <w:szCs w:val="14"/>
                              </w:rPr>
                              <w:t>Correct use of cabinet or rack channels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C6F803" id="_x0000_s1094" type="#_x0000_t202" style="position:absolute;margin-left:165pt;margin-top:153.3pt;width:93.75pt;height:24.05pt;z-index:251658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" fillcolor="#d8d8d8" strokecolor="yellow">
                <v:textbox style="mso-fit-shape-to-text:t">
                  <w:txbxContent>
                    <w:p w14:paraId="5568C215" w14:textId="77777777" w:rsidR="00586630" w:rsidRPr="000034F9" w:rsidRDefault="00586630" w:rsidP="00977417">
                      <w:pPr>
                        <w:jc w:val="center"/>
                        <w:rPr>
                          <w:color w:val="FFFF00"/>
                        </w:rPr>
                      </w:pPr>
                      <w:r w:rsidRPr="000034F9">
                        <w:rPr>
                          <w:color w:val="FFFF00"/>
                          <w:sz w:val="14"/>
                          <w:szCs w:val="14"/>
                        </w:rPr>
                        <w:t>Correct use of cabinet or rack channels</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35A9FDA8" wp14:editId="5574E83A">
                <wp:simplePos x="0" y="0"/>
                <wp:positionH relativeFrom="column">
                  <wp:posOffset>2089785</wp:posOffset>
                </wp:positionH>
                <wp:positionV relativeFrom="paragraph">
                  <wp:posOffset>3168650</wp:posOffset>
                </wp:positionV>
                <wp:extent cx="1190625" cy="305435"/>
                <wp:effectExtent l="7620" t="12700" r="11430" b="571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00B050"/>
                          </a:solidFill>
                          <a:miter lim="800000"/>
                          <a:headEnd/>
                          <a:tailEnd/>
                        </a:ln>
                      </wps:spPr>
                      <wps:txbx>
                        <w:txbxContent>
                          <w:p w14:paraId="780896CF" w14:textId="77777777" w:rsidR="00586630" w:rsidRPr="000034F9" w:rsidRDefault="00586630" w:rsidP="00977417">
                            <w:pPr>
                              <w:jc w:val="center"/>
                              <w:rPr>
                                <w:color w:val="00B050"/>
                              </w:rPr>
                            </w:pPr>
                            <w:r w:rsidRPr="000034F9">
                              <w:rPr>
                                <w:color w:val="00B050"/>
                                <w:sz w:val="14"/>
                                <w:szCs w:val="14"/>
                              </w:rPr>
                              <w:t>Notice A-side and B-side power cables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A9FDA8" id="_x0000_s1095" type="#_x0000_t202" style="position:absolute;margin-left:164.55pt;margin-top:249.5pt;width:93.75pt;height:24.05pt;z-index:25165825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" strokecolor="#00b050">
                <v:textbox style="mso-fit-shape-to-text:t">
                  <w:txbxContent>
                    <w:p w14:paraId="780896CF" w14:textId="77777777" w:rsidR="00586630" w:rsidRPr="000034F9" w:rsidRDefault="00586630" w:rsidP="00977417">
                      <w:pPr>
                        <w:jc w:val="center"/>
                        <w:rPr>
                          <w:color w:val="00B050"/>
                        </w:rPr>
                      </w:pPr>
                      <w:r w:rsidRPr="000034F9">
                        <w:rPr>
                          <w:color w:val="00B050"/>
                          <w:sz w:val="14"/>
                          <w:szCs w:val="14"/>
                        </w:rPr>
                        <w:t>Notice A-side and B-side power cables</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00FDDCE1" wp14:editId="260F551E">
                <wp:simplePos x="0" y="0"/>
                <wp:positionH relativeFrom="column">
                  <wp:posOffset>2089785</wp:posOffset>
                </wp:positionH>
                <wp:positionV relativeFrom="paragraph">
                  <wp:posOffset>2863215</wp:posOffset>
                </wp:positionV>
                <wp:extent cx="1190625" cy="305435"/>
                <wp:effectExtent l="7620" t="11430" r="11430" b="698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FF0000"/>
                          </a:solidFill>
                          <a:miter lim="800000"/>
                          <a:headEnd/>
                          <a:tailEnd/>
                        </a:ln>
                      </wps:spPr>
                      <wps:txbx>
                        <w:txbxContent>
                          <w:p w14:paraId="01B89F27" w14:textId="77777777" w:rsidR="00586630" w:rsidRPr="000034F9" w:rsidRDefault="00586630" w:rsidP="00977417">
                            <w:pPr>
                              <w:jc w:val="center"/>
                              <w:rPr>
                                <w:color w:val="FF0000"/>
                              </w:rPr>
                            </w:pPr>
                            <w:r w:rsidRPr="000034F9">
                              <w:rPr>
                                <w:color w:val="FF0000"/>
                                <w:sz w:val="14"/>
                                <w:szCs w:val="14"/>
                              </w:rPr>
                              <w:t>Correct placement of cable labels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0FDDCE1" id="_x0000_s1096" type="#_x0000_t202" style="position:absolute;margin-left:164.55pt;margin-top:225.45pt;width:93.75pt;height:24.05pt;z-index:25165825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" strokecolor="red">
                <v:textbox style="mso-fit-shape-to-text:t">
                  <w:txbxContent>
                    <w:p w14:paraId="01B89F27" w14:textId="77777777" w:rsidR="00586630" w:rsidRPr="000034F9" w:rsidRDefault="00586630" w:rsidP="00977417">
                      <w:pPr>
                        <w:jc w:val="center"/>
                        <w:rPr>
                          <w:color w:val="FF0000"/>
                        </w:rPr>
                      </w:pPr>
                      <w:r w:rsidRPr="000034F9">
                        <w:rPr>
                          <w:color w:val="FF0000"/>
                          <w:sz w:val="14"/>
                          <w:szCs w:val="14"/>
                        </w:rPr>
                        <w:t>Correct placement of cable labels</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35412E47" wp14:editId="2099189F">
                <wp:simplePos x="0" y="0"/>
                <wp:positionH relativeFrom="column">
                  <wp:posOffset>2089785</wp:posOffset>
                </wp:positionH>
                <wp:positionV relativeFrom="paragraph">
                  <wp:posOffset>2557780</wp:posOffset>
                </wp:positionV>
                <wp:extent cx="1190625" cy="305435"/>
                <wp:effectExtent l="7620" t="10160" r="11430" b="825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000000"/>
                          </a:solidFill>
                          <a:miter lim="800000"/>
                          <a:headEnd/>
                          <a:tailEnd/>
                        </a:ln>
                      </wps:spPr>
                      <wps:txbx>
                        <w:txbxContent>
                          <w:p w14:paraId="79B3A36C" w14:textId="77777777" w:rsidR="00586630" w:rsidRDefault="00586630" w:rsidP="000034F9">
                            <w:pPr>
                              <w:jc w:val="center"/>
                            </w:pPr>
                            <w:r>
                              <w:rPr>
                                <w:sz w:val="14"/>
                                <w:szCs w:val="14"/>
                              </w:rPr>
                              <w:t>Notice use of color coded cables throughout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412E47" id="_x0000_s1097" type="#_x0000_t202" style="position:absolute;margin-left:164.55pt;margin-top:201.4pt;width:93.75pt;height:24.05pt;z-index:2516582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">
                <v:textbox style="mso-fit-shape-to-text:t">
                  <w:txbxContent>
                    <w:p w14:paraId="79B3A36C" w14:textId="77777777" w:rsidR="00586630" w:rsidRDefault="00586630" w:rsidP="000034F9">
                      <w:pPr>
                        <w:jc w:val="center"/>
                      </w:pPr>
                      <w:r>
                        <w:rPr>
                          <w:sz w:val="14"/>
                          <w:szCs w:val="14"/>
                        </w:rPr>
                        <w:t>Notice use of color coded cables throughout</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2C525E26" wp14:editId="6EF2937C">
                <wp:simplePos x="0" y="0"/>
                <wp:positionH relativeFrom="column">
                  <wp:posOffset>2089785</wp:posOffset>
                </wp:positionH>
                <wp:positionV relativeFrom="paragraph">
                  <wp:posOffset>2244725</wp:posOffset>
                </wp:positionV>
                <wp:extent cx="1190625" cy="305435"/>
                <wp:effectExtent l="7620" t="12700" r="11430" b="571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05435"/>
                        </a:xfrm>
                        <a:prstGeom prst="rect">
                          <a:avLst/>
                        </a:prstGeom>
                        <a:solidFill>
                          <a:srgbClr val="FFFFFF"/>
                        </a:solidFill>
                        <a:ln w="9525">
                          <a:solidFill>
                            <a:srgbClr val="00B0F0"/>
                          </a:solidFill>
                          <a:miter lim="800000"/>
                          <a:headEnd/>
                          <a:tailEnd/>
                        </a:ln>
                      </wps:spPr>
                      <wps:txbx>
                        <w:txbxContent>
                          <w:p w14:paraId="149AC26F" w14:textId="77777777" w:rsidR="00586630" w:rsidRPr="000034F9" w:rsidRDefault="00586630" w:rsidP="00977417">
                            <w:pPr>
                              <w:jc w:val="center"/>
                              <w:rPr>
                                <w:color w:val="00B0F0"/>
                              </w:rPr>
                            </w:pPr>
                            <w:r w:rsidRPr="000034F9">
                              <w:rPr>
                                <w:color w:val="00B0F0"/>
                                <w:sz w:val="14"/>
                                <w:szCs w:val="14"/>
                              </w:rPr>
                              <w:t>Correct cable bundling and organization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C525E26" id="_x0000_s1098" type="#_x0000_t202" style="position:absolute;margin-left:164.55pt;margin-top:176.75pt;width:93.75pt;height:24.05pt;z-index:251658251;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" strokecolor="#00b0f0">
                <v:textbox style="mso-fit-shape-to-text:t">
                  <w:txbxContent>
                    <w:p w14:paraId="149AC26F" w14:textId="77777777" w:rsidR="00586630" w:rsidRPr="000034F9" w:rsidRDefault="00586630" w:rsidP="00977417">
                      <w:pPr>
                        <w:jc w:val="center"/>
                        <w:rPr>
                          <w:color w:val="00B0F0"/>
                        </w:rPr>
                      </w:pPr>
                      <w:r w:rsidRPr="000034F9">
                        <w:rPr>
                          <w:color w:val="00B0F0"/>
                          <w:sz w:val="14"/>
                          <w:szCs w:val="14"/>
                        </w:rPr>
                        <w:t>Correct cable bundling and organization</w:t>
                      </w:r>
                    </w:p>
                  </w:txbxContent>
                </v:textbox>
              </v:shape>
            </w:pict>
          </mc:Fallback>
        </mc:AlternateContent>
      </w:r>
      <w:r>
        <w:rPr>
          <w:noProof/>
        </w:rPr>
        <w:drawing>
          <wp:inline distT="0" distB="0" distL="0" distR="0" wp14:anchorId="6B10DCAA" wp14:editId="00EE5B79">
            <wp:extent cx="2734310" cy="3341370"/>
            <wp:effectExtent l="0" t="0" r="0" b="0"/>
            <wp:docPr id="21" name="Picture 21" descr="Row 9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w 9 bac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4310" cy="3341370"/>
                    </a:xfrm>
                    <a:prstGeom prst="rect">
                      <a:avLst/>
                    </a:prstGeom>
                    <a:noFill/>
                    <a:ln>
                      <a:noFill/>
                    </a:ln>
                  </pic:spPr>
                </pic:pic>
              </a:graphicData>
            </a:graphic>
          </wp:inline>
        </w:drawing>
      </w:r>
      <w:r>
        <w:rPr>
          <w:noProof/>
        </w:rPr>
        <w:drawing>
          <wp:inline distT="0" distB="0" distL="0" distR="0" wp14:anchorId="5337F238" wp14:editId="24543034">
            <wp:extent cx="2734310" cy="3341370"/>
            <wp:effectExtent l="0" t="0" r="0" b="0"/>
            <wp:docPr id="22" name="Picture 22" descr="Good Cabl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d Cabling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4310" cy="3341370"/>
                    </a:xfrm>
                    <a:prstGeom prst="rect">
                      <a:avLst/>
                    </a:prstGeom>
                    <a:noFill/>
                    <a:ln>
                      <a:noFill/>
                    </a:ln>
                  </pic:spPr>
                </pic:pic>
              </a:graphicData>
            </a:graphic>
          </wp:inline>
        </w:drawing>
      </w:r>
      <w:r w:rsidRPr="000034F9">
        <w:rPr>
          <w:i/>
          <w:noProof/>
        </w:rPr>
        <w:drawing>
          <wp:inline distT="0" distB="0" distL="0" distR="0" wp14:anchorId="4CCA025F" wp14:editId="7CC9DB49">
            <wp:extent cx="2734310" cy="3657600"/>
            <wp:effectExtent l="0" t="0" r="0" b="0"/>
            <wp:docPr id="23" name="Picture 23" descr="Good Cabl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od Cabling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4310" cy="3657600"/>
                    </a:xfrm>
                    <a:prstGeom prst="rect">
                      <a:avLst/>
                    </a:prstGeom>
                    <a:noFill/>
                    <a:ln>
                      <a:noFill/>
                    </a:ln>
                  </pic:spPr>
                </pic:pic>
              </a:graphicData>
            </a:graphic>
          </wp:inline>
        </w:drawing>
      </w:r>
      <w:r w:rsidRPr="000034F9">
        <w:rPr>
          <w:i/>
          <w:noProof/>
        </w:rPr>
        <w:drawing>
          <wp:inline distT="0" distB="0" distL="0" distR="0" wp14:anchorId="66EE8B7C" wp14:editId="6869F993">
            <wp:extent cx="2734310" cy="3648710"/>
            <wp:effectExtent l="0" t="0" r="0" b="0"/>
            <wp:docPr id="24" name="Picture 24" descr="Good Labe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ood Labeling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4310" cy="3648710"/>
                    </a:xfrm>
                    <a:prstGeom prst="rect">
                      <a:avLst/>
                    </a:prstGeom>
                    <a:noFill/>
                    <a:ln>
                      <a:noFill/>
                    </a:ln>
                  </pic:spPr>
                </pic:pic>
              </a:graphicData>
            </a:graphic>
          </wp:inline>
        </w:drawing>
      </w:r>
    </w:p>
    <w:p w14:paraId="7D7DC047" w14:textId="77777777" w:rsidR="008E4F6C" w:rsidRPr="004D47D6" w:rsidRDefault="008E4F6C" w:rsidP="003048E0">
      <w:pPr>
        <w:pStyle w:val="Heading1"/>
      </w:pPr>
      <w:r>
        <w:br w:type="page"/>
      </w:r>
      <w:r w:rsidR="512F0B12">
        <w:lastRenderedPageBreak/>
        <w:t>Site Specific Policies and Procedures</w:t>
      </w:r>
      <w:bookmarkStart w:id="154" w:name="_Toc352160199"/>
      <w:bookmarkStart w:id="155" w:name="_Toc82600926"/>
      <w:bookmarkEnd w:id="154"/>
      <w:bookmarkEnd w:id="155"/>
    </w:p>
    <w:p w14:paraId="5C4665F1" w14:textId="77777777" w:rsidR="00EF77A6" w:rsidRDefault="512F0B12" w:rsidP="00EF77A6">
      <w:pPr>
        <w:pStyle w:val="Heading2"/>
      </w:pPr>
      <w:bookmarkStart w:id="156" w:name="_Toc352160200"/>
      <w:bookmarkStart w:id="157" w:name="_Toc82600927"/>
      <w:r>
        <w:t>Sign-In Requirement (all sites)</w:t>
      </w:r>
      <w:bookmarkEnd w:id="156"/>
      <w:bookmarkEnd w:id="157"/>
    </w:p>
    <w:p w14:paraId="13C1BC06" w14:textId="77777777" w:rsidR="00EF77A6" w:rsidRDefault="512F0B12" w:rsidP="00EF77A6">
      <w:r>
        <w:t xml:space="preserve">All persons entering the AO data center must sign-in at the log book located in the NOC. </w:t>
      </w:r>
    </w:p>
    <w:p w14:paraId="0A56F41F" w14:textId="77777777" w:rsidR="00EF77A6" w:rsidRDefault="00EF77A6" w:rsidP="00EF77A6"/>
    <w:p w14:paraId="44DFF6BE" w14:textId="77777777" w:rsidR="004D47D6" w:rsidRDefault="512F0B12" w:rsidP="00EF77A6">
      <w:r>
        <w:t>A DCS representative must inspect all MACs to verify all work was done according to current DCS Standards.</w:t>
      </w:r>
    </w:p>
    <w:p w14:paraId="5F09BAAD" w14:textId="2CB434EA" w:rsidR="004D47D6" w:rsidRPr="004D47D6" w:rsidRDefault="512F0B12" w:rsidP="004D47D6">
      <w:pPr>
        <w:pStyle w:val="Heading2"/>
      </w:pPr>
      <w:bookmarkStart w:id="158" w:name="_Toc352160202"/>
      <w:bookmarkStart w:id="159" w:name="_Toc82600928"/>
      <w:r>
        <w:t>Manned</w:t>
      </w:r>
      <w:r w:rsidR="001B1686">
        <w:t>/Unmanned</w:t>
      </w:r>
      <w:r>
        <w:t xml:space="preserve"> Server Room</w:t>
      </w:r>
      <w:r w:rsidR="001B1686">
        <w:t>s</w:t>
      </w:r>
      <w:r>
        <w:t xml:space="preserve"> (AO Data Center)</w:t>
      </w:r>
      <w:bookmarkEnd w:id="158"/>
      <w:bookmarkEnd w:id="159"/>
    </w:p>
    <w:p w14:paraId="134B6F05" w14:textId="568396FD" w:rsidR="004D47D6" w:rsidRDefault="512F0B12" w:rsidP="004D47D6">
      <w:r>
        <w:t>The Manned</w:t>
      </w:r>
      <w:r w:rsidR="001B1686">
        <w:t>/Unmanned</w:t>
      </w:r>
      <w:r>
        <w:t xml:space="preserve"> Server Room</w:t>
      </w:r>
      <w:r w:rsidR="001B1686">
        <w:t>s</w:t>
      </w:r>
      <w:r>
        <w:t xml:space="preserve"> must be maintained to the same quality standard</w:t>
      </w:r>
      <w:r w:rsidR="001B1686">
        <w:t>s</w:t>
      </w:r>
      <w:r>
        <w:t>.  Basic rules for the</w:t>
      </w:r>
      <w:r w:rsidR="001B1686">
        <w:t xml:space="preserve">se </w:t>
      </w:r>
      <w:r>
        <w:t>Server Room</w:t>
      </w:r>
      <w:r w:rsidR="001B1686">
        <w:t>s</w:t>
      </w:r>
      <w:r>
        <w:t xml:space="preserve"> include:</w:t>
      </w:r>
    </w:p>
    <w:p w14:paraId="4FEEC312" w14:textId="77777777" w:rsidR="004D47D6" w:rsidRDefault="004D47D6" w:rsidP="004D47D6"/>
    <w:p w14:paraId="15BE627B" w14:textId="77777777" w:rsidR="004D47D6" w:rsidRDefault="512F0B12" w:rsidP="004D47D6">
      <w:pPr>
        <w:pStyle w:val="bullets"/>
      </w:pPr>
      <w:r>
        <w:t>No storage of paper or cardboard</w:t>
      </w:r>
    </w:p>
    <w:p w14:paraId="43D4D376" w14:textId="77777777" w:rsidR="004D47D6" w:rsidRDefault="512F0B12" w:rsidP="004D47D6">
      <w:pPr>
        <w:pStyle w:val="bullets"/>
      </w:pPr>
      <w:r>
        <w:t>No storage of equipment not in use</w:t>
      </w:r>
    </w:p>
    <w:p w14:paraId="56C13A58" w14:textId="77777777" w:rsidR="004D47D6" w:rsidRDefault="512F0B12" w:rsidP="004D47D6">
      <w:pPr>
        <w:pStyle w:val="bullets"/>
      </w:pPr>
      <w:r>
        <w:t>All cabinets and racks should have appropriate cable management</w:t>
      </w:r>
    </w:p>
    <w:p w14:paraId="4DE83210" w14:textId="77777777" w:rsidR="004D47D6" w:rsidRDefault="512F0B12" w:rsidP="004D47D6">
      <w:pPr>
        <w:pStyle w:val="bullets"/>
      </w:pPr>
      <w:r>
        <w:t>All cables should have both ends labeled</w:t>
      </w:r>
    </w:p>
    <w:p w14:paraId="5FD55F76" w14:textId="77777777" w:rsidR="004D47D6" w:rsidRDefault="512F0B12" w:rsidP="004D47D6">
      <w:pPr>
        <w:pStyle w:val="Heading2"/>
      </w:pPr>
      <w:bookmarkStart w:id="160" w:name="_Toc352160204"/>
      <w:bookmarkStart w:id="161" w:name="_Toc82600929"/>
      <w:r>
        <w:t>Tape Room (all sites)</w:t>
      </w:r>
      <w:bookmarkEnd w:id="160"/>
      <w:bookmarkEnd w:id="161"/>
    </w:p>
    <w:p w14:paraId="17BC0EEE" w14:textId="77777777" w:rsidR="004D47D6" w:rsidRDefault="512F0B12" w:rsidP="004D47D6">
      <w:r>
        <w:t>The Tape Room should be maintained to the same quality standards as the data center.  Basic rules for the Tape Room include:</w:t>
      </w:r>
    </w:p>
    <w:p w14:paraId="24958ADE" w14:textId="77777777" w:rsidR="004D47D6" w:rsidRDefault="004D47D6" w:rsidP="004D47D6"/>
    <w:p w14:paraId="17FD284A" w14:textId="77777777" w:rsidR="004D47D6" w:rsidRDefault="512F0B12" w:rsidP="004D47D6">
      <w:pPr>
        <w:pStyle w:val="bullets"/>
      </w:pPr>
      <w:r>
        <w:t>No storage of paper or cardboard</w:t>
      </w:r>
    </w:p>
    <w:p w14:paraId="65FF56DA" w14:textId="77777777" w:rsidR="004D47D6" w:rsidRDefault="512F0B12" w:rsidP="004D47D6">
      <w:pPr>
        <w:pStyle w:val="bullets"/>
      </w:pPr>
      <w:r>
        <w:t>No storage of equipment not in use</w:t>
      </w:r>
      <w:bookmarkStart w:id="162" w:name="_Toc352160201"/>
    </w:p>
    <w:p w14:paraId="0FB3DD56" w14:textId="1C34A73F" w:rsidR="005044F7" w:rsidRPr="001B1686" w:rsidRDefault="512F0B12" w:rsidP="004D47D6">
      <w:pPr>
        <w:pStyle w:val="Heading2"/>
        <w:rPr>
          <w:szCs w:val="22"/>
        </w:rPr>
      </w:pPr>
      <w:bookmarkStart w:id="163" w:name="_Toc82600930"/>
      <w:r>
        <w:t>Network Lab (all sites)</w:t>
      </w:r>
      <w:bookmarkEnd w:id="162"/>
      <w:bookmarkEnd w:id="163"/>
      <w:r w:rsidR="001B1686">
        <w:t xml:space="preserve"> (</w:t>
      </w:r>
      <w:r w:rsidR="001B1686">
        <w:rPr>
          <w:b w:val="0"/>
          <w:bCs w:val="0"/>
          <w:sz w:val="20"/>
          <w:szCs w:val="20"/>
        </w:rPr>
        <w:t>DCS does not maintain/police these areas. The teams using the space must maintain it themselves.</w:t>
      </w:r>
      <w:r w:rsidR="001B1686">
        <w:rPr>
          <w:szCs w:val="22"/>
        </w:rPr>
        <w:t>)</w:t>
      </w:r>
    </w:p>
    <w:p w14:paraId="023EF48D" w14:textId="77777777" w:rsidR="005044F7" w:rsidRDefault="512F0B12" w:rsidP="005044F7">
      <w:r>
        <w:t>The Network Lab should be maintained to the same quality standards as the data center, with one exception—the Network Lab may be used to store equipment, either new or in original packaging.  Basic rules for the Network Lab include:</w:t>
      </w:r>
    </w:p>
    <w:p w14:paraId="44388390" w14:textId="77777777" w:rsidR="005044F7" w:rsidRDefault="005044F7" w:rsidP="005044F7"/>
    <w:p w14:paraId="471C09F3" w14:textId="77777777" w:rsidR="005044F7" w:rsidRDefault="512F0B12" w:rsidP="005044F7">
      <w:pPr>
        <w:pStyle w:val="bullets"/>
      </w:pPr>
      <w:r>
        <w:t>All cabinets and racks must have appropriate cable management</w:t>
      </w:r>
    </w:p>
    <w:p w14:paraId="19B68992" w14:textId="77777777" w:rsidR="00586C92" w:rsidRPr="00135A6E" w:rsidRDefault="512F0B12" w:rsidP="005044F7">
      <w:pPr>
        <w:pStyle w:val="bullets"/>
      </w:pPr>
      <w:r>
        <w:t>All cables must have both ends labeled</w:t>
      </w:r>
    </w:p>
    <w:p w14:paraId="0AC854CC" w14:textId="77777777" w:rsidR="00B02E4C" w:rsidRPr="004D47D6" w:rsidRDefault="512F0B12" w:rsidP="004D47D6">
      <w:pPr>
        <w:pStyle w:val="Heading2"/>
      </w:pPr>
      <w:bookmarkStart w:id="164" w:name="_Toc352160203"/>
      <w:bookmarkStart w:id="165" w:name="_Toc82600931"/>
      <w:r>
        <w:t>Telecomm Room (all sites)</w:t>
      </w:r>
      <w:bookmarkEnd w:id="164"/>
      <w:bookmarkEnd w:id="165"/>
    </w:p>
    <w:p w14:paraId="4269D6C6" w14:textId="77777777" w:rsidR="00586C92" w:rsidRDefault="512F0B12" w:rsidP="00586C92">
      <w:r>
        <w:t>The Telecomm Room must be maintained to the same quality standards as the data center.  Basic rules for the Telecomm Room include:</w:t>
      </w:r>
    </w:p>
    <w:p w14:paraId="71613A66" w14:textId="77777777" w:rsidR="00586C92" w:rsidRDefault="00586C92" w:rsidP="00586C92"/>
    <w:p w14:paraId="3A0A5E68" w14:textId="77777777" w:rsidR="00586C92" w:rsidRDefault="512F0B12" w:rsidP="00586C92">
      <w:pPr>
        <w:pStyle w:val="bullets"/>
      </w:pPr>
      <w:r>
        <w:t>No storage of paper or cardboard</w:t>
      </w:r>
    </w:p>
    <w:p w14:paraId="3AD47F4B" w14:textId="77777777" w:rsidR="00586C92" w:rsidRDefault="512F0B12" w:rsidP="00586C92">
      <w:pPr>
        <w:pStyle w:val="bullets"/>
      </w:pPr>
      <w:r>
        <w:t>No storage of equipment not in use</w:t>
      </w:r>
    </w:p>
    <w:p w14:paraId="05242CFA" w14:textId="77777777" w:rsidR="00586C92" w:rsidRDefault="512F0B12" w:rsidP="00586C92">
      <w:pPr>
        <w:pStyle w:val="bullets"/>
      </w:pPr>
      <w:r>
        <w:t>All cabinets and racks should have appropriate cable management</w:t>
      </w:r>
    </w:p>
    <w:p w14:paraId="57DE264C" w14:textId="77777777" w:rsidR="00586C92" w:rsidRPr="00135A6E" w:rsidRDefault="512F0B12" w:rsidP="00586C92">
      <w:pPr>
        <w:pStyle w:val="bullets"/>
      </w:pPr>
      <w:r>
        <w:t>All cables should have both ends labeled</w:t>
      </w:r>
    </w:p>
    <w:p w14:paraId="00700349" w14:textId="77777777" w:rsidR="009863A4" w:rsidRDefault="00B02E4C" w:rsidP="003048E0">
      <w:pPr>
        <w:pStyle w:val="Heading1"/>
      </w:pPr>
      <w:r>
        <w:br w:type="page"/>
      </w:r>
      <w:bookmarkStart w:id="166" w:name="_Hlk194067912"/>
      <w:r w:rsidR="512F0B12">
        <w:lastRenderedPageBreak/>
        <w:t>AO Evacuation Procedures</w:t>
      </w:r>
      <w:bookmarkStart w:id="167" w:name="_Toc352160205"/>
      <w:bookmarkStart w:id="168" w:name="_Toc82600932"/>
      <w:bookmarkEnd w:id="167"/>
      <w:bookmarkEnd w:id="168"/>
    </w:p>
    <w:p w14:paraId="643ABA8B" w14:textId="77777777" w:rsidR="009863A4" w:rsidRDefault="512F0B12" w:rsidP="009863A4">
      <w:pPr>
        <w:pStyle w:val="Heading2"/>
      </w:pPr>
      <w:bookmarkStart w:id="169" w:name="_Toc352160207"/>
      <w:bookmarkStart w:id="170" w:name="_Toc82600933"/>
      <w:r>
        <w:t>Evacuation Sites</w:t>
      </w:r>
      <w:bookmarkEnd w:id="169"/>
      <w:bookmarkEnd w:id="170"/>
    </w:p>
    <w:p w14:paraId="3C135B16" w14:textId="77777777" w:rsidR="009863A4" w:rsidRDefault="512F0B12" w:rsidP="009863A4">
      <w:r>
        <w:t>The following spreadsheet and map indicate outside assembly points should it become necessary to evacuate a building.  In general, if you are in or near the AO Data Center, your evacuation area would be the area marked G-3 on the map that follows.</w:t>
      </w:r>
    </w:p>
    <w:p w14:paraId="4D9A3235" w14:textId="77777777" w:rsidR="009863A4" w:rsidRPr="00BC466E" w:rsidRDefault="009863A4" w:rsidP="009863A4"/>
    <w:tbl>
      <w:tblPr>
        <w:tblW w:w="9591" w:type="dxa"/>
        <w:tblCellMar>
          <w:left w:w="0" w:type="dxa"/>
          <w:right w:w="0" w:type="dxa"/>
        </w:tblCellMar>
        <w:tblLook w:val="0000" w:firstRow="0" w:lastRow="0" w:firstColumn="0" w:lastColumn="0" w:noHBand="0" w:noVBand="0"/>
      </w:tblPr>
      <w:tblGrid>
        <w:gridCol w:w="1321"/>
        <w:gridCol w:w="600"/>
        <w:gridCol w:w="3060"/>
        <w:gridCol w:w="1614"/>
        <w:gridCol w:w="2996"/>
      </w:tblGrid>
      <w:tr w:rsidR="009863A4" w14:paraId="65A1FBA3" w14:textId="77777777" w:rsidTr="2F9C0563">
        <w:trPr>
          <w:trHeight w:val="300"/>
        </w:trPr>
        <w:tc>
          <w:tcPr>
            <w:tcW w:w="1321" w:type="dxa"/>
            <w:tcBorders>
              <w:top w:val="single" w:sz="4" w:space="0" w:color="auto"/>
              <w:left w:val="single" w:sz="4" w:space="0" w:color="auto"/>
              <w:bottom w:val="single" w:sz="4" w:space="0" w:color="auto"/>
              <w:right w:val="single" w:sz="4" w:space="0" w:color="auto"/>
            </w:tcBorders>
            <w:shd w:val="clear" w:color="auto" w:fill="C0C0C0"/>
            <w:noWrap/>
            <w:tcMar>
              <w:top w:w="12" w:type="dxa"/>
              <w:left w:w="12" w:type="dxa"/>
              <w:bottom w:w="0" w:type="dxa"/>
              <w:right w:w="12" w:type="dxa"/>
            </w:tcMar>
            <w:vAlign w:val="bottom"/>
          </w:tcPr>
          <w:p w14:paraId="2F850594" w14:textId="77777777" w:rsidR="009863A4" w:rsidRDefault="512F0B12" w:rsidP="004A33E5">
            <w:pPr>
              <w:pStyle w:val="TableHeadRow"/>
            </w:pPr>
            <w:r>
              <w:t>Building</w:t>
            </w:r>
          </w:p>
        </w:tc>
        <w:tc>
          <w:tcPr>
            <w:tcW w:w="60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1D33CEF1" w14:textId="77777777" w:rsidR="009863A4" w:rsidRDefault="512F0B12" w:rsidP="004A33E5">
            <w:pPr>
              <w:pStyle w:val="TableHeadRow"/>
            </w:pPr>
            <w:r>
              <w:t>Floor</w:t>
            </w:r>
          </w:p>
        </w:tc>
        <w:tc>
          <w:tcPr>
            <w:tcW w:w="306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6796B4A9" w14:textId="77777777" w:rsidR="009863A4" w:rsidRDefault="512F0B12" w:rsidP="004A33E5">
            <w:pPr>
              <w:pStyle w:val="TableHeadRow"/>
            </w:pPr>
            <w:r>
              <w:t>Department</w:t>
            </w:r>
          </w:p>
        </w:tc>
        <w:tc>
          <w:tcPr>
            <w:tcW w:w="1614"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1B9DB1AE" w14:textId="77777777" w:rsidR="009863A4" w:rsidRDefault="512F0B12" w:rsidP="004A33E5">
            <w:pPr>
              <w:pStyle w:val="TableHeadRow"/>
            </w:pPr>
            <w:r>
              <w:t>Assembly Area</w:t>
            </w:r>
          </w:p>
        </w:tc>
        <w:tc>
          <w:tcPr>
            <w:tcW w:w="2996"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0BB62479" w14:textId="77777777" w:rsidR="009863A4" w:rsidRDefault="512F0B12" w:rsidP="004A33E5">
            <w:pPr>
              <w:pStyle w:val="TableHeadRow"/>
            </w:pPr>
            <w:r>
              <w:t>Landmarks/Description</w:t>
            </w:r>
          </w:p>
        </w:tc>
      </w:tr>
      <w:tr w:rsidR="009863A4" w14:paraId="35AA699F"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23F9993"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CF34B75"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CA2A40B" w14:textId="77777777" w:rsidR="009863A4" w:rsidRDefault="512F0B12" w:rsidP="512F0B12">
            <w:pPr>
              <w:pStyle w:val="Centered"/>
              <w:rPr>
                <w:rFonts w:cs="Arial"/>
              </w:rPr>
            </w:pPr>
            <w:r>
              <w:t>ET&amp;D</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67BF9FC" w14:textId="77777777" w:rsidR="009863A4" w:rsidRDefault="512F0B12" w:rsidP="512F0B12">
            <w:pPr>
              <w:pStyle w:val="Centered"/>
              <w:rPr>
                <w:rFonts w:cs="Arial"/>
              </w:rPr>
            </w:pPr>
            <w:r>
              <w:t>W-1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D321707" w14:textId="77777777" w:rsidR="009863A4" w:rsidRDefault="512F0B12" w:rsidP="512F0B12">
            <w:pPr>
              <w:pStyle w:val="Centered"/>
              <w:rPr>
                <w:rFonts w:cs="Arial"/>
              </w:rPr>
            </w:pPr>
            <w:smartTag w:uri="urn:schemas-microsoft-com:office:smarttags" w:element="place">
              <w:r>
                <w:t>West Lot / Susan Street</w:t>
              </w:r>
            </w:smartTag>
            <w:smartTag w:uri="urn:schemas-microsoft-com:office:smarttags" w:element="address"/>
            <w:smartTag w:uri="urn:schemas-microsoft-com:office:smarttags" w:element="Street"/>
          </w:p>
        </w:tc>
      </w:tr>
      <w:tr w:rsidR="009863A4" w14:paraId="7D041DC2"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5A2B8D3"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E995C1B"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C6F4F66" w14:textId="77777777" w:rsidR="009863A4" w:rsidRDefault="512F0B12" w:rsidP="512F0B12">
            <w:pPr>
              <w:pStyle w:val="Centered"/>
              <w:rPr>
                <w:rFonts w:cs="Arial"/>
              </w:rPr>
            </w:pPr>
            <w:r>
              <w:t>AAA-University</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545E2DB" w14:textId="77777777" w:rsidR="009863A4" w:rsidRDefault="512F0B12" w:rsidP="512F0B12">
            <w:pPr>
              <w:pStyle w:val="Centered"/>
              <w:rPr>
                <w:rFonts w:cs="Arial"/>
              </w:rPr>
            </w:pPr>
            <w:r>
              <w:t>W-2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51CCD7D" w14:textId="77777777" w:rsidR="009863A4" w:rsidRDefault="512F0B12" w:rsidP="512F0B12">
            <w:pPr>
              <w:pStyle w:val="Centered"/>
              <w:rPr>
                <w:rFonts w:cs="Arial"/>
              </w:rPr>
            </w:pPr>
            <w:smartTag w:uri="urn:schemas-microsoft-com:office:smarttags" w:element="place">
              <w:r>
                <w:t>West Lot / Susan Street</w:t>
              </w:r>
            </w:smartTag>
            <w:smartTag w:uri="urn:schemas-microsoft-com:office:smarttags" w:element="address"/>
            <w:smartTag w:uri="urn:schemas-microsoft-com:office:smarttags" w:element="Street"/>
          </w:p>
        </w:tc>
      </w:tr>
      <w:tr w:rsidR="009863A4" w14:paraId="2074A3D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21F68427"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9389C92"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BDB3CB1" w14:textId="77777777" w:rsidR="009863A4" w:rsidRDefault="512F0B12" w:rsidP="512F0B12">
            <w:pPr>
              <w:pStyle w:val="Centered"/>
              <w:rPr>
                <w:rFonts w:cs="Arial"/>
              </w:rPr>
            </w:pPr>
            <w:r>
              <w:t>Corporate Cashiering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4B44039" w14:textId="77777777" w:rsidR="009863A4" w:rsidRDefault="512F0B12" w:rsidP="512F0B12">
            <w:pPr>
              <w:pStyle w:val="Centered"/>
              <w:rPr>
                <w:rFonts w:cs="Arial"/>
              </w:rPr>
            </w:pPr>
            <w:r>
              <w:t>W-3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2109018" w14:textId="77777777" w:rsidR="009863A4" w:rsidRDefault="512F0B12" w:rsidP="512F0B12">
            <w:pPr>
              <w:pStyle w:val="Centered"/>
              <w:rPr>
                <w:rFonts w:cs="Arial"/>
              </w:rPr>
            </w:pPr>
            <w:smartTag w:uri="urn:schemas-microsoft-com:office:smarttags" w:element="place">
              <w:r>
                <w:t>West Lot / Susan Street</w:t>
              </w:r>
            </w:smartTag>
            <w:smartTag w:uri="urn:schemas-microsoft-com:office:smarttags" w:element="address"/>
            <w:smartTag w:uri="urn:schemas-microsoft-com:office:smarttags" w:element="Street"/>
          </w:p>
        </w:tc>
      </w:tr>
      <w:tr w:rsidR="009863A4" w14:paraId="1E6058D5"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5BE2EA5"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C104AFA"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8194D41" w14:textId="77777777" w:rsidR="009863A4" w:rsidRDefault="512F0B12" w:rsidP="512F0B12">
            <w:pPr>
              <w:pStyle w:val="Centered"/>
              <w:rPr>
                <w:rFonts w:cs="Arial"/>
              </w:rPr>
            </w:pPr>
            <w:r>
              <w:t>Membership</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DB5C127" w14:textId="77777777" w:rsidR="009863A4" w:rsidRDefault="512F0B12" w:rsidP="512F0B12">
            <w:pPr>
              <w:pStyle w:val="Centered"/>
              <w:rPr>
                <w:rFonts w:cs="Arial"/>
              </w:rPr>
            </w:pPr>
            <w:r>
              <w:t>W-4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0BFEFD3" w14:textId="77777777" w:rsidR="009863A4" w:rsidRDefault="512F0B12" w:rsidP="512F0B12">
            <w:pPr>
              <w:pStyle w:val="Centered"/>
              <w:rPr>
                <w:rFonts w:cs="Arial"/>
              </w:rPr>
            </w:pPr>
            <w:smartTag w:uri="urn:schemas-microsoft-com:office:smarttags" w:element="place">
              <w:r>
                <w:t>West Lot / Susan Street</w:t>
              </w:r>
            </w:smartTag>
            <w:smartTag w:uri="urn:schemas-microsoft-com:office:smarttags" w:element="address"/>
            <w:smartTag w:uri="urn:schemas-microsoft-com:office:smarttags" w:element="Street"/>
          </w:p>
        </w:tc>
      </w:tr>
      <w:tr w:rsidR="009863A4" w14:paraId="18C0B340"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13C9B6C"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D237958"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4F2E93B" w14:textId="77777777" w:rsidR="009863A4" w:rsidRDefault="512F0B12" w:rsidP="512F0B12">
            <w:pPr>
              <w:pStyle w:val="Centered"/>
              <w:rPr>
                <w:rFonts w:cs="Arial"/>
              </w:rPr>
            </w:pPr>
            <w:r>
              <w:t>Mail Disbursement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5EA421E" w14:textId="77777777" w:rsidR="009863A4" w:rsidRDefault="512F0B12" w:rsidP="512F0B12">
            <w:pPr>
              <w:pStyle w:val="Centered"/>
              <w:rPr>
                <w:rFonts w:cs="Arial"/>
              </w:rPr>
            </w:pPr>
            <w:r>
              <w:t>W-5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6F74FE4" w14:textId="77777777" w:rsidR="009863A4" w:rsidRDefault="512F0B12" w:rsidP="512F0B12">
            <w:pPr>
              <w:pStyle w:val="Centered"/>
              <w:rPr>
                <w:rFonts w:cs="Arial"/>
              </w:rPr>
            </w:pPr>
            <w:smartTag w:uri="urn:schemas-microsoft-com:office:smarttags" w:element="place">
              <w:r>
                <w:t>West Lot / Susan Street</w:t>
              </w:r>
            </w:smartTag>
            <w:smartTag w:uri="urn:schemas-microsoft-com:office:smarttags" w:element="address"/>
            <w:smartTag w:uri="urn:schemas-microsoft-com:office:smarttags" w:element="Street"/>
          </w:p>
        </w:tc>
      </w:tr>
      <w:tr w:rsidR="009863A4" w14:paraId="0160BB29"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3A9546D"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2189997"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4C8EDFB" w14:textId="77777777" w:rsidR="009863A4" w:rsidRDefault="512F0B12" w:rsidP="512F0B12">
            <w:pPr>
              <w:pStyle w:val="Centered"/>
              <w:rPr>
                <w:rFonts w:cs="Arial"/>
              </w:rPr>
            </w:pPr>
            <w:r>
              <w:t>Mailing Operations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B5E6B89" w14:textId="77777777" w:rsidR="009863A4" w:rsidRDefault="512F0B12" w:rsidP="512F0B12">
            <w:pPr>
              <w:pStyle w:val="Centered"/>
              <w:rPr>
                <w:rFonts w:cs="Arial"/>
              </w:rPr>
            </w:pPr>
            <w:r>
              <w:t>A-1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0503DD3" w14:textId="77777777" w:rsidR="009863A4" w:rsidRDefault="512F0B12" w:rsidP="512F0B12">
            <w:pPr>
              <w:pStyle w:val="Centered"/>
              <w:rPr>
                <w:rFonts w:cs="Arial"/>
              </w:rPr>
            </w:pPr>
            <w:r>
              <w:t>Warehouse/Sunflower St.</w:t>
            </w:r>
          </w:p>
        </w:tc>
      </w:tr>
      <w:tr w:rsidR="009863A4" w14:paraId="2633B081"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6F8B41C"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E229A6C"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08AF72D" w14:textId="77777777" w:rsidR="009863A4" w:rsidRDefault="512F0B12" w:rsidP="512F0B12">
            <w:pPr>
              <w:pStyle w:val="Centered"/>
              <w:rPr>
                <w:rFonts w:cs="Arial"/>
              </w:rPr>
            </w:pPr>
            <w:r>
              <w:t>Print Room</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E39604C" w14:textId="77777777" w:rsidR="009863A4" w:rsidRDefault="512F0B12" w:rsidP="512F0B12">
            <w:pPr>
              <w:pStyle w:val="Centered"/>
              <w:rPr>
                <w:rFonts w:cs="Arial"/>
              </w:rPr>
            </w:pPr>
            <w:r>
              <w:t>A-2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A303379" w14:textId="77777777" w:rsidR="009863A4" w:rsidRDefault="512F0B12" w:rsidP="512F0B12">
            <w:pPr>
              <w:pStyle w:val="Centered"/>
              <w:rPr>
                <w:rFonts w:cs="Arial"/>
              </w:rPr>
            </w:pPr>
            <w:r>
              <w:t>Warehouse/Sunflower St.</w:t>
            </w:r>
          </w:p>
        </w:tc>
      </w:tr>
      <w:tr w:rsidR="009863A4" w14:paraId="54FA6F08"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28070EF8"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1D60C39"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B9FAF29" w14:textId="77777777" w:rsidR="009863A4" w:rsidRDefault="512F0B12" w:rsidP="512F0B12">
            <w:pPr>
              <w:pStyle w:val="Centered"/>
              <w:rPr>
                <w:rFonts w:cs="Arial"/>
              </w:rPr>
            </w:pPr>
            <w:r>
              <w:t>Production Control</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80FAA89" w14:textId="77777777" w:rsidR="009863A4" w:rsidRDefault="512F0B12" w:rsidP="512F0B12">
            <w:pPr>
              <w:pStyle w:val="Centered"/>
              <w:rPr>
                <w:rFonts w:cs="Arial"/>
              </w:rPr>
            </w:pPr>
            <w:r>
              <w:t>F-4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C0E2050" w14:textId="77777777" w:rsidR="009863A4" w:rsidRDefault="512F0B12" w:rsidP="512F0B12">
            <w:pPr>
              <w:pStyle w:val="Centered"/>
              <w:rPr>
                <w:rFonts w:cs="Arial"/>
              </w:rPr>
            </w:pPr>
            <w:r>
              <w:t>Carpool Lot / Southcoast</w:t>
            </w:r>
            <w:smartTag w:uri="urn:schemas-microsoft-com:office:smarttags" w:element="place"/>
          </w:p>
        </w:tc>
      </w:tr>
      <w:tr w:rsidR="009863A4" w14:paraId="45AAEE7A"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26827B2C"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6BC04B9"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60E20D3" w14:textId="77777777" w:rsidR="009863A4" w:rsidRDefault="512F0B12" w:rsidP="512F0B12">
            <w:pPr>
              <w:pStyle w:val="Centered"/>
              <w:rPr>
                <w:rFonts w:cs="Arial"/>
              </w:rPr>
            </w:pPr>
            <w:r>
              <w:t>Information Protection</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70DFC9F" w14:textId="77777777" w:rsidR="009863A4" w:rsidRDefault="512F0B12" w:rsidP="512F0B12">
            <w:pPr>
              <w:pStyle w:val="Centered"/>
              <w:rPr>
                <w:rFonts w:cs="Arial"/>
              </w:rPr>
            </w:pPr>
            <w:r>
              <w:t>A-8</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EA11B8E" w14:textId="77777777" w:rsidR="009863A4" w:rsidRDefault="512F0B12" w:rsidP="512F0B12">
            <w:pPr>
              <w:pStyle w:val="Centered"/>
              <w:rPr>
                <w:rFonts w:cs="Arial"/>
              </w:rPr>
            </w:pPr>
            <w:r>
              <w:t>Warehouse/Sunflower St.</w:t>
            </w:r>
          </w:p>
        </w:tc>
      </w:tr>
      <w:tr w:rsidR="009863A4" w14:paraId="21628EE0"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98B9AA2"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BB80A4D"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E6FF075" w14:textId="77777777" w:rsidR="009863A4" w:rsidRDefault="512F0B12" w:rsidP="512F0B12">
            <w:pPr>
              <w:pStyle w:val="Centered"/>
              <w:rPr>
                <w:rFonts w:cs="Arial"/>
              </w:rPr>
            </w:pPr>
            <w:r>
              <w:t>Payroll</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7689318" w14:textId="77777777" w:rsidR="009863A4" w:rsidRDefault="512F0B12" w:rsidP="512F0B12">
            <w:pPr>
              <w:pStyle w:val="Centered"/>
              <w:rPr>
                <w:rFonts w:cs="Arial"/>
              </w:rPr>
            </w:pPr>
            <w:r>
              <w:t>A-3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1DFCA59" w14:textId="77777777" w:rsidR="009863A4" w:rsidRDefault="512F0B12" w:rsidP="512F0B12">
            <w:pPr>
              <w:pStyle w:val="Centered"/>
              <w:rPr>
                <w:rFonts w:cs="Arial"/>
              </w:rPr>
            </w:pPr>
            <w:r>
              <w:t>Warehouse/Sunflower St.</w:t>
            </w:r>
          </w:p>
        </w:tc>
      </w:tr>
      <w:tr w:rsidR="009863A4" w14:paraId="5E84E79E"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5D0FF958" w14:textId="77777777" w:rsidR="009863A4" w:rsidRDefault="512F0B12" w:rsidP="512F0B12">
            <w:pPr>
              <w:pStyle w:val="Centered"/>
              <w:rPr>
                <w:rFonts w:cs="Arial"/>
              </w:rPr>
            </w:pPr>
            <w:r>
              <w:t>A</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48DD9A3B" w14:textId="77777777" w:rsidR="009863A4" w:rsidRDefault="2F9C0563" w:rsidP="2F9C0563">
            <w:pPr>
              <w:pStyle w:val="Centered"/>
              <w:rPr>
                <w:rFonts w:cs="Arial"/>
              </w:rPr>
            </w:pPr>
            <w:r>
              <w:t>1</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7872AD89" w14:textId="77777777" w:rsidR="009863A4" w:rsidRDefault="512F0B12" w:rsidP="512F0B12">
            <w:pPr>
              <w:pStyle w:val="Centered"/>
              <w:rPr>
                <w:rFonts w:cs="Arial"/>
              </w:rPr>
            </w:pPr>
            <w:r>
              <w:t>Human Resources</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62785462" w14:textId="77777777" w:rsidR="009863A4" w:rsidRDefault="512F0B12" w:rsidP="512F0B12">
            <w:pPr>
              <w:pStyle w:val="Centered"/>
              <w:rPr>
                <w:rFonts w:cs="Arial"/>
              </w:rPr>
            </w:pPr>
            <w:r>
              <w:t>B-1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D4A17EE" w14:textId="77777777" w:rsidR="009863A4" w:rsidRDefault="512F0B12" w:rsidP="512F0B12">
            <w:pPr>
              <w:pStyle w:val="Centered"/>
              <w:rPr>
                <w:rFonts w:cs="Arial"/>
              </w:rPr>
            </w:pPr>
            <w:smartTag w:uri="urn:schemas-microsoft-com:office:smarttags" w:element="PlaceName">
              <w:smartTag w:uri="urn:schemas-microsoft-com:office:smarttags" w:element="place">
                <w:r>
                  <w:t>"A"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193BB7EA"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2BB6704A" w14:textId="77777777" w:rsidR="009863A4" w:rsidRDefault="512F0B12" w:rsidP="512F0B12">
            <w:pPr>
              <w:pStyle w:val="Centered"/>
              <w:rPr>
                <w:rFonts w:cs="Arial"/>
              </w:rPr>
            </w:pPr>
            <w:r>
              <w:t>A</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10FEA333" w14:textId="77777777" w:rsidR="009863A4" w:rsidRDefault="2F9C0563" w:rsidP="2F9C0563">
            <w:pPr>
              <w:pStyle w:val="Centered"/>
              <w:rPr>
                <w:rFonts w:cs="Arial"/>
              </w:rPr>
            </w:pPr>
            <w:r>
              <w:t>2</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13C7869D" w14:textId="77777777" w:rsidR="009863A4" w:rsidRDefault="512F0B12" w:rsidP="512F0B12">
            <w:pPr>
              <w:pStyle w:val="Centered"/>
              <w:rPr>
                <w:rFonts w:cs="Arial"/>
              </w:rPr>
            </w:pPr>
            <w:r>
              <w:t>Claims Management</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6883F984" w14:textId="77777777" w:rsidR="009863A4" w:rsidRDefault="512F0B12" w:rsidP="512F0B12">
            <w:pPr>
              <w:pStyle w:val="Centered"/>
              <w:rPr>
                <w:rFonts w:cs="Arial"/>
              </w:rPr>
            </w:pPr>
            <w:r>
              <w:t>D-3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A083DE8" w14:textId="77777777" w:rsidR="009863A4" w:rsidRDefault="512F0B12" w:rsidP="512F0B12">
            <w:pPr>
              <w:pStyle w:val="Centered"/>
              <w:rPr>
                <w:rFonts w:cs="Arial"/>
              </w:rPr>
            </w:pPr>
            <w:r>
              <w:t>Carpool Lot / Southcoast</w:t>
            </w:r>
            <w:smartTag w:uri="urn:schemas-microsoft-com:office:smarttags" w:element="place"/>
          </w:p>
        </w:tc>
      </w:tr>
      <w:tr w:rsidR="009863A4" w14:paraId="43D3F701"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230B3C30"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110CF6A"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CF1BE0A" w14:textId="77777777" w:rsidR="009863A4" w:rsidRDefault="512F0B12" w:rsidP="512F0B12">
            <w:pPr>
              <w:pStyle w:val="Centered"/>
              <w:rPr>
                <w:rFonts w:cs="Arial"/>
              </w:rPr>
            </w:pPr>
            <w:r>
              <w:t>Special Investigations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14901A" w14:textId="77777777" w:rsidR="009863A4" w:rsidRDefault="512F0B12" w:rsidP="512F0B12">
            <w:pPr>
              <w:pStyle w:val="Centered"/>
              <w:rPr>
                <w:rFonts w:cs="Arial"/>
              </w:rPr>
            </w:pPr>
            <w:r>
              <w:t>E-4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CE90E3C" w14:textId="77777777" w:rsidR="009863A4" w:rsidRDefault="512F0B12" w:rsidP="512F0B12">
            <w:pPr>
              <w:pStyle w:val="Centered"/>
              <w:rPr>
                <w:rFonts w:cs="Arial"/>
              </w:rPr>
            </w:pPr>
            <w:r>
              <w:t>Carpool Lot / Southcoast</w:t>
            </w:r>
            <w:smartTag w:uri="urn:schemas-microsoft-com:office:smarttags" w:element="place"/>
          </w:p>
        </w:tc>
      </w:tr>
      <w:tr w:rsidR="009863A4" w14:paraId="6F6A8078"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5B7A7B9"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AA2D2F"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8946121" w14:textId="77777777" w:rsidR="009863A4" w:rsidRDefault="512F0B12" w:rsidP="512F0B12">
            <w:pPr>
              <w:pStyle w:val="Centered"/>
              <w:rPr>
                <w:rFonts w:cs="Arial"/>
              </w:rPr>
            </w:pPr>
            <w:r>
              <w:t>Records Management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F5F0EE5" w14:textId="77777777" w:rsidR="009863A4" w:rsidRDefault="512F0B12" w:rsidP="512F0B12">
            <w:pPr>
              <w:pStyle w:val="Centered"/>
              <w:rPr>
                <w:rFonts w:cs="Arial"/>
              </w:rPr>
            </w:pPr>
            <w:r>
              <w:t>A-6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CCB5437" w14:textId="77777777" w:rsidR="009863A4" w:rsidRDefault="512F0B12" w:rsidP="512F0B12">
            <w:pPr>
              <w:pStyle w:val="Centered"/>
              <w:rPr>
                <w:rFonts w:cs="Arial"/>
              </w:rPr>
            </w:pPr>
            <w:r>
              <w:t>Warehouse/Sunflower St.</w:t>
            </w:r>
          </w:p>
        </w:tc>
      </w:tr>
      <w:tr w:rsidR="009863A4" w14:paraId="01FBBEC0"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3CF682A"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6DBF4BE"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F48DC90" w14:textId="77777777" w:rsidR="009863A4" w:rsidRDefault="512F0B12" w:rsidP="512F0B12">
            <w:pPr>
              <w:pStyle w:val="Centered"/>
              <w:rPr>
                <w:rFonts w:cs="Arial"/>
              </w:rPr>
            </w:pPr>
            <w:r>
              <w:t>Procurement Business Office</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9425B5B" w14:textId="77777777" w:rsidR="009863A4" w:rsidRDefault="512F0B12" w:rsidP="512F0B12">
            <w:pPr>
              <w:pStyle w:val="Centered"/>
              <w:rPr>
                <w:rFonts w:cs="Arial"/>
              </w:rPr>
            </w:pPr>
            <w:r>
              <w:t>G-2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1B759C5" w14:textId="77777777" w:rsidR="009863A4" w:rsidRDefault="512F0B12" w:rsidP="512F0B12">
            <w:pPr>
              <w:pStyle w:val="Centered"/>
              <w:rPr>
                <w:rFonts w:cs="Arial"/>
              </w:rPr>
            </w:pPr>
            <w:r>
              <w:t>Security Control / Credit Union</w:t>
            </w:r>
          </w:p>
        </w:tc>
      </w:tr>
      <w:tr w:rsidR="009863A4" w14:paraId="47B7E9F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1D1799B"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C330F72"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DE4549D" w14:textId="77777777" w:rsidR="009863A4" w:rsidRDefault="512F0B12" w:rsidP="512F0B12">
            <w:pPr>
              <w:pStyle w:val="Centered"/>
              <w:rPr>
                <w:rFonts w:cs="Arial"/>
              </w:rPr>
            </w:pPr>
            <w:r>
              <w:t>Membership Prod Mgt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B8F00D3" w14:textId="77777777" w:rsidR="009863A4" w:rsidRDefault="512F0B12" w:rsidP="512F0B12">
            <w:pPr>
              <w:pStyle w:val="Centered"/>
              <w:rPr>
                <w:rFonts w:cs="Arial"/>
              </w:rPr>
            </w:pPr>
            <w:r>
              <w:t>D4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81F66CF" w14:textId="77777777" w:rsidR="009863A4" w:rsidRDefault="512F0B12" w:rsidP="512F0B12">
            <w:pPr>
              <w:pStyle w:val="Centered"/>
              <w:rPr>
                <w:rFonts w:cs="Arial"/>
              </w:rPr>
            </w:pPr>
            <w:r>
              <w:t>Carpool Lot / Southcoast</w:t>
            </w:r>
            <w:smartTag w:uri="urn:schemas-microsoft-com:office:smarttags" w:element="place"/>
          </w:p>
        </w:tc>
      </w:tr>
      <w:tr w:rsidR="009863A4" w14:paraId="054087E5"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5978F9B"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26D1635"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DF9D47C" w14:textId="77777777" w:rsidR="009863A4" w:rsidRDefault="512F0B12" w:rsidP="512F0B12">
            <w:pPr>
              <w:pStyle w:val="Centered"/>
              <w:rPr>
                <w:rFonts w:cs="Arial"/>
              </w:rPr>
            </w:pPr>
            <w:r>
              <w:t>MSC - Claims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4595BBC" w14:textId="77777777" w:rsidR="009863A4" w:rsidRDefault="512F0B12" w:rsidP="512F0B12">
            <w:pPr>
              <w:pStyle w:val="Centered"/>
              <w:rPr>
                <w:rFonts w:cs="Arial"/>
              </w:rPr>
            </w:pPr>
            <w:r>
              <w:t>A-2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3210819" w14:textId="77777777" w:rsidR="009863A4" w:rsidRDefault="512F0B12" w:rsidP="512F0B12">
            <w:pPr>
              <w:pStyle w:val="Centered"/>
              <w:rPr>
                <w:rFonts w:cs="Arial"/>
              </w:rPr>
            </w:pPr>
            <w:r>
              <w:t>Warehouse/Sunflower St.</w:t>
            </w:r>
          </w:p>
        </w:tc>
      </w:tr>
      <w:tr w:rsidR="009863A4" w14:paraId="474B978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7AA0362"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0507A00"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A654311" w14:textId="77777777" w:rsidR="009863A4" w:rsidRDefault="512F0B12" w:rsidP="512F0B12">
            <w:pPr>
              <w:pStyle w:val="Centered"/>
              <w:rPr>
                <w:rFonts w:cs="Arial"/>
              </w:rPr>
            </w:pPr>
            <w:r>
              <w:t>MSC - SIS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9CAC0C2" w14:textId="77777777" w:rsidR="009863A4" w:rsidRDefault="512F0B12" w:rsidP="512F0B12">
            <w:pPr>
              <w:pStyle w:val="Centered"/>
              <w:rPr>
                <w:rFonts w:cs="Arial"/>
              </w:rPr>
            </w:pPr>
            <w:r>
              <w:t>A-1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251CDA8" w14:textId="77777777" w:rsidR="009863A4" w:rsidRDefault="512F0B12" w:rsidP="512F0B12">
            <w:pPr>
              <w:pStyle w:val="Centered"/>
              <w:rPr>
                <w:rFonts w:cs="Arial"/>
              </w:rPr>
            </w:pPr>
            <w:r>
              <w:t>Warehouse/Sunflower St.</w:t>
            </w:r>
          </w:p>
        </w:tc>
      </w:tr>
      <w:tr w:rsidR="009863A4" w14:paraId="413C92A1"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A01B6E4"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ED22B48"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FD35CEC" w14:textId="77777777" w:rsidR="009863A4" w:rsidRDefault="512F0B12" w:rsidP="512F0B12">
            <w:pPr>
              <w:pStyle w:val="Centered"/>
              <w:rPr>
                <w:rFonts w:cs="Arial"/>
              </w:rPr>
            </w:pPr>
            <w:r>
              <w:t>MSC - ISS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AA095A3" w14:textId="77777777" w:rsidR="009863A4" w:rsidRDefault="512F0B12" w:rsidP="512F0B12">
            <w:pPr>
              <w:pStyle w:val="Centered"/>
              <w:rPr>
                <w:rFonts w:cs="Arial"/>
              </w:rPr>
            </w:pPr>
            <w:r>
              <w:t>A-4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D996821" w14:textId="77777777" w:rsidR="009863A4" w:rsidRDefault="512F0B12" w:rsidP="512F0B12">
            <w:pPr>
              <w:pStyle w:val="Centered"/>
              <w:rPr>
                <w:rFonts w:cs="Arial"/>
              </w:rPr>
            </w:pPr>
            <w:r>
              <w:t>Warehouse/Sunflower St.</w:t>
            </w:r>
          </w:p>
        </w:tc>
      </w:tr>
      <w:tr w:rsidR="009863A4" w14:paraId="4EB1CC7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BD1FFC2"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24D8413"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2D0BB80" w14:textId="77777777" w:rsidR="009863A4" w:rsidRDefault="512F0B12" w:rsidP="512F0B12">
            <w:pPr>
              <w:pStyle w:val="Centered"/>
              <w:rPr>
                <w:rFonts w:cs="Arial"/>
              </w:rPr>
            </w:pPr>
            <w:r>
              <w:t>MSC - AUTO</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CB5D4E0" w14:textId="77777777" w:rsidR="009863A4" w:rsidRDefault="512F0B12" w:rsidP="512F0B12">
            <w:pPr>
              <w:pStyle w:val="Centered"/>
              <w:rPr>
                <w:rFonts w:cs="Arial"/>
              </w:rPr>
            </w:pPr>
            <w:r>
              <w:t>A-6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6B451C6" w14:textId="77777777" w:rsidR="009863A4" w:rsidRDefault="512F0B12" w:rsidP="512F0B12">
            <w:pPr>
              <w:pStyle w:val="Centered"/>
              <w:rPr>
                <w:rFonts w:cs="Arial"/>
              </w:rPr>
            </w:pPr>
            <w:r>
              <w:t>Warehouse/Sunflower St.</w:t>
            </w:r>
          </w:p>
        </w:tc>
      </w:tr>
      <w:tr w:rsidR="009863A4" w14:paraId="5E613EA1"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5FE6354"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B353C6B"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45BC9D6" w14:textId="77777777" w:rsidR="009863A4" w:rsidRDefault="512F0B12" w:rsidP="512F0B12">
            <w:pPr>
              <w:pStyle w:val="Centered"/>
              <w:rPr>
                <w:rFonts w:cs="Arial"/>
              </w:rPr>
            </w:pPr>
            <w:r>
              <w:t>MSC - ADMINISTRATION</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05ADEF8" w14:textId="77777777" w:rsidR="009863A4" w:rsidRDefault="512F0B12" w:rsidP="512F0B12">
            <w:pPr>
              <w:pStyle w:val="Centered"/>
              <w:rPr>
                <w:rFonts w:cs="Arial"/>
              </w:rPr>
            </w:pPr>
            <w:r>
              <w:t>A-5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928D431" w14:textId="77777777" w:rsidR="009863A4" w:rsidRDefault="512F0B12" w:rsidP="512F0B12">
            <w:pPr>
              <w:pStyle w:val="Centered"/>
              <w:rPr>
                <w:rFonts w:cs="Arial"/>
              </w:rPr>
            </w:pPr>
            <w:r>
              <w:t>Warehouse/Sunflower St.</w:t>
            </w:r>
          </w:p>
        </w:tc>
      </w:tr>
      <w:tr w:rsidR="009863A4" w14:paraId="1ED497CC"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53AC96BB" w14:textId="77777777" w:rsidR="009863A4" w:rsidRDefault="512F0B12" w:rsidP="512F0B12">
            <w:pPr>
              <w:pStyle w:val="Centered"/>
              <w:rPr>
                <w:rFonts w:cs="Arial"/>
              </w:rPr>
            </w:pPr>
            <w:r>
              <w:t>A</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1F1F6185" w14:textId="77777777" w:rsidR="009863A4" w:rsidRDefault="2F9C0563" w:rsidP="2F9C0563">
            <w:pPr>
              <w:pStyle w:val="Centered"/>
              <w:rPr>
                <w:rFonts w:cs="Arial"/>
              </w:rPr>
            </w:pPr>
            <w:r>
              <w:t>2</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11ED0023" w14:textId="77777777" w:rsidR="009863A4" w:rsidRDefault="512F0B12" w:rsidP="512F0B12">
            <w:pPr>
              <w:pStyle w:val="Centered"/>
              <w:rPr>
                <w:rFonts w:cs="Arial"/>
              </w:rPr>
            </w:pPr>
            <w:r>
              <w:t>MSC - Membership &amp; Travel</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4C2B09DE" w14:textId="77777777" w:rsidR="009863A4" w:rsidRDefault="512F0B12" w:rsidP="512F0B12">
            <w:pPr>
              <w:pStyle w:val="Centered"/>
              <w:rPr>
                <w:rFonts w:cs="Arial"/>
              </w:rPr>
            </w:pPr>
            <w:r>
              <w:t>F-1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A266A9B" w14:textId="77777777" w:rsidR="009863A4" w:rsidRDefault="512F0B12" w:rsidP="512F0B12">
            <w:pPr>
              <w:pStyle w:val="Centered"/>
              <w:rPr>
                <w:rFonts w:cs="Arial"/>
              </w:rPr>
            </w:pPr>
            <w:r>
              <w:t>Carpool Lot / Southcoast</w:t>
            </w:r>
            <w:smartTag w:uri="urn:schemas-microsoft-com:office:smarttags" w:element="place"/>
          </w:p>
        </w:tc>
      </w:tr>
      <w:tr w:rsidR="009863A4" w14:paraId="461B155B"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5CD03EA1" w14:textId="77777777" w:rsidR="009863A4" w:rsidRDefault="512F0B12" w:rsidP="512F0B12">
            <w:pPr>
              <w:pStyle w:val="Centered"/>
              <w:rPr>
                <w:rFonts w:cs="Arial"/>
              </w:rPr>
            </w:pPr>
            <w:r>
              <w:t>A</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3BFF984E" w14:textId="77777777" w:rsidR="009863A4" w:rsidRDefault="2F9C0563" w:rsidP="2F9C0563">
            <w:pPr>
              <w:pStyle w:val="Centered"/>
              <w:rPr>
                <w:rFonts w:cs="Arial"/>
              </w:rPr>
            </w:pPr>
            <w:r>
              <w:t>3</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5782BECD" w14:textId="77777777" w:rsidR="009863A4" w:rsidRDefault="512F0B12" w:rsidP="512F0B12">
            <w:pPr>
              <w:pStyle w:val="Centered"/>
              <w:rPr>
                <w:rFonts w:cs="Arial"/>
              </w:rPr>
            </w:pPr>
            <w:r>
              <w:t>Zones 3A &amp; 3E</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4DDEAFD7" w14:textId="77777777" w:rsidR="009863A4" w:rsidRDefault="512F0B12" w:rsidP="512F0B12">
            <w:pPr>
              <w:pStyle w:val="Centered"/>
              <w:rPr>
                <w:rFonts w:cs="Arial"/>
              </w:rPr>
            </w:pPr>
            <w:r>
              <w:t>G-5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30C9E20" w14:textId="77777777" w:rsidR="009863A4" w:rsidRDefault="512F0B12" w:rsidP="512F0B12">
            <w:pPr>
              <w:pStyle w:val="Centered"/>
              <w:rPr>
                <w:rFonts w:cs="Arial"/>
              </w:rPr>
            </w:pPr>
            <w:r>
              <w:t>Security Control / Credit Union</w:t>
            </w:r>
          </w:p>
        </w:tc>
      </w:tr>
      <w:tr w:rsidR="009863A4" w14:paraId="05B42E3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80F14E9"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5A1E1C0"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E5E3194" w14:textId="77777777" w:rsidR="009863A4" w:rsidRDefault="512F0B12" w:rsidP="512F0B12">
            <w:pPr>
              <w:pStyle w:val="Centered"/>
              <w:rPr>
                <w:rFonts w:cs="Arial"/>
              </w:rPr>
            </w:pPr>
            <w:r>
              <w:t>Zone 3C</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EA0E8C2" w14:textId="77777777" w:rsidR="009863A4" w:rsidRDefault="512F0B12" w:rsidP="512F0B12">
            <w:pPr>
              <w:pStyle w:val="Centered"/>
              <w:rPr>
                <w:rFonts w:cs="Arial"/>
              </w:rPr>
            </w:pPr>
            <w:r>
              <w:t>C-1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E0E4D30"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57275CF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C5EA11D"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557D644"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5C3A494" w14:textId="77777777" w:rsidR="009863A4" w:rsidRDefault="512F0B12" w:rsidP="512F0B12">
            <w:pPr>
              <w:pStyle w:val="Centered"/>
              <w:rPr>
                <w:rFonts w:cs="Arial"/>
              </w:rPr>
            </w:pPr>
            <w:r>
              <w:t>Zones 3B &amp; 3F</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D8D8C3F" w14:textId="77777777" w:rsidR="009863A4" w:rsidRDefault="512F0B12" w:rsidP="512F0B12">
            <w:pPr>
              <w:pStyle w:val="Centered"/>
              <w:rPr>
                <w:rFonts w:cs="Arial"/>
              </w:rPr>
            </w:pPr>
            <w:r>
              <w:t>C-8</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A4A157F" w14:textId="77777777" w:rsidR="009863A4" w:rsidRDefault="512F0B12" w:rsidP="512F0B12">
            <w:pPr>
              <w:pStyle w:val="Centered"/>
              <w:rPr>
                <w:rFonts w:cs="Arial"/>
              </w:rPr>
            </w:pPr>
            <w:r>
              <w:t>Adjacent to Carpool Booth</w:t>
            </w:r>
          </w:p>
        </w:tc>
      </w:tr>
      <w:tr w:rsidR="009863A4" w14:paraId="4AE36459"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C272410"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49F3E99"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C3143AF" w14:textId="77777777" w:rsidR="009863A4" w:rsidRDefault="512F0B12" w:rsidP="512F0B12">
            <w:pPr>
              <w:pStyle w:val="Centered"/>
              <w:rPr>
                <w:rFonts w:cs="Arial"/>
              </w:rPr>
            </w:pPr>
            <w:r>
              <w:t>Zone 3D</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8FE4AB8" w14:textId="77777777" w:rsidR="009863A4" w:rsidRDefault="512F0B12" w:rsidP="512F0B12">
            <w:pPr>
              <w:pStyle w:val="Centered"/>
              <w:rPr>
                <w:rFonts w:cs="Arial"/>
              </w:rPr>
            </w:pPr>
            <w:r>
              <w:t>B-3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E854CE3" w14:textId="77777777" w:rsidR="009863A4" w:rsidRDefault="512F0B12" w:rsidP="512F0B12">
            <w:pPr>
              <w:pStyle w:val="Centered"/>
              <w:rPr>
                <w:rFonts w:cs="Arial"/>
              </w:rPr>
            </w:pPr>
            <w:smartTag w:uri="urn:schemas-microsoft-com:office:smarttags" w:element="PlaceName">
              <w:smartTag w:uri="urn:schemas-microsoft-com:office:smarttags" w:element="place">
                <w:r>
                  <w:t>"A"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232F6CAF"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108D99E7" w14:textId="77777777" w:rsidR="009863A4" w:rsidRDefault="512F0B12" w:rsidP="512F0B12">
            <w:pPr>
              <w:pStyle w:val="Centered"/>
              <w:rPr>
                <w:rFonts w:cs="Arial"/>
              </w:rPr>
            </w:pPr>
            <w:r>
              <w:t>A</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2355F827" w14:textId="77777777" w:rsidR="009863A4" w:rsidRDefault="2F9C0563" w:rsidP="2F9C0563">
            <w:pPr>
              <w:pStyle w:val="Centered"/>
              <w:rPr>
                <w:rFonts w:cs="Arial"/>
              </w:rPr>
            </w:pPr>
            <w:r>
              <w:t>3</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341DC3B7" w14:textId="77777777" w:rsidR="009863A4" w:rsidRDefault="512F0B12" w:rsidP="512F0B12">
            <w:pPr>
              <w:pStyle w:val="Centered"/>
              <w:rPr>
                <w:rFonts w:cs="Arial"/>
              </w:rPr>
            </w:pPr>
            <w:r>
              <w:t>Sales Systems</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74EA0B42" w14:textId="77777777" w:rsidR="009863A4" w:rsidRDefault="512F0B12" w:rsidP="512F0B12">
            <w:pPr>
              <w:pStyle w:val="Centered"/>
              <w:rPr>
                <w:rFonts w:cs="Arial"/>
              </w:rPr>
            </w:pPr>
            <w:r>
              <w:t>G-4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1BEE3A1" w14:textId="77777777" w:rsidR="009863A4" w:rsidRDefault="512F0B12" w:rsidP="512F0B12">
            <w:pPr>
              <w:pStyle w:val="Centered"/>
              <w:rPr>
                <w:rFonts w:cs="Arial"/>
              </w:rPr>
            </w:pPr>
            <w:r>
              <w:t>Security Control / Credit Union</w:t>
            </w:r>
          </w:p>
        </w:tc>
      </w:tr>
      <w:tr w:rsidR="009863A4" w14:paraId="1AB989F8"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6D693D34" w14:textId="77777777" w:rsidR="009863A4" w:rsidRDefault="512F0B12" w:rsidP="512F0B12">
            <w:pPr>
              <w:pStyle w:val="Centered"/>
              <w:rPr>
                <w:rFonts w:cs="Arial"/>
              </w:rPr>
            </w:pPr>
            <w:r>
              <w:t>A</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795DE69A" w14:textId="77777777" w:rsidR="009863A4" w:rsidRDefault="2F9C0563" w:rsidP="2F9C0563">
            <w:pPr>
              <w:pStyle w:val="Centered"/>
              <w:rPr>
                <w:rFonts w:cs="Arial"/>
              </w:rPr>
            </w:pPr>
            <w:r>
              <w:t>4</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2264A5BF" w14:textId="77777777" w:rsidR="009863A4" w:rsidRDefault="512F0B12" w:rsidP="512F0B12">
            <w:pPr>
              <w:pStyle w:val="Centered"/>
              <w:rPr>
                <w:rFonts w:cs="Arial"/>
              </w:rPr>
            </w:pPr>
            <w:r>
              <w:t>Information Systems</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0A375759" w14:textId="77777777" w:rsidR="009863A4" w:rsidRDefault="512F0B12" w:rsidP="512F0B12">
            <w:pPr>
              <w:pStyle w:val="Centered"/>
              <w:rPr>
                <w:rFonts w:cs="Arial"/>
              </w:rPr>
            </w:pPr>
            <w:r>
              <w:t>G-3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81EA556" w14:textId="77777777" w:rsidR="009863A4" w:rsidRDefault="512F0B12" w:rsidP="512F0B12">
            <w:pPr>
              <w:pStyle w:val="Centered"/>
              <w:rPr>
                <w:rFonts w:cs="Arial"/>
              </w:rPr>
            </w:pPr>
            <w:r>
              <w:t>Security Control / Credit Union</w:t>
            </w:r>
          </w:p>
        </w:tc>
      </w:tr>
      <w:tr w:rsidR="009863A4" w14:paraId="153D4DDA"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AEEABA2"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13B5D11"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D6E0847" w14:textId="77777777" w:rsidR="009863A4" w:rsidRDefault="512F0B12" w:rsidP="512F0B12">
            <w:pPr>
              <w:pStyle w:val="Centered"/>
              <w:rPr>
                <w:rFonts w:cs="Arial"/>
              </w:rPr>
            </w:pPr>
            <w:r>
              <w:t>TI-Raised Floor</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14060FC" w14:textId="77777777" w:rsidR="009863A4" w:rsidRDefault="512F0B12" w:rsidP="512F0B12">
            <w:pPr>
              <w:pStyle w:val="Centered"/>
              <w:rPr>
                <w:rFonts w:cs="Arial"/>
              </w:rPr>
            </w:pPr>
            <w:r>
              <w:t>G-3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DD5918B" w14:textId="77777777" w:rsidR="009863A4" w:rsidRDefault="512F0B12" w:rsidP="512F0B12">
            <w:pPr>
              <w:pStyle w:val="Centered"/>
              <w:rPr>
                <w:rFonts w:cs="Arial"/>
              </w:rPr>
            </w:pPr>
            <w:r>
              <w:t>Security Control / Credit Union</w:t>
            </w:r>
          </w:p>
        </w:tc>
      </w:tr>
      <w:tr w:rsidR="009863A4" w14:paraId="0D6A080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BE05B31"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9174D15"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DF4CFDC" w14:textId="77777777" w:rsidR="009863A4" w:rsidRDefault="512F0B12" w:rsidP="512F0B12">
            <w:pPr>
              <w:pStyle w:val="Centered"/>
              <w:rPr>
                <w:rFonts w:cs="Arial"/>
              </w:rPr>
            </w:pPr>
            <w:r>
              <w:t>File Server Room</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3D6EB5D" w14:textId="77777777" w:rsidR="009863A4" w:rsidRDefault="512F0B12" w:rsidP="512F0B12">
            <w:pPr>
              <w:pStyle w:val="Centered"/>
              <w:rPr>
                <w:rFonts w:cs="Arial"/>
              </w:rPr>
            </w:pPr>
            <w:r>
              <w:t>G-3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7100A5B" w14:textId="77777777" w:rsidR="009863A4" w:rsidRDefault="512F0B12" w:rsidP="512F0B12">
            <w:pPr>
              <w:pStyle w:val="Centered"/>
              <w:rPr>
                <w:rFonts w:cs="Arial"/>
              </w:rPr>
            </w:pPr>
            <w:r>
              <w:t>Security Control / Credit Union</w:t>
            </w:r>
          </w:p>
        </w:tc>
      </w:tr>
      <w:tr w:rsidR="009863A4" w14:paraId="660FFD98"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7C376AC"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0AC74CE"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309F83F" w14:textId="77777777" w:rsidR="009863A4" w:rsidRDefault="512F0B12" w:rsidP="512F0B12">
            <w:pPr>
              <w:pStyle w:val="Centered"/>
              <w:rPr>
                <w:rFonts w:cs="Arial"/>
              </w:rPr>
            </w:pPr>
            <w:smartTag w:uri="urn:schemas-microsoft-com:office:smarttags" w:element="PlaceName">
              <w:smartTag w:uri="urn:schemas-microsoft-com:office:smarttags" w:element="place">
                <w:r>
                  <w:t>Data Center</w:t>
                </w:r>
              </w:smartTag>
            </w:smartTag>
            <w:smartTag w:uri="urn:schemas-microsoft-com:office:smarttags" w:element="PlaceType"/>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0857AEE" w14:textId="77777777" w:rsidR="009863A4" w:rsidRDefault="512F0B12" w:rsidP="512F0B12">
            <w:pPr>
              <w:pStyle w:val="Centered"/>
              <w:rPr>
                <w:rFonts w:cs="Arial"/>
              </w:rPr>
            </w:pPr>
            <w:r>
              <w:t>G-3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BC9C178" w14:textId="77777777" w:rsidR="009863A4" w:rsidRDefault="512F0B12" w:rsidP="512F0B12">
            <w:pPr>
              <w:pStyle w:val="Centered"/>
              <w:rPr>
                <w:rFonts w:cs="Arial"/>
              </w:rPr>
            </w:pPr>
            <w:r>
              <w:t>Security Control / Credit Union</w:t>
            </w:r>
          </w:p>
        </w:tc>
      </w:tr>
      <w:tr w:rsidR="009863A4" w14:paraId="116125F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E80AABB" w14:textId="77777777" w:rsidR="009863A4" w:rsidRDefault="512F0B12" w:rsidP="512F0B12">
            <w:pPr>
              <w:pStyle w:val="Centered"/>
              <w:rPr>
                <w:rFonts w:cs="Arial"/>
              </w:rPr>
            </w:pPr>
            <w:r>
              <w:t>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9227ABB"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ACB5DFB" w14:textId="77777777" w:rsidR="009863A4" w:rsidRDefault="512F0B12" w:rsidP="512F0B12">
            <w:pPr>
              <w:pStyle w:val="Centered"/>
              <w:rPr>
                <w:rFonts w:cs="Arial"/>
              </w:rPr>
            </w:pPr>
            <w:r>
              <w:t>TI</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6E13E60" w14:textId="77777777" w:rsidR="009863A4" w:rsidRDefault="512F0B12" w:rsidP="512F0B12">
            <w:pPr>
              <w:pStyle w:val="Centered"/>
              <w:rPr>
                <w:rFonts w:cs="Arial"/>
              </w:rPr>
            </w:pPr>
            <w:r>
              <w:t>B-2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A22BAB3" w14:textId="77777777" w:rsidR="009863A4" w:rsidRDefault="512F0B12" w:rsidP="512F0B12">
            <w:pPr>
              <w:pStyle w:val="Centered"/>
              <w:rPr>
                <w:rFonts w:cs="Arial"/>
              </w:rPr>
            </w:pPr>
            <w:smartTag w:uri="urn:schemas-microsoft-com:office:smarttags" w:element="PlaceName">
              <w:smartTag w:uri="urn:schemas-microsoft-com:office:smarttags" w:element="place">
                <w:r>
                  <w:t>"A" Building / Fairview Rd.</w:t>
                </w:r>
              </w:smartTag>
            </w:smartTag>
            <w:smartTag w:uri="urn:schemas-microsoft-com:office:smarttags" w:element="PlaceType"/>
            <w:smartTag w:uri="urn:schemas-microsoft-com:office:smarttags" w:element="address"/>
            <w:smartTag w:uri="urn:schemas-microsoft-com:office:smarttags" w:element="Street"/>
          </w:p>
        </w:tc>
      </w:tr>
      <w:tr w:rsidR="00611A40" w14:paraId="558C94D5" w14:textId="77777777" w:rsidTr="2F9C0563">
        <w:trPr>
          <w:trHeight w:val="300"/>
        </w:trPr>
        <w:tc>
          <w:tcPr>
            <w:tcW w:w="1321" w:type="dxa"/>
            <w:tcBorders>
              <w:top w:val="single" w:sz="4" w:space="0" w:color="auto"/>
              <w:left w:val="single" w:sz="4" w:space="0" w:color="auto"/>
              <w:bottom w:val="single" w:sz="4" w:space="0" w:color="auto"/>
              <w:right w:val="single" w:sz="4" w:space="0" w:color="auto"/>
            </w:tcBorders>
            <w:shd w:val="clear" w:color="auto" w:fill="C0C0C0"/>
            <w:noWrap/>
            <w:tcMar>
              <w:top w:w="12" w:type="dxa"/>
              <w:left w:w="12" w:type="dxa"/>
              <w:bottom w:w="0" w:type="dxa"/>
              <w:right w:w="12" w:type="dxa"/>
            </w:tcMar>
            <w:vAlign w:val="bottom"/>
          </w:tcPr>
          <w:p w14:paraId="56FB4741" w14:textId="77777777" w:rsidR="00611A40" w:rsidRDefault="512F0B12" w:rsidP="004A33E5">
            <w:pPr>
              <w:pStyle w:val="TableHeadRow"/>
            </w:pPr>
            <w:r>
              <w:lastRenderedPageBreak/>
              <w:t>Building</w:t>
            </w:r>
          </w:p>
        </w:tc>
        <w:tc>
          <w:tcPr>
            <w:tcW w:w="60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00E97B7C" w14:textId="77777777" w:rsidR="00611A40" w:rsidRDefault="512F0B12" w:rsidP="004A33E5">
            <w:pPr>
              <w:pStyle w:val="TableHeadRow"/>
            </w:pPr>
            <w:r>
              <w:t>Floor</w:t>
            </w:r>
          </w:p>
        </w:tc>
        <w:tc>
          <w:tcPr>
            <w:tcW w:w="306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1832E29F" w14:textId="77777777" w:rsidR="00611A40" w:rsidRDefault="512F0B12" w:rsidP="004A33E5">
            <w:pPr>
              <w:pStyle w:val="TableHeadRow"/>
            </w:pPr>
            <w:r>
              <w:t>Department</w:t>
            </w:r>
          </w:p>
        </w:tc>
        <w:tc>
          <w:tcPr>
            <w:tcW w:w="1614"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732CA56F" w14:textId="77777777" w:rsidR="00611A40" w:rsidRDefault="512F0B12" w:rsidP="004A33E5">
            <w:pPr>
              <w:pStyle w:val="TableHeadRow"/>
            </w:pPr>
            <w:r>
              <w:t>Assembly Area</w:t>
            </w:r>
          </w:p>
        </w:tc>
        <w:tc>
          <w:tcPr>
            <w:tcW w:w="2996"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12D37718" w14:textId="77777777" w:rsidR="00611A40" w:rsidRDefault="512F0B12" w:rsidP="004A33E5">
            <w:pPr>
              <w:pStyle w:val="TableHeadRow"/>
            </w:pPr>
            <w:r>
              <w:t>Landmarks/Description</w:t>
            </w:r>
          </w:p>
        </w:tc>
      </w:tr>
      <w:tr w:rsidR="009863A4" w14:paraId="26AC4C06"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0D36834D" w14:textId="77777777" w:rsidR="009863A4" w:rsidRDefault="512F0B12" w:rsidP="512F0B12">
            <w:pPr>
              <w:pStyle w:val="Centered"/>
              <w:rPr>
                <w:rFonts w:cs="Arial"/>
              </w:rPr>
            </w:pPr>
            <w:r>
              <w:t>A</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7F57E53B" w14:textId="77777777" w:rsidR="009863A4" w:rsidRDefault="2F9C0563" w:rsidP="2F9C0563">
            <w:pPr>
              <w:pStyle w:val="Centered"/>
              <w:rPr>
                <w:rFonts w:cs="Arial"/>
              </w:rPr>
            </w:pPr>
            <w:r>
              <w:t>4</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6A01F47A" w14:textId="77777777" w:rsidR="009863A4" w:rsidRDefault="512F0B12" w:rsidP="512F0B12">
            <w:pPr>
              <w:pStyle w:val="Centered"/>
              <w:rPr>
                <w:rFonts w:cs="Arial"/>
              </w:rPr>
            </w:pPr>
            <w:r>
              <w:t>Actuarial</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680CE9D3" w14:textId="77777777" w:rsidR="009863A4" w:rsidRDefault="512F0B12" w:rsidP="512F0B12">
            <w:pPr>
              <w:pStyle w:val="Centered"/>
              <w:rPr>
                <w:rFonts w:cs="Arial"/>
              </w:rPr>
            </w:pPr>
            <w:r>
              <w:t>B-1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2732702" w14:textId="77777777" w:rsidR="009863A4" w:rsidRDefault="512F0B12" w:rsidP="512F0B12">
            <w:pPr>
              <w:pStyle w:val="Centered"/>
              <w:rPr>
                <w:rFonts w:cs="Arial"/>
              </w:rPr>
            </w:pPr>
            <w:smartTag w:uri="urn:schemas-microsoft-com:office:smarttags" w:element="PlaceName">
              <w:smartTag w:uri="urn:schemas-microsoft-com:office:smarttags" w:element="place">
                <w:r>
                  <w:t>"A"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4D4243FA"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3AED42EB" w14:textId="77777777" w:rsidR="009863A4" w:rsidRDefault="512F0B12" w:rsidP="512F0B12">
            <w:pPr>
              <w:pStyle w:val="Centered"/>
              <w:rPr>
                <w:rFonts w:cs="Arial"/>
              </w:rPr>
            </w:pPr>
            <w:r>
              <w:t>B</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3B2D08D0" w14:textId="77777777" w:rsidR="009863A4" w:rsidRDefault="2F9C0563" w:rsidP="2F9C0563">
            <w:pPr>
              <w:pStyle w:val="Centered"/>
              <w:rPr>
                <w:rFonts w:cs="Arial"/>
              </w:rPr>
            </w:pPr>
            <w:r>
              <w:t>1</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49B7EC6D" w14:textId="77777777" w:rsidR="009863A4" w:rsidRDefault="512F0B12" w:rsidP="512F0B12">
            <w:pPr>
              <w:pStyle w:val="Centered"/>
              <w:rPr>
                <w:rFonts w:cs="Arial"/>
              </w:rPr>
            </w:pPr>
            <w:r>
              <w:t>Automotive Services</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2FF5FBC6" w14:textId="77777777" w:rsidR="009863A4" w:rsidRDefault="512F0B12" w:rsidP="512F0B12">
            <w:pPr>
              <w:pStyle w:val="Centered"/>
              <w:rPr>
                <w:rFonts w:cs="Arial"/>
              </w:rPr>
            </w:pPr>
            <w:r>
              <w:t>E-5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AC89D2B"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012E0C6"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236A0FF"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4CAFB95"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A22254C" w14:textId="77777777" w:rsidR="009863A4" w:rsidRDefault="512F0B12" w:rsidP="512F0B12">
            <w:pPr>
              <w:pStyle w:val="Centered"/>
              <w:rPr>
                <w:rFonts w:cs="Arial"/>
              </w:rPr>
            </w:pPr>
            <w:r>
              <w:t>DO Operations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AFDBEDA" w14:textId="77777777" w:rsidR="009863A4" w:rsidRDefault="512F0B12" w:rsidP="512F0B12">
            <w:pPr>
              <w:pStyle w:val="Centered"/>
              <w:rPr>
                <w:rFonts w:cs="Arial"/>
              </w:rPr>
            </w:pPr>
            <w:r>
              <w:t>E-6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38F6B44"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5AC8CC1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F45FA4D"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AA024E0"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CB39B76" w14:textId="77777777" w:rsidR="009863A4" w:rsidRDefault="512F0B12" w:rsidP="512F0B12">
            <w:pPr>
              <w:pStyle w:val="Centered"/>
              <w:rPr>
                <w:rFonts w:cs="Arial"/>
              </w:rPr>
            </w:pPr>
            <w:r>
              <w:t>Approved Accommodations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15FE1E6" w14:textId="77777777" w:rsidR="009863A4" w:rsidRDefault="512F0B12" w:rsidP="512F0B12">
            <w:pPr>
              <w:pStyle w:val="Centered"/>
              <w:rPr>
                <w:rFonts w:cs="Arial"/>
              </w:rPr>
            </w:pPr>
            <w:r>
              <w:t>E-6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669FAD6"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6BFF7CA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44B75C9"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DF28686"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C1F88BD" w14:textId="77777777" w:rsidR="009863A4" w:rsidRDefault="512F0B12" w:rsidP="512F0B12">
            <w:pPr>
              <w:pStyle w:val="Centered"/>
              <w:rPr>
                <w:rFonts w:cs="Arial"/>
              </w:rPr>
            </w:pPr>
            <w:r>
              <w:t>Claims Systems Administration</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0CD8E22" w14:textId="77777777" w:rsidR="009863A4" w:rsidRDefault="512F0B12" w:rsidP="512F0B12">
            <w:pPr>
              <w:pStyle w:val="Centered"/>
              <w:rPr>
                <w:rFonts w:cs="Arial"/>
              </w:rPr>
            </w:pPr>
            <w:r>
              <w:t>D-6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8D26F2A"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3366D8C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35E8C54"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D3A550C"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DD81BA" w14:textId="77777777" w:rsidR="009863A4" w:rsidRDefault="512F0B12" w:rsidP="512F0B12">
            <w:pPr>
              <w:pStyle w:val="Centered"/>
              <w:rPr>
                <w:rFonts w:cs="Arial"/>
              </w:rPr>
            </w:pPr>
            <w:r>
              <w:t>Sales Operations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9C6AAA5" w14:textId="77777777" w:rsidR="009863A4" w:rsidRDefault="512F0B12" w:rsidP="512F0B12">
            <w:pPr>
              <w:pStyle w:val="Centered"/>
              <w:rPr>
                <w:rFonts w:cs="Arial"/>
              </w:rPr>
            </w:pPr>
            <w:r>
              <w:t>E-6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58D28E6"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56535D60"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B97CA67"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93C7F0C"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0E2E0F4" w14:textId="77777777" w:rsidR="009863A4" w:rsidRDefault="512F0B12" w:rsidP="512F0B12">
            <w:pPr>
              <w:pStyle w:val="Centered"/>
              <w:rPr>
                <w:rFonts w:cs="Arial"/>
              </w:rPr>
            </w:pPr>
            <w:r>
              <w:t>Product Management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ADCB235" w14:textId="77777777" w:rsidR="009863A4" w:rsidRDefault="512F0B12" w:rsidP="512F0B12">
            <w:pPr>
              <w:pStyle w:val="Centered"/>
              <w:rPr>
                <w:rFonts w:cs="Arial"/>
              </w:rPr>
            </w:pPr>
            <w:r>
              <w:t>E-1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FAD4C43"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5B8ED94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7320274"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49504BE"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3E3B661" w14:textId="77777777" w:rsidR="009863A4" w:rsidRDefault="512F0B12" w:rsidP="512F0B12">
            <w:pPr>
              <w:pStyle w:val="Centered"/>
              <w:rPr>
                <w:rFonts w:cs="Arial"/>
              </w:rPr>
            </w:pPr>
            <w:r>
              <w:t>Life Insurance</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D87A68" w14:textId="77777777" w:rsidR="009863A4" w:rsidRDefault="512F0B12" w:rsidP="512F0B12">
            <w:pPr>
              <w:pStyle w:val="Centered"/>
              <w:rPr>
                <w:rFonts w:cs="Arial"/>
              </w:rPr>
            </w:pPr>
            <w:r>
              <w:t>D-6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8DCD972"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7C4EDF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2337EF3"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C99DC2F"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5A0E1DA" w14:textId="77777777" w:rsidR="009863A4" w:rsidRDefault="512F0B12" w:rsidP="512F0B12">
            <w:pPr>
              <w:pStyle w:val="Centered"/>
              <w:rPr>
                <w:rFonts w:cs="Arial"/>
              </w:rPr>
            </w:pPr>
            <w:r>
              <w:t>Public Affairs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8051573" w14:textId="77777777" w:rsidR="009863A4" w:rsidRDefault="512F0B12" w:rsidP="512F0B12">
            <w:pPr>
              <w:pStyle w:val="Centered"/>
              <w:rPr>
                <w:rFonts w:cs="Arial"/>
              </w:rPr>
            </w:pPr>
            <w:r>
              <w:t>C-4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614D1E4"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2BE8A1BF"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8EB2521"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FFC4691"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C2C11E1" w14:textId="77777777" w:rsidR="009863A4" w:rsidRDefault="512F0B12" w:rsidP="512F0B12">
            <w:pPr>
              <w:pStyle w:val="Centered"/>
              <w:rPr>
                <w:rFonts w:cs="Arial"/>
              </w:rPr>
            </w:pPr>
            <w:r>
              <w:t>MSA/Travel Services Admin</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B6991D" w14:textId="77777777" w:rsidR="009863A4" w:rsidRDefault="512F0B12" w:rsidP="512F0B12">
            <w:pPr>
              <w:pStyle w:val="Centered"/>
              <w:rPr>
                <w:rFonts w:cs="Arial"/>
              </w:rPr>
            </w:pPr>
            <w:r>
              <w:t>D-9</w:t>
            </w:r>
          </w:p>
        </w:tc>
        <w:tc>
          <w:tcPr>
            <w:tcW w:w="0" w:type="auto"/>
            <w:tcBorders>
              <w:top w:val="single" w:sz="4" w:space="0" w:color="auto"/>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51CC61A"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07558060"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1691EF1C" w14:textId="77777777" w:rsidR="009863A4" w:rsidRDefault="512F0B12" w:rsidP="512F0B12">
            <w:pPr>
              <w:pStyle w:val="Centered"/>
              <w:rPr>
                <w:rFonts w:cs="Arial"/>
              </w:rPr>
            </w:pPr>
            <w:r>
              <w:t>B</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778ECD06" w14:textId="77777777" w:rsidR="009863A4" w:rsidRDefault="2F9C0563" w:rsidP="2F9C0563">
            <w:pPr>
              <w:pStyle w:val="Centered"/>
              <w:rPr>
                <w:rFonts w:cs="Arial"/>
              </w:rPr>
            </w:pPr>
            <w:r>
              <w:t>1</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3C5C66CD" w14:textId="77777777" w:rsidR="009863A4" w:rsidRDefault="512F0B12" w:rsidP="512F0B12">
            <w:pPr>
              <w:pStyle w:val="Centered"/>
              <w:rPr>
                <w:rFonts w:cs="Arial"/>
              </w:rPr>
            </w:pPr>
            <w:r>
              <w:t>Marketing</w:t>
            </w:r>
          </w:p>
        </w:tc>
        <w:tc>
          <w:tcPr>
            <w:tcW w:w="0" w:type="auto"/>
            <w:tcBorders>
              <w:top w:val="nil"/>
              <w:left w:val="nil"/>
              <w:bottom w:val="single" w:sz="4" w:space="0" w:color="auto"/>
              <w:right w:val="single" w:sz="4" w:space="0" w:color="auto"/>
            </w:tcBorders>
            <w:shd w:val="clear" w:color="auto" w:fill="auto"/>
            <w:noWrap/>
            <w:tcMar>
              <w:top w:w="12" w:type="dxa"/>
              <w:left w:w="12" w:type="dxa"/>
              <w:bottom w:w="0" w:type="dxa"/>
              <w:right w:w="12" w:type="dxa"/>
            </w:tcMar>
            <w:vAlign w:val="bottom"/>
          </w:tcPr>
          <w:p w14:paraId="3FE0979F" w14:textId="77777777" w:rsidR="009863A4" w:rsidRDefault="512F0B12" w:rsidP="512F0B12">
            <w:pPr>
              <w:pStyle w:val="Centered"/>
              <w:rPr>
                <w:rFonts w:cs="Arial"/>
              </w:rPr>
            </w:pPr>
            <w:r>
              <w:t>D-9</w:t>
            </w:r>
          </w:p>
        </w:tc>
        <w:tc>
          <w:tcPr>
            <w:tcW w:w="0" w:type="auto"/>
            <w:tcBorders>
              <w:top w:val="single" w:sz="4" w:space="0" w:color="auto"/>
              <w:left w:val="nil"/>
              <w:bottom w:val="single" w:sz="4" w:space="0" w:color="auto"/>
              <w:right w:val="single" w:sz="4" w:space="0" w:color="auto"/>
            </w:tcBorders>
            <w:shd w:val="clear" w:color="auto" w:fill="auto"/>
            <w:noWrap/>
            <w:tcMar>
              <w:top w:w="12" w:type="dxa"/>
              <w:left w:w="12" w:type="dxa"/>
              <w:bottom w:w="0" w:type="dxa"/>
              <w:right w:w="12" w:type="dxa"/>
            </w:tcMar>
            <w:vAlign w:val="bottom"/>
          </w:tcPr>
          <w:p w14:paraId="26257DBD" w14:textId="77777777" w:rsidR="009863A4" w:rsidRPr="00BC466E" w:rsidRDefault="512F0B12" w:rsidP="009863A4">
            <w:pPr>
              <w:pStyle w:val="Centered"/>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069D0623"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62A85A4"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855C935"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E14CDFE" w14:textId="77777777" w:rsidR="009863A4" w:rsidRDefault="512F0B12" w:rsidP="512F0B12">
            <w:pPr>
              <w:pStyle w:val="Centered"/>
              <w:rPr>
                <w:rFonts w:cs="Arial"/>
              </w:rPr>
            </w:pPr>
            <w:r>
              <w:t>Underwriting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F2F7E03" w14:textId="77777777" w:rsidR="009863A4" w:rsidRDefault="512F0B12" w:rsidP="512F0B12">
            <w:pPr>
              <w:pStyle w:val="Centered"/>
              <w:rPr>
                <w:rFonts w:cs="Arial"/>
              </w:rPr>
            </w:pPr>
            <w:r>
              <w:t>C-9</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C0212EE" w14:textId="77777777" w:rsidR="009863A4" w:rsidRDefault="512F0B12" w:rsidP="512F0B12">
            <w:pPr>
              <w:pStyle w:val="Centered"/>
              <w:rPr>
                <w:rFonts w:cs="Arial"/>
              </w:rPr>
            </w:pPr>
            <w:r>
              <w:t>Adjacent to Carpool Booth</w:t>
            </w:r>
          </w:p>
        </w:tc>
      </w:tr>
      <w:tr w:rsidR="009863A4" w14:paraId="4EF32CE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1011FBE"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32B8A40"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8638501" w14:textId="77777777" w:rsidR="009863A4" w:rsidRDefault="512F0B12" w:rsidP="512F0B12">
            <w:pPr>
              <w:pStyle w:val="Centered"/>
              <w:rPr>
                <w:rFonts w:cs="Arial"/>
              </w:rPr>
            </w:pPr>
            <w:r>
              <w:t>Internal Audit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CF24358" w14:textId="77777777" w:rsidR="009863A4" w:rsidRDefault="512F0B12" w:rsidP="512F0B12">
            <w:pPr>
              <w:pStyle w:val="Centered"/>
              <w:rPr>
                <w:rFonts w:cs="Arial"/>
              </w:rPr>
            </w:pPr>
            <w:r>
              <w:t>E-3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50E417D"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2E5A59A"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20F7C1A"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718E2E4"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0C4F874" w14:textId="77777777" w:rsidR="009863A4" w:rsidRDefault="512F0B12" w:rsidP="512F0B12">
            <w:pPr>
              <w:pStyle w:val="Centered"/>
              <w:rPr>
                <w:rFonts w:cs="Arial"/>
              </w:rPr>
            </w:pPr>
            <w:r>
              <w:t>Property Claims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F7C59BF" w14:textId="77777777" w:rsidR="009863A4" w:rsidRDefault="512F0B12" w:rsidP="512F0B12">
            <w:pPr>
              <w:pStyle w:val="Centered"/>
              <w:rPr>
                <w:rFonts w:cs="Arial"/>
              </w:rPr>
            </w:pPr>
            <w:r>
              <w:t>E-2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08BEBE5"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8EE3AC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F0EF6FC"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C260D12"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AD03831" w14:textId="77777777" w:rsidR="009863A4" w:rsidRDefault="512F0B12" w:rsidP="512F0B12">
            <w:pPr>
              <w:pStyle w:val="Centered"/>
              <w:rPr>
                <w:rFonts w:cs="Arial"/>
              </w:rPr>
            </w:pPr>
            <w:r>
              <w:t>Claims Internal Fraud</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10882AC" w14:textId="77777777" w:rsidR="009863A4" w:rsidRDefault="512F0B12" w:rsidP="512F0B12">
            <w:pPr>
              <w:pStyle w:val="Centered"/>
              <w:rPr>
                <w:rFonts w:cs="Arial"/>
              </w:rPr>
            </w:pPr>
            <w:r>
              <w:t>E-2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E89D647"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5B73F09B"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6652E8F2" w14:textId="77777777" w:rsidR="009863A4" w:rsidRDefault="512F0B12" w:rsidP="512F0B12">
            <w:pPr>
              <w:pStyle w:val="Centered"/>
              <w:rPr>
                <w:rFonts w:cs="Arial"/>
              </w:rPr>
            </w:pPr>
            <w:r>
              <w:t>B</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15BF6C5A" w14:textId="77777777" w:rsidR="009863A4" w:rsidRDefault="2F9C0563" w:rsidP="2F9C0563">
            <w:pPr>
              <w:pStyle w:val="Centered"/>
              <w:rPr>
                <w:rFonts w:cs="Arial"/>
              </w:rPr>
            </w:pPr>
            <w:r>
              <w:t>2</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6BAC6367" w14:textId="77777777" w:rsidR="009863A4" w:rsidRDefault="512F0B12" w:rsidP="512F0B12">
            <w:pPr>
              <w:pStyle w:val="Centered"/>
              <w:rPr>
                <w:rFonts w:cs="Arial"/>
              </w:rPr>
            </w:pPr>
            <w:r>
              <w:t>Material Damage</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4F6E54C9" w14:textId="77777777" w:rsidR="009863A4" w:rsidRDefault="512F0B12" w:rsidP="512F0B12">
            <w:pPr>
              <w:pStyle w:val="Centered"/>
              <w:rPr>
                <w:rFonts w:cs="Arial"/>
              </w:rPr>
            </w:pPr>
            <w:r>
              <w:t>E-4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6B79249"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1C087F77"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09E24E57" w14:textId="77777777" w:rsidR="009863A4" w:rsidRDefault="512F0B12" w:rsidP="512F0B12">
            <w:pPr>
              <w:pStyle w:val="Centered"/>
              <w:rPr>
                <w:rFonts w:cs="Arial"/>
              </w:rPr>
            </w:pPr>
            <w:r>
              <w:t>B</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49E425E3" w14:textId="77777777" w:rsidR="009863A4" w:rsidRDefault="2F9C0563" w:rsidP="2F9C0563">
            <w:pPr>
              <w:pStyle w:val="Centered"/>
              <w:rPr>
                <w:rFonts w:cs="Arial"/>
              </w:rPr>
            </w:pPr>
            <w:r>
              <w:t>3</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508E5DD7" w14:textId="77777777" w:rsidR="009863A4" w:rsidRDefault="512F0B12" w:rsidP="512F0B12">
            <w:pPr>
              <w:pStyle w:val="Centered"/>
              <w:rPr>
                <w:rFonts w:cs="Arial"/>
              </w:rPr>
            </w:pPr>
            <w:r>
              <w:t>Tax Administration</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00B2DBEC" w14:textId="77777777" w:rsidR="009863A4" w:rsidRDefault="512F0B12" w:rsidP="512F0B12">
            <w:pPr>
              <w:pStyle w:val="Centered"/>
              <w:rPr>
                <w:rFonts w:cs="Arial"/>
              </w:rPr>
            </w:pPr>
            <w:r>
              <w:t>C-3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8ABA5E7" w14:textId="77777777" w:rsidR="009863A4" w:rsidRDefault="512F0B12" w:rsidP="512F0B12">
            <w:pPr>
              <w:pStyle w:val="Centered"/>
              <w:rPr>
                <w:rFonts w:cs="Arial"/>
              </w:rPr>
            </w:pPr>
            <w:r>
              <w:t>Adjacent to Carpool Booth</w:t>
            </w:r>
          </w:p>
        </w:tc>
      </w:tr>
      <w:tr w:rsidR="009863A4" w14:paraId="353A4EAE"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D0EB06E"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7932848"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37D0E1A" w14:textId="77777777" w:rsidR="009863A4" w:rsidRDefault="512F0B12" w:rsidP="512F0B12">
            <w:pPr>
              <w:pStyle w:val="Centered"/>
              <w:rPr>
                <w:rFonts w:cs="Arial"/>
              </w:rPr>
            </w:pPr>
            <w:r>
              <w:t>Investments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F92BAE8" w14:textId="77777777" w:rsidR="009863A4" w:rsidRDefault="512F0B12" w:rsidP="512F0B12">
            <w:pPr>
              <w:pStyle w:val="Centered"/>
              <w:rPr>
                <w:rFonts w:cs="Arial"/>
              </w:rPr>
            </w:pPr>
            <w:r>
              <w:t>D-1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B1950B7"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6AFD867F"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8E926A8"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37CAC69"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0EF0686" w14:textId="77777777" w:rsidR="009863A4" w:rsidRDefault="512F0B12" w:rsidP="512F0B12">
            <w:pPr>
              <w:pStyle w:val="Centered"/>
              <w:rPr>
                <w:rFonts w:cs="Arial"/>
              </w:rPr>
            </w:pPr>
            <w:r>
              <w:t>Budgets/Financial</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CD9F602" w14:textId="77777777" w:rsidR="009863A4" w:rsidRDefault="512F0B12" w:rsidP="512F0B12">
            <w:pPr>
              <w:pStyle w:val="Centered"/>
              <w:rPr>
                <w:rFonts w:cs="Arial"/>
              </w:rPr>
            </w:pPr>
            <w:r>
              <w:t>D-1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0BF6E77"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334036B9"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B1DA9FA"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C0EAEC4"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A5371F7" w14:textId="77777777" w:rsidR="009863A4" w:rsidRDefault="512F0B12" w:rsidP="512F0B12">
            <w:pPr>
              <w:pStyle w:val="Centered"/>
              <w:rPr>
                <w:rFonts w:cs="Arial"/>
              </w:rPr>
            </w:pPr>
            <w:r>
              <w:t>Corporate Payables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E47E5A0" w14:textId="77777777" w:rsidR="009863A4" w:rsidRDefault="512F0B12" w:rsidP="512F0B12">
            <w:pPr>
              <w:pStyle w:val="Centered"/>
              <w:rPr>
                <w:rFonts w:cs="Arial"/>
              </w:rPr>
            </w:pPr>
            <w:r>
              <w:t>D-2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740FD40"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29FF3B9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1803312"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E340789"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D121658" w14:textId="77777777" w:rsidR="009863A4" w:rsidRDefault="512F0B12" w:rsidP="512F0B12">
            <w:pPr>
              <w:pStyle w:val="Centered"/>
              <w:rPr>
                <w:rFonts w:cs="Arial"/>
              </w:rPr>
            </w:pPr>
            <w:r>
              <w:t>Corporate Accounting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9F00650" w14:textId="77777777" w:rsidR="009863A4" w:rsidRDefault="512F0B12" w:rsidP="512F0B12">
            <w:pPr>
              <w:pStyle w:val="Centered"/>
              <w:rPr>
                <w:rFonts w:cs="Arial"/>
              </w:rPr>
            </w:pPr>
            <w:r>
              <w:t>D-8</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82EE476"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254B61A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F9DD697"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53E2451"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C03F983" w14:textId="77777777" w:rsidR="009863A4" w:rsidRDefault="512F0B12" w:rsidP="512F0B12">
            <w:pPr>
              <w:pStyle w:val="Centered"/>
              <w:rPr>
                <w:rFonts w:cs="Arial"/>
              </w:rPr>
            </w:pPr>
            <w:r>
              <w:t>Premium Accounting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F87F860" w14:textId="77777777" w:rsidR="009863A4" w:rsidRDefault="512F0B12" w:rsidP="512F0B12">
            <w:pPr>
              <w:pStyle w:val="Centered"/>
              <w:rPr>
                <w:rFonts w:cs="Arial"/>
              </w:rPr>
            </w:pPr>
            <w:r>
              <w:t>D-2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E502FED"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41AF02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7EE133E"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365079D"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5E206ED" w14:textId="77777777" w:rsidR="009863A4" w:rsidRDefault="512F0B12" w:rsidP="512F0B12">
            <w:pPr>
              <w:pStyle w:val="Centered"/>
              <w:rPr>
                <w:rFonts w:cs="Arial"/>
              </w:rPr>
            </w:pPr>
            <w:r>
              <w:t>Corporate Receivables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B30735C" w14:textId="77777777" w:rsidR="009863A4" w:rsidRDefault="512F0B12" w:rsidP="512F0B12">
            <w:pPr>
              <w:pStyle w:val="Centered"/>
              <w:rPr>
                <w:rFonts w:cs="Arial"/>
              </w:rPr>
            </w:pPr>
            <w:r>
              <w:t>D-7</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CC67247" w14:textId="77777777" w:rsidR="009863A4" w:rsidRDefault="512F0B12" w:rsidP="512F0B12">
            <w:pPr>
              <w:pStyle w:val="Centered"/>
              <w:rPr>
                <w:rFonts w:cs="Arial"/>
              </w:rPr>
            </w:pPr>
            <w:r>
              <w:t>Carpool Lot / South Coast</w:t>
            </w:r>
            <w:smartTag w:uri="urn:schemas-microsoft-com:office:smarttags" w:element="PlaceName"/>
            <w:smartTag w:uri="urn:schemas-microsoft-com:office:smarttags" w:element="PlaceType"/>
            <w:smartTag w:uri="urn:schemas-microsoft-com:office:smarttags" w:element="place"/>
          </w:p>
        </w:tc>
      </w:tr>
      <w:tr w:rsidR="009863A4" w14:paraId="799BAC74"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87CB4C8"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3302C9A" w14:textId="77777777" w:rsidR="009863A4" w:rsidRDefault="2F9C0563" w:rsidP="2F9C0563">
            <w:pPr>
              <w:pStyle w:val="Centered"/>
              <w:rPr>
                <w:rFonts w:cs="Arial"/>
              </w:rPr>
            </w:pPr>
            <w:r>
              <w:t>3</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A2C08E2" w14:textId="77777777" w:rsidR="009863A4" w:rsidRDefault="512F0B12" w:rsidP="512F0B12">
            <w:pPr>
              <w:pStyle w:val="Centered"/>
              <w:rPr>
                <w:rFonts w:cs="Arial"/>
              </w:rPr>
            </w:pPr>
            <w:r>
              <w:t>MICS/Cartography</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65D802C" w14:textId="77777777" w:rsidR="009863A4" w:rsidRDefault="512F0B12" w:rsidP="512F0B12">
            <w:pPr>
              <w:pStyle w:val="Centered"/>
              <w:rPr>
                <w:rFonts w:cs="Arial"/>
              </w:rPr>
            </w:pPr>
            <w:r>
              <w:t>C-2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C0AE90E"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4CD332FC"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6433CD68" w14:textId="77777777" w:rsidR="009863A4" w:rsidRDefault="512F0B12" w:rsidP="512F0B12">
            <w:pPr>
              <w:pStyle w:val="Centered"/>
              <w:rPr>
                <w:rFonts w:cs="Arial"/>
              </w:rPr>
            </w:pPr>
            <w:r>
              <w:t>B</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325C04F2" w14:textId="77777777" w:rsidR="009863A4" w:rsidRDefault="2F9C0563" w:rsidP="2F9C0563">
            <w:pPr>
              <w:pStyle w:val="Centered"/>
              <w:rPr>
                <w:rFonts w:cs="Arial"/>
              </w:rPr>
            </w:pPr>
            <w:r>
              <w:t>3</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0F367C8D" w14:textId="77777777" w:rsidR="009863A4" w:rsidRDefault="512F0B12" w:rsidP="512F0B12">
            <w:pPr>
              <w:pStyle w:val="Centered"/>
              <w:rPr>
                <w:rFonts w:cs="Arial"/>
              </w:rPr>
            </w:pPr>
            <w:r>
              <w:t>ERS Management</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3854EF63" w14:textId="77777777" w:rsidR="009863A4" w:rsidRDefault="512F0B12" w:rsidP="512F0B12">
            <w:pPr>
              <w:pStyle w:val="Centered"/>
              <w:rPr>
                <w:rFonts w:cs="Arial"/>
              </w:rPr>
            </w:pPr>
            <w:r>
              <w:t>C-7</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D706B5A" w14:textId="77777777" w:rsidR="009863A4" w:rsidRDefault="512F0B12" w:rsidP="512F0B12">
            <w:pPr>
              <w:pStyle w:val="Centered"/>
              <w:rPr>
                <w:rFonts w:cs="Arial"/>
              </w:rPr>
            </w:pPr>
            <w:r>
              <w:t>Adjacent to Carpool Booth</w:t>
            </w:r>
          </w:p>
        </w:tc>
      </w:tr>
      <w:tr w:rsidR="009863A4" w14:paraId="6B60ED3E" w14:textId="77777777" w:rsidTr="2F9C0563">
        <w:trPr>
          <w:trHeight w:val="300"/>
        </w:trPr>
        <w:tc>
          <w:tcPr>
            <w:tcW w:w="0" w:type="auto"/>
            <w:tcBorders>
              <w:top w:val="single" w:sz="4" w:space="0" w:color="auto"/>
              <w:left w:val="single" w:sz="4" w:space="0" w:color="auto"/>
              <w:bottom w:val="nil"/>
              <w:right w:val="nil"/>
            </w:tcBorders>
            <w:shd w:val="clear" w:color="auto" w:fill="auto"/>
            <w:noWrap/>
            <w:tcMar>
              <w:top w:w="12" w:type="dxa"/>
              <w:left w:w="12" w:type="dxa"/>
              <w:bottom w:w="0" w:type="dxa"/>
              <w:right w:w="12" w:type="dxa"/>
            </w:tcMar>
            <w:vAlign w:val="bottom"/>
          </w:tcPr>
          <w:p w14:paraId="5D57DED6" w14:textId="77777777" w:rsidR="009863A4" w:rsidRDefault="512F0B12" w:rsidP="512F0B12">
            <w:pPr>
              <w:pStyle w:val="Centered"/>
              <w:rPr>
                <w:rFonts w:cs="Arial"/>
              </w:rPr>
            </w:pPr>
            <w:r>
              <w:t>B</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0F0CAA29" w14:textId="77777777" w:rsidR="009863A4" w:rsidRDefault="2F9C0563" w:rsidP="2F9C0563">
            <w:pPr>
              <w:pStyle w:val="Centered"/>
              <w:rPr>
                <w:rFonts w:cs="Arial"/>
              </w:rPr>
            </w:pPr>
            <w:r>
              <w:t>4</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73E8A861" w14:textId="77777777" w:rsidR="009863A4" w:rsidRDefault="512F0B12" w:rsidP="512F0B12">
            <w:pPr>
              <w:pStyle w:val="Centered"/>
              <w:rPr>
                <w:rFonts w:cs="Arial"/>
              </w:rPr>
            </w:pPr>
            <w:r>
              <w:t>Risk Management</w:t>
            </w:r>
          </w:p>
        </w:tc>
        <w:tc>
          <w:tcPr>
            <w:tcW w:w="0" w:type="auto"/>
            <w:tcBorders>
              <w:top w:val="single" w:sz="4" w:space="0" w:color="auto"/>
              <w:left w:val="nil"/>
              <w:bottom w:val="nil"/>
              <w:right w:val="nil"/>
            </w:tcBorders>
            <w:shd w:val="clear" w:color="auto" w:fill="auto"/>
            <w:noWrap/>
            <w:tcMar>
              <w:top w:w="12" w:type="dxa"/>
              <w:left w:w="12" w:type="dxa"/>
              <w:bottom w:w="0" w:type="dxa"/>
              <w:right w:w="12" w:type="dxa"/>
            </w:tcMar>
            <w:vAlign w:val="bottom"/>
          </w:tcPr>
          <w:p w14:paraId="3F908800" w14:textId="77777777" w:rsidR="009863A4" w:rsidRDefault="512F0B12" w:rsidP="512F0B12">
            <w:pPr>
              <w:pStyle w:val="Centered"/>
              <w:rPr>
                <w:rFonts w:cs="Arial"/>
              </w:rPr>
            </w:pPr>
            <w:r>
              <w:t>C-6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6BE3E18"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4C49B16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07A4B27"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EA1D2BC"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11E5FA6" w14:textId="77777777" w:rsidR="009863A4" w:rsidRDefault="512F0B12" w:rsidP="512F0B12">
            <w:pPr>
              <w:pStyle w:val="Centered"/>
              <w:rPr>
                <w:rFonts w:cs="Arial"/>
              </w:rPr>
            </w:pPr>
            <w:r>
              <w:t>Facilities Planning &amp; Services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5483128" w14:textId="77777777" w:rsidR="009863A4" w:rsidRDefault="512F0B12" w:rsidP="512F0B12">
            <w:pPr>
              <w:pStyle w:val="Centered"/>
              <w:rPr>
                <w:rFonts w:cs="Arial"/>
              </w:rPr>
            </w:pPr>
            <w:r>
              <w:t>C-6</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D929ACF"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46DDD10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22834E1"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B8181DE"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25FEB3A" w14:textId="77777777" w:rsidR="009863A4" w:rsidRDefault="512F0B12" w:rsidP="512F0B12">
            <w:pPr>
              <w:pStyle w:val="Centered"/>
              <w:rPr>
                <w:rFonts w:cs="Arial"/>
              </w:rPr>
            </w:pPr>
            <w:r>
              <w:t>Office of the General Council</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4CFF825" w14:textId="77777777" w:rsidR="009863A4" w:rsidRDefault="512F0B12" w:rsidP="512F0B12">
            <w:pPr>
              <w:pStyle w:val="Centered"/>
              <w:rPr>
                <w:rFonts w:cs="Arial"/>
              </w:rPr>
            </w:pPr>
            <w:r>
              <w:t>C-8</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96F88BE" w14:textId="77777777" w:rsidR="009863A4" w:rsidRDefault="512F0B12" w:rsidP="512F0B12">
            <w:pPr>
              <w:pStyle w:val="Centered"/>
              <w:rPr>
                <w:rFonts w:cs="Arial"/>
              </w:rPr>
            </w:pPr>
            <w:r>
              <w:t>Adjacent to Carpool Booth</w:t>
            </w:r>
          </w:p>
        </w:tc>
      </w:tr>
      <w:tr w:rsidR="009863A4" w14:paraId="08834875"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6A95BC0" w14:textId="77777777" w:rsidR="009863A4" w:rsidRDefault="512F0B12" w:rsidP="512F0B12">
            <w:pPr>
              <w:pStyle w:val="Centered"/>
              <w:rPr>
                <w:rFonts w:cs="Arial"/>
              </w:rPr>
            </w:pPr>
            <w:r>
              <w:t>B</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A31BCE6" w14:textId="77777777" w:rsidR="009863A4" w:rsidRDefault="2F9C0563" w:rsidP="2F9C0563">
            <w:pPr>
              <w:pStyle w:val="Centered"/>
              <w:rPr>
                <w:rFonts w:cs="Arial"/>
              </w:rPr>
            </w:pPr>
            <w:r>
              <w:t>4</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128AFD4" w14:textId="77777777" w:rsidR="009863A4" w:rsidRDefault="512F0B12" w:rsidP="512F0B12">
            <w:pPr>
              <w:pStyle w:val="Centered"/>
              <w:rPr>
                <w:rFonts w:cs="Arial"/>
              </w:rPr>
            </w:pPr>
            <w:r>
              <w:t>Executive Offices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0EE1D8C" w14:textId="77777777" w:rsidR="009863A4" w:rsidRDefault="512F0B12" w:rsidP="512F0B12">
            <w:pPr>
              <w:pStyle w:val="Centered"/>
              <w:rPr>
                <w:rFonts w:cs="Arial"/>
              </w:rPr>
            </w:pPr>
            <w:r>
              <w:t>C-5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9F07348"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6DB4A3F1" w14:textId="77777777" w:rsidTr="2F9C0563">
        <w:trPr>
          <w:trHeight w:val="300"/>
        </w:trPr>
        <w:tc>
          <w:tcPr>
            <w:tcW w:w="0" w:type="auto"/>
            <w:tcBorders>
              <w:top w:val="nil"/>
              <w:left w:val="single" w:sz="4" w:space="0" w:color="auto"/>
              <w:bottom w:val="single" w:sz="4" w:space="0" w:color="auto"/>
              <w:right w:val="nil"/>
            </w:tcBorders>
            <w:shd w:val="clear" w:color="auto" w:fill="auto"/>
            <w:noWrap/>
            <w:tcMar>
              <w:top w:w="12" w:type="dxa"/>
              <w:left w:w="12" w:type="dxa"/>
              <w:bottom w:w="0" w:type="dxa"/>
              <w:right w:w="12" w:type="dxa"/>
            </w:tcMar>
            <w:vAlign w:val="bottom"/>
          </w:tcPr>
          <w:p w14:paraId="2F7F65EE" w14:textId="77777777" w:rsidR="009863A4" w:rsidRDefault="512F0B12" w:rsidP="512F0B12">
            <w:pPr>
              <w:pStyle w:val="Centered"/>
              <w:rPr>
                <w:rFonts w:cs="Arial"/>
              </w:rPr>
            </w:pPr>
            <w:r>
              <w:t>B</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4576227E" w14:textId="77777777" w:rsidR="009863A4" w:rsidRDefault="2F9C0563" w:rsidP="2F9C0563">
            <w:pPr>
              <w:pStyle w:val="Centered"/>
              <w:rPr>
                <w:rFonts w:cs="Arial"/>
              </w:rPr>
            </w:pPr>
            <w:r>
              <w:t>4</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60161D1B" w14:textId="77777777" w:rsidR="009863A4" w:rsidRDefault="512F0B12" w:rsidP="512F0B12">
            <w:pPr>
              <w:pStyle w:val="Centered"/>
              <w:rPr>
                <w:rFonts w:cs="Arial"/>
              </w:rPr>
            </w:pPr>
            <w:r>
              <w:t>Member Relations</w:t>
            </w:r>
          </w:p>
        </w:tc>
        <w:tc>
          <w:tcPr>
            <w:tcW w:w="0" w:type="auto"/>
            <w:tcBorders>
              <w:top w:val="nil"/>
              <w:left w:val="nil"/>
              <w:bottom w:val="single" w:sz="4" w:space="0" w:color="auto"/>
              <w:right w:val="nil"/>
            </w:tcBorders>
            <w:shd w:val="clear" w:color="auto" w:fill="auto"/>
            <w:noWrap/>
            <w:tcMar>
              <w:top w:w="12" w:type="dxa"/>
              <w:left w:w="12" w:type="dxa"/>
              <w:bottom w:w="0" w:type="dxa"/>
              <w:right w:w="12" w:type="dxa"/>
            </w:tcMar>
            <w:vAlign w:val="bottom"/>
          </w:tcPr>
          <w:p w14:paraId="4B676CC6" w14:textId="77777777" w:rsidR="009863A4" w:rsidRDefault="512F0B12" w:rsidP="512F0B12">
            <w:pPr>
              <w:pStyle w:val="Centered"/>
              <w:rPr>
                <w:rFonts w:cs="Arial"/>
              </w:rPr>
            </w:pPr>
            <w:r>
              <w:t>C-5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9C4CB35" w14:textId="77777777" w:rsidR="009863A4" w:rsidRDefault="512F0B12" w:rsidP="512F0B12">
            <w:pPr>
              <w:pStyle w:val="Centered"/>
              <w:rPr>
                <w:rFonts w:cs="Arial"/>
              </w:rPr>
            </w:pPr>
            <w:smartTag w:uri="urn:schemas-microsoft-com:office:smarttags" w:element="PlaceName">
              <w:smartTag w:uri="urn:schemas-microsoft-com:office:smarttags" w:element="place">
                <w:r>
                  <w:t>"B" Building / Fairview Rd.</w:t>
                </w:r>
              </w:smartTag>
            </w:smartTag>
            <w:smartTag w:uri="urn:schemas-microsoft-com:office:smarttags" w:element="PlaceType"/>
            <w:smartTag w:uri="urn:schemas-microsoft-com:office:smarttags" w:element="address"/>
            <w:smartTag w:uri="urn:schemas-microsoft-com:office:smarttags" w:element="Street"/>
          </w:p>
        </w:tc>
      </w:tr>
      <w:tr w:rsidR="009863A4" w14:paraId="56B7D13F"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46023FC6"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F556612"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A39A3E4" w14:textId="77777777" w:rsidR="009863A4" w:rsidRDefault="512F0B12" w:rsidP="512F0B12">
            <w:pPr>
              <w:pStyle w:val="Centered"/>
              <w:rPr>
                <w:rFonts w:cs="Arial"/>
              </w:rPr>
            </w:pPr>
            <w:r>
              <w:t>Credit Union</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0515C7C" w14:textId="77777777" w:rsidR="009863A4" w:rsidRDefault="512F0B12" w:rsidP="512F0B12">
            <w:pPr>
              <w:pStyle w:val="Centered"/>
              <w:rPr>
                <w:rFonts w:cs="Arial"/>
              </w:rPr>
            </w:pPr>
            <w:r>
              <w:t>A-1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0C55E827" w14:textId="77777777" w:rsidR="009863A4" w:rsidRDefault="512F0B12" w:rsidP="512F0B12">
            <w:pPr>
              <w:pStyle w:val="Centered"/>
              <w:rPr>
                <w:rFonts w:cs="Arial"/>
              </w:rPr>
            </w:pPr>
            <w:r>
              <w:t>Warehouse/Sunflower St.</w:t>
            </w:r>
          </w:p>
        </w:tc>
      </w:tr>
      <w:tr w:rsidR="009863A4" w14:paraId="0DDDBE6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4E336C0"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BB84DEC"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8923F55" w14:textId="77777777" w:rsidR="009863A4" w:rsidRDefault="512F0B12" w:rsidP="512F0B12">
            <w:pPr>
              <w:pStyle w:val="Centered"/>
              <w:rPr>
                <w:rFonts w:cs="Arial"/>
              </w:rPr>
            </w:pPr>
            <w:r>
              <w:t>Procurement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D948F99" w14:textId="77777777" w:rsidR="009863A4" w:rsidRDefault="512F0B12" w:rsidP="512F0B12">
            <w:pPr>
              <w:pStyle w:val="Centered"/>
              <w:rPr>
                <w:rFonts w:cs="Arial"/>
              </w:rPr>
            </w:pPr>
            <w:r>
              <w:t>A-2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755B3C0" w14:textId="77777777" w:rsidR="009863A4" w:rsidRDefault="512F0B12" w:rsidP="512F0B12">
            <w:pPr>
              <w:pStyle w:val="Centered"/>
              <w:rPr>
                <w:rFonts w:cs="Arial"/>
              </w:rPr>
            </w:pPr>
            <w:r>
              <w:t>Warehouse/Sunflower St.</w:t>
            </w:r>
          </w:p>
        </w:tc>
      </w:tr>
      <w:tr w:rsidR="009863A4" w14:paraId="620CAE1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0EDED768"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5FA5DAB"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0E81508" w14:textId="77777777" w:rsidR="009863A4" w:rsidRDefault="512F0B12" w:rsidP="512F0B12">
            <w:pPr>
              <w:pStyle w:val="Centered"/>
              <w:rPr>
                <w:rFonts w:cs="Arial"/>
              </w:rPr>
            </w:pPr>
            <w:r>
              <w:t>Office Services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27B9851" w14:textId="77777777" w:rsidR="009863A4" w:rsidRDefault="512F0B12" w:rsidP="512F0B12">
            <w:pPr>
              <w:pStyle w:val="Centered"/>
              <w:rPr>
                <w:rFonts w:cs="Arial"/>
              </w:rPr>
            </w:pPr>
            <w:r>
              <w:t>A-3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A8F2F0B" w14:textId="77777777" w:rsidR="009863A4" w:rsidRDefault="512F0B12" w:rsidP="512F0B12">
            <w:pPr>
              <w:pStyle w:val="Centered"/>
              <w:rPr>
                <w:rFonts w:cs="Arial"/>
              </w:rPr>
            </w:pPr>
            <w:r>
              <w:t>Warehouse/Sunflower St.</w:t>
            </w:r>
          </w:p>
        </w:tc>
      </w:tr>
      <w:tr w:rsidR="009863A4" w14:paraId="1170BA4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B803E6B"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1E744F9"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04DBD7A" w14:textId="77777777" w:rsidR="009863A4" w:rsidRDefault="512F0B12" w:rsidP="512F0B12">
            <w:pPr>
              <w:pStyle w:val="Centered"/>
              <w:rPr>
                <w:rFonts w:cs="Arial"/>
              </w:rPr>
            </w:pPr>
            <w:r>
              <w:t>Special Events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16AD3EE" w14:textId="77777777" w:rsidR="009863A4" w:rsidRDefault="512F0B12" w:rsidP="512F0B12">
            <w:pPr>
              <w:pStyle w:val="Centered"/>
              <w:rPr>
                <w:rFonts w:cs="Arial"/>
              </w:rPr>
            </w:pPr>
            <w:r>
              <w:t>A-1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A51066F" w14:textId="77777777" w:rsidR="009863A4" w:rsidRDefault="512F0B12" w:rsidP="512F0B12">
            <w:pPr>
              <w:pStyle w:val="Centered"/>
              <w:rPr>
                <w:rFonts w:cs="Arial"/>
              </w:rPr>
            </w:pPr>
            <w:r>
              <w:t>Warehouse/Sunflower St.</w:t>
            </w:r>
          </w:p>
        </w:tc>
      </w:tr>
      <w:tr w:rsidR="009863A4" w14:paraId="35D96726"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2CA6EEAA"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B1EC46E"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6626D2E" w14:textId="77777777" w:rsidR="009863A4" w:rsidRDefault="512F0B12" w:rsidP="512F0B12">
            <w:pPr>
              <w:pStyle w:val="Centered"/>
              <w:rPr>
                <w:rFonts w:cs="Arial"/>
              </w:rPr>
            </w:pPr>
            <w:r>
              <w:t>OMR</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903408D" w14:textId="77777777" w:rsidR="009863A4" w:rsidRDefault="512F0B12" w:rsidP="512F0B12">
            <w:pPr>
              <w:pStyle w:val="Centered"/>
              <w:rPr>
                <w:rFonts w:cs="Arial"/>
              </w:rPr>
            </w:pPr>
            <w:r>
              <w:t>A-2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5CD01599" w14:textId="77777777" w:rsidR="009863A4" w:rsidRDefault="512F0B12" w:rsidP="512F0B12">
            <w:pPr>
              <w:pStyle w:val="Centered"/>
              <w:rPr>
                <w:rFonts w:cs="Arial"/>
              </w:rPr>
            </w:pPr>
            <w:r>
              <w:t>Warehouse/Sunflower St.</w:t>
            </w:r>
          </w:p>
        </w:tc>
      </w:tr>
      <w:tr w:rsidR="009863A4" w14:paraId="36A1382B"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056EB1A"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1863D87"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5F35244" w14:textId="77777777" w:rsidR="009863A4" w:rsidRDefault="512F0B12" w:rsidP="512F0B12">
            <w:pPr>
              <w:pStyle w:val="Centered"/>
              <w:rPr>
                <w:rFonts w:cs="Arial"/>
              </w:rPr>
            </w:pPr>
            <w:r>
              <w:t>Warehouse</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2A7B59A" w14:textId="77777777" w:rsidR="009863A4" w:rsidRDefault="512F0B12" w:rsidP="512F0B12">
            <w:pPr>
              <w:pStyle w:val="Centered"/>
              <w:rPr>
                <w:rFonts w:cs="Arial"/>
              </w:rPr>
            </w:pPr>
            <w:r>
              <w:t>A-1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76EE7F94" w14:textId="77777777" w:rsidR="009863A4" w:rsidRDefault="512F0B12" w:rsidP="512F0B12">
            <w:pPr>
              <w:pStyle w:val="Centered"/>
              <w:rPr>
                <w:rFonts w:cs="Arial"/>
              </w:rPr>
            </w:pPr>
            <w:r>
              <w:t>Warehouse/Sunflower St.</w:t>
            </w:r>
          </w:p>
        </w:tc>
      </w:tr>
      <w:tr w:rsidR="009863A4" w14:paraId="3EDBF4D2"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61F4ADA6"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2B6A5F4"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40943A7" w14:textId="77777777" w:rsidR="009863A4" w:rsidRDefault="512F0B12" w:rsidP="512F0B12">
            <w:pPr>
              <w:pStyle w:val="Centered"/>
              <w:rPr>
                <w:rFonts w:cs="Arial"/>
              </w:rPr>
            </w:pPr>
            <w:r>
              <w:t>Classrooms</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275387B" w14:textId="77777777" w:rsidR="009863A4" w:rsidRDefault="512F0B12" w:rsidP="512F0B12">
            <w:pPr>
              <w:pStyle w:val="Centered"/>
              <w:rPr>
                <w:rFonts w:cs="Arial"/>
              </w:rPr>
            </w:pPr>
            <w:r>
              <w:t>A-3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604BD38" w14:textId="77777777" w:rsidR="009863A4" w:rsidRDefault="512F0B12" w:rsidP="512F0B12">
            <w:pPr>
              <w:pStyle w:val="Centered"/>
              <w:rPr>
                <w:rFonts w:cs="Arial"/>
              </w:rPr>
            </w:pPr>
            <w:r>
              <w:t>Warehouse/Sunflower St.</w:t>
            </w:r>
          </w:p>
        </w:tc>
      </w:tr>
      <w:tr w:rsidR="009863A4" w14:paraId="0B5147D2"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74BF036"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74B0BE0"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5137C6B" w14:textId="77777777" w:rsidR="009863A4" w:rsidRDefault="512F0B12" w:rsidP="512F0B12">
            <w:pPr>
              <w:pStyle w:val="Centered"/>
              <w:rPr>
                <w:rFonts w:cs="Arial"/>
              </w:rPr>
            </w:pPr>
            <w:r>
              <w:t>IRS/Audit</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799123B" w14:textId="77777777" w:rsidR="009863A4" w:rsidRDefault="512F0B12" w:rsidP="512F0B12">
            <w:pPr>
              <w:pStyle w:val="Centered"/>
              <w:rPr>
                <w:rFonts w:cs="Arial"/>
              </w:rPr>
            </w:pPr>
            <w:r>
              <w:t>G-1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65D1091" w14:textId="77777777" w:rsidR="009863A4" w:rsidRDefault="512F0B12" w:rsidP="512F0B12">
            <w:pPr>
              <w:pStyle w:val="Centered"/>
              <w:rPr>
                <w:rFonts w:cs="Arial"/>
              </w:rPr>
            </w:pPr>
            <w:r>
              <w:t>Security Control / Credit Union</w:t>
            </w:r>
          </w:p>
        </w:tc>
      </w:tr>
      <w:tr w:rsidR="00611A40" w14:paraId="2CF99DFB" w14:textId="77777777" w:rsidTr="2F9C0563">
        <w:trPr>
          <w:trHeight w:val="300"/>
        </w:trPr>
        <w:tc>
          <w:tcPr>
            <w:tcW w:w="1321" w:type="dxa"/>
            <w:tcBorders>
              <w:top w:val="single" w:sz="4" w:space="0" w:color="auto"/>
              <w:left w:val="single" w:sz="4" w:space="0" w:color="auto"/>
              <w:bottom w:val="single" w:sz="4" w:space="0" w:color="auto"/>
              <w:right w:val="single" w:sz="4" w:space="0" w:color="auto"/>
            </w:tcBorders>
            <w:shd w:val="clear" w:color="auto" w:fill="C0C0C0"/>
            <w:noWrap/>
            <w:tcMar>
              <w:top w:w="12" w:type="dxa"/>
              <w:left w:w="12" w:type="dxa"/>
              <w:bottom w:w="0" w:type="dxa"/>
              <w:right w:w="12" w:type="dxa"/>
            </w:tcMar>
            <w:vAlign w:val="bottom"/>
          </w:tcPr>
          <w:p w14:paraId="483CFF28" w14:textId="77777777" w:rsidR="00611A40" w:rsidRDefault="512F0B12" w:rsidP="004A33E5">
            <w:pPr>
              <w:pStyle w:val="TableHeadRow"/>
            </w:pPr>
            <w:r>
              <w:lastRenderedPageBreak/>
              <w:t>Building</w:t>
            </w:r>
          </w:p>
        </w:tc>
        <w:tc>
          <w:tcPr>
            <w:tcW w:w="60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67158063" w14:textId="77777777" w:rsidR="00611A40" w:rsidRDefault="512F0B12" w:rsidP="004A33E5">
            <w:pPr>
              <w:pStyle w:val="TableHeadRow"/>
            </w:pPr>
            <w:r>
              <w:t>Floor</w:t>
            </w:r>
          </w:p>
        </w:tc>
        <w:tc>
          <w:tcPr>
            <w:tcW w:w="3060"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3EEB5485" w14:textId="77777777" w:rsidR="00611A40" w:rsidRDefault="512F0B12" w:rsidP="004A33E5">
            <w:pPr>
              <w:pStyle w:val="TableHeadRow"/>
            </w:pPr>
            <w:r>
              <w:t>Department</w:t>
            </w:r>
          </w:p>
        </w:tc>
        <w:tc>
          <w:tcPr>
            <w:tcW w:w="1614"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65164423" w14:textId="77777777" w:rsidR="00611A40" w:rsidRDefault="512F0B12" w:rsidP="004A33E5">
            <w:pPr>
              <w:pStyle w:val="TableHeadRow"/>
            </w:pPr>
            <w:r>
              <w:t>Assembly Area</w:t>
            </w:r>
          </w:p>
        </w:tc>
        <w:tc>
          <w:tcPr>
            <w:tcW w:w="2996" w:type="dxa"/>
            <w:tcBorders>
              <w:top w:val="single" w:sz="4" w:space="0" w:color="auto"/>
              <w:left w:val="nil"/>
              <w:bottom w:val="single" w:sz="4" w:space="0" w:color="auto"/>
              <w:right w:val="single" w:sz="4" w:space="0" w:color="auto"/>
            </w:tcBorders>
            <w:shd w:val="clear" w:color="auto" w:fill="C0C0C0"/>
            <w:noWrap/>
            <w:tcMar>
              <w:top w:w="12" w:type="dxa"/>
              <w:left w:w="12" w:type="dxa"/>
              <w:bottom w:w="0" w:type="dxa"/>
              <w:right w:w="12" w:type="dxa"/>
            </w:tcMar>
            <w:vAlign w:val="bottom"/>
          </w:tcPr>
          <w:p w14:paraId="2240DA0B" w14:textId="77777777" w:rsidR="00611A40" w:rsidRDefault="512F0B12" w:rsidP="004A33E5">
            <w:pPr>
              <w:pStyle w:val="TableHeadRow"/>
            </w:pPr>
            <w:r>
              <w:t>Landmarks/Description</w:t>
            </w:r>
          </w:p>
        </w:tc>
      </w:tr>
      <w:tr w:rsidR="009863A4" w14:paraId="746C1CF4"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F2E72AF"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33F28EDF"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B5FDF0B" w14:textId="77777777" w:rsidR="009863A4" w:rsidRDefault="512F0B12" w:rsidP="512F0B12">
            <w:pPr>
              <w:pStyle w:val="Centered"/>
              <w:rPr>
                <w:rFonts w:cs="Arial"/>
              </w:rPr>
            </w:pPr>
            <w:r>
              <w:t>TPC</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7FCA7A0" w14:textId="77777777" w:rsidR="009863A4" w:rsidRDefault="512F0B12" w:rsidP="512F0B12">
            <w:pPr>
              <w:pStyle w:val="Centered"/>
              <w:rPr>
                <w:rFonts w:cs="Arial"/>
              </w:rPr>
            </w:pPr>
            <w:r>
              <w:t>A-2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22B77E11" w14:textId="77777777" w:rsidR="009863A4" w:rsidRDefault="512F0B12" w:rsidP="512F0B12">
            <w:pPr>
              <w:pStyle w:val="Centered"/>
              <w:rPr>
                <w:rFonts w:cs="Arial"/>
              </w:rPr>
            </w:pPr>
            <w:r>
              <w:t>Warehouse/Sunflower St.</w:t>
            </w:r>
          </w:p>
        </w:tc>
      </w:tr>
      <w:tr w:rsidR="009863A4" w14:paraId="512626EC"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29FA11E"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0F4EC10"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F111EDD" w14:textId="77777777" w:rsidR="009863A4" w:rsidRDefault="512F0B12" w:rsidP="512F0B12">
            <w:pPr>
              <w:pStyle w:val="Centered"/>
              <w:rPr>
                <w:rFonts w:cs="Arial"/>
              </w:rPr>
            </w:pPr>
            <w:r>
              <w:t>278, DS898, DS525</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EDA0AA2" w14:textId="77777777" w:rsidR="009863A4" w:rsidRDefault="512F0B12" w:rsidP="512F0B12">
            <w:pPr>
              <w:pStyle w:val="Centered"/>
              <w:rPr>
                <w:rFonts w:cs="Arial"/>
              </w:rPr>
            </w:pPr>
            <w:r>
              <w:t>G-1</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DD6B68E" w14:textId="77777777" w:rsidR="009863A4" w:rsidRDefault="512F0B12" w:rsidP="512F0B12">
            <w:pPr>
              <w:pStyle w:val="Centered"/>
              <w:rPr>
                <w:rFonts w:cs="Arial"/>
              </w:rPr>
            </w:pPr>
            <w:r>
              <w:t>Security Control / Credit Union</w:t>
            </w:r>
          </w:p>
        </w:tc>
      </w:tr>
      <w:tr w:rsidR="009863A4" w14:paraId="44375762"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3FB0148F"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61119035"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9D62E6C" w14:textId="77777777" w:rsidR="009863A4" w:rsidRDefault="512F0B12" w:rsidP="512F0B12">
            <w:pPr>
              <w:pStyle w:val="Centered"/>
              <w:rPr>
                <w:rFonts w:cs="Arial"/>
              </w:rPr>
            </w:pPr>
            <w:r>
              <w:t>DS62, DS67</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28BFD807" w14:textId="77777777" w:rsidR="009863A4" w:rsidRDefault="512F0B12" w:rsidP="512F0B12">
            <w:pPr>
              <w:pStyle w:val="Centered"/>
              <w:rPr>
                <w:rFonts w:cs="Arial"/>
              </w:rPr>
            </w:pPr>
            <w:r>
              <w:t>G-2</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62CF4282" w14:textId="77777777" w:rsidR="009863A4" w:rsidRDefault="512F0B12" w:rsidP="512F0B12">
            <w:pPr>
              <w:pStyle w:val="Centered"/>
              <w:rPr>
                <w:rFonts w:cs="Arial"/>
              </w:rPr>
            </w:pPr>
            <w:r>
              <w:t>Security Control / Credit Union</w:t>
            </w:r>
          </w:p>
        </w:tc>
      </w:tr>
      <w:tr w:rsidR="009863A4" w14:paraId="434BE220"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1A20227F"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DD81815"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620D570" w14:textId="77777777" w:rsidR="009863A4" w:rsidRDefault="512F0B12" w:rsidP="512F0B12">
            <w:pPr>
              <w:pStyle w:val="Centered"/>
              <w:rPr>
                <w:rFonts w:cs="Arial"/>
              </w:rPr>
            </w:pPr>
            <w:r>
              <w:t>DS76, DS87, DS88, DS89</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4A91488" w14:textId="77777777" w:rsidR="009863A4" w:rsidRDefault="512F0B12" w:rsidP="512F0B12">
            <w:pPr>
              <w:pStyle w:val="Centered"/>
              <w:rPr>
                <w:rFonts w:cs="Arial"/>
              </w:rPr>
            </w:pPr>
            <w:r>
              <w:t>G-4</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1585A65C" w14:textId="77777777" w:rsidR="009863A4" w:rsidRDefault="512F0B12" w:rsidP="512F0B12">
            <w:pPr>
              <w:pStyle w:val="Centered"/>
              <w:rPr>
                <w:rFonts w:cs="Arial"/>
              </w:rPr>
            </w:pPr>
            <w:r>
              <w:t>Security Control / Credit Union</w:t>
            </w:r>
          </w:p>
        </w:tc>
      </w:tr>
      <w:tr w:rsidR="009863A4" w14:paraId="0FB36897"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512EC323" w14:textId="77777777" w:rsidR="009863A4" w:rsidRDefault="512F0B12" w:rsidP="512F0B12">
            <w:pPr>
              <w:pStyle w:val="Centered"/>
              <w:rPr>
                <w:rFonts w:cs="Arial"/>
              </w:rPr>
            </w:pPr>
            <w:r>
              <w:t>Service Bldg.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0A00E392" w14:textId="77777777" w:rsidR="009863A4" w:rsidRDefault="2F9C0563" w:rsidP="2F9C0563">
            <w:pPr>
              <w:pStyle w:val="Centered"/>
              <w:rPr>
                <w:rFonts w:cs="Arial"/>
              </w:rPr>
            </w:pPr>
            <w:r>
              <w:t>2</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5F2700F3" w14:textId="77777777" w:rsidR="009863A4" w:rsidRDefault="512F0B12" w:rsidP="512F0B12">
            <w:pPr>
              <w:pStyle w:val="Centered"/>
              <w:rPr>
                <w:rFonts w:cs="Arial"/>
              </w:rPr>
            </w:pPr>
            <w:r>
              <w:t>DS34, DS36, DS39, DS51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765C4ADB" w14:textId="77777777" w:rsidR="009863A4" w:rsidRDefault="512F0B12" w:rsidP="512F0B12">
            <w:pPr>
              <w:pStyle w:val="Centered"/>
              <w:rPr>
                <w:rFonts w:cs="Arial"/>
              </w:rPr>
            </w:pPr>
            <w:r>
              <w:t>G-5</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4DB0B8EE" w14:textId="77777777" w:rsidR="009863A4" w:rsidRDefault="512F0B12" w:rsidP="512F0B12">
            <w:pPr>
              <w:pStyle w:val="Centered"/>
              <w:rPr>
                <w:rFonts w:cs="Arial"/>
              </w:rPr>
            </w:pPr>
            <w:r>
              <w:t>Security Control / Credit Union</w:t>
            </w:r>
          </w:p>
        </w:tc>
      </w:tr>
      <w:tr w:rsidR="009863A4" w14:paraId="1BEE054D" w14:textId="77777777" w:rsidTr="2F9C0563">
        <w:trPr>
          <w:trHeight w:val="300"/>
        </w:trPr>
        <w:tc>
          <w:tcPr>
            <w:tcW w:w="0" w:type="auto"/>
            <w:tcBorders>
              <w:top w:val="nil"/>
              <w:left w:val="single" w:sz="4" w:space="0" w:color="auto"/>
              <w:bottom w:val="nil"/>
              <w:right w:val="nil"/>
            </w:tcBorders>
            <w:shd w:val="clear" w:color="auto" w:fill="auto"/>
            <w:noWrap/>
            <w:tcMar>
              <w:top w:w="12" w:type="dxa"/>
              <w:left w:w="12" w:type="dxa"/>
              <w:bottom w:w="0" w:type="dxa"/>
              <w:right w:w="12" w:type="dxa"/>
            </w:tcMar>
            <w:vAlign w:val="bottom"/>
          </w:tcPr>
          <w:p w14:paraId="70C0326F" w14:textId="77777777" w:rsidR="009863A4" w:rsidRDefault="512F0B12" w:rsidP="512F0B12">
            <w:pPr>
              <w:pStyle w:val="Centered"/>
              <w:rPr>
                <w:rFonts w:cs="Arial"/>
              </w:rPr>
            </w:pPr>
            <w:r>
              <w:t>Cafeteria</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85BB467" w14:textId="77777777" w:rsidR="009863A4" w:rsidRDefault="2F9C0563" w:rsidP="2F9C0563">
            <w:pPr>
              <w:pStyle w:val="Centered"/>
              <w:rPr>
                <w:rFonts w:cs="Arial"/>
              </w:rPr>
            </w:pPr>
            <w:r>
              <w:t>1</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11249270" w14:textId="77777777" w:rsidR="009863A4" w:rsidRDefault="512F0B12" w:rsidP="512F0B12">
            <w:pPr>
              <w:pStyle w:val="Centered"/>
              <w:rPr>
                <w:rFonts w:cs="Arial"/>
              </w:rPr>
            </w:pPr>
            <w:r>
              <w:t>Cafeteria / Store / Training</w:t>
            </w:r>
          </w:p>
        </w:tc>
        <w:tc>
          <w:tcPr>
            <w:tcW w:w="0" w:type="auto"/>
            <w:tcBorders>
              <w:top w:val="nil"/>
              <w:left w:val="nil"/>
              <w:bottom w:val="nil"/>
              <w:right w:val="nil"/>
            </w:tcBorders>
            <w:shd w:val="clear" w:color="auto" w:fill="auto"/>
            <w:noWrap/>
            <w:tcMar>
              <w:top w:w="12" w:type="dxa"/>
              <w:left w:w="12" w:type="dxa"/>
              <w:bottom w:w="0" w:type="dxa"/>
              <w:right w:w="12" w:type="dxa"/>
            </w:tcMar>
            <w:vAlign w:val="bottom"/>
          </w:tcPr>
          <w:p w14:paraId="43127CF2" w14:textId="77777777" w:rsidR="009863A4" w:rsidRDefault="512F0B12" w:rsidP="512F0B12">
            <w:pPr>
              <w:pStyle w:val="Centered"/>
              <w:rPr>
                <w:rFonts w:cs="Arial"/>
              </w:rPr>
            </w:pPr>
            <w:r>
              <w:t>G-3</w:t>
            </w:r>
          </w:p>
        </w:tc>
        <w:tc>
          <w:tcPr>
            <w:tcW w:w="0" w:type="auto"/>
            <w:tcBorders>
              <w:top w:val="nil"/>
              <w:left w:val="single" w:sz="4" w:space="0" w:color="auto"/>
              <w:bottom w:val="single" w:sz="4" w:space="0" w:color="auto"/>
              <w:right w:val="single" w:sz="4" w:space="0" w:color="auto"/>
            </w:tcBorders>
            <w:shd w:val="clear" w:color="auto" w:fill="auto"/>
            <w:noWrap/>
            <w:tcMar>
              <w:top w:w="12" w:type="dxa"/>
              <w:left w:w="12" w:type="dxa"/>
              <w:bottom w:w="0" w:type="dxa"/>
              <w:right w:w="12" w:type="dxa"/>
            </w:tcMar>
            <w:vAlign w:val="bottom"/>
          </w:tcPr>
          <w:p w14:paraId="37503AD6" w14:textId="77777777" w:rsidR="009863A4" w:rsidRDefault="512F0B12" w:rsidP="512F0B12">
            <w:pPr>
              <w:pStyle w:val="Centered"/>
              <w:rPr>
                <w:rFonts w:cs="Arial"/>
              </w:rPr>
            </w:pPr>
            <w:r>
              <w:t>Security Control / Credit Union</w:t>
            </w:r>
          </w:p>
        </w:tc>
      </w:tr>
    </w:tbl>
    <w:p w14:paraId="154E217C" w14:textId="77777777" w:rsidR="009863A4" w:rsidRDefault="009863A4" w:rsidP="009863A4"/>
    <w:p w14:paraId="71674299" w14:textId="77777777" w:rsidR="00863CDF" w:rsidRDefault="00863CDF" w:rsidP="009863A4"/>
    <w:p w14:paraId="2172DC66" w14:textId="77777777" w:rsidR="00863CDF" w:rsidRDefault="00863CDF" w:rsidP="009863A4"/>
    <w:p w14:paraId="4E7DEF6C" w14:textId="77777777" w:rsidR="00863CDF" w:rsidRDefault="00863CDF" w:rsidP="009863A4"/>
    <w:p w14:paraId="5056EF2E" w14:textId="77777777" w:rsidR="00863CDF" w:rsidRDefault="00863CDF" w:rsidP="009863A4"/>
    <w:p w14:paraId="32229599" w14:textId="77777777" w:rsidR="00C81DF5" w:rsidRDefault="00793D79" w:rsidP="009863A4">
      <w:r>
        <w:rPr>
          <w:noProof/>
        </w:rPr>
        <mc:AlternateContent>
          <mc:Choice Requires="wps">
            <w:drawing>
              <wp:anchor distT="0" distB="0" distL="114300" distR="114300" simplePos="0" relativeHeight="251658277" behindDoc="0" locked="0" layoutInCell="1" allowOverlap="1" wp14:anchorId="44985AF6" wp14:editId="23E6720D">
                <wp:simplePos x="0" y="0"/>
                <wp:positionH relativeFrom="column">
                  <wp:posOffset>2607310</wp:posOffset>
                </wp:positionH>
                <wp:positionV relativeFrom="paragraph">
                  <wp:posOffset>3030220</wp:posOffset>
                </wp:positionV>
                <wp:extent cx="1450340" cy="1067435"/>
                <wp:effectExtent l="35560" t="189865" r="38100" b="190500"/>
                <wp:wrapNone/>
                <wp:docPr id="37"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450577">
                          <a:off x="0" y="0"/>
                          <a:ext cx="1450340" cy="106743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C48ADE0">
              <v:oval id="Oval 316" style="position:absolute;margin-left:205.3pt;margin-top:238.6pt;width:114.2pt;height:84.05pt;rotation:2676684fd;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0BAB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"/>
            </w:pict>
          </mc:Fallback>
        </mc:AlternateContent>
      </w:r>
      <w:r w:rsidRPr="00A6534F">
        <w:rPr>
          <w:noProof/>
        </w:rPr>
        <w:drawing>
          <wp:inline distT="0" distB="0" distL="0" distR="0" wp14:anchorId="5AB218AA" wp14:editId="7D691795">
            <wp:extent cx="5688330" cy="5116830"/>
            <wp:effectExtent l="0" t="0" r="0" b="0"/>
            <wp:docPr id="25" name="Picture 25" descr="ASSEMBLY MA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EMBLY MAP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88330" cy="5116830"/>
                    </a:xfrm>
                    <a:prstGeom prst="rect">
                      <a:avLst/>
                    </a:prstGeom>
                    <a:noFill/>
                    <a:ln>
                      <a:noFill/>
                    </a:ln>
                  </pic:spPr>
                </pic:pic>
              </a:graphicData>
            </a:graphic>
          </wp:inline>
        </w:drawing>
      </w:r>
    </w:p>
    <w:p w14:paraId="73D1D8E8" w14:textId="77777777" w:rsidR="000B43B2" w:rsidRDefault="512F0B12" w:rsidP="00827ACF">
      <w:pPr>
        <w:pStyle w:val="Picture"/>
      </w:pPr>
      <w:bookmarkStart w:id="171" w:name="_Toc350857661"/>
      <w:bookmarkStart w:id="172" w:name="_Toc393780084"/>
      <w:r>
        <w:t>AO Evacuation Points</w:t>
      </w:r>
      <w:bookmarkEnd w:id="171"/>
      <w:bookmarkEnd w:id="172"/>
    </w:p>
    <w:p w14:paraId="547B43AD" w14:textId="77777777" w:rsidR="00893714" w:rsidRDefault="512F0B12" w:rsidP="003048E0">
      <w:pPr>
        <w:pStyle w:val="Heading1"/>
      </w:pPr>
      <w:bookmarkStart w:id="173" w:name="_Toc82600934"/>
      <w:r>
        <w:lastRenderedPageBreak/>
        <w:t>TXRAO Evacuation Procedures</w:t>
      </w:r>
      <w:bookmarkEnd w:id="173"/>
    </w:p>
    <w:p w14:paraId="17E02662" w14:textId="77777777" w:rsidR="00893714" w:rsidRDefault="512F0B12" w:rsidP="00893714">
      <w:pPr>
        <w:pStyle w:val="Heading2"/>
      </w:pPr>
      <w:bookmarkStart w:id="174" w:name="_Toc82600935"/>
      <w:bookmarkStart w:id="175" w:name="_Hlk194068018"/>
      <w:r>
        <w:t>Evacuation Sites</w:t>
      </w:r>
      <w:bookmarkEnd w:id="174"/>
    </w:p>
    <w:p w14:paraId="0D2D2B9C" w14:textId="77777777" w:rsidR="00893714" w:rsidRDefault="00793D79" w:rsidP="00ED10CF">
      <w:r>
        <w:rPr>
          <w:noProof/>
        </w:rPr>
        <mc:AlternateContent>
          <mc:Choice Requires="wps">
            <w:drawing>
              <wp:anchor distT="0" distB="0" distL="114300" distR="114300" simplePos="0" relativeHeight="251658278" behindDoc="0" locked="0" layoutInCell="1" allowOverlap="1" wp14:anchorId="43BAA990" wp14:editId="6B07CBA8">
                <wp:simplePos x="0" y="0"/>
                <wp:positionH relativeFrom="column">
                  <wp:posOffset>1818005</wp:posOffset>
                </wp:positionH>
                <wp:positionV relativeFrom="paragraph">
                  <wp:posOffset>2593340</wp:posOffset>
                </wp:positionV>
                <wp:extent cx="1042035" cy="1067435"/>
                <wp:effectExtent l="100330" t="99695" r="99060" b="106045"/>
                <wp:wrapNone/>
                <wp:docPr id="35" name="Oval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625136">
                          <a:off x="0" y="0"/>
                          <a:ext cx="1042035" cy="106743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5A2E61">
              <v:oval id="Oval 319" style="position:absolute;margin-left:143.15pt;margin-top:204.2pt;width:82.05pt;height:84.05pt;rotation:3959615fd;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strokeweight="3pt" w14:anchorId="0ABCD9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"/>
            </w:pict>
          </mc:Fallback>
        </mc:AlternateContent>
      </w:r>
      <w:r>
        <w:rPr>
          <w:noProof/>
        </w:rPr>
        <mc:AlternateContent>
          <mc:Choice Requires="wps">
            <w:drawing>
              <wp:anchor distT="0" distB="0" distL="114300" distR="114300" simplePos="0" relativeHeight="251658276" behindDoc="0" locked="0" layoutInCell="1" allowOverlap="1" wp14:anchorId="251CDDC6" wp14:editId="5F74C494">
                <wp:simplePos x="0" y="0"/>
                <wp:positionH relativeFrom="column">
                  <wp:posOffset>1628140</wp:posOffset>
                </wp:positionH>
                <wp:positionV relativeFrom="paragraph">
                  <wp:posOffset>4672965</wp:posOffset>
                </wp:positionV>
                <wp:extent cx="384810" cy="451485"/>
                <wp:effectExtent l="8255" t="10160" r="6985" b="508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 cy="451485"/>
                        </a:xfrm>
                        <a:prstGeom prst="rect">
                          <a:avLst/>
                        </a:prstGeom>
                        <a:solidFill>
                          <a:srgbClr val="FFFFFF"/>
                        </a:solidFill>
                        <a:ln w="9525">
                          <a:solidFill>
                            <a:srgbClr val="FFFFFF"/>
                          </a:solidFill>
                          <a:miter lim="800000"/>
                          <a:headEnd/>
                          <a:tailEnd/>
                        </a:ln>
                      </wps:spPr>
                      <wps:txbx>
                        <w:txbxContent>
                          <w:p w14:paraId="7DEE28F7" w14:textId="77777777" w:rsidR="00586630" w:rsidRPr="003A72BC" w:rsidRDefault="00586630" w:rsidP="0060609B">
                            <w:pPr>
                              <w:rPr>
                                <w:color w:val="FF0000"/>
                                <w:sz w:val="48"/>
                                <w:szCs w:val="48"/>
                              </w:rPr>
                            </w:pPr>
                            <w:r>
                              <w:rPr>
                                <w:color w:val="FF0000"/>
                                <w:sz w:val="48"/>
                                <w:szCs w:val="48"/>
                              </w:rPr>
                              <w:t>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51CDDC6" id="_x0000_s1099" type="#_x0000_t202" style="position:absolute;margin-left:128.2pt;margin-top:367.95pt;width:30.3pt;height:35.55pt;z-index:2516582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" strokecolor="white">
                <v:textbox style="mso-fit-shape-to-text:t">
                  <w:txbxContent>
                    <w:p w14:paraId="7DEE28F7" w14:textId="77777777" w:rsidR="00586630" w:rsidRPr="003A72BC" w:rsidRDefault="00586630" w:rsidP="0060609B">
                      <w:pPr>
                        <w:rPr>
                          <w:color w:val="FF0000"/>
                          <w:sz w:val="48"/>
                          <w:szCs w:val="48"/>
                        </w:rPr>
                      </w:pPr>
                      <w:r>
                        <w:rPr>
                          <w:color w:val="FF0000"/>
                          <w:sz w:val="48"/>
                          <w:szCs w:val="48"/>
                        </w:rPr>
                        <w:t>E</w:t>
                      </w:r>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1DA63ED4" wp14:editId="0DC5156C">
                <wp:simplePos x="0" y="0"/>
                <wp:positionH relativeFrom="column">
                  <wp:posOffset>2539365</wp:posOffset>
                </wp:positionH>
                <wp:positionV relativeFrom="paragraph">
                  <wp:posOffset>4535170</wp:posOffset>
                </wp:positionV>
                <wp:extent cx="384810" cy="398145"/>
                <wp:effectExtent l="5715" t="9525" r="9525" b="1143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 cy="398145"/>
                        </a:xfrm>
                        <a:prstGeom prst="rect">
                          <a:avLst/>
                        </a:prstGeom>
                        <a:solidFill>
                          <a:srgbClr val="FFFFFF"/>
                        </a:solidFill>
                        <a:ln w="9525">
                          <a:solidFill>
                            <a:srgbClr val="FFFFFF"/>
                          </a:solidFill>
                          <a:miter lim="800000"/>
                          <a:headEnd/>
                          <a:tailEnd/>
                        </a:ln>
                      </wps:spPr>
                      <wps:txbx>
                        <w:txbxContent>
                          <w:p w14:paraId="75A6524F" w14:textId="77777777" w:rsidR="00586630" w:rsidRPr="003A72BC" w:rsidRDefault="00586630" w:rsidP="0060609B">
                            <w:pPr>
                              <w:rPr>
                                <w:color w:val="FF0000"/>
                                <w:sz w:val="48"/>
                                <w:szCs w:val="48"/>
                              </w:rPr>
                            </w:pPr>
                            <w:r>
                              <w:rPr>
                                <w:color w:val="FF0000"/>
                                <w:sz w:val="48"/>
                                <w:szCs w:val="48"/>
                              </w:rPr>
                              <w:t>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A63ED4" id="_x0000_s1100" type="#_x0000_t202" style="position:absolute;margin-left:199.95pt;margin-top:357.1pt;width:30.3pt;height:31.3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" strokecolor="white">
                <v:textbox>
                  <w:txbxContent>
                    <w:p w14:paraId="75A6524F" w14:textId="77777777" w:rsidR="00586630" w:rsidRPr="003A72BC" w:rsidRDefault="00586630" w:rsidP="0060609B">
                      <w:pPr>
                        <w:rPr>
                          <w:color w:val="FF0000"/>
                          <w:sz w:val="48"/>
                          <w:szCs w:val="48"/>
                        </w:rPr>
                      </w:pPr>
                      <w:r>
                        <w:rPr>
                          <w:color w:val="FF0000"/>
                          <w:sz w:val="48"/>
                          <w:szCs w:val="48"/>
                        </w:rPr>
                        <w:t>D</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5CD391DF" wp14:editId="3B8FF659">
                <wp:simplePos x="0" y="0"/>
                <wp:positionH relativeFrom="column">
                  <wp:posOffset>2982595</wp:posOffset>
                </wp:positionH>
                <wp:positionV relativeFrom="paragraph">
                  <wp:posOffset>4333240</wp:posOffset>
                </wp:positionV>
                <wp:extent cx="287020" cy="339725"/>
                <wp:effectExtent l="10795" t="7620" r="6985"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339725"/>
                        </a:xfrm>
                        <a:prstGeom prst="rect">
                          <a:avLst/>
                        </a:prstGeom>
                        <a:solidFill>
                          <a:srgbClr val="FFFFFF"/>
                        </a:solidFill>
                        <a:ln w="9525">
                          <a:solidFill>
                            <a:srgbClr val="FFFFFF"/>
                          </a:solidFill>
                          <a:miter lim="800000"/>
                          <a:headEnd/>
                          <a:tailEnd/>
                        </a:ln>
                      </wps:spPr>
                      <wps:txbx>
                        <w:txbxContent>
                          <w:p w14:paraId="78311115" w14:textId="77777777" w:rsidR="00586630" w:rsidRPr="0060609B" w:rsidRDefault="00586630" w:rsidP="0060609B">
                            <w:pPr>
                              <w:rPr>
                                <w:color w:val="FF0000"/>
                                <w:sz w:val="32"/>
                                <w:szCs w:val="32"/>
                              </w:rPr>
                            </w:pPr>
                            <w:r w:rsidRPr="0060609B">
                              <w:rPr>
                                <w:color w:val="FF0000"/>
                                <w:sz w:val="32"/>
                                <w:szCs w:val="32"/>
                              </w:rPr>
                              <w: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D391DF" id="_x0000_s1101" type="#_x0000_t202" style="position:absolute;margin-left:234.85pt;margin-top:341.2pt;width:22.6pt;height:26.7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" strokecolor="white">
                <v:textbox>
                  <w:txbxContent>
                    <w:p w14:paraId="78311115" w14:textId="77777777" w:rsidR="00586630" w:rsidRPr="0060609B" w:rsidRDefault="00586630" w:rsidP="0060609B">
                      <w:pPr>
                        <w:rPr>
                          <w:color w:val="FF0000"/>
                          <w:sz w:val="32"/>
                          <w:szCs w:val="32"/>
                        </w:rPr>
                      </w:pPr>
                      <w:r w:rsidRPr="0060609B">
                        <w:rPr>
                          <w:color w:val="FF0000"/>
                          <w:sz w:val="32"/>
                          <w:szCs w:val="32"/>
                        </w:rPr>
                        <w:t>C</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1CEA821C" wp14:editId="6B8E347A">
                <wp:simplePos x="0" y="0"/>
                <wp:positionH relativeFrom="column">
                  <wp:posOffset>3424555</wp:posOffset>
                </wp:positionH>
                <wp:positionV relativeFrom="paragraph">
                  <wp:posOffset>3935095</wp:posOffset>
                </wp:positionV>
                <wp:extent cx="384810" cy="451485"/>
                <wp:effectExtent l="10160" t="10795" r="5080"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 cy="451485"/>
                        </a:xfrm>
                        <a:prstGeom prst="rect">
                          <a:avLst/>
                        </a:prstGeom>
                        <a:solidFill>
                          <a:srgbClr val="FFFFFF"/>
                        </a:solidFill>
                        <a:ln w="9525">
                          <a:solidFill>
                            <a:srgbClr val="FFFFFF"/>
                          </a:solidFill>
                          <a:miter lim="800000"/>
                          <a:headEnd/>
                          <a:tailEnd/>
                        </a:ln>
                      </wps:spPr>
                      <wps:txbx>
                        <w:txbxContent>
                          <w:p w14:paraId="1B84B3BF" w14:textId="77777777" w:rsidR="00586630" w:rsidRPr="003A72BC" w:rsidRDefault="00586630" w:rsidP="0060609B">
                            <w:pPr>
                              <w:rPr>
                                <w:color w:val="FF0000"/>
                                <w:sz w:val="48"/>
                                <w:szCs w:val="48"/>
                              </w:rPr>
                            </w:pPr>
                            <w:r>
                              <w:rPr>
                                <w:color w:val="FF0000"/>
                                <w:sz w:val="48"/>
                                <w:szCs w:val="48"/>
                              </w:rPr>
                              <w:t>B</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EA821C" id="_x0000_s1102" type="#_x0000_t202" style="position:absolute;margin-left:269.65pt;margin-top:309.85pt;width:30.3pt;height:35.55pt;z-index:25165827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" strokecolor="white">
                <v:textbox style="mso-fit-shape-to-text:t">
                  <w:txbxContent>
                    <w:p w14:paraId="1B84B3BF" w14:textId="77777777" w:rsidR="00586630" w:rsidRPr="003A72BC" w:rsidRDefault="00586630" w:rsidP="0060609B">
                      <w:pPr>
                        <w:rPr>
                          <w:color w:val="FF0000"/>
                          <w:sz w:val="48"/>
                          <w:szCs w:val="48"/>
                        </w:rPr>
                      </w:pPr>
                      <w:r>
                        <w:rPr>
                          <w:color w:val="FF0000"/>
                          <w:sz w:val="48"/>
                          <w:szCs w:val="48"/>
                        </w:rPr>
                        <w:t>B</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49801106" wp14:editId="5119F1D0">
                <wp:simplePos x="0" y="0"/>
                <wp:positionH relativeFrom="column">
                  <wp:posOffset>3567430</wp:posOffset>
                </wp:positionH>
                <wp:positionV relativeFrom="paragraph">
                  <wp:posOffset>3094990</wp:posOffset>
                </wp:positionV>
                <wp:extent cx="384810" cy="451485"/>
                <wp:effectExtent l="10160" t="6985" r="5080" b="825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 cy="451485"/>
                        </a:xfrm>
                        <a:prstGeom prst="rect">
                          <a:avLst/>
                        </a:prstGeom>
                        <a:solidFill>
                          <a:srgbClr val="FFFFFF"/>
                        </a:solidFill>
                        <a:ln w="9525">
                          <a:solidFill>
                            <a:srgbClr val="FFFFFF"/>
                          </a:solidFill>
                          <a:miter lim="800000"/>
                          <a:headEnd/>
                          <a:tailEnd/>
                        </a:ln>
                      </wps:spPr>
                      <wps:txbx>
                        <w:txbxContent>
                          <w:p w14:paraId="4023B1E0" w14:textId="77777777" w:rsidR="00586630" w:rsidRPr="003A72BC" w:rsidRDefault="00586630" w:rsidP="0060609B">
                            <w:pPr>
                              <w:rPr>
                                <w:color w:val="FF0000"/>
                                <w:sz w:val="48"/>
                                <w:szCs w:val="48"/>
                              </w:rPr>
                            </w:pPr>
                            <w:r w:rsidRPr="003A72BC">
                              <w:rPr>
                                <w:color w:val="FF0000"/>
                                <w:sz w:val="48"/>
                                <w:szCs w:val="48"/>
                              </w:rPr>
                              <w:t>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801106" id="_x0000_s1103" type="#_x0000_t202" style="position:absolute;margin-left:280.9pt;margin-top:243.7pt;width:30.3pt;height:35.55pt;z-index:2516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" strokecolor="white">
                <v:textbox style="mso-fit-shape-to-text:t">
                  <w:txbxContent>
                    <w:p w14:paraId="4023B1E0" w14:textId="77777777" w:rsidR="00586630" w:rsidRPr="003A72BC" w:rsidRDefault="00586630" w:rsidP="0060609B">
                      <w:pPr>
                        <w:rPr>
                          <w:color w:val="FF0000"/>
                          <w:sz w:val="48"/>
                          <w:szCs w:val="48"/>
                        </w:rPr>
                      </w:pPr>
                      <w:r w:rsidRPr="003A72BC">
                        <w:rPr>
                          <w:color w:val="FF0000"/>
                          <w:sz w:val="48"/>
                          <w:szCs w:val="48"/>
                        </w:rPr>
                        <w:t>A</w:t>
                      </w:r>
                    </w:p>
                  </w:txbxContent>
                </v:textbox>
              </v:shape>
            </w:pict>
          </mc:Fallback>
        </mc:AlternateContent>
      </w:r>
      <w:r>
        <w:rPr>
          <w:noProof/>
        </w:rPr>
        <mc:AlternateContent>
          <mc:Choice Requires="wps">
            <w:drawing>
              <wp:anchor distT="0" distB="0" distL="114300" distR="114300" simplePos="0" relativeHeight="251658271" behindDoc="0" locked="0" layoutInCell="1" allowOverlap="1" wp14:anchorId="6B5EA236" wp14:editId="2881CFCE">
                <wp:simplePos x="0" y="0"/>
                <wp:positionH relativeFrom="column">
                  <wp:posOffset>2259330</wp:posOffset>
                </wp:positionH>
                <wp:positionV relativeFrom="paragraph">
                  <wp:posOffset>4481830</wp:posOffset>
                </wp:positionV>
                <wp:extent cx="149225" cy="1042035"/>
                <wp:effectExtent l="20955" t="22860" r="20320" b="20955"/>
                <wp:wrapNone/>
                <wp:docPr id="12"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9225" cy="1042035"/>
                        </a:xfrm>
                        <a:prstGeom prst="straightConnector1">
                          <a:avLst/>
                        </a:prstGeom>
                        <a:noFill/>
                        <a:ln w="381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312215B">
              <v:shape id="AutoShape 308" style="position:absolute;margin-left:177.9pt;margin-top:352.9pt;width:11.75pt;height:82.0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" w14:anchorId="6353A481">
                <v:stroke dashstyle="dash"/>
              </v:shape>
            </w:pict>
          </mc:Fallback>
        </mc:AlternateContent>
      </w:r>
      <w:r>
        <w:rPr>
          <w:noProof/>
        </w:rPr>
        <mc:AlternateContent>
          <mc:Choice Requires="wps">
            <w:drawing>
              <wp:anchor distT="0" distB="0" distL="114300" distR="114300" simplePos="0" relativeHeight="251658270" behindDoc="0" locked="0" layoutInCell="1" allowOverlap="1" wp14:anchorId="170DD1C1" wp14:editId="08348A45">
                <wp:simplePos x="0" y="0"/>
                <wp:positionH relativeFrom="column">
                  <wp:posOffset>2752090</wp:posOffset>
                </wp:positionH>
                <wp:positionV relativeFrom="paragraph">
                  <wp:posOffset>4163060</wp:posOffset>
                </wp:positionV>
                <wp:extent cx="517525" cy="829310"/>
                <wp:effectExtent l="27940" t="27940" r="26035" b="19050"/>
                <wp:wrapNone/>
                <wp:docPr id="11"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25" cy="829310"/>
                        </a:xfrm>
                        <a:prstGeom prst="straightConnector1">
                          <a:avLst/>
                        </a:prstGeom>
                        <a:noFill/>
                        <a:ln w="381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FAD1AD7">
              <v:shape id="AutoShape 307" style="position:absolute;margin-left:216.7pt;margin-top:327.8pt;width:40.75pt;height:65.3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" w14:anchorId="0F1A908A">
                <v:stroke dashstyle="dash"/>
              </v:shape>
            </w:pict>
          </mc:Fallback>
        </mc:AlternateContent>
      </w:r>
      <w:r>
        <w:rPr>
          <w:noProof/>
        </w:rPr>
        <mc:AlternateContent>
          <mc:Choice Requires="wps">
            <w:drawing>
              <wp:anchor distT="0" distB="0" distL="114300" distR="114300" simplePos="0" relativeHeight="251658268" behindDoc="0" locked="0" layoutInCell="1" allowOverlap="1" wp14:anchorId="62A93289" wp14:editId="100497D3">
                <wp:simplePos x="0" y="0"/>
                <wp:positionH relativeFrom="column">
                  <wp:posOffset>3216275</wp:posOffset>
                </wp:positionH>
                <wp:positionV relativeFrom="paragraph">
                  <wp:posOffset>3801745</wp:posOffset>
                </wp:positionV>
                <wp:extent cx="1137920" cy="0"/>
                <wp:effectExtent l="25400" t="19050" r="27305" b="19050"/>
                <wp:wrapNone/>
                <wp:docPr id="10"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7920" cy="0"/>
                        </a:xfrm>
                        <a:prstGeom prst="straightConnector1">
                          <a:avLst/>
                        </a:prstGeom>
                        <a:noFill/>
                        <a:ln w="381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A005207">
              <v:shape id="AutoShape 305" style="position:absolute;margin-left:253.25pt;margin-top:299.35pt;width:89.6pt;height:0;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" w14:anchorId="5E072BA0">
                <v:stroke dashstyle="dash"/>
              </v:shape>
            </w:pict>
          </mc:Fallback>
        </mc:AlternateContent>
      </w:r>
      <w:r>
        <w:rPr>
          <w:noProof/>
        </w:rPr>
        <mc:AlternateContent>
          <mc:Choice Requires="wps">
            <w:drawing>
              <wp:anchor distT="0" distB="0" distL="114300" distR="114300" simplePos="0" relativeHeight="251658269" behindDoc="0" locked="0" layoutInCell="1" allowOverlap="1" wp14:anchorId="1B413C44" wp14:editId="30B1C28A">
                <wp:simplePos x="0" y="0"/>
                <wp:positionH relativeFrom="column">
                  <wp:posOffset>3046095</wp:posOffset>
                </wp:positionH>
                <wp:positionV relativeFrom="paragraph">
                  <wp:posOffset>4014470</wp:posOffset>
                </wp:positionV>
                <wp:extent cx="521335" cy="850265"/>
                <wp:effectExtent l="26670" t="22225" r="23495" b="22860"/>
                <wp:wrapNone/>
                <wp:docPr id="9"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335" cy="850265"/>
                        </a:xfrm>
                        <a:prstGeom prst="straightConnector1">
                          <a:avLst/>
                        </a:prstGeom>
                        <a:noFill/>
                        <a:ln w="381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C7A9E51">
              <v:shape id="AutoShape 306" style="position:absolute;margin-left:239.85pt;margin-top:316.1pt;width:41.05pt;height:66.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" w14:anchorId="094404D1">
                <v:stroke dashstyle="dash"/>
              </v:shape>
            </w:pict>
          </mc:Fallback>
        </mc:AlternateContent>
      </w:r>
      <w:r w:rsidR="00893714">
        <w:t xml:space="preserve">The following map indicates outside assembly points should it become necessary to evacuate the building. In general, if you are in or near the </w:t>
      </w:r>
      <w:r w:rsidR="00191254">
        <w:t xml:space="preserve">TXRAO </w:t>
      </w:r>
      <w:r w:rsidR="00893714">
        <w:t>Data Center, your evacuation area would be the area marked 15 on the map.</w:t>
      </w:r>
      <w:r w:rsidR="00ED10CF">
        <w:t xml:space="preserve"> </w:t>
      </w:r>
      <w:bookmarkEnd w:id="166"/>
      <w:r>
        <w:rPr>
          <w:noProof/>
        </w:rPr>
        <w:drawing>
          <wp:inline distT="0" distB="0" distL="0" distR="0" wp14:anchorId="2E80E6B3" wp14:editId="221F2E35">
            <wp:extent cx="4765675" cy="6594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5675" cy="6594475"/>
                    </a:xfrm>
                    <a:prstGeom prst="rect">
                      <a:avLst/>
                    </a:prstGeom>
                    <a:noFill/>
                    <a:ln>
                      <a:noFill/>
                    </a:ln>
                  </pic:spPr>
                </pic:pic>
              </a:graphicData>
            </a:graphic>
          </wp:inline>
        </w:drawing>
      </w:r>
    </w:p>
    <w:p w14:paraId="18EEC762" w14:textId="77777777" w:rsidR="009863A4" w:rsidRDefault="512F0B12" w:rsidP="003048E0">
      <w:pPr>
        <w:pStyle w:val="Heading1"/>
      </w:pPr>
      <w:bookmarkStart w:id="176" w:name="_Toc352160208"/>
      <w:bookmarkStart w:id="177" w:name="_Toc82600936"/>
      <w:bookmarkEnd w:id="175"/>
      <w:r>
        <w:lastRenderedPageBreak/>
        <w:t>Data Center Safety Requirements</w:t>
      </w:r>
      <w:bookmarkEnd w:id="176"/>
      <w:bookmarkEnd w:id="177"/>
    </w:p>
    <w:p w14:paraId="1B63A790" w14:textId="77777777" w:rsidR="009A33F8" w:rsidRDefault="512F0B12" w:rsidP="00827ACF">
      <w:r>
        <w:t>In case of a medical emergency, first call 911 and then call Security for the building you are located in:</w:t>
      </w:r>
    </w:p>
    <w:p w14:paraId="591FF230" w14:textId="77777777" w:rsidR="009A33F8" w:rsidRDefault="009A33F8" w:rsidP="00827ACF"/>
    <w:p w14:paraId="399B0217" w14:textId="77777777" w:rsidR="009A33F8" w:rsidRDefault="009A33F8" w:rsidP="00827ACF">
      <w:r>
        <w:tab/>
      </w:r>
      <w:r w:rsidRPr="2F9C0563">
        <w:t xml:space="preserve"> </w:t>
      </w:r>
      <w:r w:rsidRPr="512F0B12">
        <w:rPr>
          <w:b/>
          <w:bCs/>
          <w:u w:val="single"/>
        </w:rPr>
        <w:t xml:space="preserve">Direct </w:t>
      </w:r>
      <w:r>
        <w:t>Li</w:t>
      </w:r>
      <w:r w:rsidRPr="512F0B12">
        <w:rPr>
          <w:b/>
          <w:bCs/>
          <w:u w:val="single"/>
        </w:rPr>
        <w:t>ne</w:t>
      </w:r>
      <w:r w:rsidRPr="7B65FFE2">
        <w:rPr>
          <w:b/>
          <w:u w:val="single"/>
        </w:rPr>
        <w:tab/>
      </w:r>
      <w:r w:rsidRPr="7B65FFE2">
        <w:rPr>
          <w:b/>
          <w:u w:val="single"/>
        </w:rPr>
        <w:tab/>
      </w:r>
      <w:r>
        <w:tab/>
      </w:r>
      <w:r w:rsidR="00691433" w:rsidRPr="512F0B12">
        <w:rPr>
          <w:b/>
          <w:bCs/>
          <w:u w:val="single"/>
        </w:rPr>
        <w:t>Cell Phone</w:t>
      </w:r>
    </w:p>
    <w:p w14:paraId="0AAC005B" w14:textId="77777777" w:rsidR="009A33F8" w:rsidRDefault="009A33F8">
      <w:r>
        <w:t>AO</w:t>
      </w:r>
      <w:r>
        <w:tab/>
      </w:r>
      <w:r w:rsidR="00691433">
        <w:t xml:space="preserve">   850-5141</w:t>
      </w:r>
      <w:r w:rsidR="00691433">
        <w:tab/>
      </w:r>
      <w:r w:rsidR="00691433">
        <w:tab/>
        <w:t xml:space="preserve">       </w:t>
      </w:r>
      <w:r>
        <w:t xml:space="preserve"> </w:t>
      </w:r>
      <w:r w:rsidR="00691433">
        <w:t>(714) 743-2486</w:t>
      </w:r>
    </w:p>
    <w:p w14:paraId="039647ED" w14:textId="77777777" w:rsidR="009A33F8" w:rsidRDefault="009A33F8">
      <w:r>
        <w:t>LAHQ</w:t>
      </w:r>
      <w:r>
        <w:tab/>
        <w:t xml:space="preserve">   741-4474</w:t>
      </w:r>
      <w:r w:rsidR="00691433">
        <w:tab/>
      </w:r>
      <w:r w:rsidR="00691433">
        <w:tab/>
        <w:t xml:space="preserve">        (714) 743-6178</w:t>
      </w:r>
    </w:p>
    <w:p w14:paraId="375210A9" w14:textId="77777777" w:rsidR="009A33F8" w:rsidRDefault="009A33F8">
      <w:r>
        <w:t>TXRAO</w:t>
      </w:r>
      <w:r w:rsidRPr="0052675C">
        <w:rPr>
          <w:sz w:val="18"/>
          <w:szCs w:val="18"/>
        </w:rPr>
        <w:t xml:space="preserve"> </w:t>
      </w:r>
      <w:r w:rsidR="007C19B7" w:rsidRPr="0052675C">
        <w:rPr>
          <w:sz w:val="18"/>
          <w:szCs w:val="18"/>
        </w:rPr>
        <w:t xml:space="preserve">  </w:t>
      </w:r>
      <w:r>
        <w:t>221-7150</w:t>
      </w:r>
      <w:r w:rsidR="00691433">
        <w:tab/>
      </w:r>
      <w:r w:rsidR="00691433">
        <w:tab/>
        <w:t xml:space="preserve">        (714) 743-5292</w:t>
      </w:r>
    </w:p>
    <w:p w14:paraId="6255FAC2" w14:textId="77777777" w:rsidR="009A33F8" w:rsidRDefault="009A33F8"/>
    <w:p w14:paraId="1781DCBD" w14:textId="77777777" w:rsidR="009863A4" w:rsidRDefault="512F0B12">
      <w:r>
        <w:t xml:space="preserve">Do not transport a person who has sustained an injury to a local doctor, emergency facility or hospital.  Transportation of injured persons should only be done by emergency response personnel – with the only exception being in a major, regional disaster in which emergency personnel are not able to respond. </w:t>
      </w:r>
    </w:p>
    <w:p w14:paraId="6BFE0697" w14:textId="77777777" w:rsidR="009863A4" w:rsidRDefault="009863A4" w:rsidP="009863A4"/>
    <w:p w14:paraId="0B4FB716" w14:textId="77777777" w:rsidR="009863A4" w:rsidRDefault="512F0B12" w:rsidP="009863A4">
      <w:r>
        <w:t>Employees must report all injuries to their supervisor or manager.  Vendors must report all injuries to their primary contact at ACSC.</w:t>
      </w:r>
    </w:p>
    <w:p w14:paraId="0C2F6D95" w14:textId="77777777" w:rsidR="009863A4" w:rsidRDefault="512F0B12" w:rsidP="009863A4">
      <w:pPr>
        <w:pStyle w:val="Heading2"/>
      </w:pPr>
      <w:bookmarkStart w:id="178" w:name="_Toc352160209"/>
      <w:bookmarkStart w:id="179" w:name="_Toc82600937"/>
      <w:r>
        <w:t>First Aid Supplies</w:t>
      </w:r>
      <w:bookmarkEnd w:id="178"/>
      <w:bookmarkEnd w:id="179"/>
    </w:p>
    <w:p w14:paraId="128BB583" w14:textId="77777777" w:rsidR="009863A4" w:rsidRDefault="512F0B12" w:rsidP="009863A4">
      <w:r>
        <w:t>There is a very limited amount of first aid supplies (small bandages/first aid cream) located in each NOC.</w:t>
      </w:r>
    </w:p>
    <w:p w14:paraId="14BF27E7" w14:textId="77777777" w:rsidR="009863A4" w:rsidRDefault="512F0B12" w:rsidP="009863A4">
      <w:pPr>
        <w:pStyle w:val="Heading2"/>
      </w:pPr>
      <w:bookmarkStart w:id="180" w:name="_Toc352160210"/>
      <w:bookmarkStart w:id="181" w:name="_Toc82600938"/>
      <w:r>
        <w:t>Card Access/Egress</w:t>
      </w:r>
      <w:bookmarkEnd w:id="180"/>
      <w:bookmarkEnd w:id="181"/>
    </w:p>
    <w:p w14:paraId="046A7D12" w14:textId="77777777" w:rsidR="009863A4" w:rsidRDefault="512F0B12" w:rsidP="009863A4">
      <w:r>
        <w:t>Entry into each data center is restricted by card key access.  Each entrance has a card reader (pictured below).  Hold a card key (valid for entry) in front of the reader to obtain access. Egress does not require a card key swipe to open the door.</w:t>
      </w:r>
    </w:p>
    <w:p w14:paraId="044CDF34" w14:textId="77777777" w:rsidR="009863A4" w:rsidRDefault="009863A4" w:rsidP="009863A4"/>
    <w:p w14:paraId="141B8232" w14:textId="77777777" w:rsidR="009863A4" w:rsidRDefault="00793D79" w:rsidP="009863A4">
      <w:r>
        <w:rPr>
          <w:noProof/>
        </w:rPr>
        <w:drawing>
          <wp:inline distT="0" distB="0" distL="0" distR="0" wp14:anchorId="213C5E2E" wp14:editId="23F5C3A9">
            <wp:extent cx="1192530" cy="2618740"/>
            <wp:effectExtent l="0" t="0" r="0" b="0"/>
            <wp:docPr id="8" name="Picture 23" descr="134030146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340301469971"/>
                    <pic:cNvPicPr>
                      <a:picLocks noChangeAspect="1" noChangeArrowheads="1"/>
                    </pic:cNvPicPr>
                  </pic:nvPicPr>
                  <pic:blipFill>
                    <a:blip r:embed="rId70">
                      <a:extLst>
                        <a:ext uri="{28A0092B-C50C-407E-A947-70E740481C1C}">
                          <a14:useLocalDpi xmlns:a14="http://schemas.microsoft.com/office/drawing/2010/main" val="0"/>
                        </a:ext>
                      </a:extLst>
                    </a:blip>
                    <a:srcRect l="30403" t="9041" r="28636" b="23541"/>
                    <a:stretch>
                      <a:fillRect/>
                    </a:stretch>
                  </pic:blipFill>
                  <pic:spPr bwMode="auto">
                    <a:xfrm>
                      <a:off x="0" y="0"/>
                      <a:ext cx="1192530" cy="2618740"/>
                    </a:xfrm>
                    <a:prstGeom prst="rect">
                      <a:avLst/>
                    </a:prstGeom>
                    <a:noFill/>
                    <a:ln>
                      <a:noFill/>
                    </a:ln>
                  </pic:spPr>
                </pic:pic>
              </a:graphicData>
            </a:graphic>
          </wp:inline>
        </w:drawing>
      </w:r>
    </w:p>
    <w:p w14:paraId="7E5E6365" w14:textId="77777777" w:rsidR="006F3EB7" w:rsidRDefault="512F0B12" w:rsidP="00827ACF">
      <w:pPr>
        <w:pStyle w:val="Picture"/>
      </w:pPr>
      <w:bookmarkStart w:id="182" w:name="_Toc350857662"/>
      <w:bookmarkStart w:id="183" w:name="_Toc393780085"/>
      <w:r>
        <w:t>AO Card Key Access Pad</w:t>
      </w:r>
      <w:bookmarkStart w:id="184" w:name="_Toc352160211"/>
      <w:bookmarkEnd w:id="182"/>
      <w:bookmarkEnd w:id="183"/>
    </w:p>
    <w:p w14:paraId="0618127B" w14:textId="77777777" w:rsidR="00F64B99" w:rsidRPr="00827ACF" w:rsidRDefault="00F64B99" w:rsidP="0052675C"/>
    <w:p w14:paraId="6489A4AA" w14:textId="77777777" w:rsidR="009863A4" w:rsidRDefault="512F0B12" w:rsidP="009863A4">
      <w:pPr>
        <w:pStyle w:val="Heading2"/>
      </w:pPr>
      <w:bookmarkStart w:id="185" w:name="_Toc82600939"/>
      <w:r>
        <w:lastRenderedPageBreak/>
        <w:t>Fire Alarms/Fire Alarm Pull Stations</w:t>
      </w:r>
      <w:bookmarkEnd w:id="184"/>
      <w:bookmarkEnd w:id="185"/>
    </w:p>
    <w:p w14:paraId="0F7EFF81" w14:textId="77777777" w:rsidR="009863A4" w:rsidRDefault="2F9C0563" w:rsidP="009863A4">
      <w:r>
        <w:t>All manual Fire Alarm Pull Stations in the AO, LAHQ and TXRAO Data Center will also activate the Halon/</w:t>
      </w:r>
      <w:proofErr w:type="spellStart"/>
      <w:r>
        <w:t>Inergen</w:t>
      </w:r>
      <w:proofErr w:type="spellEnd"/>
      <w:r>
        <w:t xml:space="preserve"> systems.  These are monitored by both the local Fire Department and the respective Security Offices.  Activating a Fire Alarm Pull Station will set off a number of events.  These should only be used in the event flames are visible; however, if you are inside of a Data Center when the Halon/</w:t>
      </w:r>
      <w:proofErr w:type="spellStart"/>
      <w:r>
        <w:t>Inergen</w:t>
      </w:r>
      <w:proofErr w:type="spellEnd"/>
      <w:r>
        <w:t xml:space="preserve"> systems are activated, you need to leave the area immediately.</w:t>
      </w:r>
    </w:p>
    <w:p w14:paraId="161CA100" w14:textId="77777777" w:rsidR="009863A4" w:rsidRDefault="512F0B12" w:rsidP="009863A4">
      <w:pPr>
        <w:pStyle w:val="Heading2"/>
      </w:pPr>
      <w:bookmarkStart w:id="186" w:name="_Toc352160212"/>
      <w:bookmarkStart w:id="187" w:name="_Toc82600940"/>
      <w:r>
        <w:t>Fire Extinguishers</w:t>
      </w:r>
      <w:bookmarkEnd w:id="186"/>
      <w:bookmarkEnd w:id="187"/>
    </w:p>
    <w:p w14:paraId="63594C1F" w14:textId="77777777" w:rsidR="009863A4" w:rsidRDefault="512F0B12" w:rsidP="009863A4">
      <w:r>
        <w:t>Fire extinguishers are installed in every data center room.  The attached AO and TXRAO Data Center maps highlight where they are located. On your initial visit to the data centers, verify that you can locate each fire extinguisher.  Each fire extinguisher is inspected monthly to verify they are fully charged.</w:t>
      </w:r>
    </w:p>
    <w:p w14:paraId="73CA3A45" w14:textId="77777777" w:rsidR="009863A4" w:rsidRDefault="009863A4" w:rsidP="009863A4"/>
    <w:p w14:paraId="302A5052" w14:textId="77777777" w:rsidR="009863A4" w:rsidRDefault="2F9C0563" w:rsidP="009863A4">
      <w:r>
        <w:t>Halon/</w:t>
      </w:r>
      <w:proofErr w:type="spellStart"/>
      <w:r>
        <w:t>Inergen</w:t>
      </w:r>
      <w:proofErr w:type="spellEnd"/>
      <w:r>
        <w:t xml:space="preserve"> extinguishers are the only type of fire extinguisher that should be used within an ACE Data Center.  Fire extinguishers located within the ACE Data Center are Halon or </w:t>
      </w:r>
      <w:proofErr w:type="spellStart"/>
      <w:r>
        <w:t>Inergen</w:t>
      </w:r>
      <w:proofErr w:type="spellEnd"/>
      <w:r>
        <w:t xml:space="preserve"> extinguishers. Note that smaller, CO2 fire extinguishers may also be installed in the data centers. CO2 extinguishers should only be used if Halon/</w:t>
      </w:r>
      <w:proofErr w:type="spellStart"/>
      <w:r>
        <w:t>Inergen</w:t>
      </w:r>
      <w:proofErr w:type="spellEnd"/>
      <w:r>
        <w:t xml:space="preserve"> extinguishers are not effective. Fire extinguishers located outside of an ACE Data Center should NEVER be used inside of an ACE Data Center.</w:t>
      </w:r>
    </w:p>
    <w:p w14:paraId="625818F4" w14:textId="77777777" w:rsidR="009863A4" w:rsidRDefault="512F0B12" w:rsidP="00791BEE">
      <w:pPr>
        <w:pStyle w:val="Heading3"/>
      </w:pPr>
      <w:bookmarkStart w:id="188" w:name="_Toc352160213"/>
      <w:r>
        <w:t xml:space="preserve">    ABC Type Fire Extinguishers</w:t>
      </w:r>
      <w:bookmarkStart w:id="189" w:name="_Toc82600941"/>
      <w:bookmarkEnd w:id="188"/>
      <w:bookmarkEnd w:id="189"/>
    </w:p>
    <w:p w14:paraId="68C22733" w14:textId="77777777" w:rsidR="009863A4" w:rsidRDefault="00793D79" w:rsidP="0052675C">
      <w:pPr>
        <w:jc w:val="center"/>
      </w:pPr>
      <w:r>
        <w:rPr>
          <w:noProof/>
        </w:rPr>
        <w:drawing>
          <wp:inline distT="0" distB="0" distL="0" distR="0" wp14:anchorId="265FDFAC" wp14:editId="47148294">
            <wp:extent cx="1356360" cy="2955290"/>
            <wp:effectExtent l="0" t="0" r="0" b="0"/>
            <wp:docPr id="7" name="Picture 20" descr="134030162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40301628750"/>
                    <pic:cNvPicPr>
                      <a:picLocks noChangeAspect="1" noChangeArrowheads="1"/>
                    </pic:cNvPicPr>
                  </pic:nvPicPr>
                  <pic:blipFill>
                    <a:blip r:embed="rId71">
                      <a:extLst>
                        <a:ext uri="{28A0092B-C50C-407E-A947-70E740481C1C}">
                          <a14:useLocalDpi xmlns:a14="http://schemas.microsoft.com/office/drawing/2010/main" val="0"/>
                        </a:ext>
                      </a:extLst>
                    </a:blip>
                    <a:srcRect l="26369" t="12801" r="19106" b="11116"/>
                    <a:stretch>
                      <a:fillRect/>
                    </a:stretch>
                  </pic:blipFill>
                  <pic:spPr bwMode="auto">
                    <a:xfrm>
                      <a:off x="0" y="0"/>
                      <a:ext cx="1356360" cy="2955290"/>
                    </a:xfrm>
                    <a:prstGeom prst="rect">
                      <a:avLst/>
                    </a:prstGeom>
                    <a:noFill/>
                    <a:ln>
                      <a:noFill/>
                    </a:ln>
                  </pic:spPr>
                </pic:pic>
              </a:graphicData>
            </a:graphic>
          </wp:inline>
        </w:drawing>
      </w:r>
      <w:r w:rsidR="00624FF5">
        <w:t xml:space="preserve">  </w:t>
      </w:r>
      <w:r>
        <w:rPr>
          <w:noProof/>
        </w:rPr>
        <w:drawing>
          <wp:inline distT="0" distB="0" distL="0" distR="0" wp14:anchorId="78E25156" wp14:editId="1D574DD3">
            <wp:extent cx="3789680" cy="2954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9680" cy="2954020"/>
                    </a:xfrm>
                    <a:prstGeom prst="rect">
                      <a:avLst/>
                    </a:prstGeom>
                    <a:noFill/>
                    <a:ln>
                      <a:noFill/>
                    </a:ln>
                  </pic:spPr>
                </pic:pic>
              </a:graphicData>
            </a:graphic>
          </wp:inline>
        </w:drawing>
      </w:r>
    </w:p>
    <w:p w14:paraId="7B66B234" w14:textId="77777777" w:rsidR="001A3498" w:rsidRPr="0052675C" w:rsidRDefault="512F0B12" w:rsidP="512F0B12">
      <w:pPr>
        <w:pStyle w:val="Picture"/>
        <w:rPr>
          <w:sz w:val="32"/>
          <w:szCs w:val="32"/>
        </w:rPr>
      </w:pPr>
      <w:bookmarkStart w:id="190" w:name="_Toc350857663"/>
      <w:bookmarkStart w:id="191" w:name="_Toc393780086"/>
      <w:r>
        <w:t xml:space="preserve">           </w:t>
      </w:r>
      <w:r w:rsidRPr="512F0B12">
        <w:rPr>
          <w:sz w:val="32"/>
          <w:szCs w:val="32"/>
        </w:rPr>
        <w:t xml:space="preserve">HALON                 CO2                         INERGEN  </w:t>
      </w:r>
      <w:bookmarkStart w:id="192" w:name="_Toc352160214"/>
      <w:bookmarkEnd w:id="190"/>
      <w:bookmarkEnd w:id="191"/>
    </w:p>
    <w:p w14:paraId="2DCF7D90" w14:textId="77777777" w:rsidR="001A3498" w:rsidRPr="001A3498" w:rsidRDefault="001A3498" w:rsidP="001A3498"/>
    <w:p w14:paraId="0C10BCC8" w14:textId="77777777" w:rsidR="00863CDF" w:rsidRDefault="00863CDF" w:rsidP="001A3498">
      <w:pPr>
        <w:pStyle w:val="Heading2"/>
        <w:spacing w:before="0" w:after="0"/>
      </w:pPr>
    </w:p>
    <w:p w14:paraId="7926F25C" w14:textId="77777777" w:rsidR="00863CDF" w:rsidRDefault="00863CDF" w:rsidP="001A3498">
      <w:pPr>
        <w:pStyle w:val="Heading2"/>
        <w:spacing w:before="0" w:after="0"/>
      </w:pPr>
    </w:p>
    <w:p w14:paraId="662CABFB" w14:textId="77777777" w:rsidR="00863CDF" w:rsidRDefault="00863CDF" w:rsidP="001A3498">
      <w:pPr>
        <w:pStyle w:val="Heading2"/>
        <w:spacing w:before="0" w:after="0"/>
      </w:pPr>
    </w:p>
    <w:p w14:paraId="5ACEA010" w14:textId="77777777" w:rsidR="00863CDF" w:rsidRDefault="00863CDF" w:rsidP="001A3498">
      <w:pPr>
        <w:pStyle w:val="Heading2"/>
        <w:spacing w:before="0" w:after="0"/>
      </w:pPr>
    </w:p>
    <w:p w14:paraId="43DF6486" w14:textId="77777777" w:rsidR="00863CDF" w:rsidRPr="00863CDF" w:rsidRDefault="00863CDF" w:rsidP="00863CDF"/>
    <w:p w14:paraId="6C2032EE" w14:textId="77777777" w:rsidR="009863A4" w:rsidRDefault="512F0B12" w:rsidP="001A3498">
      <w:pPr>
        <w:pStyle w:val="Heading2"/>
        <w:spacing w:before="0" w:after="0"/>
      </w:pPr>
      <w:bookmarkStart w:id="193" w:name="_Toc82600942"/>
      <w:r>
        <w:lastRenderedPageBreak/>
        <w:t>Leak Detection Systems (AO Data Center)</w:t>
      </w:r>
      <w:bookmarkEnd w:id="192"/>
      <w:bookmarkEnd w:id="193"/>
    </w:p>
    <w:p w14:paraId="2A4ED4E4" w14:textId="77777777" w:rsidR="009863A4" w:rsidRDefault="512F0B12" w:rsidP="009863A4">
      <w:r>
        <w:t>The AO Data Center has an active moisture detection system installed along the perimeter of the data center.  A monitor and a map of the system are posted at the entrance to the NOC.  In the event of a water leak, an alarm will sound, and a message will appear on the panel PAL-AT (pictured below).</w:t>
      </w:r>
    </w:p>
    <w:p w14:paraId="2D49EF31" w14:textId="77777777" w:rsidR="006C1C0D" w:rsidRDefault="006C1C0D" w:rsidP="009863A4"/>
    <w:p w14:paraId="086A05C4" w14:textId="77777777" w:rsidR="009863A4" w:rsidRDefault="00793D79" w:rsidP="009863A4">
      <w:r>
        <w:rPr>
          <w:noProof/>
        </w:rPr>
        <w:drawing>
          <wp:inline distT="0" distB="0" distL="0" distR="0" wp14:anchorId="39515B9D" wp14:editId="01346636">
            <wp:extent cx="3701415" cy="4642485"/>
            <wp:effectExtent l="0" t="0" r="0" b="0"/>
            <wp:docPr id="28" name="Picture 28" descr="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ater"/>
                    <pic:cNvPicPr>
                      <a:picLocks noChangeAspect="1" noChangeArrowheads="1"/>
                    </pic:cNvPicPr>
                  </pic:nvPicPr>
                  <pic:blipFill>
                    <a:blip r:embed="rId73" cstate="print">
                      <a:extLst>
                        <a:ext uri="{28A0092B-C50C-407E-A947-70E740481C1C}">
                          <a14:useLocalDpi xmlns:a14="http://schemas.microsoft.com/office/drawing/2010/main" val="0"/>
                        </a:ext>
                      </a:extLst>
                    </a:blip>
                    <a:srcRect l="8824" t="6618" b="17647"/>
                    <a:stretch>
                      <a:fillRect/>
                    </a:stretch>
                  </pic:blipFill>
                  <pic:spPr bwMode="auto">
                    <a:xfrm>
                      <a:off x="0" y="0"/>
                      <a:ext cx="3701415" cy="4642485"/>
                    </a:xfrm>
                    <a:prstGeom prst="rect">
                      <a:avLst/>
                    </a:prstGeom>
                    <a:noFill/>
                    <a:ln>
                      <a:noFill/>
                    </a:ln>
                  </pic:spPr>
                </pic:pic>
              </a:graphicData>
            </a:graphic>
          </wp:inline>
        </w:drawing>
      </w:r>
    </w:p>
    <w:p w14:paraId="666BF74F" w14:textId="77777777" w:rsidR="000B43B2" w:rsidRDefault="512F0B12" w:rsidP="00827ACF">
      <w:pPr>
        <w:pStyle w:val="Picture"/>
      </w:pPr>
      <w:bookmarkStart w:id="194" w:name="_Toc350857664"/>
      <w:bookmarkStart w:id="195" w:name="_Toc393780087"/>
      <w:r>
        <w:t>AO Water Detection Panel</w:t>
      </w:r>
      <w:bookmarkEnd w:id="194"/>
      <w:bookmarkEnd w:id="195"/>
    </w:p>
    <w:p w14:paraId="56FB7A00" w14:textId="77777777" w:rsidR="000B43B2" w:rsidRPr="000B43B2" w:rsidRDefault="000B43B2" w:rsidP="000B43B2"/>
    <w:p w14:paraId="088425D9" w14:textId="77777777" w:rsidR="009863A4" w:rsidRDefault="512F0B12" w:rsidP="009863A4">
      <w:r>
        <w:t>The message will indicate, in feet, where the water leak is.  The map, to the right of this box (pictured below), is used to determine where in the data center water was detected.</w:t>
      </w:r>
    </w:p>
    <w:p w14:paraId="50ACB31F" w14:textId="77777777" w:rsidR="009863A4" w:rsidRDefault="009863A4" w:rsidP="009863A4"/>
    <w:p w14:paraId="0C609C6F" w14:textId="77777777" w:rsidR="009863A4" w:rsidRDefault="2F9C0563" w:rsidP="009863A4">
      <w:r>
        <w:t>When the alarm sounds, an emergency call must be made to Security to shut down the Halon/</w:t>
      </w:r>
      <w:proofErr w:type="spellStart"/>
      <w:r>
        <w:t>Inergen</w:t>
      </w:r>
      <w:proofErr w:type="spellEnd"/>
      <w:r>
        <w:t xml:space="preserve"> systems immediately.  Once the Halon/</w:t>
      </w:r>
      <w:proofErr w:type="spellStart"/>
      <w:r>
        <w:t>Inergen</w:t>
      </w:r>
      <w:proofErr w:type="spellEnd"/>
      <w:r>
        <w:t xml:space="preserve"> systems have been shut off, the floor tiles may be lifted to determine the location and cause of the water leak.</w:t>
      </w:r>
    </w:p>
    <w:p w14:paraId="715DFE93" w14:textId="77777777" w:rsidR="009863A4" w:rsidRDefault="00793D79" w:rsidP="009863A4">
      <w:r>
        <w:rPr>
          <w:noProof/>
        </w:rPr>
        <w:lastRenderedPageBreak/>
        <w:drawing>
          <wp:inline distT="0" distB="0" distL="0" distR="0" wp14:anchorId="5241E6BB" wp14:editId="453D67DB">
            <wp:extent cx="5468620" cy="4105910"/>
            <wp:effectExtent l="0" t="0" r="0" b="0"/>
            <wp:docPr id="29" name="Picture 29" descr="Wate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ter Detec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8620" cy="4105910"/>
                    </a:xfrm>
                    <a:prstGeom prst="rect">
                      <a:avLst/>
                    </a:prstGeom>
                    <a:noFill/>
                    <a:ln>
                      <a:noFill/>
                    </a:ln>
                  </pic:spPr>
                </pic:pic>
              </a:graphicData>
            </a:graphic>
          </wp:inline>
        </w:drawing>
      </w:r>
    </w:p>
    <w:p w14:paraId="3DFC4CB5" w14:textId="77777777" w:rsidR="000B43B2" w:rsidRDefault="512F0B12" w:rsidP="00827ACF">
      <w:pPr>
        <w:pStyle w:val="Picture"/>
      </w:pPr>
      <w:bookmarkStart w:id="196" w:name="_Toc350857665"/>
      <w:bookmarkStart w:id="197" w:name="_Toc393780088"/>
      <w:r>
        <w:t>AO Water Detection System Map</w:t>
      </w:r>
      <w:bookmarkEnd w:id="196"/>
      <w:bookmarkEnd w:id="197"/>
    </w:p>
    <w:p w14:paraId="1317869C" w14:textId="77777777" w:rsidR="000B43B2" w:rsidRDefault="000B43B2" w:rsidP="00436D45"/>
    <w:p w14:paraId="0893D3C2" w14:textId="77777777" w:rsidR="00995916" w:rsidRDefault="512F0B12" w:rsidP="00436D45">
      <w:r>
        <w:t>Note that because there are no CRAH units or water supply lines in the TXRAO data center, the water detection system is part of the CRAH hall and monitored by Facilities.</w:t>
      </w:r>
    </w:p>
    <w:p w14:paraId="2A2F7F16" w14:textId="77777777" w:rsidR="00995916" w:rsidRPr="000B43B2" w:rsidRDefault="00995916" w:rsidP="00436D45"/>
    <w:p w14:paraId="7B2B3F03" w14:textId="77777777" w:rsidR="009863A4" w:rsidRDefault="512F0B12" w:rsidP="00436D45">
      <w:pPr>
        <w:pStyle w:val="Heading2"/>
        <w:spacing w:before="0" w:after="0"/>
      </w:pPr>
      <w:bookmarkStart w:id="198" w:name="_Toc352160215"/>
      <w:bookmarkStart w:id="199" w:name="_Toc82600943"/>
      <w:r>
        <w:t>AO / TXRAO Water Sprinkler System / Electronic Deluge Switch (Overhead Water)</w:t>
      </w:r>
      <w:bookmarkEnd w:id="198"/>
      <w:bookmarkEnd w:id="199"/>
    </w:p>
    <w:p w14:paraId="451D55FE" w14:textId="77777777" w:rsidR="009863A4" w:rsidRDefault="512F0B12" w:rsidP="00436D45">
      <w:r>
        <w:t xml:space="preserve">The AO and TXRAO Data Centers have a dry-pipe overhead sprinkler system to prevent leakage from the system onto computer equipment.  </w:t>
      </w:r>
    </w:p>
    <w:p w14:paraId="1178CD83" w14:textId="77777777" w:rsidR="009863A4" w:rsidRDefault="009863A4" w:rsidP="00436D45"/>
    <w:p w14:paraId="6270E511" w14:textId="77777777" w:rsidR="009863A4" w:rsidRDefault="512F0B12" w:rsidP="009863A4">
      <w:r>
        <w:t>The electronic deluge switch is a method for manually allowing water to enter the overhead sprinkler system. Even when water is in the overhead system, the sprinkler heads will NOT dispense water. Water will only dispense when two sprinkler heads reach a temperature in excess of 140 degrees. When two sprinkler heads reach this temperature, water will automatically fill the overhead sprinkler pipes. The fire protection system is designed such that the Halon system will discharge prior to the sprinkler heads reaching this temperature. Both the sprinkler system and the Halon system are monitored 7x24 by the ACE Security Offices.</w:t>
      </w:r>
    </w:p>
    <w:p w14:paraId="2010AC26" w14:textId="77777777" w:rsidR="009863A4" w:rsidRDefault="001A3498" w:rsidP="009863A4">
      <w:r>
        <w:tab/>
      </w:r>
      <w:r>
        <w:tab/>
      </w:r>
      <w:r>
        <w:tab/>
      </w:r>
      <w:r>
        <w:tab/>
      </w:r>
      <w:r>
        <w:tab/>
      </w:r>
      <w:r>
        <w:tab/>
      </w:r>
    </w:p>
    <w:p w14:paraId="3AA8E1A8" w14:textId="77777777" w:rsidR="00863CDF" w:rsidRDefault="00863CDF" w:rsidP="009863A4"/>
    <w:p w14:paraId="7BE5B82E" w14:textId="77777777" w:rsidR="00863CDF" w:rsidRDefault="00863CDF" w:rsidP="009863A4"/>
    <w:p w14:paraId="36D7A7DC" w14:textId="77777777" w:rsidR="00863CDF" w:rsidRDefault="00863CDF" w:rsidP="009863A4"/>
    <w:p w14:paraId="0A4F732C" w14:textId="77777777" w:rsidR="00863CDF" w:rsidRDefault="00863CDF" w:rsidP="009863A4"/>
    <w:p w14:paraId="25022711" w14:textId="77777777" w:rsidR="00863CDF" w:rsidRDefault="00863CDF" w:rsidP="009863A4"/>
    <w:p w14:paraId="5EA186F9" w14:textId="77777777" w:rsidR="009863A4" w:rsidRDefault="512F0B12" w:rsidP="009863A4">
      <w:r>
        <w:lastRenderedPageBreak/>
        <w:t xml:space="preserve">The Electronic Deluge manual release switch should NOT be used. </w:t>
      </w:r>
    </w:p>
    <w:p w14:paraId="75C3E974" w14:textId="77777777" w:rsidR="009863A4" w:rsidRDefault="009863A4" w:rsidP="009863A4"/>
    <w:p w14:paraId="77DFEFAA" w14:textId="77777777" w:rsidR="009863A4" w:rsidRDefault="00793D79" w:rsidP="009863A4">
      <w:r>
        <w:rPr>
          <w:noProof/>
        </w:rPr>
        <w:drawing>
          <wp:inline distT="0" distB="0" distL="0" distR="0" wp14:anchorId="5FC60C48" wp14:editId="4BD20A2F">
            <wp:extent cx="1638300" cy="2933700"/>
            <wp:effectExtent l="0" t="0" r="0" b="0"/>
            <wp:docPr id="6" name="Picture 19" descr="134030167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340301676047"/>
                    <pic:cNvPicPr>
                      <a:picLocks noChangeAspect="1" noChangeArrowheads="1"/>
                    </pic:cNvPicPr>
                  </pic:nvPicPr>
                  <pic:blipFill>
                    <a:blip r:embed="rId75">
                      <a:extLst>
                        <a:ext uri="{28A0092B-C50C-407E-A947-70E740481C1C}">
                          <a14:useLocalDpi xmlns:a14="http://schemas.microsoft.com/office/drawing/2010/main" val="0"/>
                        </a:ext>
                      </a:extLst>
                    </a:blip>
                    <a:srcRect l="28877" t="7144" r="14853" b="17328"/>
                    <a:stretch>
                      <a:fillRect/>
                    </a:stretch>
                  </pic:blipFill>
                  <pic:spPr bwMode="auto">
                    <a:xfrm>
                      <a:off x="0" y="0"/>
                      <a:ext cx="1638300" cy="2933700"/>
                    </a:xfrm>
                    <a:prstGeom prst="rect">
                      <a:avLst/>
                    </a:prstGeom>
                    <a:noFill/>
                    <a:ln>
                      <a:noFill/>
                    </a:ln>
                  </pic:spPr>
                </pic:pic>
              </a:graphicData>
            </a:graphic>
          </wp:inline>
        </w:drawing>
      </w:r>
    </w:p>
    <w:p w14:paraId="64FA3595" w14:textId="77777777" w:rsidR="000B43B2" w:rsidRPr="000873E2" w:rsidRDefault="512F0B12" w:rsidP="00827ACF">
      <w:pPr>
        <w:pStyle w:val="Picture"/>
      </w:pPr>
      <w:bookmarkStart w:id="200" w:name="_Toc350857666"/>
      <w:bookmarkStart w:id="201" w:name="_Toc393780089"/>
      <w:r>
        <w:t>Overhead Water Deluge Box</w:t>
      </w:r>
      <w:bookmarkEnd w:id="200"/>
      <w:bookmarkEnd w:id="201"/>
    </w:p>
    <w:p w14:paraId="6DE67376" w14:textId="77777777" w:rsidR="00436D45" w:rsidRDefault="00436D45" w:rsidP="00436D45">
      <w:pPr>
        <w:pStyle w:val="Heading2"/>
        <w:spacing w:before="0" w:after="0"/>
      </w:pPr>
      <w:bookmarkStart w:id="202" w:name="_Toc352160216"/>
    </w:p>
    <w:p w14:paraId="3CE86A02" w14:textId="77777777" w:rsidR="00863CDF" w:rsidRPr="00863CDF" w:rsidRDefault="00863CDF" w:rsidP="00863CDF"/>
    <w:p w14:paraId="3B37972F" w14:textId="77777777" w:rsidR="00427815" w:rsidRPr="00863CDF" w:rsidRDefault="2F9C0563" w:rsidP="2F9C0563">
      <w:pPr>
        <w:pStyle w:val="Heading2"/>
        <w:spacing w:before="0" w:after="0"/>
        <w:rPr>
          <w:sz w:val="28"/>
        </w:rPr>
      </w:pPr>
      <w:bookmarkStart w:id="203" w:name="_Toc82600944"/>
      <w:r w:rsidRPr="2F9C0563">
        <w:rPr>
          <w:sz w:val="28"/>
        </w:rPr>
        <w:t xml:space="preserve">Halon and </w:t>
      </w:r>
      <w:proofErr w:type="spellStart"/>
      <w:r w:rsidRPr="2F9C0563">
        <w:rPr>
          <w:sz w:val="28"/>
        </w:rPr>
        <w:t>Inergen</w:t>
      </w:r>
      <w:proofErr w:type="spellEnd"/>
      <w:r w:rsidRPr="2F9C0563">
        <w:rPr>
          <w:sz w:val="28"/>
        </w:rPr>
        <w:t xml:space="preserve"> Fire Suppression</w:t>
      </w:r>
      <w:bookmarkEnd w:id="203"/>
    </w:p>
    <w:p w14:paraId="5EAFB25A" w14:textId="77777777" w:rsidR="00427815" w:rsidRDefault="512F0B12" w:rsidP="512F0B12">
      <w:pPr>
        <w:rPr>
          <w:lang w:val="en"/>
        </w:rPr>
      </w:pPr>
      <w:r w:rsidRPr="512F0B12">
        <w:rPr>
          <w:lang w:val="en"/>
        </w:rPr>
        <w:t xml:space="preserve">Halon 1301 was introduced as a </w:t>
      </w:r>
      <w:hyperlink r:id="rId76">
        <w:r>
          <w:t>gaseous fire suppression</w:t>
        </w:r>
      </w:hyperlink>
      <w:r w:rsidRPr="512F0B12">
        <w:rPr>
          <w:lang w:val="en"/>
        </w:rPr>
        <w:t xml:space="preserve"> agent in the 1960s, and is used  to protect valuable materials, such as </w:t>
      </w:r>
      <w:r>
        <w:t xml:space="preserve">computer systems and telecommunication </w:t>
      </w:r>
      <w:hyperlink r:id="rId77">
        <w:r>
          <w:t>switching centers</w:t>
        </w:r>
      </w:hyperlink>
      <w:r>
        <w:t>, usually as total flooding systems</w:t>
      </w:r>
      <w:r w:rsidRPr="512F0B12">
        <w:rPr>
          <w:lang w:val="en"/>
        </w:rPr>
        <w:t>. It is considered good practice to avoid all unnecessary exposure to Halon 1301, and to limit exposures to concentrations of 7 percent and below to 15 minutes. Exposure to Halon 1301 in the 5 to 7 percent range produces little, if any, noticeable effect. At levels between 7 and 10 percent, mild central nervous system effects such as dizziness and tingling in the extremities have been reported.  In practice, the operators of many Halon 1301 total flooding systems evacuate the space on impending agent discharge.</w:t>
      </w:r>
    </w:p>
    <w:p w14:paraId="1559FD17" w14:textId="77777777" w:rsidR="00427815" w:rsidRDefault="00427815" w:rsidP="00436D45">
      <w:pPr>
        <w:pStyle w:val="Heading2"/>
        <w:spacing w:before="0" w:after="0"/>
      </w:pPr>
    </w:p>
    <w:p w14:paraId="384F1F64" w14:textId="77777777" w:rsidR="00427815" w:rsidRPr="00805461" w:rsidRDefault="2F9C0563" w:rsidP="56AA94E3">
      <w:r w:rsidRPr="56AA94E3">
        <w:t xml:space="preserve">A component of </w:t>
      </w:r>
      <w:proofErr w:type="spellStart"/>
      <w:r w:rsidRPr="56AA94E3">
        <w:t>Inergen</w:t>
      </w:r>
      <w:proofErr w:type="spellEnd"/>
      <w:r w:rsidRPr="56AA94E3">
        <w:t xml:space="preserve"> is carbon dioxide, which allows the human body to adapt to the environment of reduced oxygen that is present after discharge of the agent. Discharge of </w:t>
      </w:r>
      <w:proofErr w:type="spellStart"/>
      <w:r w:rsidRPr="56AA94E3">
        <w:t>Inergen</w:t>
      </w:r>
      <w:proofErr w:type="spellEnd"/>
      <w:r w:rsidRPr="56AA94E3">
        <w:t xml:space="preserve"> results in an approximate 2% concentration of carbon dioxide within the space. This directs the human body to take deeper breaths and to make more efficient use of the available oxygen. The nitrogen and argon components offset the weight of the carbon dioxide, which allows the </w:t>
      </w:r>
      <w:proofErr w:type="spellStart"/>
      <w:r w:rsidRPr="56AA94E3">
        <w:t>Inergen</w:t>
      </w:r>
      <w:proofErr w:type="spellEnd"/>
      <w:r w:rsidRPr="56AA94E3">
        <w:t xml:space="preserve"> blend to have the same density as normal atmosphere. </w:t>
      </w:r>
      <w:proofErr w:type="spellStart"/>
      <w:r w:rsidRPr="56AA94E3">
        <w:t>Inergen</w:t>
      </w:r>
      <w:proofErr w:type="spellEnd"/>
      <w:r w:rsidRPr="56AA94E3">
        <w:t xml:space="preserve"> is non-toxic, and does not threaten health, as halocarbon agents do. </w:t>
      </w:r>
      <w:proofErr w:type="spellStart"/>
      <w:r w:rsidRPr="56AA94E3">
        <w:t>Inergen</w:t>
      </w:r>
      <w:proofErr w:type="spellEnd"/>
      <w:r w:rsidRPr="56AA94E3">
        <w:t xml:space="preserve"> has almost the same density as normal atmosphere. No special considerations are needed to prevent agent leakage.  Because </w:t>
      </w:r>
      <w:proofErr w:type="spellStart"/>
      <w:r w:rsidRPr="56AA94E3">
        <w:t>Inergen</w:t>
      </w:r>
      <w:proofErr w:type="spellEnd"/>
      <w:r w:rsidRPr="56AA94E3">
        <w:t xml:space="preserve"> creates no 'fog' during discharge, escape routes remain visible.</w:t>
      </w:r>
    </w:p>
    <w:p w14:paraId="4E741678" w14:textId="77777777" w:rsidR="00427815" w:rsidRPr="00427815" w:rsidRDefault="00427815" w:rsidP="00427815"/>
    <w:p w14:paraId="568EDCF3" w14:textId="77777777" w:rsidR="00863CDF" w:rsidRDefault="00863CDF" w:rsidP="00427815">
      <w:pPr>
        <w:pStyle w:val="Heading2"/>
        <w:spacing w:before="0" w:after="0"/>
      </w:pPr>
    </w:p>
    <w:p w14:paraId="41BF2A92" w14:textId="77777777" w:rsidR="00863CDF" w:rsidRPr="00863CDF" w:rsidRDefault="00863CDF" w:rsidP="00863CDF"/>
    <w:p w14:paraId="5DD10A24" w14:textId="77777777" w:rsidR="009863A4" w:rsidRDefault="2F9C0563" w:rsidP="00427815">
      <w:pPr>
        <w:pStyle w:val="Heading2"/>
        <w:spacing w:before="0" w:after="0"/>
      </w:pPr>
      <w:bookmarkStart w:id="204" w:name="_Toc82600945"/>
      <w:r>
        <w:lastRenderedPageBreak/>
        <w:t>Halon/</w:t>
      </w:r>
      <w:proofErr w:type="spellStart"/>
      <w:r>
        <w:t>Inergen</w:t>
      </w:r>
      <w:proofErr w:type="spellEnd"/>
      <w:r>
        <w:t xml:space="preserve"> Sequence of Operations</w:t>
      </w:r>
      <w:bookmarkStart w:id="205" w:name="_Toc352160217"/>
      <w:bookmarkEnd w:id="202"/>
      <w:bookmarkEnd w:id="204"/>
      <w:bookmarkEnd w:id="205"/>
    </w:p>
    <w:p w14:paraId="377EDE85" w14:textId="77777777" w:rsidR="009863A4" w:rsidRPr="009A6C1E" w:rsidRDefault="512F0B12" w:rsidP="00436D45">
      <w:r>
        <w:t>When the fire suppression system is activated, it will go through 2 stages:</w:t>
      </w:r>
    </w:p>
    <w:p w14:paraId="192B6D2F" w14:textId="77777777" w:rsidR="001A3498" w:rsidRDefault="001A3498" w:rsidP="00436D45">
      <w:pPr>
        <w:pStyle w:val="Heading3"/>
        <w:spacing w:before="0" w:after="0"/>
      </w:pPr>
      <w:bookmarkStart w:id="206" w:name="_Toc352160218"/>
    </w:p>
    <w:p w14:paraId="320867E3" w14:textId="77777777" w:rsidR="009863A4" w:rsidRDefault="512F0B12" w:rsidP="00436D45">
      <w:pPr>
        <w:pStyle w:val="Heading3"/>
        <w:spacing w:before="0" w:after="0"/>
      </w:pPr>
      <w:bookmarkStart w:id="207" w:name="_Toc82600946"/>
      <w:r>
        <w:t>Stage 1 Alarm</w:t>
      </w:r>
      <w:bookmarkEnd w:id="206"/>
      <w:bookmarkEnd w:id="207"/>
    </w:p>
    <w:p w14:paraId="078631B5" w14:textId="77777777" w:rsidR="009863A4" w:rsidRDefault="512F0B12" w:rsidP="00436D45">
      <w:r>
        <w:t>Pulsating horn sound (every 4 seconds)</w:t>
      </w:r>
    </w:p>
    <w:p w14:paraId="422D8FBF" w14:textId="77777777" w:rsidR="001A3498" w:rsidRDefault="001A3498" w:rsidP="00436D45">
      <w:pPr>
        <w:pStyle w:val="Heading3"/>
        <w:spacing w:before="0" w:after="0"/>
      </w:pPr>
      <w:bookmarkStart w:id="208" w:name="_Toc352160219"/>
    </w:p>
    <w:p w14:paraId="68F0658E" w14:textId="77777777" w:rsidR="009863A4" w:rsidRDefault="512F0B12" w:rsidP="00436D45">
      <w:pPr>
        <w:pStyle w:val="Heading3"/>
        <w:spacing w:before="0" w:after="0"/>
      </w:pPr>
      <w:bookmarkStart w:id="209" w:name="_Toc82600947"/>
      <w:r>
        <w:t>Stage 2 Alarm</w:t>
      </w:r>
      <w:bookmarkEnd w:id="208"/>
      <w:bookmarkEnd w:id="209"/>
    </w:p>
    <w:p w14:paraId="6974EA40" w14:textId="77777777" w:rsidR="009863A4" w:rsidRDefault="512F0B12" w:rsidP="00436D45">
      <w:r>
        <w:t>Pulsating horn sound (every second)</w:t>
      </w:r>
    </w:p>
    <w:p w14:paraId="454B8825" w14:textId="77777777" w:rsidR="009863A4" w:rsidRDefault="512F0B12" w:rsidP="00436D45">
      <w:r>
        <w:t>1 minute dump sequence is activated.</w:t>
      </w:r>
    </w:p>
    <w:p w14:paraId="7DB2C6AF" w14:textId="77777777" w:rsidR="009863A4" w:rsidRDefault="512F0B12" w:rsidP="001A3498">
      <w:r>
        <w:t>Abort or leave room immediately!</w:t>
      </w:r>
    </w:p>
    <w:p w14:paraId="4E7D2035" w14:textId="77777777" w:rsidR="00863CDF" w:rsidRDefault="512F0B12" w:rsidP="00863CDF">
      <w:pPr>
        <w:pStyle w:val="Heading3"/>
      </w:pPr>
      <w:bookmarkStart w:id="210" w:name="_Toc82600948"/>
      <w:r>
        <w:t>Halon Dump Sequence</w:t>
      </w:r>
      <w:bookmarkEnd w:id="210"/>
    </w:p>
    <w:p w14:paraId="31497C2E" w14:textId="77777777" w:rsidR="00863CDF" w:rsidRDefault="512F0B12" w:rsidP="00863CDF">
      <w:r>
        <w:t>A continuous horn inside the room and strobe flashing lights outside of the room indicates the fire suppression system dump sequence has started.  Abort or leave the room immediately!</w:t>
      </w:r>
    </w:p>
    <w:p w14:paraId="6B2DABE7" w14:textId="77777777" w:rsidR="00863CDF" w:rsidRDefault="512F0B12" w:rsidP="00863CDF">
      <w:pPr>
        <w:pStyle w:val="Heading3"/>
      </w:pPr>
      <w:bookmarkStart w:id="211" w:name="_Toc82600949"/>
      <w:r>
        <w:t>Manual Dump Pull Stations</w:t>
      </w:r>
      <w:bookmarkEnd w:id="211"/>
    </w:p>
    <w:p w14:paraId="5228A9CA" w14:textId="77777777" w:rsidR="00863CDF" w:rsidRDefault="512F0B12" w:rsidP="00863CDF">
      <w:r>
        <w:t>Lift cover and pull down at pull station.</w:t>
      </w:r>
    </w:p>
    <w:p w14:paraId="7D06815F" w14:textId="77777777" w:rsidR="00863CDF" w:rsidRDefault="2F9C0563" w:rsidP="00863CDF">
      <w:r>
        <w:t xml:space="preserve">Halon or </w:t>
      </w:r>
      <w:proofErr w:type="spellStart"/>
      <w:r>
        <w:t>Inergen</w:t>
      </w:r>
      <w:proofErr w:type="spellEnd"/>
      <w:r>
        <w:t xml:space="preserve"> will dump.</w:t>
      </w:r>
    </w:p>
    <w:p w14:paraId="7D9E154A" w14:textId="77777777" w:rsidR="00863CDF" w:rsidRDefault="2F9C0563" w:rsidP="00863CDF">
      <w:r>
        <w:t xml:space="preserve">Emergency Power Off of all Halon or </w:t>
      </w:r>
      <w:proofErr w:type="spellStart"/>
      <w:r>
        <w:t>Inergen</w:t>
      </w:r>
      <w:proofErr w:type="spellEnd"/>
      <w:r>
        <w:t xml:space="preserve"> covered areas on the floor will occur in 10 seconds.</w:t>
      </w:r>
    </w:p>
    <w:p w14:paraId="34A3BAC9" w14:textId="77777777" w:rsidR="00863CDF" w:rsidRDefault="512F0B12" w:rsidP="00863CDF">
      <w:r>
        <w:t>Abort or Leave room immediately!</w:t>
      </w:r>
    </w:p>
    <w:p w14:paraId="08417116" w14:textId="77777777" w:rsidR="00863CDF" w:rsidRDefault="512F0B12" w:rsidP="00863CDF">
      <w:pPr>
        <w:pStyle w:val="Heading3"/>
      </w:pPr>
      <w:bookmarkStart w:id="212" w:name="_Toc82600950"/>
      <w:r>
        <w:t>In Case of False Alarm</w:t>
      </w:r>
      <w:bookmarkEnd w:id="212"/>
    </w:p>
    <w:p w14:paraId="519C1815" w14:textId="77777777" w:rsidR="00863CDF" w:rsidRDefault="512F0B12" w:rsidP="00863CDF">
      <w:r>
        <w:t>Proceed to the nearest abort button, press AND hold the button in.</w:t>
      </w:r>
    </w:p>
    <w:p w14:paraId="6C54B538" w14:textId="77777777" w:rsidR="00863CDF" w:rsidRDefault="512F0B12" w:rsidP="00863CDF">
      <w:r>
        <w:t>This will pause the emergency power off and the fire suppression dump sequence.</w:t>
      </w:r>
    </w:p>
    <w:p w14:paraId="08B90C26" w14:textId="77777777" w:rsidR="00863CDF" w:rsidRDefault="512F0B12" w:rsidP="00863CDF">
      <w:r>
        <w:t>If you release the abort button, the power off count will proceed from where it left off.</w:t>
      </w:r>
    </w:p>
    <w:p w14:paraId="3E13C960" w14:textId="77777777" w:rsidR="00863CDF" w:rsidRDefault="512F0B12" w:rsidP="00863CDF">
      <w:r>
        <w:t xml:space="preserve">(If the </w:t>
      </w:r>
      <w:proofErr w:type="spellStart"/>
      <w:r>
        <w:t>count down</w:t>
      </w:r>
      <w:proofErr w:type="spellEnd"/>
      <w:r>
        <w:t xml:space="preserve"> were 8 seconds in, the dump and power off would then occur in 2 seconds.)</w:t>
      </w:r>
    </w:p>
    <w:p w14:paraId="18212ADD" w14:textId="77777777" w:rsidR="00863CDF" w:rsidRDefault="00863CDF" w:rsidP="00863CDF"/>
    <w:p w14:paraId="4B762299" w14:textId="77777777" w:rsidR="00863CDF" w:rsidRPr="00A55203" w:rsidRDefault="512F0B12" w:rsidP="512F0B12">
      <w:pPr>
        <w:rPr>
          <w:b/>
          <w:bCs/>
        </w:rPr>
      </w:pPr>
      <w:r w:rsidRPr="512F0B12">
        <w:rPr>
          <w:b/>
          <w:bCs/>
        </w:rPr>
        <w:t>Continue to press the abort button until Engineering arrives and resets the panel.</w:t>
      </w:r>
    </w:p>
    <w:p w14:paraId="0E1A17E9" w14:textId="77777777" w:rsidR="009863A4" w:rsidRDefault="512F0B12" w:rsidP="00791BEE">
      <w:pPr>
        <w:pStyle w:val="Heading3"/>
      </w:pPr>
      <w:bookmarkStart w:id="213" w:name="_Toc352160222"/>
      <w:bookmarkStart w:id="214" w:name="_Toc82600951"/>
      <w:r>
        <w:t>Halon Release Stations:</w:t>
      </w:r>
      <w:bookmarkEnd w:id="213"/>
      <w:bookmarkEnd w:id="214"/>
    </w:p>
    <w:p w14:paraId="1A13EE55" w14:textId="77777777" w:rsidR="009863A4" w:rsidRDefault="2F9C0563" w:rsidP="009863A4">
      <w:r>
        <w:t xml:space="preserve">The AO and TXRAO Data Centers are </w:t>
      </w:r>
      <w:proofErr w:type="spellStart"/>
      <w:r>
        <w:t>equiped</w:t>
      </w:r>
      <w:proofErr w:type="spellEnd"/>
      <w:r>
        <w:t xml:space="preserve"> with multiple manual pull stations.  These pull stations have a 10 second delay on them.  It they are activated manually, you must either immediately leave the area or activate the RELEASE ABORT switch.</w:t>
      </w:r>
    </w:p>
    <w:p w14:paraId="09AAFE8F" w14:textId="77777777" w:rsidR="009863A4" w:rsidRDefault="009863A4" w:rsidP="009863A4"/>
    <w:p w14:paraId="7FF478F4" w14:textId="77777777" w:rsidR="009863A4" w:rsidRDefault="512F0B12" w:rsidP="009863A4">
      <w:r>
        <w:t>The AO Data Center has two types manual pull stations: one releases Halon below the raised floor only, and one release below and above the floor.  Both will initiate an emergency power off of the data center.</w:t>
      </w:r>
    </w:p>
    <w:p w14:paraId="60D13401" w14:textId="77777777" w:rsidR="009863A4" w:rsidRDefault="009863A4" w:rsidP="009863A4"/>
    <w:p w14:paraId="54C504DF" w14:textId="77777777" w:rsidR="009863A4" w:rsidRDefault="2F9C0563" w:rsidP="009863A4">
      <w:r>
        <w:t xml:space="preserve">The Halon and </w:t>
      </w:r>
      <w:proofErr w:type="spellStart"/>
      <w:r>
        <w:t>Inergen</w:t>
      </w:r>
      <w:proofErr w:type="spellEnd"/>
      <w:r>
        <w:t xml:space="preserve"> Systems have sensors located through the Data Centers, and will activate automatically.  These are monitored by the ACSC Security Office.  It is VERY UNLIKELY you would need to manually activate the Halon or </w:t>
      </w:r>
      <w:proofErr w:type="spellStart"/>
      <w:r>
        <w:t>Inergen</w:t>
      </w:r>
      <w:proofErr w:type="spellEnd"/>
      <w:r>
        <w:t xml:space="preserve"> systems.</w:t>
      </w:r>
    </w:p>
    <w:p w14:paraId="2558B82E" w14:textId="77777777" w:rsidR="009863A4" w:rsidRPr="00ED3F12" w:rsidRDefault="2F9C0563" w:rsidP="56AA94E3">
      <w:pPr>
        <w:pStyle w:val="Heading2"/>
      </w:pPr>
      <w:bookmarkStart w:id="215" w:name="_Toc352160223"/>
      <w:bookmarkStart w:id="216" w:name="_Toc82600952"/>
      <w:r w:rsidRPr="56AA94E3">
        <w:lastRenderedPageBreak/>
        <w:t>Halon/</w:t>
      </w:r>
      <w:proofErr w:type="spellStart"/>
      <w:r w:rsidRPr="56AA94E3">
        <w:t>Inergen</w:t>
      </w:r>
      <w:proofErr w:type="spellEnd"/>
      <w:r w:rsidRPr="56AA94E3">
        <w:t xml:space="preserve"> Abort Button</w:t>
      </w:r>
      <w:bookmarkEnd w:id="215"/>
      <w:bookmarkEnd w:id="216"/>
    </w:p>
    <w:p w14:paraId="579E7608" w14:textId="77777777" w:rsidR="009863A4" w:rsidRDefault="2F9C0563" w:rsidP="009863A4">
      <w:r>
        <w:t xml:space="preserve">In the case of a false alarm or an inadvertent activation of the </w:t>
      </w:r>
      <w:proofErr w:type="spellStart"/>
      <w:r>
        <w:t>Halong</w:t>
      </w:r>
      <w:proofErr w:type="spellEnd"/>
      <w:r>
        <w:t>/</w:t>
      </w:r>
      <w:proofErr w:type="spellStart"/>
      <w:r>
        <w:t>Inergen</w:t>
      </w:r>
      <w:proofErr w:type="spellEnd"/>
      <w:r>
        <w:t xml:space="preserve"> system, proceed immediately to the nearest ABORT BUTTON, press and HOLD the button in.  This will pause the countdown for the emergency power off sequence and the Halon/</w:t>
      </w:r>
      <w:proofErr w:type="spellStart"/>
      <w:r>
        <w:t>Inergen</w:t>
      </w:r>
      <w:proofErr w:type="spellEnd"/>
      <w:r>
        <w:t xml:space="preserve"> dump sequence.  </w:t>
      </w:r>
      <w:r w:rsidRPr="2F9C0563">
        <w:rPr>
          <w:b/>
          <w:bCs/>
          <w:u w:val="single"/>
        </w:rPr>
        <w:t>DO NOT release the button before the panel is reset by a qualified engineer.</w:t>
      </w:r>
      <w:r>
        <w:t xml:space="preserve">  Releasing the button will cause the dump sequence to continue from the point the countdown was interrupted.</w:t>
      </w:r>
    </w:p>
    <w:p w14:paraId="7522E905" w14:textId="77777777" w:rsidR="009863A4" w:rsidRPr="00E36F0F" w:rsidRDefault="009863A4" w:rsidP="009863A4">
      <w:pPr>
        <w:rPr>
          <w:lang w:val="en"/>
        </w:rPr>
      </w:pPr>
    </w:p>
    <w:p w14:paraId="57525608" w14:textId="77777777" w:rsidR="009863A4" w:rsidRDefault="00793D79" w:rsidP="009863A4">
      <w:pPr>
        <w:rPr>
          <w:lang w:val="en"/>
        </w:rPr>
      </w:pPr>
      <w:r>
        <w:rPr>
          <w:noProof/>
          <w:lang w:val="en"/>
        </w:rPr>
        <w:drawing>
          <wp:inline distT="0" distB="0" distL="0" distR="0" wp14:anchorId="53DD99B8" wp14:editId="775F1037">
            <wp:extent cx="1624330" cy="2165350"/>
            <wp:effectExtent l="0" t="0" r="0" b="0"/>
            <wp:docPr id="5" name="Picture 28" descr="EP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O Rese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24330" cy="2165350"/>
                    </a:xfrm>
                    <a:prstGeom prst="rect">
                      <a:avLst/>
                    </a:prstGeom>
                    <a:noFill/>
                    <a:ln>
                      <a:noFill/>
                    </a:ln>
                  </pic:spPr>
                </pic:pic>
              </a:graphicData>
            </a:graphic>
          </wp:inline>
        </w:drawing>
      </w:r>
    </w:p>
    <w:p w14:paraId="0CBB5C6F" w14:textId="77777777" w:rsidR="009863A4" w:rsidRDefault="512F0B12" w:rsidP="512F0B12">
      <w:pPr>
        <w:pStyle w:val="Picture"/>
        <w:rPr>
          <w:lang w:val="en"/>
        </w:rPr>
      </w:pPr>
      <w:bookmarkStart w:id="217" w:name="_Toc393780090"/>
      <w:r w:rsidRPr="512F0B12">
        <w:rPr>
          <w:lang w:val="en"/>
        </w:rPr>
        <w:t>Halon Abort Switch</w:t>
      </w:r>
      <w:bookmarkEnd w:id="217"/>
    </w:p>
    <w:p w14:paraId="0AD5B48B" w14:textId="77777777" w:rsidR="009F6281" w:rsidRPr="009F6281" w:rsidRDefault="009F6281" w:rsidP="009F6281">
      <w:pPr>
        <w:rPr>
          <w:lang w:val="en"/>
        </w:rPr>
      </w:pPr>
    </w:p>
    <w:p w14:paraId="437BDE09" w14:textId="77777777" w:rsidR="009863A4" w:rsidRDefault="2F9C0563" w:rsidP="56AA94E3">
      <w:r w:rsidRPr="56AA94E3">
        <w:t xml:space="preserve">(NOTE:  the proper spelling of the fire suppression chemical is: </w:t>
      </w:r>
      <w:proofErr w:type="spellStart"/>
      <w:r w:rsidRPr="56AA94E3">
        <w:t>Inergen</w:t>
      </w:r>
      <w:proofErr w:type="spellEnd"/>
      <w:r w:rsidRPr="56AA94E3">
        <w:t>.)</w:t>
      </w:r>
    </w:p>
    <w:p w14:paraId="0201D930" w14:textId="77777777" w:rsidR="009863A4" w:rsidRDefault="512F0B12" w:rsidP="009863A4">
      <w:pPr>
        <w:pStyle w:val="Heading2"/>
      </w:pPr>
      <w:bookmarkStart w:id="218" w:name="_Toc352160224"/>
      <w:bookmarkStart w:id="219" w:name="_Toc82600953"/>
      <w:r>
        <w:t>Electrical Safety</w:t>
      </w:r>
      <w:bookmarkEnd w:id="218"/>
      <w:bookmarkEnd w:id="219"/>
    </w:p>
    <w:p w14:paraId="1BF5B8B8" w14:textId="77777777" w:rsidR="009863A4" w:rsidRDefault="512F0B12" w:rsidP="512F0B12">
      <w:pPr>
        <w:pStyle w:val="ForReview"/>
        <w:rPr>
          <w:i w:val="0"/>
          <w:color w:val="auto"/>
        </w:rPr>
      </w:pPr>
      <w:r w:rsidRPr="512F0B12">
        <w:rPr>
          <w:i w:val="0"/>
          <w:color w:val="auto"/>
        </w:rPr>
        <w:t>All electrical work must be performed by qualified personnel.</w:t>
      </w:r>
    </w:p>
    <w:p w14:paraId="3CBC19C0" w14:textId="77777777" w:rsidR="009863A4" w:rsidRDefault="512F0B12" w:rsidP="009863A4">
      <w:pPr>
        <w:pStyle w:val="Heading2"/>
      </w:pPr>
      <w:bookmarkStart w:id="220" w:name="_Toc352160225"/>
      <w:bookmarkStart w:id="221" w:name="_Toc82600954"/>
      <w:r>
        <w:t>Heat Sensors</w:t>
      </w:r>
      <w:bookmarkEnd w:id="220"/>
      <w:bookmarkEnd w:id="221"/>
    </w:p>
    <w:p w14:paraId="1734C05B" w14:textId="77777777" w:rsidR="009F6281" w:rsidRPr="009F6281" w:rsidRDefault="512F0B12" w:rsidP="009F6281">
      <w:r>
        <w:t>Heat sensors are located at various ceiling positions throughout the data centers.</w:t>
      </w:r>
    </w:p>
    <w:p w14:paraId="5DC42239" w14:textId="77777777" w:rsidR="009F6281" w:rsidRDefault="00793D79" w:rsidP="002466F0">
      <w:r>
        <w:rPr>
          <w:noProof/>
        </w:rPr>
        <w:drawing>
          <wp:inline distT="0" distB="0" distL="0" distR="0" wp14:anchorId="14FE0F29" wp14:editId="71985110">
            <wp:extent cx="1307465" cy="1740535"/>
            <wp:effectExtent l="0" t="0" r="0" b="0"/>
            <wp:docPr id="4" name="Picture 29" descr="Hea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at Senso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07465" cy="1740535"/>
                    </a:xfrm>
                    <a:prstGeom prst="rect">
                      <a:avLst/>
                    </a:prstGeom>
                    <a:noFill/>
                    <a:ln>
                      <a:noFill/>
                    </a:ln>
                  </pic:spPr>
                </pic:pic>
              </a:graphicData>
            </a:graphic>
          </wp:inline>
        </w:drawing>
      </w:r>
    </w:p>
    <w:p w14:paraId="4861C344" w14:textId="77777777" w:rsidR="009F6281" w:rsidRDefault="512F0B12" w:rsidP="00827ACF">
      <w:pPr>
        <w:pStyle w:val="Picture"/>
      </w:pPr>
      <w:bookmarkStart w:id="222" w:name="_Toc393780091"/>
      <w:r>
        <w:t>Heat Sensor</w:t>
      </w:r>
      <w:bookmarkEnd w:id="222"/>
    </w:p>
    <w:p w14:paraId="698CEA62" w14:textId="77777777" w:rsidR="00646227" w:rsidRDefault="00646227" w:rsidP="005A1DF1">
      <w:pPr>
        <w:pStyle w:val="Heading2"/>
        <w:spacing w:before="0" w:after="0"/>
      </w:pPr>
      <w:bookmarkStart w:id="223" w:name="_Toc352160226"/>
    </w:p>
    <w:p w14:paraId="5E0893E8" w14:textId="77777777" w:rsidR="00646227" w:rsidRDefault="00646227" w:rsidP="005A1DF1">
      <w:pPr>
        <w:pStyle w:val="Heading2"/>
        <w:spacing w:before="0" w:after="0"/>
      </w:pPr>
    </w:p>
    <w:p w14:paraId="0A1F111D" w14:textId="77777777" w:rsidR="005A1DF1" w:rsidRDefault="005A1DF1" w:rsidP="005A1DF1"/>
    <w:p w14:paraId="64E0333D" w14:textId="77777777" w:rsidR="005A1DF1" w:rsidRDefault="005A1DF1" w:rsidP="005A1DF1"/>
    <w:p w14:paraId="081AA3B9" w14:textId="77777777" w:rsidR="005A1DF1" w:rsidRPr="005A1DF1" w:rsidRDefault="005A1DF1" w:rsidP="005A1DF1"/>
    <w:p w14:paraId="0107ADA7" w14:textId="77777777" w:rsidR="009863A4" w:rsidRDefault="512F0B12" w:rsidP="005A1DF1">
      <w:pPr>
        <w:pStyle w:val="Heading2"/>
        <w:spacing w:before="0" w:after="0"/>
      </w:pPr>
      <w:bookmarkStart w:id="224" w:name="_Toc82600955"/>
      <w:r>
        <w:lastRenderedPageBreak/>
        <w:t>Emergency Power-Off Switches</w:t>
      </w:r>
      <w:bookmarkEnd w:id="223"/>
      <w:bookmarkEnd w:id="224"/>
    </w:p>
    <w:p w14:paraId="1E9D910C" w14:textId="77777777" w:rsidR="009863A4" w:rsidRDefault="512F0B12" w:rsidP="009863A4">
      <w:r>
        <w:t>The data centers are monitored 7x24 by Security. In case of emergency, Security will shut off data center power using the Emergency Power Off (EPO) switches.  These buttons should only be used by a trained individual.</w:t>
      </w:r>
    </w:p>
    <w:p w14:paraId="1DD247BD" w14:textId="77777777" w:rsidR="00637407" w:rsidRPr="008A6AE5" w:rsidRDefault="00637407" w:rsidP="009863A4"/>
    <w:p w14:paraId="2716DC7D" w14:textId="77777777" w:rsidR="009863A4" w:rsidRDefault="00793D79" w:rsidP="009863A4">
      <w:r>
        <w:rPr>
          <w:noProof/>
        </w:rPr>
        <w:drawing>
          <wp:inline distT="0" distB="0" distL="0" distR="0" wp14:anchorId="7B6AC35A" wp14:editId="49D54D4E">
            <wp:extent cx="1191260" cy="1587500"/>
            <wp:effectExtent l="0" t="0" r="0" b="0"/>
            <wp:docPr id="3" name="Picture 30" descr="EP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O Butto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91260" cy="1587500"/>
                    </a:xfrm>
                    <a:prstGeom prst="rect">
                      <a:avLst/>
                    </a:prstGeom>
                    <a:noFill/>
                    <a:ln>
                      <a:noFill/>
                    </a:ln>
                  </pic:spPr>
                </pic:pic>
              </a:graphicData>
            </a:graphic>
          </wp:inline>
        </w:drawing>
      </w:r>
    </w:p>
    <w:p w14:paraId="331579CC" w14:textId="77777777" w:rsidR="009F6281" w:rsidRDefault="512F0B12" w:rsidP="00827ACF">
      <w:pPr>
        <w:pStyle w:val="Picture"/>
      </w:pPr>
      <w:bookmarkStart w:id="225" w:name="_Toc393780092"/>
      <w:r>
        <w:t xml:space="preserve">     EPO Switch</w:t>
      </w:r>
      <w:bookmarkEnd w:id="225"/>
    </w:p>
    <w:p w14:paraId="59EE42CA" w14:textId="77777777" w:rsidR="00637407" w:rsidRPr="00637407" w:rsidRDefault="00637407" w:rsidP="00637407">
      <w:pPr>
        <w:pStyle w:val="Heading2"/>
        <w:spacing w:before="0" w:after="0"/>
        <w:rPr>
          <w:b w:val="0"/>
        </w:rPr>
      </w:pPr>
    </w:p>
    <w:p w14:paraId="24852001" w14:textId="77777777" w:rsidR="00637407" w:rsidRPr="00637407" w:rsidRDefault="512F0B12" w:rsidP="00637407">
      <w:pPr>
        <w:pStyle w:val="Heading2"/>
        <w:spacing w:before="0" w:after="0"/>
      </w:pPr>
      <w:bookmarkStart w:id="226" w:name="_Toc352160228"/>
      <w:bookmarkStart w:id="227" w:name="_Toc82600956"/>
      <w:r>
        <w:t>EPO Reset Switch</w:t>
      </w:r>
      <w:bookmarkEnd w:id="226"/>
      <w:bookmarkEnd w:id="227"/>
    </w:p>
    <w:p w14:paraId="222995A4" w14:textId="77777777" w:rsidR="00637407" w:rsidRDefault="512F0B12" w:rsidP="00637407">
      <w:r>
        <w:t>The EPO reset switch should never be pushed. This should only be used by a trained electrician following an incident when an EPO switch was activated.</w:t>
      </w:r>
    </w:p>
    <w:p w14:paraId="305E6ECC" w14:textId="77777777" w:rsidR="009863A4" w:rsidRDefault="512F0B12" w:rsidP="009863A4">
      <w:pPr>
        <w:pStyle w:val="Heading2"/>
      </w:pPr>
      <w:bookmarkStart w:id="228" w:name="_Toc352160229"/>
      <w:bookmarkStart w:id="229" w:name="_Toc82600957"/>
      <w:r>
        <w:t>Emergency Light</w:t>
      </w:r>
      <w:bookmarkEnd w:id="228"/>
      <w:bookmarkEnd w:id="229"/>
    </w:p>
    <w:p w14:paraId="31CD671F" w14:textId="77777777" w:rsidR="009863A4" w:rsidRDefault="512F0B12" w:rsidP="009863A4">
      <w:r>
        <w:t>All Data Centers are configured with emergency lighting that will activate during a power outage.</w:t>
      </w:r>
    </w:p>
    <w:p w14:paraId="2FF9D007" w14:textId="77777777" w:rsidR="009863A4" w:rsidRDefault="009863A4" w:rsidP="009863A4"/>
    <w:p w14:paraId="1DAE6620" w14:textId="77777777" w:rsidR="009863A4" w:rsidRDefault="00793D79" w:rsidP="009863A4">
      <w:r>
        <w:rPr>
          <w:noProof/>
        </w:rPr>
        <w:drawing>
          <wp:inline distT="0" distB="0" distL="0" distR="0" wp14:anchorId="17037BAF" wp14:editId="7BACB3F3">
            <wp:extent cx="2985770" cy="1741805"/>
            <wp:effectExtent l="0" t="0" r="0" b="0"/>
            <wp:docPr id="2" name="Picture 21" descr="134030170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340301709748"/>
                    <pic:cNvPicPr>
                      <a:picLocks noChangeAspect="1" noChangeArrowheads="1"/>
                    </pic:cNvPicPr>
                  </pic:nvPicPr>
                  <pic:blipFill>
                    <a:blip r:embed="rId81">
                      <a:extLst>
                        <a:ext uri="{28A0092B-C50C-407E-A947-70E740481C1C}">
                          <a14:useLocalDpi xmlns:a14="http://schemas.microsoft.com/office/drawing/2010/main" val="0"/>
                        </a:ext>
                      </a:extLst>
                    </a:blip>
                    <a:srcRect l="16576" t="17313" r="11037" b="51038"/>
                    <a:stretch>
                      <a:fillRect/>
                    </a:stretch>
                  </pic:blipFill>
                  <pic:spPr bwMode="auto">
                    <a:xfrm>
                      <a:off x="0" y="0"/>
                      <a:ext cx="2985770" cy="1741805"/>
                    </a:xfrm>
                    <a:prstGeom prst="rect">
                      <a:avLst/>
                    </a:prstGeom>
                    <a:noFill/>
                    <a:ln>
                      <a:noFill/>
                    </a:ln>
                  </pic:spPr>
                </pic:pic>
              </a:graphicData>
            </a:graphic>
          </wp:inline>
        </w:drawing>
      </w:r>
    </w:p>
    <w:p w14:paraId="46909B56" w14:textId="77777777" w:rsidR="000B43B2" w:rsidRDefault="512F0B12" w:rsidP="00827ACF">
      <w:pPr>
        <w:pStyle w:val="Picture"/>
      </w:pPr>
      <w:bookmarkStart w:id="230" w:name="_Toc350857667"/>
      <w:bookmarkStart w:id="231" w:name="_Toc393780093"/>
      <w:r>
        <w:t>AO Emergency Lighting</w:t>
      </w:r>
      <w:bookmarkEnd w:id="230"/>
      <w:bookmarkEnd w:id="231"/>
    </w:p>
    <w:p w14:paraId="34A4178C" w14:textId="77777777" w:rsidR="00994FDC" w:rsidRDefault="00994FDC" w:rsidP="00994FDC">
      <w:pPr>
        <w:pStyle w:val="Heading2"/>
        <w:spacing w:before="0" w:after="0"/>
      </w:pPr>
      <w:bookmarkStart w:id="232" w:name="_Toc352160230"/>
    </w:p>
    <w:p w14:paraId="16281F84" w14:textId="77777777" w:rsidR="00994FDC" w:rsidRDefault="00994FDC" w:rsidP="00994FDC">
      <w:pPr>
        <w:pStyle w:val="Heading2"/>
        <w:spacing w:before="0" w:after="0"/>
      </w:pPr>
    </w:p>
    <w:p w14:paraId="1C4DD3A3" w14:textId="77777777" w:rsidR="00994FDC" w:rsidRDefault="00994FDC" w:rsidP="00994FDC">
      <w:pPr>
        <w:pStyle w:val="Heading2"/>
        <w:spacing w:before="0" w:after="0"/>
      </w:pPr>
    </w:p>
    <w:p w14:paraId="70BCCF08" w14:textId="77777777" w:rsidR="00994FDC" w:rsidRDefault="00994FDC" w:rsidP="00994FDC">
      <w:pPr>
        <w:pStyle w:val="Heading2"/>
        <w:spacing w:before="0" w:after="0"/>
      </w:pPr>
    </w:p>
    <w:p w14:paraId="165F564D" w14:textId="77777777" w:rsidR="00994FDC" w:rsidRDefault="00994FDC" w:rsidP="00994FDC">
      <w:pPr>
        <w:pStyle w:val="Heading2"/>
        <w:spacing w:before="0" w:after="0"/>
      </w:pPr>
    </w:p>
    <w:p w14:paraId="627E8D21" w14:textId="77777777" w:rsidR="00994FDC" w:rsidRPr="00994FDC" w:rsidRDefault="00994FDC" w:rsidP="00994FDC"/>
    <w:p w14:paraId="2BF91DEE" w14:textId="77777777" w:rsidR="00994FDC" w:rsidRDefault="00994FDC" w:rsidP="00994FDC">
      <w:pPr>
        <w:pStyle w:val="Heading2"/>
        <w:spacing w:before="0" w:after="0"/>
      </w:pPr>
    </w:p>
    <w:p w14:paraId="0EFDFF5E" w14:textId="77777777" w:rsidR="00994FDC" w:rsidRDefault="00994FDC" w:rsidP="00994FDC">
      <w:pPr>
        <w:pStyle w:val="Heading2"/>
        <w:spacing w:before="0" w:after="0"/>
      </w:pPr>
    </w:p>
    <w:p w14:paraId="413A6CB3" w14:textId="77777777" w:rsidR="00994FDC" w:rsidRPr="00994FDC" w:rsidRDefault="00994FDC" w:rsidP="00994FDC"/>
    <w:p w14:paraId="7968E7AA" w14:textId="77777777" w:rsidR="009863A4" w:rsidRDefault="512F0B12" w:rsidP="00994FDC">
      <w:pPr>
        <w:pStyle w:val="Heading2"/>
        <w:spacing w:before="0" w:after="0"/>
      </w:pPr>
      <w:bookmarkStart w:id="233" w:name="_Toc82600958"/>
      <w:r>
        <w:lastRenderedPageBreak/>
        <w:t>Exit Signs</w:t>
      </w:r>
      <w:bookmarkEnd w:id="232"/>
      <w:bookmarkEnd w:id="233"/>
    </w:p>
    <w:p w14:paraId="488C6064" w14:textId="77777777" w:rsidR="009863A4" w:rsidRDefault="512F0B12" w:rsidP="009863A4">
      <w:r>
        <w:t>All exits are clearly marked. Everyone entering a Data Center should familiarize themselves with all exits out of the area.  Exits are marked with Exit signs; however, some doors lead into other rooms (e.g., unmanned room has one door that exits to the manned room, one door that exits to the computer lab, and one door that exits to a hallway that leads to a stairwell).  Each room is different, and exits should be noted when entering a room.</w:t>
      </w:r>
    </w:p>
    <w:p w14:paraId="4C5AAB14" w14:textId="77777777" w:rsidR="009863A4" w:rsidRDefault="009863A4" w:rsidP="009863A4"/>
    <w:p w14:paraId="4D61F46F" w14:textId="77777777" w:rsidR="009863A4" w:rsidRDefault="00793D79" w:rsidP="009863A4">
      <w:r>
        <w:rPr>
          <w:noProof/>
        </w:rPr>
        <w:drawing>
          <wp:inline distT="0" distB="0" distL="0" distR="0" wp14:anchorId="2B806724" wp14:editId="78019F46">
            <wp:extent cx="1859915" cy="1538605"/>
            <wp:effectExtent l="0" t="0" r="0" b="0"/>
            <wp:docPr id="1" name="Picture 22" descr="134030179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340301792984"/>
                    <pic:cNvPicPr>
                      <a:picLocks noChangeAspect="1" noChangeArrowheads="1"/>
                    </pic:cNvPicPr>
                  </pic:nvPicPr>
                  <pic:blipFill>
                    <a:blip r:embed="rId82">
                      <a:extLst>
                        <a:ext uri="{28A0092B-C50C-407E-A947-70E740481C1C}">
                          <a14:useLocalDpi xmlns:a14="http://schemas.microsoft.com/office/drawing/2010/main" val="0"/>
                        </a:ext>
                      </a:extLst>
                    </a:blip>
                    <a:srcRect l="24123" t="29198" r="33675" b="44630"/>
                    <a:stretch>
                      <a:fillRect/>
                    </a:stretch>
                  </pic:blipFill>
                  <pic:spPr bwMode="auto">
                    <a:xfrm>
                      <a:off x="0" y="0"/>
                      <a:ext cx="1859915" cy="1538605"/>
                    </a:xfrm>
                    <a:prstGeom prst="rect">
                      <a:avLst/>
                    </a:prstGeom>
                    <a:noFill/>
                    <a:ln>
                      <a:noFill/>
                    </a:ln>
                  </pic:spPr>
                </pic:pic>
              </a:graphicData>
            </a:graphic>
          </wp:inline>
        </w:drawing>
      </w:r>
    </w:p>
    <w:p w14:paraId="41EB1BD1" w14:textId="77777777" w:rsidR="000B43B2" w:rsidRPr="002F1D55" w:rsidRDefault="512F0B12" w:rsidP="00827ACF">
      <w:pPr>
        <w:pStyle w:val="Picture"/>
      </w:pPr>
      <w:bookmarkStart w:id="234" w:name="_Toc350857668"/>
      <w:bookmarkStart w:id="235" w:name="_Toc393780094"/>
      <w:r>
        <w:t>Exit Sign</w:t>
      </w:r>
      <w:bookmarkEnd w:id="234"/>
      <w:bookmarkEnd w:id="235"/>
    </w:p>
    <w:p w14:paraId="7397046D" w14:textId="77777777" w:rsidR="009863A4" w:rsidRPr="00A55203" w:rsidRDefault="009863A4" w:rsidP="003048E0">
      <w:pPr>
        <w:pStyle w:val="Heading1"/>
      </w:pPr>
      <w:r>
        <w:br w:type="page"/>
      </w:r>
    </w:p>
    <w:p w14:paraId="0391D232" w14:textId="77777777" w:rsidR="009863A4" w:rsidRDefault="512F0B12" w:rsidP="003048E0">
      <w:pPr>
        <w:pStyle w:val="Heading1"/>
      </w:pPr>
      <w:bookmarkStart w:id="236" w:name="_Toc352160238"/>
      <w:bookmarkStart w:id="237" w:name="_Toc82600959"/>
      <w:r>
        <w:lastRenderedPageBreak/>
        <w:t>Appendix – AO Floor Plans</w:t>
      </w:r>
      <w:bookmarkStart w:id="238" w:name="_Toc352160239"/>
      <w:bookmarkEnd w:id="236"/>
      <w:bookmarkEnd w:id="237"/>
      <w:bookmarkEnd w:id="238"/>
    </w:p>
    <w:p w14:paraId="0C3980BD" w14:textId="77777777" w:rsidR="009863A4" w:rsidRDefault="512F0B12" w:rsidP="009863A4">
      <w:pPr>
        <w:pStyle w:val="Heading2"/>
      </w:pPr>
      <w:bookmarkStart w:id="239" w:name="_Toc352160240"/>
      <w:bookmarkStart w:id="240" w:name="_Toc82600960"/>
      <w:r>
        <w:t>AO Data Center</w:t>
      </w:r>
      <w:smartTag w:uri="urn:schemas-microsoft-com:office:smarttags" w:element="PlaceName"/>
      <w:bookmarkEnd w:id="239"/>
      <w:bookmarkEnd w:id="240"/>
    </w:p>
    <w:p w14:paraId="150C8B75" w14:textId="77777777" w:rsidR="004426B4" w:rsidRDefault="00305762" w:rsidP="004426B4">
      <w:r w:rsidRPr="00305762">
        <w:rPr>
          <w:noProof/>
        </w:rPr>
        <w:drawing>
          <wp:inline distT="0" distB="0" distL="0" distR="0" wp14:anchorId="71484068" wp14:editId="7BDBB8E8">
            <wp:extent cx="5695315" cy="7018638"/>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7906" cy="7034154"/>
                    </a:xfrm>
                    <a:prstGeom prst="rect">
                      <a:avLst/>
                    </a:prstGeom>
                    <a:noFill/>
                    <a:ln>
                      <a:noFill/>
                    </a:ln>
                  </pic:spPr>
                </pic:pic>
              </a:graphicData>
            </a:graphic>
          </wp:inline>
        </w:drawing>
      </w:r>
    </w:p>
    <w:p w14:paraId="1D4ED535" w14:textId="77777777" w:rsidR="000B43B2" w:rsidRDefault="512F0B12" w:rsidP="00827ACF">
      <w:pPr>
        <w:pStyle w:val="Picture"/>
      </w:pPr>
      <w:bookmarkStart w:id="241" w:name="_Toc350857669"/>
      <w:bookmarkStart w:id="242" w:name="_Toc393780095"/>
      <w:r>
        <w:t>AO Data Center Map</w:t>
      </w:r>
      <w:bookmarkEnd w:id="241"/>
      <w:bookmarkEnd w:id="242"/>
    </w:p>
    <w:p w14:paraId="74561397" w14:textId="77777777" w:rsidR="009863A4" w:rsidRDefault="009863A4" w:rsidP="0079085B">
      <w:pPr>
        <w:pStyle w:val="Heading2"/>
        <w:spacing w:before="0"/>
      </w:pPr>
      <w:r>
        <w:br w:type="page"/>
      </w:r>
      <w:r w:rsidR="512F0B12">
        <w:lastRenderedPageBreak/>
        <w:t>AO Unmanned Data Room</w:t>
      </w:r>
      <w:bookmarkStart w:id="243" w:name="_Toc352160241"/>
      <w:bookmarkStart w:id="244" w:name="_Toc82600961"/>
      <w:bookmarkEnd w:id="243"/>
      <w:bookmarkEnd w:id="244"/>
    </w:p>
    <w:p w14:paraId="253A70AF" w14:textId="77777777" w:rsidR="00B1064E" w:rsidRDefault="00793D79" w:rsidP="00675C01">
      <w:r w:rsidRPr="00B1064E">
        <w:rPr>
          <w:noProof/>
        </w:rPr>
        <w:drawing>
          <wp:inline distT="0" distB="0" distL="0" distR="0" wp14:anchorId="52B8FE1A" wp14:editId="1DF9049D">
            <wp:extent cx="6040120" cy="6910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0120" cy="6910705"/>
                    </a:xfrm>
                    <a:prstGeom prst="rect">
                      <a:avLst/>
                    </a:prstGeom>
                    <a:noFill/>
                    <a:ln>
                      <a:noFill/>
                    </a:ln>
                  </pic:spPr>
                </pic:pic>
              </a:graphicData>
            </a:graphic>
          </wp:inline>
        </w:drawing>
      </w:r>
    </w:p>
    <w:p w14:paraId="4E01A18C" w14:textId="77777777" w:rsidR="000B43B2" w:rsidRDefault="512F0B12" w:rsidP="00675C01">
      <w:bookmarkStart w:id="245" w:name="_Toc350857670"/>
      <w:bookmarkStart w:id="246" w:name="_Toc393780096"/>
      <w:r>
        <w:t>AO Unmanned Data Center Map</w:t>
      </w:r>
      <w:bookmarkEnd w:id="245"/>
      <w:bookmarkEnd w:id="246"/>
    </w:p>
    <w:p w14:paraId="2F9F45A3" w14:textId="77777777" w:rsidR="009863A4" w:rsidRPr="009863A4" w:rsidRDefault="009863A4" w:rsidP="0079085B">
      <w:pPr>
        <w:pStyle w:val="Heading2"/>
        <w:spacing w:before="0"/>
      </w:pPr>
      <w:r>
        <w:br w:type="page"/>
      </w:r>
      <w:r w:rsidR="512F0B12">
        <w:lastRenderedPageBreak/>
        <w:t>AO Manned Data Center</w:t>
      </w:r>
      <w:smartTag w:uri="urn:schemas-microsoft-com:office:smarttags" w:element="PlaceName"/>
      <w:smartTag w:uri="urn:schemas-microsoft-com:office:smarttags" w:element="PlaceType"/>
      <w:smartTag w:uri="urn:schemas-microsoft-com:office:smarttags" w:element="place"/>
      <w:bookmarkStart w:id="247" w:name="_Toc352160242"/>
      <w:bookmarkStart w:id="248" w:name="_Toc82600962"/>
      <w:bookmarkEnd w:id="247"/>
      <w:bookmarkEnd w:id="248"/>
    </w:p>
    <w:p w14:paraId="0C3F4686" w14:textId="77777777" w:rsidR="009863A4" w:rsidRPr="00931D96" w:rsidRDefault="00793D79" w:rsidP="009863A4">
      <w:r>
        <w:rPr>
          <w:noProof/>
        </w:rPr>
        <w:drawing>
          <wp:inline distT="0" distB="0" distL="0" distR="0" wp14:anchorId="353DDF2D" wp14:editId="21A78C34">
            <wp:extent cx="5952490" cy="6805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2490" cy="6805295"/>
                    </a:xfrm>
                    <a:prstGeom prst="rect">
                      <a:avLst/>
                    </a:prstGeom>
                    <a:noFill/>
                    <a:ln>
                      <a:noFill/>
                    </a:ln>
                  </pic:spPr>
                </pic:pic>
              </a:graphicData>
            </a:graphic>
          </wp:inline>
        </w:drawing>
      </w:r>
    </w:p>
    <w:p w14:paraId="72814104" w14:textId="77777777" w:rsidR="000B43B2" w:rsidRDefault="512F0B12" w:rsidP="00827ACF">
      <w:pPr>
        <w:pStyle w:val="Picture"/>
      </w:pPr>
      <w:bookmarkStart w:id="249" w:name="_Toc350857671"/>
      <w:bookmarkStart w:id="250" w:name="_Toc393780097"/>
      <w:r>
        <w:t>AO Manned Data Center Map</w:t>
      </w:r>
      <w:bookmarkEnd w:id="249"/>
      <w:bookmarkEnd w:id="250"/>
    </w:p>
    <w:p w14:paraId="63A83B73" w14:textId="77777777" w:rsidR="009863A4" w:rsidRDefault="009863A4" w:rsidP="009863A4">
      <w:pPr>
        <w:pStyle w:val="Heading2"/>
      </w:pPr>
    </w:p>
    <w:p w14:paraId="47FD9480" w14:textId="77777777" w:rsidR="00E801F9" w:rsidRDefault="009863A4" w:rsidP="00A55203">
      <w:pPr>
        <w:pStyle w:val="Heading2"/>
        <w:spacing w:before="0"/>
      </w:pPr>
      <w:r>
        <w:br w:type="page"/>
      </w:r>
      <w:r w:rsidR="512F0B12">
        <w:lastRenderedPageBreak/>
        <w:t>AO PBX Room</w:t>
      </w:r>
      <w:bookmarkStart w:id="251" w:name="_Toc352160243"/>
      <w:bookmarkStart w:id="252" w:name="_Toc82600963"/>
      <w:bookmarkEnd w:id="251"/>
      <w:bookmarkEnd w:id="252"/>
    </w:p>
    <w:p w14:paraId="6636D7A7" w14:textId="77777777" w:rsidR="00833AA1" w:rsidRDefault="00793D79" w:rsidP="00827ACF">
      <w:pPr>
        <w:pStyle w:val="Picture"/>
      </w:pPr>
      <w:bookmarkStart w:id="253" w:name="_Toc350857672"/>
      <w:bookmarkStart w:id="254" w:name="_Toc393780098"/>
      <w:r w:rsidRPr="00833AA1">
        <w:rPr>
          <w:noProof/>
        </w:rPr>
        <w:drawing>
          <wp:inline distT="0" distB="0" distL="0" distR="0" wp14:anchorId="11CD1B6F" wp14:editId="04A21AFD">
            <wp:extent cx="6005195" cy="7148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5195" cy="7148195"/>
                    </a:xfrm>
                    <a:prstGeom prst="rect">
                      <a:avLst/>
                    </a:prstGeom>
                    <a:noFill/>
                    <a:ln>
                      <a:noFill/>
                    </a:ln>
                  </pic:spPr>
                </pic:pic>
              </a:graphicData>
            </a:graphic>
          </wp:inline>
        </w:drawing>
      </w:r>
    </w:p>
    <w:p w14:paraId="60FC03BF" w14:textId="77777777" w:rsidR="000B43B2" w:rsidRDefault="512F0B12" w:rsidP="00827ACF">
      <w:pPr>
        <w:pStyle w:val="Picture"/>
      </w:pPr>
      <w:r>
        <w:t>AO Telephone Room Map</w:t>
      </w:r>
      <w:bookmarkEnd w:id="253"/>
      <w:bookmarkEnd w:id="254"/>
    </w:p>
    <w:p w14:paraId="3F28ADAC" w14:textId="77777777" w:rsidR="009863A4" w:rsidRDefault="009863A4" w:rsidP="0079085B">
      <w:pPr>
        <w:pStyle w:val="Heading2"/>
        <w:spacing w:before="0"/>
      </w:pPr>
      <w:r>
        <w:br w:type="page"/>
      </w:r>
      <w:r w:rsidR="512F0B12">
        <w:lastRenderedPageBreak/>
        <w:t>AO Tape Library</w:t>
      </w:r>
      <w:bookmarkStart w:id="255" w:name="_Toc352160244"/>
      <w:bookmarkStart w:id="256" w:name="_Toc82600964"/>
      <w:bookmarkEnd w:id="255"/>
      <w:bookmarkEnd w:id="256"/>
    </w:p>
    <w:p w14:paraId="169B7FEC" w14:textId="77777777" w:rsidR="009863A4" w:rsidRDefault="00793D79" w:rsidP="009863A4">
      <w:r>
        <w:rPr>
          <w:noProof/>
        </w:rPr>
        <w:drawing>
          <wp:inline distT="0" distB="0" distL="0" distR="0" wp14:anchorId="36399B28" wp14:editId="5B02110A">
            <wp:extent cx="6014085" cy="7016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085" cy="7016115"/>
                    </a:xfrm>
                    <a:prstGeom prst="rect">
                      <a:avLst/>
                    </a:prstGeom>
                    <a:noFill/>
                    <a:ln>
                      <a:noFill/>
                    </a:ln>
                  </pic:spPr>
                </pic:pic>
              </a:graphicData>
            </a:graphic>
          </wp:inline>
        </w:drawing>
      </w:r>
    </w:p>
    <w:p w14:paraId="66872B71" w14:textId="77777777" w:rsidR="00A12427" w:rsidRDefault="512F0B12" w:rsidP="00827ACF">
      <w:pPr>
        <w:pStyle w:val="Picture"/>
      </w:pPr>
      <w:bookmarkStart w:id="257" w:name="_Toc350857673"/>
      <w:bookmarkStart w:id="258" w:name="_Toc393780099"/>
      <w:r>
        <w:t>AO Tape Library Room Map</w:t>
      </w:r>
      <w:bookmarkEnd w:id="257"/>
      <w:bookmarkEnd w:id="258"/>
    </w:p>
    <w:p w14:paraId="6A9A7C6B" w14:textId="77777777" w:rsidR="009863A4" w:rsidRPr="000A3525" w:rsidRDefault="009863A4" w:rsidP="0079085B">
      <w:pPr>
        <w:pStyle w:val="Heading2"/>
        <w:spacing w:before="0"/>
      </w:pPr>
      <w:r>
        <w:br w:type="page"/>
      </w:r>
      <w:r w:rsidR="512F0B12">
        <w:lastRenderedPageBreak/>
        <w:t>AO Network Lab</w:t>
      </w:r>
      <w:bookmarkStart w:id="259" w:name="_Toc352160245"/>
      <w:bookmarkStart w:id="260" w:name="_Toc82600965"/>
      <w:bookmarkEnd w:id="259"/>
      <w:bookmarkEnd w:id="260"/>
    </w:p>
    <w:p w14:paraId="43A40411" w14:textId="77777777" w:rsidR="009863A4" w:rsidRDefault="00793D79" w:rsidP="009863A4">
      <w:r>
        <w:rPr>
          <w:noProof/>
        </w:rPr>
        <w:drawing>
          <wp:inline distT="0" distB="0" distL="0" distR="0" wp14:anchorId="3E80560C" wp14:editId="5C71DC1B">
            <wp:extent cx="5987415" cy="62598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87415" cy="6259830"/>
                    </a:xfrm>
                    <a:prstGeom prst="rect">
                      <a:avLst/>
                    </a:prstGeom>
                    <a:noFill/>
                    <a:ln>
                      <a:noFill/>
                    </a:ln>
                  </pic:spPr>
                </pic:pic>
              </a:graphicData>
            </a:graphic>
          </wp:inline>
        </w:drawing>
      </w:r>
    </w:p>
    <w:p w14:paraId="063CC8EF" w14:textId="77777777" w:rsidR="00A12427" w:rsidRDefault="512F0B12" w:rsidP="00827ACF">
      <w:pPr>
        <w:pStyle w:val="Picture"/>
      </w:pPr>
      <w:bookmarkStart w:id="261" w:name="_Toc350857674"/>
      <w:bookmarkStart w:id="262" w:name="_Toc393780100"/>
      <w:r>
        <w:t>AO Network Lab Map</w:t>
      </w:r>
      <w:bookmarkEnd w:id="261"/>
      <w:bookmarkEnd w:id="262"/>
    </w:p>
    <w:p w14:paraId="64F53A9C" w14:textId="77777777" w:rsidR="004A6F61" w:rsidRDefault="004A6F61" w:rsidP="003048E0">
      <w:pPr>
        <w:pStyle w:val="Heading1"/>
      </w:pPr>
    </w:p>
    <w:p w14:paraId="2ED65EF2" w14:textId="77777777" w:rsidR="00AE1020" w:rsidRDefault="00AE1020" w:rsidP="00AE1020"/>
    <w:p w14:paraId="71052F72" w14:textId="77777777" w:rsidR="00AE1020" w:rsidRDefault="00AE1020" w:rsidP="00AE1020"/>
    <w:p w14:paraId="6EFA17D4" w14:textId="77777777" w:rsidR="00AE1020" w:rsidRDefault="00AE1020" w:rsidP="00AE1020"/>
    <w:p w14:paraId="0B71241E" w14:textId="77777777" w:rsidR="00AE1020" w:rsidRDefault="00AE1020" w:rsidP="00AE1020"/>
    <w:p w14:paraId="0E834F5E" w14:textId="77777777" w:rsidR="00AE1020" w:rsidRDefault="00AE1020" w:rsidP="00AE1020"/>
    <w:p w14:paraId="5E889307" w14:textId="77777777" w:rsidR="00AE1020" w:rsidRDefault="00AE1020" w:rsidP="00AE1020"/>
    <w:p w14:paraId="387D5121" w14:textId="77777777" w:rsidR="00AE1020" w:rsidRDefault="512F0B12" w:rsidP="00A47CC4">
      <w:pPr>
        <w:pStyle w:val="Heading2"/>
      </w:pPr>
      <w:bookmarkStart w:id="263" w:name="_Toc82600966"/>
      <w:r>
        <w:lastRenderedPageBreak/>
        <w:t>TXRAO Data Center</w:t>
      </w:r>
      <w:bookmarkEnd w:id="263"/>
    </w:p>
    <w:p w14:paraId="3A9E33CF" w14:textId="77777777" w:rsidR="00867FC7" w:rsidRPr="00867FC7" w:rsidRDefault="00793D79" w:rsidP="003048E0">
      <w:pPr>
        <w:pStyle w:val="LastPage"/>
      </w:pPr>
      <w:bookmarkStart w:id="264" w:name="_Toc352160247"/>
      <w:r>
        <w:rPr>
          <w:noProof/>
        </w:rPr>
        <w:drawing>
          <wp:inline distT="0" distB="0" distL="0" distR="0" wp14:anchorId="3C12B3BA" wp14:editId="3485B2B3">
            <wp:extent cx="6657975" cy="5035550"/>
            <wp:effectExtent l="0" t="7937"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6657975" cy="5035550"/>
                    </a:xfrm>
                    <a:prstGeom prst="rect">
                      <a:avLst/>
                    </a:prstGeom>
                    <a:noFill/>
                    <a:ln>
                      <a:noFill/>
                    </a:ln>
                  </pic:spPr>
                </pic:pic>
              </a:graphicData>
            </a:graphic>
          </wp:inline>
        </w:drawing>
      </w:r>
    </w:p>
    <w:p w14:paraId="6236575A" w14:textId="77777777" w:rsidR="00867FC7" w:rsidRDefault="00867FC7" w:rsidP="003048E0">
      <w:pPr>
        <w:pStyle w:val="LastPage"/>
      </w:pPr>
    </w:p>
    <w:p w14:paraId="59C1F8A7" w14:textId="77777777" w:rsidR="00183FC3" w:rsidRDefault="00183FC3" w:rsidP="003048E0">
      <w:pPr>
        <w:pStyle w:val="LastPage"/>
      </w:pPr>
    </w:p>
    <w:p w14:paraId="016CFA29" w14:textId="77777777" w:rsidR="00183FC3" w:rsidRDefault="00183FC3" w:rsidP="003048E0">
      <w:pPr>
        <w:pStyle w:val="LastPage"/>
      </w:pPr>
    </w:p>
    <w:p w14:paraId="4CC5A20E" w14:textId="77777777" w:rsidR="00183FC3" w:rsidRPr="00867FC7" w:rsidRDefault="00183FC3" w:rsidP="0052675C">
      <w:pPr>
        <w:pStyle w:val="LastPage"/>
        <w:jc w:val="left"/>
      </w:pPr>
    </w:p>
    <w:p w14:paraId="54E6BE8A" w14:textId="77777777" w:rsidR="00E801F9" w:rsidRPr="0050382B" w:rsidRDefault="512F0B12" w:rsidP="003048E0">
      <w:pPr>
        <w:pStyle w:val="LastPage"/>
      </w:pPr>
      <w:r>
        <w:lastRenderedPageBreak/>
        <w:t>Acknowledgement of Understanding</w:t>
      </w:r>
      <w:bookmarkEnd w:id="264"/>
    </w:p>
    <w:p w14:paraId="33289611" w14:textId="77777777" w:rsidR="007F2134" w:rsidRDefault="007F2134" w:rsidP="00E801F9"/>
    <w:p w14:paraId="3711CD2A" w14:textId="77777777" w:rsidR="007F2134" w:rsidRDefault="512F0B12" w:rsidP="00E801F9">
      <w:r>
        <w:t>Individuals with access privilege to any ACE Data Center must abide by all policies, standards and procedures as described in the Data Center Policy, Standards and Procedures Manual.</w:t>
      </w:r>
      <w:smartTag w:uri="urn:schemas-microsoft-com:office:smarttags" w:element="PlaceName"/>
      <w:smartTag w:uri="urn:schemas-microsoft-com:office:smarttags" w:element="PlaceName"/>
      <w:smartTag w:uri="urn:schemas-microsoft-com:office:smarttags" w:element="PlaceType"/>
      <w:smartTag w:uri="urn:schemas-microsoft-com:office:smarttags" w:element="place"/>
    </w:p>
    <w:p w14:paraId="40F88692" w14:textId="77777777" w:rsidR="007F2134" w:rsidRDefault="007F2134" w:rsidP="00E801F9"/>
    <w:p w14:paraId="194F5F5D" w14:textId="77777777" w:rsidR="0079085B" w:rsidRDefault="512F0B12" w:rsidP="512F0B12">
      <w:pPr>
        <w:autoSpaceDE w:val="0"/>
        <w:autoSpaceDN w:val="0"/>
        <w:adjustRightInd w:val="0"/>
        <w:rPr>
          <w:rFonts w:ascii="ArialMT" w:hAnsi="ArialMT" w:cs="ArialMT"/>
        </w:rPr>
      </w:pPr>
      <w:r>
        <w:t xml:space="preserve">Violating these rules may result in the revoking of access to a Data Center </w:t>
      </w:r>
      <w:r w:rsidRPr="512F0B12">
        <w:rPr>
          <w:rFonts w:ascii="ArialMT" w:hAnsi="ArialMT" w:cs="ArialMT"/>
        </w:rPr>
        <w:t>and/or disciplinary action, up to and including termination.</w:t>
      </w:r>
      <w:smartTag w:uri="urn:schemas-microsoft-com:office:smarttags" w:element="PlaceName"/>
      <w:smartTag w:uri="urn:schemas-microsoft-com:office:smarttags" w:element="PlaceType"/>
      <w:smartTag w:uri="urn:schemas-microsoft-com:office:smarttags" w:element="place"/>
    </w:p>
    <w:p w14:paraId="150A41D6" w14:textId="77777777" w:rsidR="0079085B" w:rsidRDefault="0079085B" w:rsidP="00E801F9">
      <w:pPr>
        <w:rPr>
          <w:rFonts w:ascii="ArialMT" w:hAnsi="ArialMT" w:cs="ArialMT"/>
        </w:rPr>
      </w:pPr>
    </w:p>
    <w:p w14:paraId="458C7A6B" w14:textId="77777777" w:rsidR="007F2134" w:rsidRDefault="512F0B12" w:rsidP="00E801F9">
      <w:r w:rsidRPr="512F0B12">
        <w:rPr>
          <w:rFonts w:ascii="ArialMT" w:hAnsi="ArialMT" w:cs="ArialMT"/>
        </w:rPr>
        <w:t>Your full cooperation is required during any investigation concerning a security matter, which might have occurred in a Data Center during a time when your presence in the facility has been recorded.</w:t>
      </w:r>
      <w:smartTag w:uri="urn:schemas-microsoft-com:office:smarttags" w:element="PlaceName"/>
      <w:smartTag w:uri="urn:schemas-microsoft-com:office:smarttags" w:element="PlaceType"/>
      <w:smartTag w:uri="urn:schemas-microsoft-com:office:smarttags" w:element="place"/>
    </w:p>
    <w:p w14:paraId="3941463E" w14:textId="77777777" w:rsidR="007F2134" w:rsidRDefault="007F2134" w:rsidP="00E801F9"/>
    <w:p w14:paraId="18309D88" w14:textId="77777777" w:rsidR="00E801F9" w:rsidRDefault="512F0B12" w:rsidP="00E801F9">
      <w:r>
        <w:t>I have read, reviewed and understand the ACE Data Center Policy, Standards and Procedures Manual. I confirm that I understand the policies, standards and procedures contained within this manual, and will adhere to these practices.</w:t>
      </w:r>
    </w:p>
    <w:p w14:paraId="1C181831" w14:textId="77777777" w:rsidR="00E801F9" w:rsidRDefault="00E801F9" w:rsidP="00E801F9"/>
    <w:p w14:paraId="6364C29A" w14:textId="77777777" w:rsidR="00E801F9" w:rsidRDefault="512F0B12" w:rsidP="00E801F9">
      <w:r>
        <w:t>I have no major questions or issues regarding this document, or the policies, standards and procedures described.</w:t>
      </w:r>
    </w:p>
    <w:p w14:paraId="2B8A6DA1" w14:textId="77777777" w:rsidR="00E801F9" w:rsidRDefault="00E801F9" w:rsidP="00E801F9"/>
    <w:p w14:paraId="789C919A" w14:textId="77777777" w:rsidR="0079085B" w:rsidRDefault="0079085B" w:rsidP="00E801F9"/>
    <w:p w14:paraId="298AB22A" w14:textId="77777777" w:rsidR="00E801F9" w:rsidRDefault="512F0B12" w:rsidP="00E801F9">
      <w:r>
        <w:t>Date:  ___________________________</w:t>
      </w:r>
    </w:p>
    <w:p w14:paraId="48E1BA6B" w14:textId="77777777" w:rsidR="00E801F9" w:rsidRDefault="00E801F9" w:rsidP="00E801F9"/>
    <w:p w14:paraId="16B96773" w14:textId="77777777" w:rsidR="007F2134" w:rsidRDefault="007F2134" w:rsidP="00E801F9"/>
    <w:p w14:paraId="61C272AE" w14:textId="77777777" w:rsidR="00E801F9" w:rsidRDefault="512F0B12" w:rsidP="00E801F9">
      <w:r>
        <w:t>Signature:  _______________________</w:t>
      </w:r>
    </w:p>
    <w:p w14:paraId="7BB6571F" w14:textId="77777777" w:rsidR="00E801F9" w:rsidRDefault="00E801F9" w:rsidP="00E801F9"/>
    <w:p w14:paraId="1D393F45" w14:textId="77777777" w:rsidR="007F2134" w:rsidRDefault="007F2134" w:rsidP="00E801F9"/>
    <w:p w14:paraId="383CE90C" w14:textId="77777777" w:rsidR="00E801F9" w:rsidRDefault="512F0B12" w:rsidP="00E801F9">
      <w:r>
        <w:t>Name:  __________________________</w:t>
      </w:r>
    </w:p>
    <w:p w14:paraId="13C546EE" w14:textId="77777777" w:rsidR="00E801F9" w:rsidRDefault="00E801F9" w:rsidP="00E801F9"/>
    <w:p w14:paraId="123EDC93" w14:textId="77777777" w:rsidR="007F2134" w:rsidRDefault="007F2134" w:rsidP="00E801F9"/>
    <w:p w14:paraId="10A0AB27" w14:textId="77777777" w:rsidR="00E801F9" w:rsidRPr="00E801F9" w:rsidRDefault="512F0B12" w:rsidP="00E801F9">
      <w:r>
        <w:t>Title/Organization:  _________________</w:t>
      </w:r>
    </w:p>
    <w:sectPr w:rsidR="00E801F9" w:rsidRPr="00E801F9" w:rsidSect="00B73ED8">
      <w:headerReference w:type="even" r:id="rId90"/>
      <w:headerReference w:type="default" r:id="rId91"/>
      <w:footerReference w:type="default" r:id="rId92"/>
      <w:headerReference w:type="first" r:id="rId93"/>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4D4CD" w14:textId="77777777" w:rsidR="00D54300" w:rsidRDefault="00D54300">
      <w:r>
        <w:separator/>
      </w:r>
    </w:p>
  </w:endnote>
  <w:endnote w:type="continuationSeparator" w:id="0">
    <w:p w14:paraId="22B885CF" w14:textId="77777777" w:rsidR="00D54300" w:rsidRDefault="00D54300">
      <w:r>
        <w:continuationSeparator/>
      </w:r>
    </w:p>
  </w:endnote>
  <w:endnote w:type="continuationNotice" w:id="1">
    <w:p w14:paraId="332CF832" w14:textId="77777777" w:rsidR="00D54300" w:rsidRDefault="00D543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IDFont+F3">
    <w:altName w:val="Calibri"/>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2880"/>
      <w:gridCol w:w="2880"/>
      <w:gridCol w:w="2880"/>
    </w:tblGrid>
    <w:tr w:rsidR="47FF2B50" w14:paraId="150C6E1B" w14:textId="77777777" w:rsidTr="47FF2B50">
      <w:tc>
        <w:tcPr>
          <w:tcW w:w="2880" w:type="dxa"/>
        </w:tcPr>
        <w:p w14:paraId="27A7A3B0" w14:textId="5153C9C8" w:rsidR="47FF2B50" w:rsidRDefault="47FF2B50" w:rsidP="47FF2B50">
          <w:pPr>
            <w:pStyle w:val="Header"/>
            <w:ind w:left="-115"/>
          </w:pPr>
        </w:p>
      </w:tc>
      <w:tc>
        <w:tcPr>
          <w:tcW w:w="2880" w:type="dxa"/>
        </w:tcPr>
        <w:p w14:paraId="5045BC1B" w14:textId="54E37D11" w:rsidR="47FF2B50" w:rsidRDefault="47FF2B50" w:rsidP="47FF2B50">
          <w:pPr>
            <w:pStyle w:val="Header"/>
            <w:jc w:val="center"/>
          </w:pPr>
        </w:p>
      </w:tc>
      <w:tc>
        <w:tcPr>
          <w:tcW w:w="2880" w:type="dxa"/>
        </w:tcPr>
        <w:p w14:paraId="15D6B761" w14:textId="6652BA05" w:rsidR="47FF2B50" w:rsidRDefault="47FF2B50" w:rsidP="47FF2B50">
          <w:pPr>
            <w:pStyle w:val="Header"/>
            <w:ind w:right="-115"/>
            <w:jc w:val="right"/>
          </w:pPr>
        </w:p>
      </w:tc>
    </w:tr>
  </w:tbl>
  <w:p w14:paraId="4026437A" w14:textId="52F58011" w:rsidR="47FF2B50" w:rsidRDefault="47FF2B50" w:rsidP="47FF2B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9DA3" w14:textId="77777777" w:rsidR="00586630" w:rsidRPr="004D794F" w:rsidRDefault="00586630" w:rsidP="512F0B12">
    <w:pPr>
      <w:pStyle w:val="Footer"/>
      <w:tabs>
        <w:tab w:val="clear" w:pos="4320"/>
        <w:tab w:val="left" w:pos="2160"/>
      </w:tabs>
      <w:rPr>
        <w:sz w:val="18"/>
        <w:szCs w:val="18"/>
      </w:rPr>
    </w:pPr>
    <w:r w:rsidRPr="004D794F">
      <w:rPr>
        <w:sz w:val="18"/>
        <w:szCs w:val="18"/>
      </w:rPr>
      <w:tab/>
      <w:t xml:space="preserve">                             </w:t>
    </w:r>
    <w:r>
      <w:rPr>
        <w:sz w:val="18"/>
        <w:szCs w:val="18"/>
      </w:rPr>
      <w:t xml:space="preserve">        </w:t>
    </w:r>
    <w:r w:rsidRPr="004D794F">
      <w:rPr>
        <w:sz w:val="18"/>
        <w:szCs w:val="18"/>
      </w:rPr>
      <w:t xml:space="preserve"> Page </w:t>
    </w:r>
    <w:r w:rsidRPr="512F0B12">
      <w:rPr>
        <w:rStyle w:val="PageNumber"/>
        <w:noProof/>
        <w:sz w:val="18"/>
        <w:szCs w:val="18"/>
      </w:rPr>
      <w:fldChar w:fldCharType="begin"/>
    </w:r>
    <w:r w:rsidRPr="004D794F">
      <w:rPr>
        <w:rStyle w:val="PageNumber"/>
        <w:sz w:val="18"/>
        <w:szCs w:val="18"/>
      </w:rPr>
      <w:instrText xml:space="preserve"> PAGE </w:instrText>
    </w:r>
    <w:r w:rsidRPr="512F0B12">
      <w:rPr>
        <w:rStyle w:val="PageNumber"/>
        <w:sz w:val="18"/>
        <w:szCs w:val="18"/>
      </w:rPr>
      <w:fldChar w:fldCharType="separate"/>
    </w:r>
    <w:r>
      <w:rPr>
        <w:rStyle w:val="PageNumber"/>
        <w:noProof/>
        <w:sz w:val="18"/>
        <w:szCs w:val="18"/>
      </w:rPr>
      <w:t>i</w:t>
    </w:r>
    <w:r w:rsidRPr="512F0B12">
      <w:rPr>
        <w:rStyle w:val="PageNumber"/>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301B4" w14:textId="77777777" w:rsidR="00586630" w:rsidRDefault="00586630">
    <w:pPr>
      <w:pStyle w:val="Footer"/>
      <w:jc w:val="center"/>
    </w:pPr>
    <w:r>
      <w:fldChar w:fldCharType="begin"/>
    </w:r>
    <w:r>
      <w:instrText xml:space="preserve"> PAGE   \* MERGEFORMAT </w:instrText>
    </w:r>
    <w:r>
      <w:fldChar w:fldCharType="separate"/>
    </w:r>
    <w:r>
      <w:rPr>
        <w:noProof/>
      </w:rPr>
      <w:t>54</w:t>
    </w:r>
    <w:r>
      <w:rPr>
        <w:noProof/>
      </w:rPr>
      <w:fldChar w:fldCharType="end"/>
    </w:r>
  </w:p>
  <w:p w14:paraId="3B5515B5" w14:textId="77777777" w:rsidR="00586630" w:rsidRPr="004A6F61" w:rsidRDefault="00586630" w:rsidP="004A6F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E7894" w14:textId="77777777" w:rsidR="00D54300" w:rsidRDefault="00D54300">
      <w:r>
        <w:separator/>
      </w:r>
    </w:p>
  </w:footnote>
  <w:footnote w:type="continuationSeparator" w:id="0">
    <w:p w14:paraId="1A6C0B0C" w14:textId="77777777" w:rsidR="00D54300" w:rsidRDefault="00D54300">
      <w:r>
        <w:continuationSeparator/>
      </w:r>
    </w:p>
  </w:footnote>
  <w:footnote w:type="continuationNotice" w:id="1">
    <w:p w14:paraId="4FF675A0" w14:textId="77777777" w:rsidR="00D54300" w:rsidRDefault="00D543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2880"/>
      <w:gridCol w:w="2880"/>
      <w:gridCol w:w="2880"/>
    </w:tblGrid>
    <w:tr w:rsidR="47FF2B50" w14:paraId="3C9C17B9" w14:textId="77777777" w:rsidTr="47FF2B50">
      <w:tc>
        <w:tcPr>
          <w:tcW w:w="2880" w:type="dxa"/>
        </w:tcPr>
        <w:p w14:paraId="5BECD0AD" w14:textId="5DA28B75" w:rsidR="47FF2B50" w:rsidRDefault="47FF2B50" w:rsidP="47FF2B50">
          <w:pPr>
            <w:pStyle w:val="Header"/>
            <w:ind w:left="-115"/>
          </w:pPr>
        </w:p>
      </w:tc>
      <w:tc>
        <w:tcPr>
          <w:tcW w:w="2880" w:type="dxa"/>
        </w:tcPr>
        <w:p w14:paraId="15570928" w14:textId="3A8FAAE9" w:rsidR="47FF2B50" w:rsidRDefault="47FF2B50" w:rsidP="47FF2B50">
          <w:pPr>
            <w:pStyle w:val="Header"/>
            <w:jc w:val="center"/>
          </w:pPr>
        </w:p>
      </w:tc>
      <w:tc>
        <w:tcPr>
          <w:tcW w:w="2880" w:type="dxa"/>
        </w:tcPr>
        <w:p w14:paraId="4A303D12" w14:textId="11765046" w:rsidR="47FF2B50" w:rsidRDefault="47FF2B50" w:rsidP="47FF2B50">
          <w:pPr>
            <w:pStyle w:val="Header"/>
            <w:ind w:right="-115"/>
            <w:jc w:val="right"/>
          </w:pPr>
        </w:p>
      </w:tc>
    </w:tr>
  </w:tbl>
  <w:p w14:paraId="6AA2A965" w14:textId="7D1E04BD" w:rsidR="47FF2B50" w:rsidRDefault="47FF2B50" w:rsidP="47FF2B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A9921" w14:textId="77777777" w:rsidR="00586630" w:rsidRDefault="005866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360DA" w14:textId="77777777" w:rsidR="00586630" w:rsidRDefault="005866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D15C6" w14:textId="77777777" w:rsidR="00586630" w:rsidRDefault="0058663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855DD" w14:textId="77777777" w:rsidR="00586630" w:rsidRDefault="0058663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6"/>
      <w:gridCol w:w="5023"/>
      <w:gridCol w:w="2033"/>
    </w:tblGrid>
    <w:tr w:rsidR="00586630" w:rsidRPr="00AB0D58" w14:paraId="6BA85625" w14:textId="77777777" w:rsidTr="47FF2B50">
      <w:trPr>
        <w:trHeight w:val="1070"/>
      </w:trPr>
      <w:tc>
        <w:tcPr>
          <w:tcW w:w="1485" w:type="dxa"/>
          <w:shd w:val="clear" w:color="auto" w:fill="auto"/>
          <w:vAlign w:val="center"/>
        </w:tcPr>
        <w:p w14:paraId="1D03D8F4" w14:textId="77777777" w:rsidR="00586630" w:rsidRPr="00AB0D58" w:rsidRDefault="00586630" w:rsidP="0079085B">
          <w:pPr>
            <w:tabs>
              <w:tab w:val="center" w:pos="4320"/>
              <w:tab w:val="right" w:pos="8640"/>
            </w:tabs>
            <w:jc w:val="center"/>
            <w:rPr>
              <w:szCs w:val="20"/>
            </w:rPr>
          </w:pPr>
          <w:r w:rsidRPr="00AB0D58">
            <w:rPr>
              <w:noProof/>
              <w:szCs w:val="20"/>
            </w:rPr>
            <w:drawing>
              <wp:inline distT="0" distB="0" distL="0" distR="0" wp14:anchorId="005C2A7E" wp14:editId="6AD6D693">
                <wp:extent cx="501015" cy="501015"/>
                <wp:effectExtent l="0" t="0" r="0" b="0"/>
                <wp:docPr id="15" name="Picture 15" descr="mission_icon_1inchx1i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ssion_icon_1inchx1in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 cy="501015"/>
                        </a:xfrm>
                        <a:prstGeom prst="rect">
                          <a:avLst/>
                        </a:prstGeom>
                        <a:noFill/>
                        <a:ln>
                          <a:noFill/>
                        </a:ln>
                      </pic:spPr>
                    </pic:pic>
                  </a:graphicData>
                </a:graphic>
              </wp:inline>
            </w:drawing>
          </w:r>
        </w:p>
      </w:tc>
      <w:tc>
        <w:tcPr>
          <w:tcW w:w="5175" w:type="dxa"/>
          <w:shd w:val="clear" w:color="auto" w:fill="auto"/>
          <w:vAlign w:val="center"/>
        </w:tcPr>
        <w:p w14:paraId="37A6B992" w14:textId="77777777" w:rsidR="00586630" w:rsidRPr="00D94D0C" w:rsidRDefault="512F0B12" w:rsidP="005F4A6E">
          <w:pPr>
            <w:pStyle w:val="Header"/>
          </w:pPr>
          <w:r>
            <w:t>Data Center Policy, Standards and Procedures</w:t>
          </w:r>
        </w:p>
      </w:tc>
      <w:tc>
        <w:tcPr>
          <w:tcW w:w="2088" w:type="dxa"/>
          <w:shd w:val="clear" w:color="auto" w:fill="auto"/>
          <w:vAlign w:val="center"/>
        </w:tcPr>
        <w:p w14:paraId="1229E0F8" w14:textId="58F45207" w:rsidR="00586630" w:rsidRPr="009215DB" w:rsidRDefault="009215DB" w:rsidP="009215DB">
          <w:pPr>
            <w:pStyle w:val="Header"/>
            <w:jc w:val="center"/>
          </w:pPr>
          <w:r>
            <w:t>April</w:t>
          </w:r>
          <w:r w:rsidR="47FF2B50">
            <w:t xml:space="preserve"> 202</w:t>
          </w:r>
          <w:r>
            <w:t>5</w:t>
          </w:r>
        </w:p>
      </w:tc>
    </w:tr>
  </w:tbl>
  <w:p w14:paraId="33FDB14B" w14:textId="77777777" w:rsidR="00586630" w:rsidRPr="0079085B" w:rsidRDefault="00586630" w:rsidP="007908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98CE6" w14:textId="77777777" w:rsidR="00586630" w:rsidRDefault="005866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8D8BA8A"/>
    <w:lvl w:ilvl="0">
      <w:start w:val="1"/>
      <w:numFmt w:val="bullet"/>
      <w:pStyle w:val="bullets"/>
      <w:lvlText w:val=""/>
      <w:lvlJc w:val="left"/>
      <w:pPr>
        <w:tabs>
          <w:tab w:val="num" w:pos="360"/>
        </w:tabs>
        <w:ind w:left="360" w:hanging="360"/>
      </w:pPr>
      <w:rPr>
        <w:rFonts w:ascii="Symbol" w:hAnsi="Symbol" w:hint="default"/>
      </w:rPr>
    </w:lvl>
  </w:abstractNum>
  <w:abstractNum w:abstractNumId="1" w15:restartNumberingAfterBreak="0">
    <w:nsid w:val="065D47AE"/>
    <w:multiLevelType w:val="multilevel"/>
    <w:tmpl w:val="99329588"/>
    <w:lvl w:ilvl="0">
      <w:start w:val="1"/>
      <w:numFmt w:val="decimal"/>
      <w:pStyle w:val="onetwothree"/>
      <w:lvlText w:val="%1."/>
      <w:lvlJc w:val="left"/>
      <w:pPr>
        <w:tabs>
          <w:tab w:val="num" w:pos="720"/>
        </w:tabs>
        <w:ind w:left="72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6923657"/>
    <w:multiLevelType w:val="hybridMultilevel"/>
    <w:tmpl w:val="DE98E710"/>
    <w:lvl w:ilvl="0" w:tplc="FFFFFFFF">
      <w:start w:val="1"/>
      <w:numFmt w:val="bullet"/>
      <w:lvlText w:val=""/>
      <w:lvlJc w:val="left"/>
      <w:pPr>
        <w:tabs>
          <w:tab w:val="num" w:pos="2160"/>
        </w:tabs>
        <w:ind w:left="2160" w:hanging="360"/>
      </w:pPr>
      <w:rPr>
        <w:rFonts w:ascii="Symbol" w:hAnsi="Symbol" w:hint="default"/>
        <w:color w:val="auto"/>
      </w:rPr>
    </w:lvl>
    <w:lvl w:ilvl="1" w:tplc="FFFFFFFF">
      <w:start w:val="1"/>
      <w:numFmt w:val="bullet"/>
      <w:lvlText w:val="o"/>
      <w:lvlJc w:val="left"/>
      <w:pPr>
        <w:tabs>
          <w:tab w:val="num" w:pos="2340"/>
        </w:tabs>
        <w:ind w:left="2340" w:hanging="360"/>
      </w:pPr>
      <w:rPr>
        <w:rFonts w:ascii="Courier New" w:hAnsi="Courier New" w:cs="Courier New" w:hint="default"/>
      </w:rPr>
    </w:lvl>
    <w:lvl w:ilvl="2" w:tplc="FFFFFFFF">
      <w:start w:val="1"/>
      <w:numFmt w:val="decimal"/>
      <w:lvlText w:val="%3."/>
      <w:lvlJc w:val="left"/>
      <w:pPr>
        <w:tabs>
          <w:tab w:val="num" w:pos="3060"/>
        </w:tabs>
        <w:ind w:left="3060" w:hanging="360"/>
      </w:pPr>
      <w:rPr>
        <w:rFonts w:hint="default"/>
        <w:color w:val="auto"/>
      </w:rPr>
    </w:lvl>
    <w:lvl w:ilvl="3" w:tplc="FFFFFFFF" w:tentative="1">
      <w:start w:val="1"/>
      <w:numFmt w:val="bullet"/>
      <w:lvlText w:val=""/>
      <w:lvlJc w:val="left"/>
      <w:pPr>
        <w:tabs>
          <w:tab w:val="num" w:pos="3780"/>
        </w:tabs>
        <w:ind w:left="3780" w:hanging="360"/>
      </w:pPr>
      <w:rPr>
        <w:rFonts w:ascii="Symbol" w:hAnsi="Symbol" w:hint="default"/>
      </w:rPr>
    </w:lvl>
    <w:lvl w:ilvl="4" w:tplc="FFFFFFFF" w:tentative="1">
      <w:start w:val="1"/>
      <w:numFmt w:val="bullet"/>
      <w:lvlText w:val="o"/>
      <w:lvlJc w:val="left"/>
      <w:pPr>
        <w:tabs>
          <w:tab w:val="num" w:pos="4500"/>
        </w:tabs>
        <w:ind w:left="4500" w:hanging="360"/>
      </w:pPr>
      <w:rPr>
        <w:rFonts w:ascii="Courier New" w:hAnsi="Courier New" w:cs="Courier New" w:hint="default"/>
      </w:rPr>
    </w:lvl>
    <w:lvl w:ilvl="5" w:tplc="FFFFFFFF" w:tentative="1">
      <w:start w:val="1"/>
      <w:numFmt w:val="bullet"/>
      <w:lvlText w:val=""/>
      <w:lvlJc w:val="left"/>
      <w:pPr>
        <w:tabs>
          <w:tab w:val="num" w:pos="5220"/>
        </w:tabs>
        <w:ind w:left="5220" w:hanging="360"/>
      </w:pPr>
      <w:rPr>
        <w:rFonts w:ascii="Wingdings" w:hAnsi="Wingdings" w:hint="default"/>
      </w:rPr>
    </w:lvl>
    <w:lvl w:ilvl="6" w:tplc="FFFFFFFF" w:tentative="1">
      <w:start w:val="1"/>
      <w:numFmt w:val="bullet"/>
      <w:lvlText w:val=""/>
      <w:lvlJc w:val="left"/>
      <w:pPr>
        <w:tabs>
          <w:tab w:val="num" w:pos="5940"/>
        </w:tabs>
        <w:ind w:left="5940" w:hanging="360"/>
      </w:pPr>
      <w:rPr>
        <w:rFonts w:ascii="Symbol" w:hAnsi="Symbol" w:hint="default"/>
      </w:rPr>
    </w:lvl>
    <w:lvl w:ilvl="7" w:tplc="FFFFFFFF" w:tentative="1">
      <w:start w:val="1"/>
      <w:numFmt w:val="bullet"/>
      <w:lvlText w:val="o"/>
      <w:lvlJc w:val="left"/>
      <w:pPr>
        <w:tabs>
          <w:tab w:val="num" w:pos="6660"/>
        </w:tabs>
        <w:ind w:left="6660" w:hanging="360"/>
      </w:pPr>
      <w:rPr>
        <w:rFonts w:ascii="Courier New" w:hAnsi="Courier New" w:cs="Courier New" w:hint="default"/>
      </w:rPr>
    </w:lvl>
    <w:lvl w:ilvl="8" w:tplc="FFFFFFFF" w:tentative="1">
      <w:start w:val="1"/>
      <w:numFmt w:val="bullet"/>
      <w:lvlText w:val=""/>
      <w:lvlJc w:val="left"/>
      <w:pPr>
        <w:tabs>
          <w:tab w:val="num" w:pos="7380"/>
        </w:tabs>
        <w:ind w:left="7380" w:hanging="360"/>
      </w:pPr>
      <w:rPr>
        <w:rFonts w:ascii="Wingdings" w:hAnsi="Wingdings" w:hint="default"/>
      </w:rPr>
    </w:lvl>
  </w:abstractNum>
  <w:abstractNum w:abstractNumId="3" w15:restartNumberingAfterBreak="0">
    <w:nsid w:val="06925198"/>
    <w:multiLevelType w:val="multilevel"/>
    <w:tmpl w:val="D7A095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C6A67E5"/>
    <w:multiLevelType w:val="multilevel"/>
    <w:tmpl w:val="1DBE5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AC476F3"/>
    <w:multiLevelType w:val="hybridMultilevel"/>
    <w:tmpl w:val="48902574"/>
    <w:lvl w:ilvl="0" w:tplc="D4E25C76">
      <w:start w:val="1"/>
      <w:numFmt w:val="decimal"/>
      <w:lvlText w:val="%1."/>
      <w:lvlJc w:val="left"/>
      <w:pPr>
        <w:tabs>
          <w:tab w:val="num" w:pos="360"/>
        </w:tabs>
        <w:ind w:left="360" w:hanging="36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EB30A7"/>
    <w:multiLevelType w:val="hybridMultilevel"/>
    <w:tmpl w:val="43E662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81125"/>
    <w:multiLevelType w:val="hybridMultilevel"/>
    <w:tmpl w:val="C2B88770"/>
    <w:lvl w:ilvl="0" w:tplc="04090003">
      <w:start w:val="1"/>
      <w:numFmt w:val="bullet"/>
      <w:lvlText w:val="o"/>
      <w:lvlJc w:val="left"/>
      <w:pPr>
        <w:tabs>
          <w:tab w:val="num" w:pos="360"/>
        </w:tabs>
        <w:ind w:left="360" w:hanging="360"/>
      </w:pPr>
      <w:rPr>
        <w:rFonts w:ascii="Courier New" w:hAnsi="Courier New" w:cs="Courier New"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3DC6CC9"/>
    <w:multiLevelType w:val="hybridMultilevel"/>
    <w:tmpl w:val="3A066AEE"/>
    <w:lvl w:ilvl="0" w:tplc="D4E25C76">
      <w:start w:val="1"/>
      <w:numFmt w:val="decimal"/>
      <w:lvlText w:val="%1."/>
      <w:lvlJc w:val="left"/>
      <w:pPr>
        <w:tabs>
          <w:tab w:val="num" w:pos="360"/>
        </w:tabs>
        <w:ind w:left="36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5F43AB8"/>
    <w:multiLevelType w:val="multilevel"/>
    <w:tmpl w:val="E73C80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71B6820"/>
    <w:multiLevelType w:val="hybridMultilevel"/>
    <w:tmpl w:val="D6B8CED6"/>
    <w:lvl w:ilvl="0" w:tplc="04090003">
      <w:start w:val="1"/>
      <w:numFmt w:val="bullet"/>
      <w:lvlText w:val=""/>
      <w:lvlJc w:val="left"/>
      <w:pPr>
        <w:tabs>
          <w:tab w:val="num" w:pos="1440"/>
        </w:tabs>
        <w:ind w:left="1440" w:hanging="360"/>
      </w:pPr>
      <w:rPr>
        <w:rFonts w:ascii="Symbol" w:hAnsi="Symbol" w:hint="default"/>
      </w:rPr>
    </w:lvl>
    <w:lvl w:ilvl="1" w:tplc="04090003">
      <w:start w:val="1"/>
      <w:numFmt w:val="bullet"/>
      <w:lvlText w:val="о"/>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81B6044"/>
    <w:multiLevelType w:val="hybridMultilevel"/>
    <w:tmpl w:val="B73E60EC"/>
    <w:lvl w:ilvl="0" w:tplc="959018E4">
      <w:start w:val="1"/>
      <w:numFmt w:val="bullet"/>
      <w:lvlText w:val=""/>
      <w:lvlJc w:val="left"/>
      <w:pPr>
        <w:tabs>
          <w:tab w:val="num" w:pos="1980"/>
        </w:tabs>
        <w:ind w:left="1980" w:hanging="360"/>
      </w:pPr>
      <w:rPr>
        <w:rFonts w:ascii="Symbol" w:hAnsi="Symbol" w:hint="default"/>
        <w:color w:val="auto"/>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decimal"/>
      <w:lvlText w:val="%3."/>
      <w:lvlJc w:val="left"/>
      <w:pPr>
        <w:tabs>
          <w:tab w:val="num" w:pos="4320"/>
        </w:tabs>
        <w:ind w:left="4320" w:hanging="360"/>
      </w:pPr>
      <w:rPr>
        <w:rFonts w:hint="default"/>
        <w:color w:val="auto"/>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2" w15:restartNumberingAfterBreak="0">
    <w:nsid w:val="2ED44008"/>
    <w:multiLevelType w:val="multilevel"/>
    <w:tmpl w:val="1DBE5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BB067C"/>
    <w:multiLevelType w:val="hybridMultilevel"/>
    <w:tmpl w:val="EAE01ED2"/>
    <w:lvl w:ilvl="0" w:tplc="959018E4">
      <w:start w:val="1"/>
      <w:numFmt w:val="bullet"/>
      <w:lvlText w:val=""/>
      <w:lvlJc w:val="left"/>
      <w:pPr>
        <w:tabs>
          <w:tab w:val="num" w:pos="1800"/>
        </w:tabs>
        <w:ind w:left="1800" w:hanging="360"/>
      </w:pPr>
      <w:rPr>
        <w:rFonts w:ascii="Symbol" w:hAnsi="Symbol" w:hint="default"/>
        <w:color w:val="auto"/>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F"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3F00115F"/>
    <w:multiLevelType w:val="multilevel"/>
    <w:tmpl w:val="4AB437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0705AB1"/>
    <w:multiLevelType w:val="multilevel"/>
    <w:tmpl w:val="F4EE05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09F63F8"/>
    <w:multiLevelType w:val="multilevel"/>
    <w:tmpl w:val="4DCE620E"/>
    <w:name w:val="Standard"/>
    <w:lvl w:ilvl="0">
      <w:start w:val="1"/>
      <w:numFmt w:val="decimal"/>
      <w:suff w:val="space"/>
      <w:lvlText w:val="%1.0"/>
      <w:lvlJc w:val="left"/>
      <w:pPr>
        <w:ind w:left="0" w:firstLine="1440"/>
      </w:pPr>
      <w:rPr>
        <w:rFonts w:ascii="Times New Roman Bold" w:hAnsi="Times New Roman Bold" w:hint="default"/>
        <w:b/>
        <w:i w:val="0"/>
        <w: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720" w:firstLine="1440"/>
      </w:pPr>
      <w:rPr>
        <w:rFonts w:ascii="Times New Roman Bold" w:hAnsi="Times New Roman Bold" w:hint="default"/>
        <w:b/>
        <w:i w:val="0"/>
        <w: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3528"/>
        </w:tabs>
        <w:ind w:left="360" w:firstLine="2808"/>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2880"/>
        </w:tabs>
        <w:ind w:left="0" w:firstLine="216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tabs>
          <w:tab w:val="num" w:pos="3600"/>
        </w:tabs>
        <w:ind w:left="0" w:firstLine="288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tabs>
          <w:tab w:val="num" w:pos="4320"/>
        </w:tabs>
        <w:ind w:left="0" w:firstLine="360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5040"/>
        </w:tabs>
        <w:ind w:left="0" w:firstLine="432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tabs>
          <w:tab w:val="num" w:pos="5760"/>
        </w:tabs>
        <w:ind w:left="0" w:firstLine="504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lowerRoman"/>
      <w:lvlText w:val="%9)"/>
      <w:lvlJc w:val="left"/>
      <w:pPr>
        <w:tabs>
          <w:tab w:val="num" w:pos="6480"/>
        </w:tabs>
        <w:ind w:left="0" w:firstLine="5760"/>
      </w:pPr>
      <w:rPr>
        <w:rFonts w:hint="default"/>
        <w:b w:val="0"/>
        <w:i w:val="0"/>
        <w:caps w:val="0"/>
        <w:smallCaps w:val="0"/>
        <w:strike w:val="0"/>
        <w:dstrike w:val="0"/>
        <w:vanish w:val="0"/>
        <w:color w:val="auto"/>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449B3CF2"/>
    <w:multiLevelType w:val="hybridMultilevel"/>
    <w:tmpl w:val="A3464120"/>
    <w:lvl w:ilvl="0" w:tplc="0409000F">
      <w:start w:val="1"/>
      <w:numFmt w:val="bullet"/>
      <w:lvlText w:val=""/>
      <w:lvlJc w:val="right"/>
      <w:pPr>
        <w:tabs>
          <w:tab w:val="num" w:pos="1620"/>
        </w:tabs>
        <w:ind w:left="1620" w:hanging="360"/>
      </w:pPr>
      <w:rPr>
        <w:rFonts w:ascii="Symbol" w:hAnsi="Symbol" w:hint="default"/>
        <w:color w:val="auto"/>
      </w:rPr>
    </w:lvl>
    <w:lvl w:ilvl="1" w:tplc="04090019">
      <w:start w:val="1"/>
      <w:numFmt w:val="bullet"/>
      <w:lvlText w:val="o"/>
      <w:lvlJc w:val="left"/>
      <w:pPr>
        <w:tabs>
          <w:tab w:val="num" w:pos="2700"/>
        </w:tabs>
        <w:ind w:left="2700" w:hanging="360"/>
      </w:pPr>
      <w:rPr>
        <w:rFonts w:ascii="Courier New" w:hAnsi="Courier New" w:cs="Courier New" w:hint="default"/>
      </w:rPr>
    </w:lvl>
    <w:lvl w:ilvl="2" w:tplc="0409001B">
      <w:start w:val="1"/>
      <w:numFmt w:val="bullet"/>
      <w:lvlText w:val=""/>
      <w:lvlJc w:val="left"/>
      <w:pPr>
        <w:tabs>
          <w:tab w:val="num" w:pos="3420"/>
        </w:tabs>
        <w:ind w:left="3420" w:hanging="360"/>
      </w:pPr>
      <w:rPr>
        <w:rFonts w:ascii="Wingdings" w:hAnsi="Wingdings" w:hint="default"/>
      </w:rPr>
    </w:lvl>
    <w:lvl w:ilvl="3" w:tplc="0409000F" w:tentative="1">
      <w:start w:val="1"/>
      <w:numFmt w:val="bullet"/>
      <w:lvlText w:val=""/>
      <w:lvlJc w:val="left"/>
      <w:pPr>
        <w:tabs>
          <w:tab w:val="num" w:pos="4140"/>
        </w:tabs>
        <w:ind w:left="4140" w:hanging="360"/>
      </w:pPr>
      <w:rPr>
        <w:rFonts w:ascii="Symbol" w:hAnsi="Symbol" w:hint="default"/>
      </w:rPr>
    </w:lvl>
    <w:lvl w:ilvl="4" w:tplc="04090019" w:tentative="1">
      <w:start w:val="1"/>
      <w:numFmt w:val="bullet"/>
      <w:lvlText w:val="o"/>
      <w:lvlJc w:val="left"/>
      <w:pPr>
        <w:tabs>
          <w:tab w:val="num" w:pos="4860"/>
        </w:tabs>
        <w:ind w:left="4860" w:hanging="360"/>
      </w:pPr>
      <w:rPr>
        <w:rFonts w:ascii="Courier New" w:hAnsi="Courier New" w:cs="Courier New" w:hint="default"/>
      </w:rPr>
    </w:lvl>
    <w:lvl w:ilvl="5" w:tplc="0409001B" w:tentative="1">
      <w:start w:val="1"/>
      <w:numFmt w:val="bullet"/>
      <w:lvlText w:val=""/>
      <w:lvlJc w:val="left"/>
      <w:pPr>
        <w:tabs>
          <w:tab w:val="num" w:pos="5580"/>
        </w:tabs>
        <w:ind w:left="5580" w:hanging="360"/>
      </w:pPr>
      <w:rPr>
        <w:rFonts w:ascii="Wingdings" w:hAnsi="Wingdings" w:hint="default"/>
      </w:rPr>
    </w:lvl>
    <w:lvl w:ilvl="6" w:tplc="0409000F" w:tentative="1">
      <w:start w:val="1"/>
      <w:numFmt w:val="bullet"/>
      <w:lvlText w:val=""/>
      <w:lvlJc w:val="left"/>
      <w:pPr>
        <w:tabs>
          <w:tab w:val="num" w:pos="6300"/>
        </w:tabs>
        <w:ind w:left="6300" w:hanging="360"/>
      </w:pPr>
      <w:rPr>
        <w:rFonts w:ascii="Symbol" w:hAnsi="Symbol" w:hint="default"/>
      </w:rPr>
    </w:lvl>
    <w:lvl w:ilvl="7" w:tplc="04090019" w:tentative="1">
      <w:start w:val="1"/>
      <w:numFmt w:val="bullet"/>
      <w:lvlText w:val="o"/>
      <w:lvlJc w:val="left"/>
      <w:pPr>
        <w:tabs>
          <w:tab w:val="num" w:pos="7020"/>
        </w:tabs>
        <w:ind w:left="7020" w:hanging="360"/>
      </w:pPr>
      <w:rPr>
        <w:rFonts w:ascii="Courier New" w:hAnsi="Courier New" w:cs="Courier New" w:hint="default"/>
      </w:rPr>
    </w:lvl>
    <w:lvl w:ilvl="8" w:tplc="0409001B" w:tentative="1">
      <w:start w:val="1"/>
      <w:numFmt w:val="bullet"/>
      <w:lvlText w:val=""/>
      <w:lvlJc w:val="left"/>
      <w:pPr>
        <w:tabs>
          <w:tab w:val="num" w:pos="7740"/>
        </w:tabs>
        <w:ind w:left="7740" w:hanging="360"/>
      </w:pPr>
      <w:rPr>
        <w:rFonts w:ascii="Wingdings" w:hAnsi="Wingdings" w:hint="default"/>
      </w:rPr>
    </w:lvl>
  </w:abstractNum>
  <w:abstractNum w:abstractNumId="18" w15:restartNumberingAfterBreak="0">
    <w:nsid w:val="4A166F53"/>
    <w:multiLevelType w:val="hybridMultilevel"/>
    <w:tmpl w:val="7CD8E988"/>
    <w:lvl w:ilvl="0" w:tplc="1A9ACD60">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4C7A2F"/>
    <w:multiLevelType w:val="hybridMultilevel"/>
    <w:tmpl w:val="CE2C2588"/>
    <w:lvl w:ilvl="0" w:tplc="D4E25C76">
      <w:start w:val="1"/>
      <w:numFmt w:val="decimal"/>
      <w:lvlText w:val="%1."/>
      <w:lvlJc w:val="left"/>
      <w:pPr>
        <w:ind w:left="1267" w:hanging="360"/>
      </w:pPr>
      <w:rPr>
        <w:rFonts w:hint="default"/>
      </w:rPr>
    </w:lvl>
    <w:lvl w:ilvl="1" w:tplc="04090003">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0" w15:restartNumberingAfterBreak="0">
    <w:nsid w:val="4BBF1E8A"/>
    <w:multiLevelType w:val="hybridMultilevel"/>
    <w:tmpl w:val="5EAC88B8"/>
    <w:lvl w:ilvl="0" w:tplc="79D2D626">
      <w:start w:val="1"/>
      <w:numFmt w:val="decimal"/>
      <w:lvlText w:val="%1."/>
      <w:lvlJc w:val="left"/>
      <w:pPr>
        <w:ind w:left="1260" w:hanging="360"/>
      </w:pPr>
      <w:rPr>
        <w:b w:val="0"/>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lowerRoman"/>
      <w:lvlText w:val="%3."/>
      <w:lvlJc w:val="right"/>
      <w:pPr>
        <w:ind w:left="2700" w:hanging="180"/>
      </w:pPr>
    </w:lvl>
    <w:lvl w:ilvl="3" w:tplc="04090001" w:tentative="1">
      <w:start w:val="1"/>
      <w:numFmt w:val="decimal"/>
      <w:lvlText w:val="%4."/>
      <w:lvlJc w:val="left"/>
      <w:pPr>
        <w:ind w:left="3420" w:hanging="360"/>
      </w:pPr>
    </w:lvl>
    <w:lvl w:ilvl="4" w:tplc="04090003" w:tentative="1">
      <w:start w:val="1"/>
      <w:numFmt w:val="lowerLetter"/>
      <w:lvlText w:val="%5."/>
      <w:lvlJc w:val="left"/>
      <w:pPr>
        <w:ind w:left="4140" w:hanging="360"/>
      </w:pPr>
    </w:lvl>
    <w:lvl w:ilvl="5" w:tplc="04090005" w:tentative="1">
      <w:start w:val="1"/>
      <w:numFmt w:val="lowerRoman"/>
      <w:lvlText w:val="%6."/>
      <w:lvlJc w:val="right"/>
      <w:pPr>
        <w:ind w:left="4860" w:hanging="180"/>
      </w:p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21" w15:restartNumberingAfterBreak="0">
    <w:nsid w:val="4DE635EA"/>
    <w:multiLevelType w:val="hybridMultilevel"/>
    <w:tmpl w:val="48902574"/>
    <w:lvl w:ilvl="0" w:tplc="D4E25C76">
      <w:start w:val="1"/>
      <w:numFmt w:val="decimal"/>
      <w:lvlText w:val="%1."/>
      <w:lvlJc w:val="left"/>
      <w:pPr>
        <w:tabs>
          <w:tab w:val="num" w:pos="360"/>
        </w:tabs>
        <w:ind w:left="360" w:hanging="36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E350FE5"/>
    <w:multiLevelType w:val="hybridMultilevel"/>
    <w:tmpl w:val="F37EE198"/>
    <w:lvl w:ilvl="0" w:tplc="FF2493E8">
      <w:start w:val="8"/>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26A47"/>
    <w:multiLevelType w:val="multilevel"/>
    <w:tmpl w:val="FA4855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61519DB"/>
    <w:multiLevelType w:val="hybridMultilevel"/>
    <w:tmpl w:val="2410EE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A083F9B"/>
    <w:multiLevelType w:val="hybridMultilevel"/>
    <w:tmpl w:val="A2263786"/>
    <w:lvl w:ilvl="0" w:tplc="A1585AF4">
      <w:start w:val="1"/>
      <w:numFmt w:val="decimal"/>
      <w:lvlText w:val="%1."/>
      <w:lvlJc w:val="left"/>
      <w:pPr>
        <w:tabs>
          <w:tab w:val="num" w:pos="360"/>
        </w:tabs>
        <w:ind w:left="360" w:hanging="360"/>
      </w:pPr>
      <w:rPr>
        <w:rFonts w:hint="default"/>
        <w:color w:val="auto"/>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B57D95"/>
    <w:multiLevelType w:val="hybridMultilevel"/>
    <w:tmpl w:val="231A01D8"/>
    <w:lvl w:ilvl="0" w:tplc="D4E25C76">
      <w:start w:val="1"/>
      <w:numFmt w:val="decimal"/>
      <w:lvlText w:val="%1."/>
      <w:lvlJc w:val="left"/>
      <w:pPr>
        <w:tabs>
          <w:tab w:val="num" w:pos="360"/>
        </w:tabs>
        <w:ind w:left="360" w:hanging="360"/>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56A55B8"/>
    <w:multiLevelType w:val="multilevel"/>
    <w:tmpl w:val="6D0A7C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66B15E13"/>
    <w:multiLevelType w:val="hybridMultilevel"/>
    <w:tmpl w:val="95BE15B4"/>
    <w:lvl w:ilvl="0" w:tplc="04090003">
      <w:start w:val="1"/>
      <w:numFmt w:val="bullet"/>
      <w:lvlText w:val="o"/>
      <w:lvlJc w:val="left"/>
      <w:pPr>
        <w:ind w:left="126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lowerRoman"/>
      <w:lvlText w:val="%3."/>
      <w:lvlJc w:val="right"/>
      <w:pPr>
        <w:ind w:left="2700" w:hanging="180"/>
      </w:pPr>
    </w:lvl>
    <w:lvl w:ilvl="3" w:tplc="04090001" w:tentative="1">
      <w:start w:val="1"/>
      <w:numFmt w:val="decimal"/>
      <w:lvlText w:val="%4."/>
      <w:lvlJc w:val="left"/>
      <w:pPr>
        <w:ind w:left="3420" w:hanging="360"/>
      </w:pPr>
    </w:lvl>
    <w:lvl w:ilvl="4" w:tplc="04090003" w:tentative="1">
      <w:start w:val="1"/>
      <w:numFmt w:val="lowerLetter"/>
      <w:lvlText w:val="%5."/>
      <w:lvlJc w:val="left"/>
      <w:pPr>
        <w:ind w:left="4140" w:hanging="360"/>
      </w:pPr>
    </w:lvl>
    <w:lvl w:ilvl="5" w:tplc="04090005" w:tentative="1">
      <w:start w:val="1"/>
      <w:numFmt w:val="lowerRoman"/>
      <w:lvlText w:val="%6."/>
      <w:lvlJc w:val="right"/>
      <w:pPr>
        <w:ind w:left="4860" w:hanging="180"/>
      </w:p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29" w15:restartNumberingAfterBreak="0">
    <w:nsid w:val="66CE4375"/>
    <w:multiLevelType w:val="hybridMultilevel"/>
    <w:tmpl w:val="7DCEC428"/>
    <w:lvl w:ilvl="0" w:tplc="0409000F">
      <w:start w:val="1"/>
      <w:numFmt w:val="bullet"/>
      <w:lvlText w:val=""/>
      <w:lvlJc w:val="left"/>
      <w:pPr>
        <w:tabs>
          <w:tab w:val="num" w:pos="1980"/>
        </w:tabs>
        <w:ind w:left="1980" w:hanging="36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decimal"/>
      <w:lvlText w:val="%3."/>
      <w:lvlJc w:val="left"/>
      <w:pPr>
        <w:tabs>
          <w:tab w:val="num" w:pos="2880"/>
        </w:tabs>
        <w:ind w:left="2880" w:hanging="360"/>
      </w:pPr>
      <w:rPr>
        <w:rFonts w:hint="default"/>
        <w:color w:val="auto"/>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695A75BC"/>
    <w:multiLevelType w:val="multilevel"/>
    <w:tmpl w:val="1DBE51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A2F4BA0"/>
    <w:multiLevelType w:val="hybridMultilevel"/>
    <w:tmpl w:val="21F29FD4"/>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6C1667EB"/>
    <w:multiLevelType w:val="hybridMultilevel"/>
    <w:tmpl w:val="4BA2E046"/>
    <w:lvl w:ilvl="0" w:tplc="D4E25C76">
      <w:start w:val="1"/>
      <w:numFmt w:val="decimal"/>
      <w:lvlText w:val="%1."/>
      <w:lvlJc w:val="left"/>
      <w:pPr>
        <w:tabs>
          <w:tab w:val="num" w:pos="360"/>
        </w:tabs>
        <w:ind w:left="360" w:hanging="360"/>
      </w:pPr>
    </w:lvl>
    <w:lvl w:ilvl="1" w:tplc="04090003">
      <w:start w:val="1"/>
      <w:numFmt w:val="lowerLetter"/>
      <w:lvlText w:val="%2."/>
      <w:lvlJc w:val="left"/>
      <w:pPr>
        <w:tabs>
          <w:tab w:val="num" w:pos="1080"/>
        </w:tabs>
        <w:ind w:left="1080" w:hanging="360"/>
      </w:pPr>
    </w:lvl>
    <w:lvl w:ilvl="2" w:tplc="04090005">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3" w15:restartNumberingAfterBreak="0">
    <w:nsid w:val="6F0A2C61"/>
    <w:multiLevelType w:val="hybridMultilevel"/>
    <w:tmpl w:val="4DCE378C"/>
    <w:lvl w:ilvl="0" w:tplc="04090001">
      <w:start w:val="1"/>
      <w:numFmt w:val="bullet"/>
      <w:lvlText w:val=""/>
      <w:lvlJc w:val="left"/>
      <w:pPr>
        <w:tabs>
          <w:tab w:val="num" w:pos="1267"/>
        </w:tabs>
        <w:ind w:left="1267"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34" w15:restartNumberingAfterBreak="0">
    <w:nsid w:val="70FE0A60"/>
    <w:multiLevelType w:val="hybridMultilevel"/>
    <w:tmpl w:val="02FE1E84"/>
    <w:lvl w:ilvl="0" w:tplc="0409000F">
      <w:start w:val="1"/>
      <w:numFmt w:val="bullet"/>
      <w:lvlText w:val=""/>
      <w:lvlJc w:val="right"/>
      <w:pPr>
        <w:tabs>
          <w:tab w:val="num" w:pos="1620"/>
        </w:tabs>
        <w:ind w:left="1620" w:hanging="360"/>
      </w:pPr>
      <w:rPr>
        <w:rFonts w:ascii="Symbol" w:hAnsi="Symbol" w:hint="default"/>
        <w:color w:val="auto"/>
      </w:rPr>
    </w:lvl>
    <w:lvl w:ilvl="1" w:tplc="04090019">
      <w:start w:val="1"/>
      <w:numFmt w:val="bullet"/>
      <w:lvlText w:val="o"/>
      <w:lvlJc w:val="left"/>
      <w:pPr>
        <w:tabs>
          <w:tab w:val="num" w:pos="2700"/>
        </w:tabs>
        <w:ind w:left="2700" w:hanging="360"/>
      </w:pPr>
      <w:rPr>
        <w:rFonts w:ascii="Courier New" w:hAnsi="Courier New" w:cs="Courier New" w:hint="default"/>
      </w:rPr>
    </w:lvl>
    <w:lvl w:ilvl="2" w:tplc="0409001B">
      <w:start w:val="1"/>
      <w:numFmt w:val="bullet"/>
      <w:lvlText w:val=""/>
      <w:lvlJc w:val="left"/>
      <w:pPr>
        <w:tabs>
          <w:tab w:val="num" w:pos="3420"/>
        </w:tabs>
        <w:ind w:left="3420" w:hanging="360"/>
      </w:pPr>
      <w:rPr>
        <w:rFonts w:ascii="Wingdings" w:hAnsi="Wingdings" w:hint="default"/>
      </w:rPr>
    </w:lvl>
    <w:lvl w:ilvl="3" w:tplc="0409000F" w:tentative="1">
      <w:start w:val="1"/>
      <w:numFmt w:val="bullet"/>
      <w:lvlText w:val=""/>
      <w:lvlJc w:val="left"/>
      <w:pPr>
        <w:tabs>
          <w:tab w:val="num" w:pos="4140"/>
        </w:tabs>
        <w:ind w:left="4140" w:hanging="360"/>
      </w:pPr>
      <w:rPr>
        <w:rFonts w:ascii="Symbol" w:hAnsi="Symbol" w:hint="default"/>
      </w:rPr>
    </w:lvl>
    <w:lvl w:ilvl="4" w:tplc="04090019" w:tentative="1">
      <w:start w:val="1"/>
      <w:numFmt w:val="bullet"/>
      <w:lvlText w:val="o"/>
      <w:lvlJc w:val="left"/>
      <w:pPr>
        <w:tabs>
          <w:tab w:val="num" w:pos="4860"/>
        </w:tabs>
        <w:ind w:left="4860" w:hanging="360"/>
      </w:pPr>
      <w:rPr>
        <w:rFonts w:ascii="Courier New" w:hAnsi="Courier New" w:cs="Courier New" w:hint="default"/>
      </w:rPr>
    </w:lvl>
    <w:lvl w:ilvl="5" w:tplc="0409001B" w:tentative="1">
      <w:start w:val="1"/>
      <w:numFmt w:val="bullet"/>
      <w:lvlText w:val=""/>
      <w:lvlJc w:val="left"/>
      <w:pPr>
        <w:tabs>
          <w:tab w:val="num" w:pos="5580"/>
        </w:tabs>
        <w:ind w:left="5580" w:hanging="360"/>
      </w:pPr>
      <w:rPr>
        <w:rFonts w:ascii="Wingdings" w:hAnsi="Wingdings" w:hint="default"/>
      </w:rPr>
    </w:lvl>
    <w:lvl w:ilvl="6" w:tplc="0409000F" w:tentative="1">
      <w:start w:val="1"/>
      <w:numFmt w:val="bullet"/>
      <w:lvlText w:val=""/>
      <w:lvlJc w:val="left"/>
      <w:pPr>
        <w:tabs>
          <w:tab w:val="num" w:pos="6300"/>
        </w:tabs>
        <w:ind w:left="6300" w:hanging="360"/>
      </w:pPr>
      <w:rPr>
        <w:rFonts w:ascii="Symbol" w:hAnsi="Symbol" w:hint="default"/>
      </w:rPr>
    </w:lvl>
    <w:lvl w:ilvl="7" w:tplc="04090019" w:tentative="1">
      <w:start w:val="1"/>
      <w:numFmt w:val="bullet"/>
      <w:lvlText w:val="o"/>
      <w:lvlJc w:val="left"/>
      <w:pPr>
        <w:tabs>
          <w:tab w:val="num" w:pos="7020"/>
        </w:tabs>
        <w:ind w:left="7020" w:hanging="360"/>
      </w:pPr>
      <w:rPr>
        <w:rFonts w:ascii="Courier New" w:hAnsi="Courier New" w:cs="Courier New" w:hint="default"/>
      </w:rPr>
    </w:lvl>
    <w:lvl w:ilvl="8" w:tplc="0409001B" w:tentative="1">
      <w:start w:val="1"/>
      <w:numFmt w:val="bullet"/>
      <w:lvlText w:val=""/>
      <w:lvlJc w:val="left"/>
      <w:pPr>
        <w:tabs>
          <w:tab w:val="num" w:pos="7740"/>
        </w:tabs>
        <w:ind w:left="7740" w:hanging="360"/>
      </w:pPr>
      <w:rPr>
        <w:rFonts w:ascii="Wingdings" w:hAnsi="Wingdings" w:hint="default"/>
      </w:rPr>
    </w:lvl>
  </w:abstractNum>
  <w:abstractNum w:abstractNumId="35" w15:restartNumberingAfterBreak="0">
    <w:nsid w:val="724F128A"/>
    <w:multiLevelType w:val="multilevel"/>
    <w:tmpl w:val="C4EC4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35606D0"/>
    <w:multiLevelType w:val="hybridMultilevel"/>
    <w:tmpl w:val="1CDA39F8"/>
    <w:lvl w:ilvl="0" w:tplc="04090003">
      <w:start w:val="1"/>
      <w:numFmt w:val="bullet"/>
      <w:lvlText w:val="o"/>
      <w:lvlJc w:val="left"/>
      <w:pPr>
        <w:tabs>
          <w:tab w:val="num" w:pos="360"/>
        </w:tabs>
        <w:ind w:left="360" w:hanging="360"/>
      </w:pPr>
      <w:rPr>
        <w:rFonts w:ascii="Courier New" w:hAnsi="Courier New" w:cs="Courier New"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40E1B00"/>
    <w:multiLevelType w:val="hybridMultilevel"/>
    <w:tmpl w:val="48902574"/>
    <w:lvl w:ilvl="0" w:tplc="D4E25C76">
      <w:start w:val="1"/>
      <w:numFmt w:val="decimal"/>
      <w:lvlText w:val="%1."/>
      <w:lvlJc w:val="left"/>
      <w:pPr>
        <w:tabs>
          <w:tab w:val="num" w:pos="360"/>
        </w:tabs>
        <w:ind w:left="360" w:hanging="360"/>
      </w:pPr>
      <w:rPr>
        <w:rFonts w:hint="default"/>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427595E"/>
    <w:multiLevelType w:val="hybridMultilevel"/>
    <w:tmpl w:val="88B89594"/>
    <w:lvl w:ilvl="0" w:tplc="285CA1A6">
      <w:start w:val="6"/>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A70513"/>
    <w:multiLevelType w:val="hybridMultilevel"/>
    <w:tmpl w:val="AFFA84C0"/>
    <w:lvl w:ilvl="0" w:tplc="04090001">
      <w:start w:val="1"/>
      <w:numFmt w:val="bullet"/>
      <w:lvlText w:val="о"/>
      <w:lvlJc w:val="left"/>
      <w:pPr>
        <w:tabs>
          <w:tab w:val="num" w:pos="1260"/>
        </w:tabs>
        <w:ind w:left="1260" w:hanging="360"/>
      </w:pPr>
      <w:rPr>
        <w:rFonts w:ascii="Courier New" w:hAnsi="Courier New" w:hint="default"/>
        <w:color w:val="auto"/>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decimal"/>
      <w:lvlText w:val="%3."/>
      <w:lvlJc w:val="left"/>
      <w:pPr>
        <w:tabs>
          <w:tab w:val="num" w:pos="3060"/>
        </w:tabs>
        <w:ind w:left="3060" w:hanging="360"/>
      </w:pPr>
      <w:rPr>
        <w:rFonts w:hint="default"/>
        <w:color w:val="auto"/>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40" w15:restartNumberingAfterBreak="0">
    <w:nsid w:val="7D5F0A1E"/>
    <w:multiLevelType w:val="hybridMultilevel"/>
    <w:tmpl w:val="AFF83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1088888">
    <w:abstractNumId w:val="1"/>
  </w:num>
  <w:num w:numId="2" w16cid:durableId="1648590448">
    <w:abstractNumId w:val="0"/>
  </w:num>
  <w:num w:numId="3" w16cid:durableId="17435298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8426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5544801">
    <w:abstractNumId w:val="31"/>
  </w:num>
  <w:num w:numId="6" w16cid:durableId="1270889805">
    <w:abstractNumId w:val="24"/>
  </w:num>
  <w:num w:numId="7" w16cid:durableId="1975410157">
    <w:abstractNumId w:val="6"/>
  </w:num>
  <w:num w:numId="8" w16cid:durableId="733701410">
    <w:abstractNumId w:val="33"/>
  </w:num>
  <w:num w:numId="9" w16cid:durableId="986399885">
    <w:abstractNumId w:val="19"/>
  </w:num>
  <w:num w:numId="10" w16cid:durableId="1720473762">
    <w:abstractNumId w:val="10"/>
  </w:num>
  <w:num w:numId="11" w16cid:durableId="248198427">
    <w:abstractNumId w:val="34"/>
  </w:num>
  <w:num w:numId="12" w16cid:durableId="495927143">
    <w:abstractNumId w:val="17"/>
  </w:num>
  <w:num w:numId="13" w16cid:durableId="922183706">
    <w:abstractNumId w:val="20"/>
  </w:num>
  <w:num w:numId="14" w16cid:durableId="1491095011">
    <w:abstractNumId w:val="28"/>
  </w:num>
  <w:num w:numId="15" w16cid:durableId="1866819896">
    <w:abstractNumId w:val="26"/>
  </w:num>
  <w:num w:numId="16" w16cid:durableId="2060935307">
    <w:abstractNumId w:val="39"/>
  </w:num>
  <w:num w:numId="17" w16cid:durableId="1319073770">
    <w:abstractNumId w:val="13"/>
  </w:num>
  <w:num w:numId="18" w16cid:durableId="1652949376">
    <w:abstractNumId w:val="29"/>
  </w:num>
  <w:num w:numId="19" w16cid:durableId="991327232">
    <w:abstractNumId w:val="2"/>
  </w:num>
  <w:num w:numId="20" w16cid:durableId="1086338738">
    <w:abstractNumId w:val="25"/>
  </w:num>
  <w:num w:numId="21" w16cid:durableId="1458336077">
    <w:abstractNumId w:val="11"/>
  </w:num>
  <w:num w:numId="22" w16cid:durableId="739522789">
    <w:abstractNumId w:val="32"/>
  </w:num>
  <w:num w:numId="23" w16cid:durableId="1331562645">
    <w:abstractNumId w:val="22"/>
  </w:num>
  <w:num w:numId="24" w16cid:durableId="740835428">
    <w:abstractNumId w:val="5"/>
  </w:num>
  <w:num w:numId="25" w16cid:durableId="1203009966">
    <w:abstractNumId w:val="36"/>
  </w:num>
  <w:num w:numId="26" w16cid:durableId="354036836">
    <w:abstractNumId w:val="7"/>
  </w:num>
  <w:num w:numId="27" w16cid:durableId="658508862">
    <w:abstractNumId w:val="38"/>
  </w:num>
  <w:num w:numId="28" w16cid:durableId="1101948493">
    <w:abstractNumId w:val="8"/>
  </w:num>
  <w:num w:numId="29" w16cid:durableId="1208302752">
    <w:abstractNumId w:val="15"/>
  </w:num>
  <w:num w:numId="30" w16cid:durableId="99223244">
    <w:abstractNumId w:val="9"/>
  </w:num>
  <w:num w:numId="31" w16cid:durableId="1595091260">
    <w:abstractNumId w:val="3"/>
  </w:num>
  <w:num w:numId="32" w16cid:durableId="413673659">
    <w:abstractNumId w:val="14"/>
  </w:num>
  <w:num w:numId="33" w16cid:durableId="1037387497">
    <w:abstractNumId w:val="35"/>
  </w:num>
  <w:num w:numId="34" w16cid:durableId="1584755691">
    <w:abstractNumId w:val="27"/>
  </w:num>
  <w:num w:numId="35" w16cid:durableId="1965500977">
    <w:abstractNumId w:val="23"/>
  </w:num>
  <w:num w:numId="36" w16cid:durableId="543568834">
    <w:abstractNumId w:val="4"/>
  </w:num>
  <w:num w:numId="37" w16cid:durableId="988902205">
    <w:abstractNumId w:val="12"/>
  </w:num>
  <w:num w:numId="38" w16cid:durableId="1671372416">
    <w:abstractNumId w:val="30"/>
  </w:num>
  <w:num w:numId="39" w16cid:durableId="1999768819">
    <w:abstractNumId w:val="40"/>
  </w:num>
  <w:num w:numId="40" w16cid:durableId="2130470138">
    <w:abstractNumId w:val="18"/>
  </w:num>
  <w:num w:numId="41" w16cid:durableId="1097167320">
    <w:abstractNumId w:val="37"/>
  </w:num>
  <w:num w:numId="42" w16cid:durableId="20017630">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A10"/>
    <w:rsid w:val="000034F9"/>
    <w:rsid w:val="00006935"/>
    <w:rsid w:val="00010A5C"/>
    <w:rsid w:val="000135D2"/>
    <w:rsid w:val="00013B0A"/>
    <w:rsid w:val="00013C23"/>
    <w:rsid w:val="00013D17"/>
    <w:rsid w:val="00022294"/>
    <w:rsid w:val="000228E1"/>
    <w:rsid w:val="00023489"/>
    <w:rsid w:val="000300BA"/>
    <w:rsid w:val="000319F2"/>
    <w:rsid w:val="000447A3"/>
    <w:rsid w:val="00045AB5"/>
    <w:rsid w:val="00051952"/>
    <w:rsid w:val="000564EE"/>
    <w:rsid w:val="00060497"/>
    <w:rsid w:val="00060F8B"/>
    <w:rsid w:val="0006601B"/>
    <w:rsid w:val="00070554"/>
    <w:rsid w:val="000716B8"/>
    <w:rsid w:val="00077A64"/>
    <w:rsid w:val="0008050E"/>
    <w:rsid w:val="00081100"/>
    <w:rsid w:val="00081E3D"/>
    <w:rsid w:val="000839F4"/>
    <w:rsid w:val="00084C75"/>
    <w:rsid w:val="000868B0"/>
    <w:rsid w:val="000873E2"/>
    <w:rsid w:val="0009249E"/>
    <w:rsid w:val="00092AFE"/>
    <w:rsid w:val="00094FC2"/>
    <w:rsid w:val="000A3525"/>
    <w:rsid w:val="000A3B29"/>
    <w:rsid w:val="000A3F82"/>
    <w:rsid w:val="000A5E9D"/>
    <w:rsid w:val="000A665E"/>
    <w:rsid w:val="000B08D0"/>
    <w:rsid w:val="000B0B31"/>
    <w:rsid w:val="000B2181"/>
    <w:rsid w:val="000B313D"/>
    <w:rsid w:val="000B34FC"/>
    <w:rsid w:val="000B43B2"/>
    <w:rsid w:val="000B6D03"/>
    <w:rsid w:val="000C4677"/>
    <w:rsid w:val="000C4DE1"/>
    <w:rsid w:val="000C61DC"/>
    <w:rsid w:val="000D7232"/>
    <w:rsid w:val="000D7D9B"/>
    <w:rsid w:val="000E276F"/>
    <w:rsid w:val="000E4B52"/>
    <w:rsid w:val="000E60D2"/>
    <w:rsid w:val="000F402E"/>
    <w:rsid w:val="000F646E"/>
    <w:rsid w:val="00101B42"/>
    <w:rsid w:val="00102B43"/>
    <w:rsid w:val="00103278"/>
    <w:rsid w:val="00103AE2"/>
    <w:rsid w:val="00111587"/>
    <w:rsid w:val="0011592A"/>
    <w:rsid w:val="0012090B"/>
    <w:rsid w:val="0012349D"/>
    <w:rsid w:val="00125B7E"/>
    <w:rsid w:val="00130E38"/>
    <w:rsid w:val="001329E4"/>
    <w:rsid w:val="00133419"/>
    <w:rsid w:val="0013385A"/>
    <w:rsid w:val="00135A6E"/>
    <w:rsid w:val="00137398"/>
    <w:rsid w:val="001373C5"/>
    <w:rsid w:val="00140B8B"/>
    <w:rsid w:val="00140E9B"/>
    <w:rsid w:val="001422ED"/>
    <w:rsid w:val="00142D49"/>
    <w:rsid w:val="00146506"/>
    <w:rsid w:val="001467A5"/>
    <w:rsid w:val="001548E9"/>
    <w:rsid w:val="001549E7"/>
    <w:rsid w:val="00156D38"/>
    <w:rsid w:val="00163558"/>
    <w:rsid w:val="0016380E"/>
    <w:rsid w:val="00165199"/>
    <w:rsid w:val="00172926"/>
    <w:rsid w:val="001732AD"/>
    <w:rsid w:val="00176B86"/>
    <w:rsid w:val="00180496"/>
    <w:rsid w:val="00183FC3"/>
    <w:rsid w:val="00184206"/>
    <w:rsid w:val="00186787"/>
    <w:rsid w:val="00191254"/>
    <w:rsid w:val="00191A4D"/>
    <w:rsid w:val="0019452C"/>
    <w:rsid w:val="001947C2"/>
    <w:rsid w:val="001947CF"/>
    <w:rsid w:val="00194B9E"/>
    <w:rsid w:val="001A3498"/>
    <w:rsid w:val="001A6F9D"/>
    <w:rsid w:val="001B0580"/>
    <w:rsid w:val="001B1686"/>
    <w:rsid w:val="001B4440"/>
    <w:rsid w:val="001B622F"/>
    <w:rsid w:val="001C0CF2"/>
    <w:rsid w:val="001C1542"/>
    <w:rsid w:val="001C36C3"/>
    <w:rsid w:val="001D315A"/>
    <w:rsid w:val="001D435E"/>
    <w:rsid w:val="001D679F"/>
    <w:rsid w:val="001D7BC6"/>
    <w:rsid w:val="001E2455"/>
    <w:rsid w:val="001E3B0E"/>
    <w:rsid w:val="001E4417"/>
    <w:rsid w:val="001F0E6B"/>
    <w:rsid w:val="001F0FD0"/>
    <w:rsid w:val="001F22D8"/>
    <w:rsid w:val="001F2EC6"/>
    <w:rsid w:val="001F5293"/>
    <w:rsid w:val="001F5F75"/>
    <w:rsid w:val="00200D48"/>
    <w:rsid w:val="00201203"/>
    <w:rsid w:val="002065D8"/>
    <w:rsid w:val="00211245"/>
    <w:rsid w:val="00211388"/>
    <w:rsid w:val="0021371F"/>
    <w:rsid w:val="00213EBF"/>
    <w:rsid w:val="002167E2"/>
    <w:rsid w:val="0021725B"/>
    <w:rsid w:val="00217A10"/>
    <w:rsid w:val="00223CE2"/>
    <w:rsid w:val="00225BAE"/>
    <w:rsid w:val="0022620E"/>
    <w:rsid w:val="002262D4"/>
    <w:rsid w:val="00230A49"/>
    <w:rsid w:val="0023221E"/>
    <w:rsid w:val="00232957"/>
    <w:rsid w:val="00232D44"/>
    <w:rsid w:val="002354F3"/>
    <w:rsid w:val="002414E5"/>
    <w:rsid w:val="002441FB"/>
    <w:rsid w:val="002454E3"/>
    <w:rsid w:val="002466F0"/>
    <w:rsid w:val="00247BBE"/>
    <w:rsid w:val="00253EE7"/>
    <w:rsid w:val="00255ABC"/>
    <w:rsid w:val="002578F7"/>
    <w:rsid w:val="00257A31"/>
    <w:rsid w:val="002607F7"/>
    <w:rsid w:val="002628E3"/>
    <w:rsid w:val="00267E89"/>
    <w:rsid w:val="00273175"/>
    <w:rsid w:val="002739C0"/>
    <w:rsid w:val="0028293F"/>
    <w:rsid w:val="002931A8"/>
    <w:rsid w:val="002934F7"/>
    <w:rsid w:val="002965F2"/>
    <w:rsid w:val="00297144"/>
    <w:rsid w:val="002B365C"/>
    <w:rsid w:val="002B3EA7"/>
    <w:rsid w:val="002B3F5D"/>
    <w:rsid w:val="002B4EE9"/>
    <w:rsid w:val="002B5DA0"/>
    <w:rsid w:val="002C20E5"/>
    <w:rsid w:val="002C6596"/>
    <w:rsid w:val="002C75CB"/>
    <w:rsid w:val="002C78EB"/>
    <w:rsid w:val="002D4200"/>
    <w:rsid w:val="002D5262"/>
    <w:rsid w:val="002E09D1"/>
    <w:rsid w:val="002E4B07"/>
    <w:rsid w:val="002E7676"/>
    <w:rsid w:val="002F1D55"/>
    <w:rsid w:val="002F2BF4"/>
    <w:rsid w:val="002F3E0D"/>
    <w:rsid w:val="002F5C77"/>
    <w:rsid w:val="00300E64"/>
    <w:rsid w:val="00301D9B"/>
    <w:rsid w:val="00302482"/>
    <w:rsid w:val="003048E0"/>
    <w:rsid w:val="00305706"/>
    <w:rsid w:val="00305762"/>
    <w:rsid w:val="00306CCE"/>
    <w:rsid w:val="00306F01"/>
    <w:rsid w:val="00310AD6"/>
    <w:rsid w:val="00313D45"/>
    <w:rsid w:val="00322001"/>
    <w:rsid w:val="003245B8"/>
    <w:rsid w:val="00325A13"/>
    <w:rsid w:val="00330072"/>
    <w:rsid w:val="00331834"/>
    <w:rsid w:val="00336E2D"/>
    <w:rsid w:val="00343D25"/>
    <w:rsid w:val="003474E8"/>
    <w:rsid w:val="003475CD"/>
    <w:rsid w:val="00351ABF"/>
    <w:rsid w:val="003554DB"/>
    <w:rsid w:val="00355A6C"/>
    <w:rsid w:val="003611F6"/>
    <w:rsid w:val="00361441"/>
    <w:rsid w:val="00361D25"/>
    <w:rsid w:val="00365C9B"/>
    <w:rsid w:val="00366900"/>
    <w:rsid w:val="00371CDC"/>
    <w:rsid w:val="0037241F"/>
    <w:rsid w:val="00372C2C"/>
    <w:rsid w:val="00373EEC"/>
    <w:rsid w:val="003747FB"/>
    <w:rsid w:val="0037578C"/>
    <w:rsid w:val="003836BE"/>
    <w:rsid w:val="003920D3"/>
    <w:rsid w:val="0039555F"/>
    <w:rsid w:val="00395B07"/>
    <w:rsid w:val="00396844"/>
    <w:rsid w:val="003968C8"/>
    <w:rsid w:val="003A1AF8"/>
    <w:rsid w:val="003A3692"/>
    <w:rsid w:val="003A38F5"/>
    <w:rsid w:val="003A3CCF"/>
    <w:rsid w:val="003A7617"/>
    <w:rsid w:val="003B28B0"/>
    <w:rsid w:val="003B3C9A"/>
    <w:rsid w:val="003C063E"/>
    <w:rsid w:val="003C2102"/>
    <w:rsid w:val="003D072A"/>
    <w:rsid w:val="003D0C79"/>
    <w:rsid w:val="003D34E0"/>
    <w:rsid w:val="003D5688"/>
    <w:rsid w:val="003D7180"/>
    <w:rsid w:val="003D7B7B"/>
    <w:rsid w:val="003F27CA"/>
    <w:rsid w:val="0040150D"/>
    <w:rsid w:val="004131CE"/>
    <w:rsid w:val="00413474"/>
    <w:rsid w:val="0041489B"/>
    <w:rsid w:val="0042671D"/>
    <w:rsid w:val="00427815"/>
    <w:rsid w:val="0043057B"/>
    <w:rsid w:val="00432B6E"/>
    <w:rsid w:val="00436D45"/>
    <w:rsid w:val="00437D15"/>
    <w:rsid w:val="004426B4"/>
    <w:rsid w:val="00443B97"/>
    <w:rsid w:val="004443A3"/>
    <w:rsid w:val="00445799"/>
    <w:rsid w:val="0044617B"/>
    <w:rsid w:val="0045308D"/>
    <w:rsid w:val="00454DC1"/>
    <w:rsid w:val="00456BEE"/>
    <w:rsid w:val="00457BAB"/>
    <w:rsid w:val="00461540"/>
    <w:rsid w:val="004623E1"/>
    <w:rsid w:val="004645D2"/>
    <w:rsid w:val="00466856"/>
    <w:rsid w:val="00466F68"/>
    <w:rsid w:val="004728DC"/>
    <w:rsid w:val="00472A63"/>
    <w:rsid w:val="00473660"/>
    <w:rsid w:val="00475636"/>
    <w:rsid w:val="00481D0D"/>
    <w:rsid w:val="00482CF8"/>
    <w:rsid w:val="00485306"/>
    <w:rsid w:val="00494B0D"/>
    <w:rsid w:val="00496935"/>
    <w:rsid w:val="004975ED"/>
    <w:rsid w:val="004A2F94"/>
    <w:rsid w:val="004A33E5"/>
    <w:rsid w:val="004A6F61"/>
    <w:rsid w:val="004B1AE4"/>
    <w:rsid w:val="004B4B86"/>
    <w:rsid w:val="004B4D6A"/>
    <w:rsid w:val="004B59D3"/>
    <w:rsid w:val="004C5AC6"/>
    <w:rsid w:val="004C66B6"/>
    <w:rsid w:val="004C69D6"/>
    <w:rsid w:val="004D13EC"/>
    <w:rsid w:val="004D19ED"/>
    <w:rsid w:val="004D47D6"/>
    <w:rsid w:val="004D794F"/>
    <w:rsid w:val="004D7BDC"/>
    <w:rsid w:val="004E397E"/>
    <w:rsid w:val="004E435E"/>
    <w:rsid w:val="004E7A34"/>
    <w:rsid w:val="004F1DA8"/>
    <w:rsid w:val="004F3B49"/>
    <w:rsid w:val="0050002E"/>
    <w:rsid w:val="00500427"/>
    <w:rsid w:val="0050382B"/>
    <w:rsid w:val="005044F7"/>
    <w:rsid w:val="00504764"/>
    <w:rsid w:val="0050566F"/>
    <w:rsid w:val="00511EDB"/>
    <w:rsid w:val="005147C4"/>
    <w:rsid w:val="005209F4"/>
    <w:rsid w:val="00522DEA"/>
    <w:rsid w:val="0052675C"/>
    <w:rsid w:val="00527B23"/>
    <w:rsid w:val="0055420A"/>
    <w:rsid w:val="00556234"/>
    <w:rsid w:val="0055645A"/>
    <w:rsid w:val="00560780"/>
    <w:rsid w:val="00560EA4"/>
    <w:rsid w:val="00566B0A"/>
    <w:rsid w:val="005711AF"/>
    <w:rsid w:val="00573F5B"/>
    <w:rsid w:val="00574442"/>
    <w:rsid w:val="005748E3"/>
    <w:rsid w:val="00577169"/>
    <w:rsid w:val="00583825"/>
    <w:rsid w:val="00583F37"/>
    <w:rsid w:val="00584024"/>
    <w:rsid w:val="00586630"/>
    <w:rsid w:val="00586C92"/>
    <w:rsid w:val="00587D92"/>
    <w:rsid w:val="00591226"/>
    <w:rsid w:val="00594594"/>
    <w:rsid w:val="005945DD"/>
    <w:rsid w:val="00594969"/>
    <w:rsid w:val="00595D83"/>
    <w:rsid w:val="005A05FC"/>
    <w:rsid w:val="005A1DF1"/>
    <w:rsid w:val="005A41B9"/>
    <w:rsid w:val="005A4AA8"/>
    <w:rsid w:val="005C1C7D"/>
    <w:rsid w:val="005C1D05"/>
    <w:rsid w:val="005C3057"/>
    <w:rsid w:val="005E271E"/>
    <w:rsid w:val="005E53DE"/>
    <w:rsid w:val="005E7561"/>
    <w:rsid w:val="005E7F88"/>
    <w:rsid w:val="005F0703"/>
    <w:rsid w:val="005F28A3"/>
    <w:rsid w:val="005F4A31"/>
    <w:rsid w:val="005F4A6E"/>
    <w:rsid w:val="005F5372"/>
    <w:rsid w:val="0060609B"/>
    <w:rsid w:val="00611A40"/>
    <w:rsid w:val="00612DBE"/>
    <w:rsid w:val="00616334"/>
    <w:rsid w:val="00621794"/>
    <w:rsid w:val="00624FF5"/>
    <w:rsid w:val="0062725D"/>
    <w:rsid w:val="00632C02"/>
    <w:rsid w:val="00634001"/>
    <w:rsid w:val="00637407"/>
    <w:rsid w:val="00645009"/>
    <w:rsid w:val="00646227"/>
    <w:rsid w:val="0065207C"/>
    <w:rsid w:val="00652145"/>
    <w:rsid w:val="006532D1"/>
    <w:rsid w:val="00656971"/>
    <w:rsid w:val="00660A7C"/>
    <w:rsid w:val="00660F29"/>
    <w:rsid w:val="00661B9D"/>
    <w:rsid w:val="00665BA3"/>
    <w:rsid w:val="006705B5"/>
    <w:rsid w:val="00670D2A"/>
    <w:rsid w:val="00671A1E"/>
    <w:rsid w:val="00675123"/>
    <w:rsid w:val="00675C01"/>
    <w:rsid w:val="0067747A"/>
    <w:rsid w:val="00680AFE"/>
    <w:rsid w:val="00682706"/>
    <w:rsid w:val="00687553"/>
    <w:rsid w:val="00691433"/>
    <w:rsid w:val="00691EFA"/>
    <w:rsid w:val="00692685"/>
    <w:rsid w:val="00692DFE"/>
    <w:rsid w:val="00694E8F"/>
    <w:rsid w:val="006A22F5"/>
    <w:rsid w:val="006B0506"/>
    <w:rsid w:val="006B05D2"/>
    <w:rsid w:val="006B769B"/>
    <w:rsid w:val="006C02D9"/>
    <w:rsid w:val="006C1C0D"/>
    <w:rsid w:val="006C7AA9"/>
    <w:rsid w:val="006D12AF"/>
    <w:rsid w:val="006E7C27"/>
    <w:rsid w:val="006F009C"/>
    <w:rsid w:val="006F0EA1"/>
    <w:rsid w:val="006F2073"/>
    <w:rsid w:val="006F3EB7"/>
    <w:rsid w:val="007001F8"/>
    <w:rsid w:val="0070235D"/>
    <w:rsid w:val="00702A1F"/>
    <w:rsid w:val="007048A8"/>
    <w:rsid w:val="00704C0F"/>
    <w:rsid w:val="00705235"/>
    <w:rsid w:val="007071FF"/>
    <w:rsid w:val="00713552"/>
    <w:rsid w:val="00713863"/>
    <w:rsid w:val="00714DF7"/>
    <w:rsid w:val="00722B2E"/>
    <w:rsid w:val="00727DF9"/>
    <w:rsid w:val="00740589"/>
    <w:rsid w:val="00745A5A"/>
    <w:rsid w:val="007541D4"/>
    <w:rsid w:val="007644F9"/>
    <w:rsid w:val="00764F4D"/>
    <w:rsid w:val="00770195"/>
    <w:rsid w:val="007729C2"/>
    <w:rsid w:val="00773CF3"/>
    <w:rsid w:val="0077765E"/>
    <w:rsid w:val="0078018F"/>
    <w:rsid w:val="007850EE"/>
    <w:rsid w:val="0079085B"/>
    <w:rsid w:val="00791BEE"/>
    <w:rsid w:val="00793D79"/>
    <w:rsid w:val="007A013D"/>
    <w:rsid w:val="007A397C"/>
    <w:rsid w:val="007B27E7"/>
    <w:rsid w:val="007B572D"/>
    <w:rsid w:val="007B742E"/>
    <w:rsid w:val="007B78F0"/>
    <w:rsid w:val="007C16E1"/>
    <w:rsid w:val="007C19B7"/>
    <w:rsid w:val="007C1B42"/>
    <w:rsid w:val="007D0F5A"/>
    <w:rsid w:val="007D2D30"/>
    <w:rsid w:val="007D4E39"/>
    <w:rsid w:val="007D5F9C"/>
    <w:rsid w:val="007E071E"/>
    <w:rsid w:val="007E25B3"/>
    <w:rsid w:val="007E3C8E"/>
    <w:rsid w:val="007E3FC6"/>
    <w:rsid w:val="007F13A8"/>
    <w:rsid w:val="007F208F"/>
    <w:rsid w:val="007F2134"/>
    <w:rsid w:val="007F2965"/>
    <w:rsid w:val="007F2D57"/>
    <w:rsid w:val="007F3B1F"/>
    <w:rsid w:val="007F553B"/>
    <w:rsid w:val="007F6D82"/>
    <w:rsid w:val="00802F56"/>
    <w:rsid w:val="00805461"/>
    <w:rsid w:val="008059DE"/>
    <w:rsid w:val="00810E91"/>
    <w:rsid w:val="00811277"/>
    <w:rsid w:val="008154DD"/>
    <w:rsid w:val="00815A6B"/>
    <w:rsid w:val="00822032"/>
    <w:rsid w:val="00824F90"/>
    <w:rsid w:val="00827ACF"/>
    <w:rsid w:val="00830CB9"/>
    <w:rsid w:val="00831928"/>
    <w:rsid w:val="008329E6"/>
    <w:rsid w:val="00833AA1"/>
    <w:rsid w:val="00853591"/>
    <w:rsid w:val="00854215"/>
    <w:rsid w:val="00857217"/>
    <w:rsid w:val="00862410"/>
    <w:rsid w:val="00862520"/>
    <w:rsid w:val="00863CDF"/>
    <w:rsid w:val="0086569D"/>
    <w:rsid w:val="00867FC7"/>
    <w:rsid w:val="00870E8D"/>
    <w:rsid w:val="008725EC"/>
    <w:rsid w:val="008844B1"/>
    <w:rsid w:val="00884C24"/>
    <w:rsid w:val="00884F89"/>
    <w:rsid w:val="00886390"/>
    <w:rsid w:val="008864A7"/>
    <w:rsid w:val="0088716A"/>
    <w:rsid w:val="00892954"/>
    <w:rsid w:val="00893714"/>
    <w:rsid w:val="008951FE"/>
    <w:rsid w:val="00895ACE"/>
    <w:rsid w:val="008A3E93"/>
    <w:rsid w:val="008A6459"/>
    <w:rsid w:val="008A6AE5"/>
    <w:rsid w:val="008A7AEE"/>
    <w:rsid w:val="008B07D2"/>
    <w:rsid w:val="008C1DFE"/>
    <w:rsid w:val="008C1EB4"/>
    <w:rsid w:val="008C3383"/>
    <w:rsid w:val="008C4DC2"/>
    <w:rsid w:val="008D2EE6"/>
    <w:rsid w:val="008D52F1"/>
    <w:rsid w:val="008E0363"/>
    <w:rsid w:val="008E0CB7"/>
    <w:rsid w:val="008E4F6C"/>
    <w:rsid w:val="008F1B12"/>
    <w:rsid w:val="008F7F3A"/>
    <w:rsid w:val="00902002"/>
    <w:rsid w:val="009064F9"/>
    <w:rsid w:val="00913728"/>
    <w:rsid w:val="009150C7"/>
    <w:rsid w:val="009214E2"/>
    <w:rsid w:val="009215DB"/>
    <w:rsid w:val="00931D96"/>
    <w:rsid w:val="00934459"/>
    <w:rsid w:val="00944DBC"/>
    <w:rsid w:val="00946AAC"/>
    <w:rsid w:val="009501E8"/>
    <w:rsid w:val="00953597"/>
    <w:rsid w:val="00956701"/>
    <w:rsid w:val="00960CD0"/>
    <w:rsid w:val="00960F60"/>
    <w:rsid w:val="00962972"/>
    <w:rsid w:val="00967850"/>
    <w:rsid w:val="00971666"/>
    <w:rsid w:val="00972BBE"/>
    <w:rsid w:val="00977417"/>
    <w:rsid w:val="00977F7A"/>
    <w:rsid w:val="0098141A"/>
    <w:rsid w:val="009863A4"/>
    <w:rsid w:val="00986EDF"/>
    <w:rsid w:val="009919C5"/>
    <w:rsid w:val="009922B4"/>
    <w:rsid w:val="00993954"/>
    <w:rsid w:val="00994FDC"/>
    <w:rsid w:val="00995916"/>
    <w:rsid w:val="009A25D2"/>
    <w:rsid w:val="009A2718"/>
    <w:rsid w:val="009A33F8"/>
    <w:rsid w:val="009A52F8"/>
    <w:rsid w:val="009A6C1E"/>
    <w:rsid w:val="009B3155"/>
    <w:rsid w:val="009B3315"/>
    <w:rsid w:val="009B3F84"/>
    <w:rsid w:val="009B4532"/>
    <w:rsid w:val="009B5FFE"/>
    <w:rsid w:val="009C5E81"/>
    <w:rsid w:val="009C635A"/>
    <w:rsid w:val="009D1D23"/>
    <w:rsid w:val="009D4249"/>
    <w:rsid w:val="009E1065"/>
    <w:rsid w:val="009E2528"/>
    <w:rsid w:val="009E34CD"/>
    <w:rsid w:val="009E6C14"/>
    <w:rsid w:val="009E70F4"/>
    <w:rsid w:val="009F15BE"/>
    <w:rsid w:val="009F1E85"/>
    <w:rsid w:val="009F21D1"/>
    <w:rsid w:val="009F6281"/>
    <w:rsid w:val="00A00690"/>
    <w:rsid w:val="00A00D48"/>
    <w:rsid w:val="00A0473D"/>
    <w:rsid w:val="00A04BFE"/>
    <w:rsid w:val="00A0579E"/>
    <w:rsid w:val="00A06C73"/>
    <w:rsid w:val="00A12427"/>
    <w:rsid w:val="00A14849"/>
    <w:rsid w:val="00A219EF"/>
    <w:rsid w:val="00A2459E"/>
    <w:rsid w:val="00A24A4C"/>
    <w:rsid w:val="00A27391"/>
    <w:rsid w:val="00A2750F"/>
    <w:rsid w:val="00A30FCA"/>
    <w:rsid w:val="00A335AD"/>
    <w:rsid w:val="00A375C8"/>
    <w:rsid w:val="00A40DB7"/>
    <w:rsid w:val="00A4120C"/>
    <w:rsid w:val="00A44790"/>
    <w:rsid w:val="00A4574C"/>
    <w:rsid w:val="00A47CC4"/>
    <w:rsid w:val="00A55203"/>
    <w:rsid w:val="00A57CBE"/>
    <w:rsid w:val="00A60A36"/>
    <w:rsid w:val="00A62769"/>
    <w:rsid w:val="00A6521E"/>
    <w:rsid w:val="00A6544B"/>
    <w:rsid w:val="00A738F7"/>
    <w:rsid w:val="00A839E4"/>
    <w:rsid w:val="00A862AA"/>
    <w:rsid w:val="00A937EF"/>
    <w:rsid w:val="00A94CF9"/>
    <w:rsid w:val="00A97BEC"/>
    <w:rsid w:val="00AB016F"/>
    <w:rsid w:val="00AB3DB7"/>
    <w:rsid w:val="00AB573E"/>
    <w:rsid w:val="00AC361D"/>
    <w:rsid w:val="00AC4601"/>
    <w:rsid w:val="00AC588C"/>
    <w:rsid w:val="00AD29E9"/>
    <w:rsid w:val="00AD4020"/>
    <w:rsid w:val="00AD52D8"/>
    <w:rsid w:val="00AD6FAB"/>
    <w:rsid w:val="00AE0E2E"/>
    <w:rsid w:val="00AE0E7A"/>
    <w:rsid w:val="00AE1020"/>
    <w:rsid w:val="00AE1AA3"/>
    <w:rsid w:val="00AE631B"/>
    <w:rsid w:val="00AE73A4"/>
    <w:rsid w:val="00AF1F08"/>
    <w:rsid w:val="00AF3C76"/>
    <w:rsid w:val="00AF6C9F"/>
    <w:rsid w:val="00B024A2"/>
    <w:rsid w:val="00B02E4C"/>
    <w:rsid w:val="00B04297"/>
    <w:rsid w:val="00B1064E"/>
    <w:rsid w:val="00B10D2B"/>
    <w:rsid w:val="00B11672"/>
    <w:rsid w:val="00B15748"/>
    <w:rsid w:val="00B16245"/>
    <w:rsid w:val="00B20426"/>
    <w:rsid w:val="00B21582"/>
    <w:rsid w:val="00B24E12"/>
    <w:rsid w:val="00B251BE"/>
    <w:rsid w:val="00B267BE"/>
    <w:rsid w:val="00B35F7F"/>
    <w:rsid w:val="00B37410"/>
    <w:rsid w:val="00B45B98"/>
    <w:rsid w:val="00B5061D"/>
    <w:rsid w:val="00B51CBD"/>
    <w:rsid w:val="00B52303"/>
    <w:rsid w:val="00B5314D"/>
    <w:rsid w:val="00B54D55"/>
    <w:rsid w:val="00B55C49"/>
    <w:rsid w:val="00B610E2"/>
    <w:rsid w:val="00B62B1F"/>
    <w:rsid w:val="00B6420A"/>
    <w:rsid w:val="00B64B81"/>
    <w:rsid w:val="00B73ED8"/>
    <w:rsid w:val="00B74CF3"/>
    <w:rsid w:val="00B750D3"/>
    <w:rsid w:val="00B81717"/>
    <w:rsid w:val="00B83997"/>
    <w:rsid w:val="00B848C1"/>
    <w:rsid w:val="00B84E24"/>
    <w:rsid w:val="00B90387"/>
    <w:rsid w:val="00B91A51"/>
    <w:rsid w:val="00B93975"/>
    <w:rsid w:val="00B951AB"/>
    <w:rsid w:val="00BA44ED"/>
    <w:rsid w:val="00BA6DBD"/>
    <w:rsid w:val="00BB3088"/>
    <w:rsid w:val="00BB68BE"/>
    <w:rsid w:val="00BB785C"/>
    <w:rsid w:val="00BC0FD8"/>
    <w:rsid w:val="00BC466E"/>
    <w:rsid w:val="00BC4878"/>
    <w:rsid w:val="00BC5E75"/>
    <w:rsid w:val="00BD0F41"/>
    <w:rsid w:val="00BD146A"/>
    <w:rsid w:val="00BE1237"/>
    <w:rsid w:val="00BE269E"/>
    <w:rsid w:val="00BF31C1"/>
    <w:rsid w:val="00BF63B1"/>
    <w:rsid w:val="00BF6D21"/>
    <w:rsid w:val="00C03789"/>
    <w:rsid w:val="00C071B2"/>
    <w:rsid w:val="00C07BE7"/>
    <w:rsid w:val="00C11215"/>
    <w:rsid w:val="00C12444"/>
    <w:rsid w:val="00C1320B"/>
    <w:rsid w:val="00C13633"/>
    <w:rsid w:val="00C13EB8"/>
    <w:rsid w:val="00C15105"/>
    <w:rsid w:val="00C25E34"/>
    <w:rsid w:val="00C267E0"/>
    <w:rsid w:val="00C33708"/>
    <w:rsid w:val="00C35590"/>
    <w:rsid w:val="00C4279E"/>
    <w:rsid w:val="00C47EF4"/>
    <w:rsid w:val="00C53C44"/>
    <w:rsid w:val="00C62DFD"/>
    <w:rsid w:val="00C635AA"/>
    <w:rsid w:val="00C6501B"/>
    <w:rsid w:val="00C70BB9"/>
    <w:rsid w:val="00C73B27"/>
    <w:rsid w:val="00C7557D"/>
    <w:rsid w:val="00C7608F"/>
    <w:rsid w:val="00C81C20"/>
    <w:rsid w:val="00C81DF5"/>
    <w:rsid w:val="00C82DED"/>
    <w:rsid w:val="00C9230E"/>
    <w:rsid w:val="00C9454B"/>
    <w:rsid w:val="00CA327A"/>
    <w:rsid w:val="00CA4385"/>
    <w:rsid w:val="00CA446E"/>
    <w:rsid w:val="00CB038C"/>
    <w:rsid w:val="00CB06A5"/>
    <w:rsid w:val="00CB1055"/>
    <w:rsid w:val="00CB1BA8"/>
    <w:rsid w:val="00CB1FF9"/>
    <w:rsid w:val="00CB2DC2"/>
    <w:rsid w:val="00CB38AD"/>
    <w:rsid w:val="00CB7508"/>
    <w:rsid w:val="00CC01DE"/>
    <w:rsid w:val="00CC7190"/>
    <w:rsid w:val="00CD059C"/>
    <w:rsid w:val="00CD1F38"/>
    <w:rsid w:val="00CD3B0B"/>
    <w:rsid w:val="00CE22FE"/>
    <w:rsid w:val="00CE3859"/>
    <w:rsid w:val="00CE4443"/>
    <w:rsid w:val="00CF20C4"/>
    <w:rsid w:val="00CF4AA6"/>
    <w:rsid w:val="00D05EBB"/>
    <w:rsid w:val="00D06430"/>
    <w:rsid w:val="00D1034F"/>
    <w:rsid w:val="00D120E7"/>
    <w:rsid w:val="00D14CC7"/>
    <w:rsid w:val="00D16881"/>
    <w:rsid w:val="00D26EDD"/>
    <w:rsid w:val="00D34E82"/>
    <w:rsid w:val="00D3608E"/>
    <w:rsid w:val="00D43A2E"/>
    <w:rsid w:val="00D45CEC"/>
    <w:rsid w:val="00D472B0"/>
    <w:rsid w:val="00D54300"/>
    <w:rsid w:val="00D54E02"/>
    <w:rsid w:val="00D57152"/>
    <w:rsid w:val="00D57E53"/>
    <w:rsid w:val="00D6001C"/>
    <w:rsid w:val="00D639F4"/>
    <w:rsid w:val="00D63C4D"/>
    <w:rsid w:val="00D64E0C"/>
    <w:rsid w:val="00D66A35"/>
    <w:rsid w:val="00D671F5"/>
    <w:rsid w:val="00D70ADE"/>
    <w:rsid w:val="00D731B5"/>
    <w:rsid w:val="00D754EA"/>
    <w:rsid w:val="00D75FB1"/>
    <w:rsid w:val="00D767C6"/>
    <w:rsid w:val="00D77685"/>
    <w:rsid w:val="00D80431"/>
    <w:rsid w:val="00D8043A"/>
    <w:rsid w:val="00D834CB"/>
    <w:rsid w:val="00D85F24"/>
    <w:rsid w:val="00D87C90"/>
    <w:rsid w:val="00D94D0C"/>
    <w:rsid w:val="00DA09ED"/>
    <w:rsid w:val="00DA679E"/>
    <w:rsid w:val="00DB16AE"/>
    <w:rsid w:val="00DB4870"/>
    <w:rsid w:val="00DB68D5"/>
    <w:rsid w:val="00DB6D8A"/>
    <w:rsid w:val="00DB763B"/>
    <w:rsid w:val="00DC20F3"/>
    <w:rsid w:val="00DC3E4A"/>
    <w:rsid w:val="00DC4403"/>
    <w:rsid w:val="00DC53F6"/>
    <w:rsid w:val="00DC6EE2"/>
    <w:rsid w:val="00DD3BC2"/>
    <w:rsid w:val="00DD464E"/>
    <w:rsid w:val="00DE70A9"/>
    <w:rsid w:val="00DF27E8"/>
    <w:rsid w:val="00E04A48"/>
    <w:rsid w:val="00E20FC0"/>
    <w:rsid w:val="00E30F82"/>
    <w:rsid w:val="00E33C2F"/>
    <w:rsid w:val="00E35A83"/>
    <w:rsid w:val="00E36B53"/>
    <w:rsid w:val="00E36F0F"/>
    <w:rsid w:val="00E42E19"/>
    <w:rsid w:val="00E436C8"/>
    <w:rsid w:val="00E46BEB"/>
    <w:rsid w:val="00E50341"/>
    <w:rsid w:val="00E57663"/>
    <w:rsid w:val="00E64360"/>
    <w:rsid w:val="00E65CD6"/>
    <w:rsid w:val="00E741F4"/>
    <w:rsid w:val="00E76FF0"/>
    <w:rsid w:val="00E7777A"/>
    <w:rsid w:val="00E77B37"/>
    <w:rsid w:val="00E801F9"/>
    <w:rsid w:val="00E85CA3"/>
    <w:rsid w:val="00E87618"/>
    <w:rsid w:val="00E90FF7"/>
    <w:rsid w:val="00E94CE7"/>
    <w:rsid w:val="00E954DC"/>
    <w:rsid w:val="00E955A3"/>
    <w:rsid w:val="00EA3E75"/>
    <w:rsid w:val="00EA4DE6"/>
    <w:rsid w:val="00EA6A6E"/>
    <w:rsid w:val="00EC67E3"/>
    <w:rsid w:val="00EC7A99"/>
    <w:rsid w:val="00ED0CD2"/>
    <w:rsid w:val="00ED10CF"/>
    <w:rsid w:val="00ED3F12"/>
    <w:rsid w:val="00ED5CAF"/>
    <w:rsid w:val="00ED681B"/>
    <w:rsid w:val="00EE49E6"/>
    <w:rsid w:val="00EE69B0"/>
    <w:rsid w:val="00EF2424"/>
    <w:rsid w:val="00EF511E"/>
    <w:rsid w:val="00EF539F"/>
    <w:rsid w:val="00EF5454"/>
    <w:rsid w:val="00EF74F6"/>
    <w:rsid w:val="00EF758B"/>
    <w:rsid w:val="00EF77A6"/>
    <w:rsid w:val="00EF7C17"/>
    <w:rsid w:val="00F00459"/>
    <w:rsid w:val="00F00C0E"/>
    <w:rsid w:val="00F0722F"/>
    <w:rsid w:val="00F076F0"/>
    <w:rsid w:val="00F11516"/>
    <w:rsid w:val="00F15569"/>
    <w:rsid w:val="00F256EC"/>
    <w:rsid w:val="00F2596D"/>
    <w:rsid w:val="00F25F8F"/>
    <w:rsid w:val="00F33DCB"/>
    <w:rsid w:val="00F37118"/>
    <w:rsid w:val="00F44B18"/>
    <w:rsid w:val="00F453D9"/>
    <w:rsid w:val="00F54C9B"/>
    <w:rsid w:val="00F562D6"/>
    <w:rsid w:val="00F57F18"/>
    <w:rsid w:val="00F618AC"/>
    <w:rsid w:val="00F64B99"/>
    <w:rsid w:val="00F64DAB"/>
    <w:rsid w:val="00F67BD4"/>
    <w:rsid w:val="00F847C0"/>
    <w:rsid w:val="00F95791"/>
    <w:rsid w:val="00F95BB3"/>
    <w:rsid w:val="00F95CA5"/>
    <w:rsid w:val="00FA53A9"/>
    <w:rsid w:val="00FA6E74"/>
    <w:rsid w:val="00FA7091"/>
    <w:rsid w:val="00FB16C5"/>
    <w:rsid w:val="00FB20A4"/>
    <w:rsid w:val="00FB682A"/>
    <w:rsid w:val="00FB6F03"/>
    <w:rsid w:val="00FC21B4"/>
    <w:rsid w:val="00FC4D54"/>
    <w:rsid w:val="00FC7A0C"/>
    <w:rsid w:val="00FD2D64"/>
    <w:rsid w:val="00FE3629"/>
    <w:rsid w:val="00FE457A"/>
    <w:rsid w:val="00FE479D"/>
    <w:rsid w:val="00FE5BDD"/>
    <w:rsid w:val="00FF3142"/>
    <w:rsid w:val="00FF3BB8"/>
    <w:rsid w:val="00FF4AAE"/>
    <w:rsid w:val="2F9C0563"/>
    <w:rsid w:val="47FF2B50"/>
    <w:rsid w:val="512F0B12"/>
    <w:rsid w:val="56AA94E3"/>
    <w:rsid w:val="7B65F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37BD8BE9"/>
  <w15:chartTrackingRefBased/>
  <w15:docId w15:val="{E86A9AFC-3B6E-4530-BD08-66FA20F42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665E"/>
    <w:rPr>
      <w:rFonts w:ascii="Arial" w:hAnsi="Arial"/>
      <w:sz w:val="22"/>
      <w:szCs w:val="24"/>
    </w:rPr>
  </w:style>
  <w:style w:type="paragraph" w:styleId="Heading1">
    <w:name w:val="heading 1"/>
    <w:basedOn w:val="Normal"/>
    <w:next w:val="Normal"/>
    <w:link w:val="Heading1Char"/>
    <w:autoRedefine/>
    <w:qFormat/>
    <w:rsid w:val="003048E0"/>
    <w:pPr>
      <w:keepNext/>
      <w:tabs>
        <w:tab w:val="right" w:pos="8640"/>
      </w:tabs>
      <w:outlineLvl w:val="0"/>
    </w:pPr>
    <w:rPr>
      <w:rFonts w:cs="Arial"/>
      <w:b/>
      <w:bCs/>
      <w:kern w:val="32"/>
      <w:sz w:val="28"/>
      <w:szCs w:val="28"/>
    </w:rPr>
  </w:style>
  <w:style w:type="paragraph" w:styleId="Heading2">
    <w:name w:val="heading 2"/>
    <w:basedOn w:val="Normal"/>
    <w:next w:val="Normal"/>
    <w:link w:val="Heading2Char"/>
    <w:qFormat/>
    <w:rsid w:val="004D19ED"/>
    <w:pPr>
      <w:keepNext/>
      <w:spacing w:before="240" w:after="60"/>
      <w:outlineLvl w:val="1"/>
    </w:pPr>
    <w:rPr>
      <w:rFonts w:cs="Arial"/>
      <w:b/>
      <w:bCs/>
      <w:iCs/>
      <w:szCs w:val="28"/>
    </w:rPr>
  </w:style>
  <w:style w:type="paragraph" w:styleId="Heading3">
    <w:name w:val="heading 3"/>
    <w:basedOn w:val="Normal"/>
    <w:next w:val="Normal"/>
    <w:link w:val="Heading3Char"/>
    <w:autoRedefine/>
    <w:qFormat/>
    <w:rsid w:val="00791BEE"/>
    <w:pPr>
      <w:keepNext/>
      <w:spacing w:before="240" w:after="60"/>
      <w:outlineLvl w:val="2"/>
    </w:pPr>
    <w:rPr>
      <w:rFonts w:cs="Arial"/>
      <w:b/>
      <w:bCs/>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048E0"/>
    <w:rPr>
      <w:rFonts w:ascii="Arial" w:hAnsi="Arial" w:cs="Arial"/>
      <w:b/>
      <w:bCs/>
      <w:kern w:val="32"/>
      <w:sz w:val="28"/>
      <w:szCs w:val="28"/>
    </w:rPr>
  </w:style>
  <w:style w:type="character" w:customStyle="1" w:styleId="Heading2Char">
    <w:name w:val="Heading 2 Char"/>
    <w:link w:val="Heading2"/>
    <w:rsid w:val="00931D96"/>
    <w:rPr>
      <w:rFonts w:ascii="Arial" w:hAnsi="Arial" w:cs="Arial"/>
      <w:b/>
      <w:bCs/>
      <w:iCs/>
      <w:sz w:val="22"/>
      <w:szCs w:val="28"/>
      <w:lang w:val="en-US" w:eastAsia="en-US" w:bidi="ar-SA"/>
    </w:rPr>
  </w:style>
  <w:style w:type="character" w:customStyle="1" w:styleId="Heading3Char">
    <w:name w:val="Heading 3 Char"/>
    <w:link w:val="Heading3"/>
    <w:rsid w:val="00791BEE"/>
    <w:rPr>
      <w:rFonts w:ascii="Arial" w:hAnsi="Arial" w:cs="Arial"/>
      <w:b/>
      <w:bCs/>
      <w:sz w:val="22"/>
      <w:szCs w:val="22"/>
      <w:lang w:val="en-US" w:eastAsia="en-US" w:bidi="ar-SA"/>
    </w:rPr>
  </w:style>
  <w:style w:type="paragraph" w:customStyle="1" w:styleId="TitlePage">
    <w:name w:val="Title Page"/>
    <w:basedOn w:val="Normal"/>
    <w:next w:val="Normal"/>
    <w:rsid w:val="00DA09ED"/>
    <w:pPr>
      <w:spacing w:before="6000"/>
      <w:contextualSpacing/>
      <w:jc w:val="center"/>
    </w:pPr>
    <w:rPr>
      <w:b/>
      <w:sz w:val="36"/>
    </w:rPr>
  </w:style>
  <w:style w:type="paragraph" w:customStyle="1" w:styleId="TitlePageDetail">
    <w:name w:val="Title Page Detail"/>
    <w:basedOn w:val="TitlePage"/>
    <w:rsid w:val="00D94D0C"/>
    <w:pPr>
      <w:spacing w:before="1200"/>
    </w:pPr>
    <w:rPr>
      <w:b w:val="0"/>
    </w:rPr>
  </w:style>
  <w:style w:type="paragraph" w:styleId="Header">
    <w:name w:val="header"/>
    <w:basedOn w:val="Normal"/>
    <w:rsid w:val="00D94D0C"/>
    <w:pPr>
      <w:tabs>
        <w:tab w:val="center" w:pos="4320"/>
        <w:tab w:val="right" w:pos="8640"/>
      </w:tabs>
    </w:pPr>
  </w:style>
  <w:style w:type="paragraph" w:styleId="Footer">
    <w:name w:val="footer"/>
    <w:basedOn w:val="Normal"/>
    <w:link w:val="FooterChar"/>
    <w:uiPriority w:val="99"/>
    <w:rsid w:val="00960F60"/>
    <w:pPr>
      <w:tabs>
        <w:tab w:val="center" w:pos="4320"/>
        <w:tab w:val="right" w:pos="8640"/>
      </w:tabs>
    </w:pPr>
  </w:style>
  <w:style w:type="character" w:styleId="PageNumber">
    <w:name w:val="page number"/>
    <w:basedOn w:val="DefaultParagraphFont"/>
    <w:rsid w:val="00D94D0C"/>
  </w:style>
  <w:style w:type="paragraph" w:customStyle="1" w:styleId="bullets">
    <w:name w:val="bullets"/>
    <w:basedOn w:val="Normal"/>
    <w:link w:val="bulletsChar"/>
    <w:rsid w:val="009B5FFE"/>
    <w:pPr>
      <w:numPr>
        <w:numId w:val="2"/>
      </w:numPr>
    </w:pPr>
  </w:style>
  <w:style w:type="character" w:customStyle="1" w:styleId="bulletsChar">
    <w:name w:val="bullets Char"/>
    <w:link w:val="bullets"/>
    <w:rsid w:val="00C15105"/>
    <w:rPr>
      <w:rFonts w:ascii="Arial" w:hAnsi="Arial"/>
      <w:sz w:val="22"/>
      <w:szCs w:val="24"/>
    </w:rPr>
  </w:style>
  <w:style w:type="paragraph" w:styleId="TOC1">
    <w:name w:val="toc 1"/>
    <w:basedOn w:val="Normal"/>
    <w:next w:val="Normal"/>
    <w:autoRedefine/>
    <w:uiPriority w:val="39"/>
    <w:rsid w:val="007B27E7"/>
  </w:style>
  <w:style w:type="paragraph" w:styleId="TOC2">
    <w:name w:val="toc 2"/>
    <w:basedOn w:val="Normal"/>
    <w:next w:val="Normal"/>
    <w:autoRedefine/>
    <w:uiPriority w:val="39"/>
    <w:rsid w:val="007B27E7"/>
    <w:pPr>
      <w:ind w:left="220"/>
    </w:pPr>
  </w:style>
  <w:style w:type="paragraph" w:customStyle="1" w:styleId="Centered">
    <w:name w:val="Centered"/>
    <w:basedOn w:val="Normal"/>
    <w:rsid w:val="00135A6E"/>
    <w:pPr>
      <w:jc w:val="center"/>
    </w:pPr>
  </w:style>
  <w:style w:type="paragraph" w:customStyle="1" w:styleId="onetwothree">
    <w:name w:val="one two three"/>
    <w:basedOn w:val="Normal"/>
    <w:link w:val="onetwothreeChar"/>
    <w:rsid w:val="009B5FFE"/>
    <w:pPr>
      <w:numPr>
        <w:numId w:val="1"/>
      </w:numPr>
    </w:pPr>
  </w:style>
  <w:style w:type="character" w:customStyle="1" w:styleId="onetwothreeChar">
    <w:name w:val="one two three Char"/>
    <w:link w:val="onetwothree"/>
    <w:rsid w:val="00135A6E"/>
    <w:rPr>
      <w:rFonts w:ascii="Arial" w:hAnsi="Arial"/>
      <w:sz w:val="22"/>
      <w:szCs w:val="24"/>
    </w:rPr>
  </w:style>
  <w:style w:type="paragraph" w:customStyle="1" w:styleId="TableHeadRow">
    <w:name w:val="Table Head Row"/>
    <w:basedOn w:val="Normal"/>
    <w:next w:val="Normal"/>
    <w:autoRedefine/>
    <w:rsid w:val="004A33E5"/>
    <w:pPr>
      <w:shd w:val="clear" w:color="auto" w:fill="E6E6E6"/>
    </w:pPr>
  </w:style>
  <w:style w:type="character" w:styleId="Hyperlink">
    <w:name w:val="Hyperlink"/>
    <w:uiPriority w:val="99"/>
    <w:rsid w:val="00B90387"/>
    <w:rPr>
      <w:color w:val="0000FF"/>
      <w:u w:val="single"/>
    </w:rPr>
  </w:style>
  <w:style w:type="paragraph" w:styleId="TOC3">
    <w:name w:val="toc 3"/>
    <w:basedOn w:val="Normal"/>
    <w:next w:val="Normal"/>
    <w:autoRedefine/>
    <w:uiPriority w:val="39"/>
    <w:rsid w:val="00B02E4C"/>
    <w:pPr>
      <w:ind w:left="440"/>
    </w:pPr>
  </w:style>
  <w:style w:type="paragraph" w:customStyle="1" w:styleId="ForReview">
    <w:name w:val="For Review"/>
    <w:basedOn w:val="Normal"/>
    <w:link w:val="ForReviewChar"/>
    <w:rsid w:val="00146506"/>
    <w:rPr>
      <w:i/>
      <w:color w:val="FF0000"/>
    </w:rPr>
  </w:style>
  <w:style w:type="character" w:customStyle="1" w:styleId="ForReviewChar">
    <w:name w:val="For Review Char"/>
    <w:link w:val="ForReview"/>
    <w:rsid w:val="00146506"/>
    <w:rPr>
      <w:rFonts w:ascii="Arial" w:hAnsi="Arial"/>
      <w:i/>
      <w:color w:val="FF0000"/>
      <w:sz w:val="22"/>
      <w:szCs w:val="24"/>
      <w:lang w:val="en-US" w:eastAsia="en-US" w:bidi="ar-SA"/>
    </w:rPr>
  </w:style>
  <w:style w:type="paragraph" w:styleId="BalloonText">
    <w:name w:val="Balloon Text"/>
    <w:basedOn w:val="Normal"/>
    <w:semiHidden/>
    <w:rsid w:val="00BB785C"/>
    <w:rPr>
      <w:rFonts w:ascii="Tahoma" w:hAnsi="Tahoma" w:cs="Tahoma"/>
      <w:sz w:val="16"/>
      <w:szCs w:val="16"/>
    </w:rPr>
  </w:style>
  <w:style w:type="paragraph" w:customStyle="1" w:styleId="Picture">
    <w:name w:val="Picture"/>
    <w:basedOn w:val="Normal"/>
    <w:next w:val="Normal"/>
    <w:autoRedefine/>
    <w:rsid w:val="006532D1"/>
    <w:rPr>
      <w:b/>
      <w:szCs w:val="22"/>
    </w:rPr>
  </w:style>
  <w:style w:type="paragraph" w:styleId="TableofFigures">
    <w:name w:val="table of figures"/>
    <w:basedOn w:val="Normal"/>
    <w:next w:val="Normal"/>
    <w:uiPriority w:val="99"/>
    <w:rsid w:val="00201203"/>
  </w:style>
  <w:style w:type="paragraph" w:customStyle="1" w:styleId="LastPage">
    <w:name w:val="Last Page"/>
    <w:basedOn w:val="Heading1"/>
    <w:autoRedefine/>
    <w:rsid w:val="0079085B"/>
    <w:pPr>
      <w:jc w:val="center"/>
    </w:pPr>
  </w:style>
  <w:style w:type="paragraph" w:styleId="TOC4">
    <w:name w:val="toc 4"/>
    <w:basedOn w:val="Normal"/>
    <w:next w:val="Normal"/>
    <w:autoRedefine/>
    <w:uiPriority w:val="39"/>
    <w:unhideWhenUsed/>
    <w:rsid w:val="0086569D"/>
    <w:pPr>
      <w:spacing w:after="100" w:line="276" w:lineRule="auto"/>
      <w:ind w:left="660"/>
    </w:pPr>
    <w:rPr>
      <w:rFonts w:ascii="Calibri" w:hAnsi="Calibri"/>
      <w:szCs w:val="22"/>
    </w:rPr>
  </w:style>
  <w:style w:type="paragraph" w:styleId="TOC5">
    <w:name w:val="toc 5"/>
    <w:basedOn w:val="Normal"/>
    <w:next w:val="Normal"/>
    <w:autoRedefine/>
    <w:uiPriority w:val="39"/>
    <w:unhideWhenUsed/>
    <w:rsid w:val="0086569D"/>
    <w:pPr>
      <w:spacing w:after="100" w:line="276" w:lineRule="auto"/>
      <w:ind w:left="880"/>
    </w:pPr>
    <w:rPr>
      <w:rFonts w:ascii="Calibri" w:hAnsi="Calibri"/>
      <w:szCs w:val="22"/>
    </w:rPr>
  </w:style>
  <w:style w:type="paragraph" w:styleId="TOC6">
    <w:name w:val="toc 6"/>
    <w:basedOn w:val="Normal"/>
    <w:next w:val="Normal"/>
    <w:autoRedefine/>
    <w:uiPriority w:val="39"/>
    <w:unhideWhenUsed/>
    <w:rsid w:val="0086569D"/>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86569D"/>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86569D"/>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86569D"/>
    <w:pPr>
      <w:spacing w:after="100" w:line="276" w:lineRule="auto"/>
      <w:ind w:left="1760"/>
    </w:pPr>
    <w:rPr>
      <w:rFonts w:ascii="Calibri" w:hAnsi="Calibri"/>
      <w:szCs w:val="22"/>
    </w:rPr>
  </w:style>
  <w:style w:type="character" w:styleId="FollowedHyperlink">
    <w:name w:val="FollowedHyperlink"/>
    <w:rsid w:val="007F2D57"/>
    <w:rPr>
      <w:color w:val="606420"/>
      <w:u w:val="single"/>
    </w:rPr>
  </w:style>
  <w:style w:type="table" w:styleId="TableGrid">
    <w:name w:val="Table Grid"/>
    <w:basedOn w:val="TableNormal"/>
    <w:rsid w:val="00527B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ministrator">
    <w:name w:val="Administrator"/>
    <w:basedOn w:val="DefaultParagraphFont"/>
    <w:semiHidden/>
    <w:rsid w:val="00EA6A6E"/>
  </w:style>
  <w:style w:type="paragraph" w:styleId="NormalWeb">
    <w:name w:val="Normal (Web)"/>
    <w:basedOn w:val="Normal"/>
    <w:uiPriority w:val="99"/>
    <w:unhideWhenUsed/>
    <w:rsid w:val="005147C4"/>
    <w:pPr>
      <w:spacing w:before="100" w:beforeAutospacing="1" w:after="100" w:afterAutospacing="1"/>
    </w:pPr>
    <w:rPr>
      <w:rFonts w:ascii="Times New Roman" w:eastAsia="Calibri" w:hAnsi="Times New Roman"/>
      <w:sz w:val="24"/>
    </w:rPr>
  </w:style>
  <w:style w:type="paragraph" w:customStyle="1" w:styleId="StandardL1">
    <w:name w:val="Standard_L1"/>
    <w:basedOn w:val="Normal"/>
    <w:next w:val="BodyText"/>
    <w:rsid w:val="00395B07"/>
    <w:pPr>
      <w:ind w:firstLine="1440"/>
      <w:outlineLvl w:val="0"/>
    </w:pPr>
    <w:rPr>
      <w:rFonts w:ascii="Times New Roman" w:hAnsi="Times New Roman"/>
      <w:b/>
      <w:bCs/>
      <w:sz w:val="24"/>
      <w:szCs w:val="20"/>
    </w:rPr>
  </w:style>
  <w:style w:type="paragraph" w:customStyle="1" w:styleId="StandardL2">
    <w:name w:val="Standard_L2"/>
    <w:basedOn w:val="StandardL1"/>
    <w:next w:val="BodyText"/>
    <w:rsid w:val="00395B07"/>
    <w:pPr>
      <w:ind w:left="720" w:hanging="360"/>
      <w:outlineLvl w:val="1"/>
    </w:pPr>
  </w:style>
  <w:style w:type="paragraph" w:customStyle="1" w:styleId="StandardL3">
    <w:name w:val="Standard_L3"/>
    <w:basedOn w:val="StandardL2"/>
    <w:next w:val="BodyText"/>
    <w:rsid w:val="00395B07"/>
    <w:pPr>
      <w:tabs>
        <w:tab w:val="num" w:pos="3528"/>
      </w:tabs>
      <w:ind w:left="360" w:firstLine="2808"/>
      <w:outlineLvl w:val="2"/>
    </w:pPr>
    <w:rPr>
      <w:b w:val="0"/>
    </w:rPr>
  </w:style>
  <w:style w:type="paragraph" w:styleId="BodyText">
    <w:name w:val="Body Text"/>
    <w:basedOn w:val="Normal"/>
    <w:link w:val="BodyTextChar"/>
    <w:rsid w:val="00395B07"/>
    <w:pPr>
      <w:spacing w:after="120"/>
    </w:pPr>
  </w:style>
  <w:style w:type="character" w:customStyle="1" w:styleId="BodyTextChar">
    <w:name w:val="Body Text Char"/>
    <w:link w:val="BodyText"/>
    <w:rsid w:val="00395B07"/>
    <w:rPr>
      <w:rFonts w:ascii="Arial" w:hAnsi="Arial"/>
      <w:sz w:val="22"/>
      <w:szCs w:val="24"/>
    </w:rPr>
  </w:style>
  <w:style w:type="character" w:customStyle="1" w:styleId="FooterChar">
    <w:name w:val="Footer Char"/>
    <w:link w:val="Footer"/>
    <w:uiPriority w:val="99"/>
    <w:rsid w:val="00867FC7"/>
    <w:rPr>
      <w:rFonts w:ascii="Arial" w:hAnsi="Arial"/>
      <w:sz w:val="22"/>
      <w:szCs w:val="24"/>
    </w:rPr>
  </w:style>
  <w:style w:type="paragraph" w:styleId="ListParagraph">
    <w:name w:val="List Paragraph"/>
    <w:basedOn w:val="Normal"/>
    <w:uiPriority w:val="34"/>
    <w:qFormat/>
    <w:rsid w:val="0019452C"/>
    <w:pPr>
      <w:ind w:left="720"/>
    </w:pPr>
  </w:style>
  <w:style w:type="character" w:styleId="UnresolvedMention">
    <w:name w:val="Unresolved Mention"/>
    <w:basedOn w:val="DefaultParagraphFont"/>
    <w:uiPriority w:val="99"/>
    <w:semiHidden/>
    <w:unhideWhenUsed/>
    <w:rsid w:val="001B05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913321">
      <w:bodyDiv w:val="1"/>
      <w:marLeft w:val="0"/>
      <w:marRight w:val="0"/>
      <w:marTop w:val="0"/>
      <w:marBottom w:val="0"/>
      <w:divBdr>
        <w:top w:val="none" w:sz="0" w:space="0" w:color="auto"/>
        <w:left w:val="none" w:sz="0" w:space="0" w:color="auto"/>
        <w:bottom w:val="none" w:sz="0" w:space="0" w:color="auto"/>
        <w:right w:val="none" w:sz="0" w:space="0" w:color="auto"/>
      </w:divBdr>
    </w:div>
    <w:div w:id="739333167">
      <w:bodyDiv w:val="1"/>
      <w:marLeft w:val="0"/>
      <w:marRight w:val="0"/>
      <w:marTop w:val="0"/>
      <w:marBottom w:val="0"/>
      <w:divBdr>
        <w:top w:val="none" w:sz="0" w:space="0" w:color="auto"/>
        <w:left w:val="none" w:sz="0" w:space="0" w:color="auto"/>
        <w:bottom w:val="none" w:sz="0" w:space="0" w:color="auto"/>
        <w:right w:val="none" w:sz="0" w:space="0" w:color="auto"/>
      </w:divBdr>
      <w:divsChild>
        <w:div w:id="844637581">
          <w:marLeft w:val="0"/>
          <w:marRight w:val="0"/>
          <w:marTop w:val="0"/>
          <w:marBottom w:val="0"/>
          <w:divBdr>
            <w:top w:val="none" w:sz="0" w:space="0" w:color="auto"/>
            <w:left w:val="none" w:sz="0" w:space="0" w:color="auto"/>
            <w:bottom w:val="none" w:sz="0" w:space="0" w:color="auto"/>
            <w:right w:val="none" w:sz="0" w:space="0" w:color="auto"/>
          </w:divBdr>
          <w:divsChild>
            <w:div w:id="1208950337">
              <w:marLeft w:val="0"/>
              <w:marRight w:val="0"/>
              <w:marTop w:val="0"/>
              <w:marBottom w:val="0"/>
              <w:divBdr>
                <w:top w:val="none" w:sz="0" w:space="0" w:color="auto"/>
                <w:left w:val="none" w:sz="0" w:space="0" w:color="auto"/>
                <w:bottom w:val="none" w:sz="0" w:space="0" w:color="auto"/>
                <w:right w:val="none" w:sz="0" w:space="0" w:color="auto"/>
              </w:divBdr>
              <w:divsChild>
                <w:div w:id="12038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034441">
      <w:bodyDiv w:val="1"/>
      <w:marLeft w:val="0"/>
      <w:marRight w:val="0"/>
      <w:marTop w:val="0"/>
      <w:marBottom w:val="0"/>
      <w:divBdr>
        <w:top w:val="none" w:sz="0" w:space="0" w:color="auto"/>
        <w:left w:val="none" w:sz="0" w:space="0" w:color="auto"/>
        <w:bottom w:val="none" w:sz="0" w:space="0" w:color="auto"/>
        <w:right w:val="none" w:sz="0" w:space="0" w:color="auto"/>
      </w:divBdr>
    </w:div>
    <w:div w:id="1385907126">
      <w:bodyDiv w:val="1"/>
      <w:marLeft w:val="0"/>
      <w:marRight w:val="0"/>
      <w:marTop w:val="0"/>
      <w:marBottom w:val="0"/>
      <w:divBdr>
        <w:top w:val="none" w:sz="0" w:space="0" w:color="auto"/>
        <w:left w:val="none" w:sz="0" w:space="0" w:color="auto"/>
        <w:bottom w:val="none" w:sz="0" w:space="0" w:color="auto"/>
        <w:right w:val="none" w:sz="0" w:space="0" w:color="auto"/>
      </w:divBdr>
      <w:divsChild>
        <w:div w:id="11300567">
          <w:marLeft w:val="0"/>
          <w:marRight w:val="0"/>
          <w:marTop w:val="0"/>
          <w:marBottom w:val="0"/>
          <w:divBdr>
            <w:top w:val="none" w:sz="0" w:space="0" w:color="auto"/>
            <w:left w:val="none" w:sz="0" w:space="0" w:color="auto"/>
            <w:bottom w:val="none" w:sz="0" w:space="0" w:color="auto"/>
            <w:right w:val="none" w:sz="0" w:space="0" w:color="auto"/>
          </w:divBdr>
          <w:divsChild>
            <w:div w:id="1055349459">
              <w:marLeft w:val="0"/>
              <w:marRight w:val="0"/>
              <w:marTop w:val="0"/>
              <w:marBottom w:val="0"/>
              <w:divBdr>
                <w:top w:val="none" w:sz="0" w:space="0" w:color="auto"/>
                <w:left w:val="none" w:sz="0" w:space="0" w:color="auto"/>
                <w:bottom w:val="none" w:sz="0" w:space="0" w:color="auto"/>
                <w:right w:val="none" w:sz="0" w:space="0" w:color="auto"/>
              </w:divBdr>
              <w:divsChild>
                <w:div w:id="16983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6507">
      <w:bodyDiv w:val="1"/>
      <w:marLeft w:val="0"/>
      <w:marRight w:val="0"/>
      <w:marTop w:val="0"/>
      <w:marBottom w:val="0"/>
      <w:divBdr>
        <w:top w:val="none" w:sz="0" w:space="0" w:color="auto"/>
        <w:left w:val="none" w:sz="0" w:space="0" w:color="auto"/>
        <w:bottom w:val="none" w:sz="0" w:space="0" w:color="auto"/>
        <w:right w:val="none" w:sz="0" w:space="0" w:color="auto"/>
      </w:divBdr>
    </w:div>
    <w:div w:id="1858108357">
      <w:bodyDiv w:val="1"/>
      <w:marLeft w:val="0"/>
      <w:marRight w:val="0"/>
      <w:marTop w:val="0"/>
      <w:marBottom w:val="0"/>
      <w:divBdr>
        <w:top w:val="none" w:sz="0" w:space="0" w:color="auto"/>
        <w:left w:val="none" w:sz="0" w:space="0" w:color="auto"/>
        <w:bottom w:val="none" w:sz="0" w:space="0" w:color="auto"/>
        <w:right w:val="none" w:sz="0" w:space="0" w:color="auto"/>
      </w:divBdr>
      <w:divsChild>
        <w:div w:id="1429500795">
          <w:marLeft w:val="0"/>
          <w:marRight w:val="0"/>
          <w:marTop w:val="0"/>
          <w:marBottom w:val="0"/>
          <w:divBdr>
            <w:top w:val="none" w:sz="0" w:space="0" w:color="auto"/>
            <w:left w:val="none" w:sz="0" w:space="0" w:color="auto"/>
            <w:bottom w:val="none" w:sz="0" w:space="0" w:color="auto"/>
            <w:right w:val="none" w:sz="0" w:space="0" w:color="auto"/>
          </w:divBdr>
          <w:divsChild>
            <w:div w:id="1259758157">
              <w:marLeft w:val="0"/>
              <w:marRight w:val="0"/>
              <w:marTop w:val="0"/>
              <w:marBottom w:val="0"/>
              <w:divBdr>
                <w:top w:val="none" w:sz="0" w:space="0" w:color="auto"/>
                <w:left w:val="none" w:sz="0" w:space="0" w:color="auto"/>
                <w:bottom w:val="none" w:sz="0" w:space="0" w:color="auto"/>
                <w:right w:val="none" w:sz="0" w:space="0" w:color="auto"/>
              </w:divBdr>
              <w:divsChild>
                <w:div w:id="16770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25831">
      <w:bodyDiv w:val="1"/>
      <w:marLeft w:val="0"/>
      <w:marRight w:val="0"/>
      <w:marTop w:val="0"/>
      <w:marBottom w:val="0"/>
      <w:divBdr>
        <w:top w:val="none" w:sz="0" w:space="0" w:color="auto"/>
        <w:left w:val="none" w:sz="0" w:space="0" w:color="auto"/>
        <w:bottom w:val="none" w:sz="0" w:space="0" w:color="auto"/>
        <w:right w:val="none" w:sz="0" w:space="0" w:color="auto"/>
      </w:divBdr>
    </w:div>
    <w:div w:id="1896433540">
      <w:bodyDiv w:val="1"/>
      <w:marLeft w:val="0"/>
      <w:marRight w:val="0"/>
      <w:marTop w:val="0"/>
      <w:marBottom w:val="0"/>
      <w:divBdr>
        <w:top w:val="none" w:sz="0" w:space="0" w:color="auto"/>
        <w:left w:val="none" w:sz="0" w:space="0" w:color="auto"/>
        <w:bottom w:val="none" w:sz="0" w:space="0" w:color="auto"/>
        <w:right w:val="none" w:sz="0" w:space="0" w:color="auto"/>
      </w:divBdr>
    </w:div>
    <w:div w:id="1952394674">
      <w:bodyDiv w:val="1"/>
      <w:marLeft w:val="0"/>
      <w:marRight w:val="0"/>
      <w:marTop w:val="0"/>
      <w:marBottom w:val="0"/>
      <w:divBdr>
        <w:top w:val="none" w:sz="0" w:space="0" w:color="auto"/>
        <w:left w:val="none" w:sz="0" w:space="0" w:color="auto"/>
        <w:bottom w:val="none" w:sz="0" w:space="0" w:color="auto"/>
        <w:right w:val="none" w:sz="0" w:space="0" w:color="auto"/>
      </w:divBdr>
    </w:div>
    <w:div w:id="2035571941">
      <w:bodyDiv w:val="1"/>
      <w:marLeft w:val="0"/>
      <w:marRight w:val="0"/>
      <w:marTop w:val="0"/>
      <w:marBottom w:val="0"/>
      <w:divBdr>
        <w:top w:val="none" w:sz="0" w:space="0" w:color="auto"/>
        <w:left w:val="none" w:sz="0" w:space="0" w:color="auto"/>
        <w:bottom w:val="none" w:sz="0" w:space="0" w:color="auto"/>
        <w:right w:val="none" w:sz="0" w:space="0" w:color="auto"/>
      </w:divBdr>
    </w:div>
    <w:div w:id="2036618957">
      <w:bodyDiv w:val="1"/>
      <w:marLeft w:val="0"/>
      <w:marRight w:val="0"/>
      <w:marTop w:val="0"/>
      <w:marBottom w:val="0"/>
      <w:divBdr>
        <w:top w:val="none" w:sz="0" w:space="0" w:color="auto"/>
        <w:left w:val="none" w:sz="0" w:space="0" w:color="auto"/>
        <w:bottom w:val="none" w:sz="0" w:space="0" w:color="auto"/>
        <w:right w:val="none" w:sz="0" w:space="0" w:color="auto"/>
      </w:divBdr>
    </w:div>
    <w:div w:id="213432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cid:image001.png@01DBBB2E.77761A40" TargetMode="External"/><Relationship Id="rId21" Type="http://schemas.openxmlformats.org/officeDocument/2006/relationships/hyperlink" Target="https://aceclubnet.sharepoint.com/:w:/r/sites/Portal_Departments_IS_TI_DCS_DC/Shared%20Documents/Policy%20and%20Procedures/Policy%20Standards%20and%20Procedures%20Manual/2024%20Update/DCS%20Policy%20Standards%20and%20Procedures%202024%20V7.6.docx?d=wbf7976c48a9f4f0893b52ae8b5dd7611&amp;csf=1&amp;web=1&amp;e=S6zjay"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hyperlink" Target="http://portal.ace.aaaclubnet.com:52053/Departments/IS/TI/DataCenterServices/DataCenter/Shared%20Documents/Policy%20and%20Procedures/MOP%20template/MOP%20Sample%202015.doc?d=w99d89344239d49afab1ca9076156092a" TargetMode="External"/><Relationship Id="rId68" Type="http://schemas.openxmlformats.org/officeDocument/2006/relationships/image" Target="media/image17.png"/><Relationship Id="rId84" Type="http://schemas.openxmlformats.org/officeDocument/2006/relationships/image" Target="media/image31.emf"/><Relationship Id="rId89" Type="http://schemas.openxmlformats.org/officeDocument/2006/relationships/image" Target="media/image36.emf"/><Relationship Id="rId16" Type="http://schemas.openxmlformats.org/officeDocument/2006/relationships/hyperlink" Target="http://portal.ace.aaaclubnet.com:52053/Departments/IS/TI/DataCenterServices/DataCenter/Shared%20Documents/Policy%20and%20Procedures/Policy%20Standards%20and%20Procedures%20Manual/Current%20Version/DCS%20Policy%20Standards%20and%20Procedures%202018%20V4.docx?web=1" TargetMode="External"/><Relationship Id="rId11" Type="http://schemas.openxmlformats.org/officeDocument/2006/relationships/endnotes" Target="endnotes.xml"/><Relationship Id="rId32" Type="http://schemas.openxmlformats.org/officeDocument/2006/relationships/header" Target="header4.xml"/><Relationship Id="rId37" Type="http://schemas.openxmlformats.org/officeDocument/2006/relationships/hyperlink" Target="http://departments.ace.aaaclubnet.com:52050/component/entcomp/ost/Lists/Patching_Windows_Inventory/AllItems.aspx" TargetMode="External"/><Relationship Id="rId53" Type="http://schemas.openxmlformats.org/officeDocument/2006/relationships/oleObject" Target="embeddings/Microsoft_Visio_2003-2010_Drawing5.vsd"/><Relationship Id="rId58" Type="http://schemas.openxmlformats.org/officeDocument/2006/relationships/oleObject" Target="embeddings/Microsoft_Visio_2003-2010_Drawing10.vsd"/><Relationship Id="rId74" Type="http://schemas.openxmlformats.org/officeDocument/2006/relationships/image" Target="media/image23.jpeg"/><Relationship Id="rId79" Type="http://schemas.openxmlformats.org/officeDocument/2006/relationships/image" Target="media/image26.jpeg"/><Relationship Id="rId5" Type="http://schemas.openxmlformats.org/officeDocument/2006/relationships/customXml" Target="../customXml/item5.xml"/><Relationship Id="rId90" Type="http://schemas.openxmlformats.org/officeDocument/2006/relationships/header" Target="header5.xml"/><Relationship Id="rId95" Type="http://schemas.openxmlformats.org/officeDocument/2006/relationships/theme" Target="theme/theme1.xml"/><Relationship Id="rId22" Type="http://schemas.openxmlformats.org/officeDocument/2006/relationships/hyperlink" Target="https://aceclubnet.sharepoint.com/:w:/r/sites/Portal_Departments_IS_TI_DCS_DC/Shared%20Documents/Policy%20and%20Procedures/Policy%20Standards%20and%20Procedures%20Manual/2024%20Update/DCS%20Policy%20Standards%20and%20Procedures%202024%20V7.7.docx?d=w668207eb55ee459d91bd99704373a0c0&amp;csf=1&amp;web=1&amp;e=F2eB5g" TargetMode="External"/><Relationship Id="rId27" Type="http://schemas.openxmlformats.org/officeDocument/2006/relationships/header" Target="header1.xml"/><Relationship Id="rId43" Type="http://schemas.openxmlformats.org/officeDocument/2006/relationships/image" Target="media/image7.jpeg"/><Relationship Id="rId48" Type="http://schemas.openxmlformats.org/officeDocument/2006/relationships/image" Target="media/image12.emf"/><Relationship Id="rId64" Type="http://schemas.openxmlformats.org/officeDocument/2006/relationships/image" Target="media/image13.jpeg"/><Relationship Id="rId69" Type="http://schemas.openxmlformats.org/officeDocument/2006/relationships/image" Target="media/image18.png"/><Relationship Id="rId8" Type="http://schemas.openxmlformats.org/officeDocument/2006/relationships/settings" Target="settings.xml"/><Relationship Id="rId51" Type="http://schemas.openxmlformats.org/officeDocument/2006/relationships/oleObject" Target="embeddings/Microsoft_Visio_2003-2010_Drawing3.vsd"/><Relationship Id="rId72" Type="http://schemas.openxmlformats.org/officeDocument/2006/relationships/image" Target="media/image21.png"/><Relationship Id="rId80" Type="http://schemas.openxmlformats.org/officeDocument/2006/relationships/image" Target="media/image27.jpeg"/><Relationship Id="rId85" Type="http://schemas.openxmlformats.org/officeDocument/2006/relationships/image" Target="media/image32.png"/><Relationship Id="rId93" Type="http://schemas.openxmlformats.org/officeDocument/2006/relationships/header" Target="header7.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portal.ace.aaaclubnet.com:52053/Departments/IS/TI/DataCenterServices/DataCenter/Shared%20Documents/Policy%20and%20Procedures/Policy%20Standards%20and%20Procedures%20Manual/2018%20Update/DCS%20Policy%20Standards%20and%20Procedures%202021%20V5.docx?web=1" TargetMode="External"/><Relationship Id="rId25" Type="http://schemas.openxmlformats.org/officeDocument/2006/relationships/image" Target="media/image2.png"/><Relationship Id="rId33" Type="http://schemas.openxmlformats.org/officeDocument/2006/relationships/image" Target="media/image3.emf"/><Relationship Id="rId38" Type="http://schemas.openxmlformats.org/officeDocument/2006/relationships/hyperlink" Target="http://departments.ace.aaaclubnet.com:52050/component/entcomp/ost/Lists/Patching_NONWindows_Inventory/AllItems.aspx" TargetMode="External"/><Relationship Id="rId46" Type="http://schemas.openxmlformats.org/officeDocument/2006/relationships/image" Target="media/image10.png"/><Relationship Id="rId59" Type="http://schemas.openxmlformats.org/officeDocument/2006/relationships/oleObject" Target="embeddings/Microsoft_Visio_2003-2010_Drawing11.vsd"/><Relationship Id="rId67" Type="http://schemas.openxmlformats.org/officeDocument/2006/relationships/image" Target="media/image16.jpeg"/><Relationship Id="rId20" Type="http://schemas.openxmlformats.org/officeDocument/2006/relationships/hyperlink" Target="https://aceclubnet.sharepoint.com/:w:/r/sites/Portal_Departments_IS_TI_DCS_DC/Shared%20Documents/Policy%20and%20Procedures/Policy%20Standards%20and%20Procedures%20Manual/2024%20Update/DCS%20Policy%20Standards%20and%20Procedures%202024%20V7.5.docx?d=w158f3f5f8bc0419db31697eaf7280c60&amp;csf=1&amp;web=1&amp;e=Theb43" TargetMode="External"/><Relationship Id="rId41" Type="http://schemas.openxmlformats.org/officeDocument/2006/relationships/image" Target="media/image5.jpeg"/><Relationship Id="rId54" Type="http://schemas.openxmlformats.org/officeDocument/2006/relationships/oleObject" Target="embeddings/Microsoft_Visio_2003-2010_Drawing6.vsd"/><Relationship Id="rId62" Type="http://schemas.openxmlformats.org/officeDocument/2006/relationships/hyperlink" Target="http://portal.ace.aaaclubnet.com:52053/Departments/IS/TI/DataCenterServices/DataCenter/Shared%20Documents/Policy%20and%20Procedures/Equipment%20Intake%20and%20Deployment/Equipment%20Intake%20and%20Deployment.doc?d=wb3d2b9b6bdbd44ce86a646ba69f13fda" TargetMode="External"/><Relationship Id="rId70" Type="http://schemas.openxmlformats.org/officeDocument/2006/relationships/image" Target="media/image19.jpeg"/><Relationship Id="rId75" Type="http://schemas.openxmlformats.org/officeDocument/2006/relationships/image" Target="media/image24.jpeg"/><Relationship Id="rId83" Type="http://schemas.openxmlformats.org/officeDocument/2006/relationships/image" Target="media/image30.emf"/><Relationship Id="rId88" Type="http://schemas.openxmlformats.org/officeDocument/2006/relationships/image" Target="media/image35.png"/><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E653258/Desktop/Other/General%20Controls/2018%20Policy%20Update/Other/General%20Controls/Policies/DC%20Policy,%20Standards%20&amp;%20Procedures/Policy%20Standards%20and%20Procedures%20May%202014%20Working%20Copy%20V7%20(January%2013,%202015).doc" TargetMode="External"/><Relationship Id="rId23" Type="http://schemas.openxmlformats.org/officeDocument/2006/relationships/hyperlink" Target="https://aceclubnet.sharepoint.com/:w:/r/sites/Portal_Departments_IS_TI_DCS_DC/Shared%20Documents/Policy%20and%20Procedures/Policy%20Standards%20and%20Procedures%20Manual/2024%20Update/DCS%20Policy%20Standards%20and%20Procedures%202024%20V7.8.docx?d=w5c07acdf21354645b4e3e65c9ccfe102&amp;csf=1&amp;web=1&amp;e=85EcSg" TargetMode="External"/><Relationship Id="rId28" Type="http://schemas.openxmlformats.org/officeDocument/2006/relationships/footer" Target="footer1.xml"/><Relationship Id="rId36" Type="http://schemas.openxmlformats.org/officeDocument/2006/relationships/hyperlink" Target="http://portal.ace.aaaclubnet.com:52053/Departments/IS/TI/DataCenterServices/ProductionControl/Shared%20Documents/Forms/AllItems.aspx?RootFolder=%2fDepartments%2fIS%2fTI%2fDataCenterServices%2fProductionControl%2fShared%20Documents%2fACE%20Change%20Management%20%28Helix%29&amp;FolderCTID=0x0120004BE0BE2E8323ED43B97FEE4F0619E526" TargetMode="External"/><Relationship Id="rId49" Type="http://schemas.openxmlformats.org/officeDocument/2006/relationships/oleObject" Target="embeddings/Microsoft_Visio_2003-2010_Drawing1.vsd"/><Relationship Id="rId57" Type="http://schemas.openxmlformats.org/officeDocument/2006/relationships/oleObject" Target="embeddings/Microsoft_Visio_2003-2010_Drawing9.vsd"/><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8.jpeg"/><Relationship Id="rId52" Type="http://schemas.openxmlformats.org/officeDocument/2006/relationships/oleObject" Target="embeddings/Microsoft_Visio_2003-2010_Drawing4.vsd"/><Relationship Id="rId60" Type="http://schemas.openxmlformats.org/officeDocument/2006/relationships/oleObject" Target="embeddings/Microsoft_Visio_2003-2010_Drawing12.vsd"/><Relationship Id="rId65" Type="http://schemas.openxmlformats.org/officeDocument/2006/relationships/image" Target="media/image14.jpeg"/><Relationship Id="rId73" Type="http://schemas.openxmlformats.org/officeDocument/2006/relationships/image" Target="media/image22.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emf"/><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Users/E653258/Desktop/Other/General%20Controls/2018%20Policy%20Update/Other/General%20Controls/Policies/DC%20Policy,%20Standards%20&amp;%20Procedures/Policy%20Standards%20and%20Procedures%20May%202014%20Working%20Copy%20V9%20(November%2013,%202015).doc" TargetMode="External"/><Relationship Id="rId18" Type="http://schemas.openxmlformats.org/officeDocument/2006/relationships/hyperlink" Target="http://portal.ace.aaaclubnet.com:52053/Departments/IS/TI/DataCenterServices/DataCenter/_layouts/15/WopiFrame.aspx?sourcedoc=%7b5103012B-8283-4750-BD33-9EED32EFACA9%7d&amp;file=DCS%20Policy%20Standards%20and%20Procedures%202023%20V7.docx&amp;action=default" TargetMode="External"/><Relationship Id="rId39" Type="http://schemas.openxmlformats.org/officeDocument/2006/relationships/hyperlink" Target="http://portal.ace.aaaclubnet.com:52053/Departments/IS/TI/DataCenterServices/DataCenter/Shared%20Documents/Policy%20and%20Procedures/Equipment%20Intake%20and%20Deployment/Equipment%20Intake%20and%20Deployment.doc?d=wb3d2b9b6bdbd44ce86a646ba69f13fda" TargetMode="External"/><Relationship Id="rId34" Type="http://schemas.openxmlformats.org/officeDocument/2006/relationships/oleObject" Target="embeddings/Microsoft_Visio_2003-2010_Drawing.vsd"/><Relationship Id="rId50" Type="http://schemas.openxmlformats.org/officeDocument/2006/relationships/oleObject" Target="embeddings/Microsoft_Visio_2003-2010_Drawing2.vsd"/><Relationship Id="rId55" Type="http://schemas.openxmlformats.org/officeDocument/2006/relationships/oleObject" Target="embeddings/Microsoft_Visio_2003-2010_Drawing7.vsd"/><Relationship Id="rId76" Type="http://schemas.openxmlformats.org/officeDocument/2006/relationships/hyperlink" Target="http://en.wikipedia.org/wiki/Gaseous_fire_suppression" TargetMode="External"/><Relationship Id="rId7" Type="http://schemas.openxmlformats.org/officeDocument/2006/relationships/styles" Target="styles.xml"/><Relationship Id="rId71" Type="http://schemas.openxmlformats.org/officeDocument/2006/relationships/image" Target="media/image20.jpe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hyperlink" Target="https://aceclubnet.sharepoint.com/:w:/r/sites/Portal_Departments_IS_TI_DCS_DC/Shared%20Documents/Policy%20and%20Procedures%20and%20Standard%20DCS%20Equipment/Policy%20Standards%20and%20Procedures%20Manual/Current%20Version/DCS%20Policy%20Standards%20and%20Procedures%202025%20V25.4.docx?d=we8188b618f394da09b866217b543a99a&amp;csf=1&amp;web=1&amp;e=HCcjo8&amp;xsdata=MDV8MDJ8UnVzc28uUGV0ZUBhY2UuYWFhLmNvbXxkODY2YWU5OTFhNWY0MjhkYTg2NzA4ZGQ4OTZmOGNhN3xkNWY2MThmZjI5NTE0OTA0OGY3ZTk5OWMyZGQ5N2FiMnwwfDB8NjM4ODE3ODM0OTIwMDgxNzQ4fFVua25vd258VFdGcGJHWnNiM2Q4ZXlKRmJYQjBlVTFoY0draU9uUnlkV1VzSWxZaU9pSXdMakF1TURBd01DSXNJbEFpT2lKWGFXNHpNaUlzSWtGT0lqb2lUV0ZwYkNJc0lsZFVJam95ZlE9PXwwfHx8&amp;sdata=anpLVkRPckJ3bUdoZEV1Q0oxLzVUdTE3ZUgzNTlYUFdVSnJwK2FVa2ZtQT0%3d"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15.png"/><Relationship Id="rId87" Type="http://schemas.openxmlformats.org/officeDocument/2006/relationships/image" Target="media/image34.png"/><Relationship Id="rId61" Type="http://schemas.openxmlformats.org/officeDocument/2006/relationships/hyperlink" Target="https://nam04.safelinks.protection.outlook.com/?url=http%3A%2F%2Fportal.ace.aaaclubnet.com%3A52053%2FDepartments%2FIS%2FTI%2FDataCenterServices%2FDataCenter%2FShared%2520Documents%2FPolicy%2520and%2520Procedures%2FData%2520Center%2520Move-Add-Remove%2520Procedure%2FCurrent%2FData%2520Center%2520Modifications%2520Template%2520v3.docx%3Fd%3Dw7f1be8c6df3a4818b5d6ff9a2dd0901e&amp;data=05%7C01%7CJacotJr.Rich%40ace.aaa.com%7C1e40c2012c774ef06a2808dbf694f011%7Cd5f618ff295149048f7e999c2dd97ab2%7C0%7C0%7C638374892414371464%7CUnknown%7CTWFpbGZsb3d8eyJWIjoiMC4wLjAwMDAiLCJQIjoiV2luMzIiLCJBTiI6Ik1haWwiLCJXVCI6Mn0%3D%7C3000%7C%7C%7C&amp;sdata=aexlvdU1dmhtsQUJf57LhwUXrwLgloumNJ4BtI4idHI%3D&amp;reserved=0" TargetMode="External"/><Relationship Id="rId82" Type="http://schemas.openxmlformats.org/officeDocument/2006/relationships/image" Target="media/image29.jpeg"/><Relationship Id="rId19" Type="http://schemas.openxmlformats.org/officeDocument/2006/relationships/hyperlink" Target="http://portal.ace.aaaclubnet.com:52053/Departments/IS/TI/DataCenterServices/DataCenter" TargetMode="External"/><Relationship Id="rId14" Type="http://schemas.openxmlformats.org/officeDocument/2006/relationships/hyperlink" Target="file:///C:/Users/E653258/Desktop/Other/General%20Controls/2018%20Policy%20Update/Other/General%20Controls/Policies/DC%20Policy,%20Standards%20&amp;%20Procedures/Policy%20Standards%20and%20Procedures%20May%202014%20Working%20Copy%20V8%20(March%2031,%202015).doc" TargetMode="External"/><Relationship Id="rId30" Type="http://schemas.openxmlformats.org/officeDocument/2006/relationships/header" Target="header3.xml"/><Relationship Id="rId35" Type="http://schemas.openxmlformats.org/officeDocument/2006/relationships/hyperlink" Target="http://portal.ace.aaaclubnet.com:52053/Departments/IS/TI/DataCenterServices/DataCenter/Shared%20Documents/Policy%20and%20Procedures/MOP%20template/MOP%20Sample%202015.doc?d=w99d89344239d49afab1ca9076156092a" TargetMode="External"/><Relationship Id="rId56" Type="http://schemas.openxmlformats.org/officeDocument/2006/relationships/oleObject" Target="embeddings/Microsoft_Visio_2003-2010_Drawing8.vsd"/><Relationship Id="rId77" Type="http://schemas.openxmlformats.org/officeDocument/2006/relationships/hyperlink" Target="http://en.wikipedia.org/wiki/Telephone_exchange" TargetMode="External"/></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E650074\Desktop\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062672CB54A44BC087A22A0BCF513" ma:contentTypeVersion="17" ma:contentTypeDescription="Create a new document." ma:contentTypeScope="" ma:versionID="31c1db1e7983a9e0511d225834e437be">
  <xsd:schema xmlns:xsd="http://www.w3.org/2001/XMLSchema" xmlns:xs="http://www.w3.org/2001/XMLSchema" xmlns:p="http://schemas.microsoft.com/office/2006/metadata/properties" xmlns:ns2="cc935ce5-678d-4428-8570-77dff590c330" xmlns:ns3="70339db9-69b3-4cf3-b579-2574e2124aa4" targetNamespace="http://schemas.microsoft.com/office/2006/metadata/properties" ma:root="true" ma:fieldsID="6c54ff1ecb5137a8514a1398884aa853" ns2:_="" ns3:_="">
    <xsd:import namespace="cc935ce5-678d-4428-8570-77dff590c330"/>
    <xsd:import namespace="70339db9-69b3-4cf3-b579-2574e2124aa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lcf76f155ced4ddcb4097134ff3c332f" minOccurs="0"/>
                <xsd:element ref="ns2:TaxCatchAll" minOccurs="0"/>
                <xsd:element ref="ns3:MediaServiceDateTake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35ce5-678d-4428-8570-77dff590c33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76df15de-1a94-43d0-aada-ba8242b6b64e}" ma:internalName="TaxCatchAll" ma:showField="CatchAllData" ma:web="cc935ce5-678d-4428-8570-77dff590c33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0339db9-69b3-4cf3-b579-2574e2124aa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bf5a5c2-a1aa-42fb-acde-48d0e9aa26c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cc935ce5-678d-4428-8570-77dff590c330">
      <UserInfo>
        <DisplayName>Zulueta.Jeremiah</DisplayName>
        <AccountId>17261</AccountId>
        <AccountType/>
      </UserInfo>
    </SharedWithUsers>
    <lcf76f155ced4ddcb4097134ff3c332f xmlns="70339db9-69b3-4cf3-b579-2574e2124aa4">
      <Terms xmlns="http://schemas.microsoft.com/office/infopath/2007/PartnerControls"/>
    </lcf76f155ced4ddcb4097134ff3c332f>
    <TaxCatchAll xmlns="cc935ce5-678d-4428-8570-77dff590c330" xsi:nil="true"/>
  </documentManagement>
</p:properti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0FC53947-576C-4206-BE25-8332C773671C}">
  <ds:schemaRefs>
    <ds:schemaRef ds:uri="http://schemas.openxmlformats.org/officeDocument/2006/bibliography"/>
  </ds:schemaRefs>
</ds:datastoreItem>
</file>

<file path=customXml/itemProps2.xml><?xml version="1.0" encoding="utf-8"?>
<ds:datastoreItem xmlns:ds="http://schemas.openxmlformats.org/officeDocument/2006/customXml" ds:itemID="{C2B92C10-4700-4130-8A48-F0CF2C246A50}">
  <ds:schemaRefs>
    <ds:schemaRef ds:uri="http://schemas.microsoft.com/sharepoint/v3/contenttype/forms"/>
  </ds:schemaRefs>
</ds:datastoreItem>
</file>

<file path=customXml/itemProps3.xml><?xml version="1.0" encoding="utf-8"?>
<ds:datastoreItem xmlns:ds="http://schemas.openxmlformats.org/officeDocument/2006/customXml" ds:itemID="{E42E7032-B78A-450D-B9E4-34CAAB601D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35ce5-678d-4428-8570-77dff590c330"/>
    <ds:schemaRef ds:uri="70339db9-69b3-4cf3-b579-2574e2124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CEEF77-E442-4979-8D12-5D2B59629466}">
  <ds:schemaRefs>
    <ds:schemaRef ds:uri="http://schemas.microsoft.com/office/2006/metadata/properties"/>
    <ds:schemaRef ds:uri="http://schemas.microsoft.com/office/infopath/2007/PartnerControls"/>
    <ds:schemaRef ds:uri="cc935ce5-678d-4428-8570-77dff590c330"/>
    <ds:schemaRef ds:uri="70339db9-69b3-4cf3-b579-2574e2124aa4"/>
  </ds:schemaRefs>
</ds:datastoreItem>
</file>

<file path=customXml/itemProps5.xml><?xml version="1.0" encoding="utf-8"?>
<ds:datastoreItem xmlns:ds="http://schemas.openxmlformats.org/officeDocument/2006/customXml" ds:itemID="{547E1411-526A-4EEA-8DEA-602AC5B09569}">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Report Template</Template>
  <TotalTime>4</TotalTime>
  <Pages>63</Pages>
  <Words>12296</Words>
  <Characters>70091</Characters>
  <Application>Microsoft Office Word</Application>
  <DocSecurity>0</DocSecurity>
  <Lines>584</Lines>
  <Paragraphs>164</Paragraphs>
  <ScaleCrop>false</ScaleCrop>
  <Company>Autoclub of Southern California</Company>
  <LinksUpToDate>false</LinksUpToDate>
  <CharactersWithSpaces>82223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April 24</dc:title>
  <dc:subject/>
  <dc:creator>Jan</dc:creator>
  <cp:keywords/>
  <cp:lastModifiedBy>Russo.Pete</cp:lastModifiedBy>
  <cp:revision>8</cp:revision>
  <cp:lastPrinted>2018-10-01T22:22:00Z</cp:lastPrinted>
  <dcterms:created xsi:type="dcterms:W3CDTF">2025-05-02T11:48:00Z</dcterms:created>
  <dcterms:modified xsi:type="dcterms:W3CDTF">2025-05-02T12:57:00Z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Url">
    <vt:lpwstr/>
  </property>
  <property fmtid="{D5CDD505-2E9C-101B-9397-08002B2CF9AE}" pid="3" name="xd_ProgID">
    <vt:lpwstr/>
  </property>
  <property fmtid="{D5CDD505-2E9C-101B-9397-08002B2CF9AE}" pid="4" name="_CopySource">
    <vt:lpwstr>http://portal.ace.aaaclubnet.com:52050/Departments/IS/TI/DataCenterServices/DataCenter/Shared Documents/Policy and Procedures/Policy Standards and Procedures May 2014 Working Copy V7.doc</vt:lpwstr>
  </property>
  <property fmtid="{D5CDD505-2E9C-101B-9397-08002B2CF9AE}" pid="5" name="Order">
    <vt:lpwstr>28000.0000000000</vt:lpwstr>
  </property>
  <property fmtid="{D5CDD505-2E9C-101B-9397-08002B2CF9AE}" pid="6" name="ContentTypeId">
    <vt:lpwstr>0x0101009B9062672CB54A44BC087A22A0BCF513</vt:lpwstr>
  </property>
  <property fmtid="{D5CDD505-2E9C-101B-9397-08002B2CF9AE}" pid="7" name="MediaServiceImageTags">
    <vt:lpwstr/>
  </property>
</Properties>
</file>